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1308D3CD" w:rsidR="00D67285" w:rsidRPr="00A45EC3" w:rsidRDefault="001C38F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Python Programming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1308D3CD" w:rsidR="00D67285" w:rsidRPr="00A45EC3" w:rsidRDefault="001C38F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Python Programming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0DCA5CAE" w14:textId="359A1E15" w:rsidR="00C56E38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65107444" w:history="1">
            <w:r w:rsidR="00C56E38" w:rsidRPr="00091673">
              <w:rPr>
                <w:rStyle w:val="Hyperlink"/>
              </w:rPr>
              <w:t>Objectives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_Toc65107444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4</w:t>
            </w:r>
            <w:r w:rsidR="00C56E38">
              <w:rPr>
                <w:webHidden/>
              </w:rPr>
              <w:fldChar w:fldCharType="end"/>
            </w:r>
          </w:hyperlink>
        </w:p>
        <w:p w14:paraId="275244AC" w14:textId="0801E527" w:rsidR="00C56E38" w:rsidRDefault="00EF27B8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5" w:history="1">
            <w:r w:rsidR="00C56E38" w:rsidRPr="00091673">
              <w:rPr>
                <w:rStyle w:val="Hyperlink"/>
              </w:rPr>
              <w:t>Background Reading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_Toc65107445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4</w:t>
            </w:r>
            <w:r w:rsidR="00C56E38">
              <w:rPr>
                <w:webHidden/>
              </w:rPr>
              <w:fldChar w:fldCharType="end"/>
            </w:r>
          </w:hyperlink>
        </w:p>
        <w:p w14:paraId="1A213C93" w14:textId="0BEA8C06" w:rsidR="00C56E38" w:rsidRDefault="00EF27B8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6" w:history="1">
            <w:r w:rsidR="00C56E38" w:rsidRPr="00091673">
              <w:rPr>
                <w:rStyle w:val="Hyperlink"/>
              </w:rPr>
              <w:t>Important Information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_Toc65107446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4</w:t>
            </w:r>
            <w:r w:rsidR="00C56E38">
              <w:rPr>
                <w:webHidden/>
              </w:rPr>
              <w:fldChar w:fldCharType="end"/>
            </w:r>
          </w:hyperlink>
        </w:p>
        <w:p w14:paraId="081D8ED3" w14:textId="6CAA3EFB" w:rsidR="00C56E38" w:rsidRDefault="00EF27B8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7" w:history="1">
            <w:r w:rsidR="00C56E38" w:rsidRPr="00091673">
              <w:rPr>
                <w:rStyle w:val="Hyperlink"/>
              </w:rPr>
              <w:t>Introduction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_Toc65107447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5</w:t>
            </w:r>
            <w:r w:rsidR="00C56E38">
              <w:rPr>
                <w:webHidden/>
              </w:rPr>
              <w:fldChar w:fldCharType="end"/>
            </w:r>
          </w:hyperlink>
        </w:p>
        <w:p w14:paraId="70FCE9B3" w14:textId="2D8D2B80" w:rsidR="00C56E38" w:rsidRDefault="00EF27B8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8" w:history="1">
            <w:r w:rsidR="00C56E38" w:rsidRPr="00091673">
              <w:rPr>
                <w:rStyle w:val="Hyperlink"/>
              </w:rPr>
              <w:t>Problem 1     30 pts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_Toc65107448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5</w:t>
            </w:r>
            <w:r w:rsidR="00C56E38">
              <w:rPr>
                <w:webHidden/>
              </w:rPr>
              <w:fldChar w:fldCharType="end"/>
            </w:r>
          </w:hyperlink>
        </w:p>
        <w:p w14:paraId="319E68F2" w14:textId="2B0B11A1" w:rsidR="00C56E38" w:rsidRDefault="00EF27B8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5107449" w:history="1">
            <w:r w:rsidR="00C56E38" w:rsidRPr="00091673">
              <w:rPr>
                <w:rStyle w:val="Hyperlink"/>
              </w:rPr>
              <w:t>Problem 2     30pts</w:t>
            </w:r>
            <w:r w:rsidR="00C56E38">
              <w:rPr>
                <w:webHidden/>
              </w:rPr>
              <w:tab/>
            </w:r>
            <w:r w:rsidR="00C56E38">
              <w:rPr>
                <w:webHidden/>
              </w:rPr>
              <w:fldChar w:fldCharType="begin"/>
            </w:r>
            <w:r w:rsidR="00C56E38">
              <w:rPr>
                <w:webHidden/>
              </w:rPr>
              <w:instrText xml:space="preserve"> PAGEREF _Toc65107449 \h </w:instrText>
            </w:r>
            <w:r w:rsidR="00C56E38">
              <w:rPr>
                <w:webHidden/>
              </w:rPr>
            </w:r>
            <w:r w:rsidR="00C56E38">
              <w:rPr>
                <w:webHidden/>
              </w:rPr>
              <w:fldChar w:fldCharType="separate"/>
            </w:r>
            <w:r w:rsidR="00C56E38">
              <w:rPr>
                <w:webHidden/>
              </w:rPr>
              <w:t>7</w:t>
            </w:r>
            <w:r w:rsidR="00C56E38">
              <w:rPr>
                <w:webHidden/>
              </w:rPr>
              <w:fldChar w:fldCharType="end"/>
            </w:r>
          </w:hyperlink>
        </w:p>
        <w:p w14:paraId="6F93916A" w14:textId="39946A9A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38EF6747" w:rsidR="001D399F" w:rsidRPr="00A70299" w:rsidRDefault="001C38F4" w:rsidP="007F2B57">
      <w:pPr>
        <w:pStyle w:val="LabTitle"/>
      </w:pPr>
      <w:r>
        <w:t xml:space="preserve">Python Programming 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65107444"/>
      <w:r>
        <w:t>Objectives</w:t>
      </w:r>
      <w:bookmarkEnd w:id="0"/>
    </w:p>
    <w:p w14:paraId="4E3BE8E6" w14:textId="460BC655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C74CB8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277B6636" w14:textId="05FEE24B" w:rsidR="007B6BA5" w:rsidRDefault="00C45BE6" w:rsidP="00292D2F">
      <w:pPr>
        <w:pStyle w:val="ListParagraph"/>
        <w:numPr>
          <w:ilvl w:val="0"/>
          <w:numId w:val="4"/>
        </w:numPr>
      </w:pPr>
      <w:r>
        <w:t>Analyze some code and create a report</w:t>
      </w:r>
    </w:p>
    <w:p w14:paraId="1E3C137E" w14:textId="244FE983" w:rsidR="00C45BE6" w:rsidRDefault="00C45BE6" w:rsidP="00292D2F">
      <w:pPr>
        <w:pStyle w:val="ListParagraph"/>
        <w:numPr>
          <w:ilvl w:val="0"/>
          <w:numId w:val="4"/>
        </w:numPr>
      </w:pPr>
      <w:r>
        <w:t xml:space="preserve">Effectively work in a group setting to efficiently complete an assignment. 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65107445"/>
      <w:r>
        <w:t>Background Reading</w:t>
      </w:r>
      <w:bookmarkEnd w:id="1"/>
    </w:p>
    <w:p w14:paraId="1E634ABF" w14:textId="77777777" w:rsidR="00AD3443" w:rsidRDefault="00AD3443" w:rsidP="00AD3443">
      <w:pPr>
        <w:pStyle w:val="Heading1"/>
      </w:pPr>
      <w:bookmarkStart w:id="2" w:name="_Toc65107446"/>
      <w:r>
        <w:t>Important Information</w:t>
      </w:r>
      <w:bookmarkEnd w:id="2"/>
    </w:p>
    <w:p w14:paraId="750A42EC" w14:textId="309574D5" w:rsidR="00B6552C" w:rsidRDefault="00B6552C" w:rsidP="00B6552C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>YOU MUST PRESENT IMAGES OF YOUR CODE BEING EXECUTED. DO NOT SUBMIT YOUR ANSWERS IN TH</w:t>
      </w:r>
      <w:r>
        <w:rPr>
          <w:b/>
          <w:noProof/>
          <w:color w:val="FF0000"/>
          <w:sz w:val="24"/>
        </w:rPr>
        <w:t>IS</w:t>
      </w:r>
      <w:r w:rsidRPr="006927E0">
        <w:rPr>
          <w:b/>
          <w:noProof/>
          <w:color w:val="FF0000"/>
          <w:sz w:val="24"/>
        </w:rPr>
        <w:t xml:space="preserve"> DOCUMENT. CREATE A BLANK DOCUMENT AND SUBMIT YOUR ANSWERS THERE. </w:t>
      </w:r>
    </w:p>
    <w:p w14:paraId="25B63E2A" w14:textId="77777777" w:rsidR="00B6552C" w:rsidRDefault="00B6552C" w:rsidP="00B6552C">
      <w:pPr>
        <w:rPr>
          <w:b/>
          <w:noProof/>
          <w:color w:val="FF0000"/>
          <w:sz w:val="24"/>
          <w:u w:val="single"/>
        </w:rPr>
      </w:pPr>
    </w:p>
    <w:p w14:paraId="5B7B906C" w14:textId="77777777" w:rsidR="00B6552C" w:rsidRPr="006927E0" w:rsidRDefault="00B6552C" w:rsidP="00B6552C">
      <w:pPr>
        <w:jc w:val="center"/>
        <w:rPr>
          <w:b/>
          <w:noProof/>
          <w:color w:val="FF0000"/>
          <w:sz w:val="28"/>
          <w:u w:val="single"/>
        </w:rPr>
      </w:pPr>
      <w:r w:rsidRPr="006927E0">
        <w:rPr>
          <w:b/>
          <w:noProof/>
          <w:color w:val="FF0000"/>
          <w:sz w:val="28"/>
          <w:u w:val="single"/>
        </w:rPr>
        <w:t xml:space="preserve">YOU WILL LOSE MARKS FOR </w:t>
      </w:r>
      <w:r>
        <w:rPr>
          <w:b/>
          <w:noProof/>
          <w:color w:val="FF0000"/>
          <w:sz w:val="28"/>
          <w:u w:val="single"/>
        </w:rPr>
        <w:t xml:space="preserve">NOT </w:t>
      </w:r>
      <w:r w:rsidRPr="006927E0">
        <w:rPr>
          <w:b/>
          <w:noProof/>
          <w:color w:val="FF0000"/>
          <w:sz w:val="28"/>
          <w:u w:val="single"/>
        </w:rPr>
        <w:t>FOLLOWING THE ABOVE REQUIREMENTS.</w:t>
      </w:r>
    </w:p>
    <w:p w14:paraId="0DFF40A6" w14:textId="7ADC74C5" w:rsidR="00AD3443" w:rsidRDefault="00AD3443" w:rsidP="007034DB">
      <w:pPr>
        <w:rPr>
          <w:b/>
          <w:bCs/>
          <w:sz w:val="32"/>
          <w:szCs w:val="32"/>
        </w:rPr>
      </w:pPr>
    </w:p>
    <w:p w14:paraId="1D43784F" w14:textId="77777777" w:rsidR="00FD6C2A" w:rsidRDefault="00FD6C2A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5E6261F9" w14:textId="5A212FAB" w:rsidR="009539CD" w:rsidRDefault="009539CD" w:rsidP="007D131C">
      <w:pPr>
        <w:pStyle w:val="Heading1"/>
        <w:spacing w:before="360"/>
      </w:pPr>
      <w:bookmarkStart w:id="3" w:name="_Toc65107448"/>
      <w:r>
        <w:lastRenderedPageBreak/>
        <w:t>P</w:t>
      </w:r>
      <w:r w:rsidR="00AD3443">
        <w:t>roblem 1</w:t>
      </w:r>
      <w:r w:rsidR="00C56E38">
        <w:t xml:space="preserve">     30 pts</w:t>
      </w:r>
      <w:bookmarkEnd w:id="3"/>
    </w:p>
    <w:p w14:paraId="42B60B5B" w14:textId="5A82B899" w:rsidR="00261F6B" w:rsidRPr="00151D6D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>Do a writeup (</w:t>
      </w:r>
      <w:r w:rsidRPr="00151D6D">
        <w:rPr>
          <w:rFonts w:ascii="Calibri" w:hAnsi="Calibri" w:cs="Calibri"/>
          <w:b/>
          <w:bCs/>
          <w:szCs w:val="22"/>
        </w:rPr>
        <w:t>informal</w:t>
      </w:r>
      <w:r w:rsidRPr="00151D6D">
        <w:rPr>
          <w:rFonts w:ascii="Calibri" w:hAnsi="Calibri" w:cs="Calibri"/>
          <w:szCs w:val="22"/>
        </w:rPr>
        <w:t>) explaining how the code works and what the end result of the bonus assignment was trying to accomplish.</w:t>
      </w:r>
    </w:p>
    <w:p w14:paraId="38970AF2" w14:textId="4820C781" w:rsidR="00261F6B" w:rsidRPr="00151D6D" w:rsidRDefault="00261F6B" w:rsidP="00261F6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>Show screen capture of relevant output</w:t>
      </w:r>
    </w:p>
    <w:p w14:paraId="2C927D86" w14:textId="6E87C16E" w:rsidR="00261F6B" w:rsidRPr="00151D6D" w:rsidRDefault="00261F6B" w:rsidP="00261F6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>Explain what the original code does</w:t>
      </w:r>
    </w:p>
    <w:p w14:paraId="69149BC9" w14:textId="4EC623BC" w:rsidR="00261F6B" w:rsidRPr="00151D6D" w:rsidRDefault="00261F6B" w:rsidP="00261F6B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 xml:space="preserve">Explain what the final code does </w:t>
      </w:r>
      <w:bookmarkStart w:id="4" w:name="_GoBack"/>
      <w:bookmarkEnd w:id="4"/>
      <w:r w:rsidRPr="00151D6D">
        <w:rPr>
          <w:rFonts w:ascii="Calibri" w:hAnsi="Calibri" w:cs="Calibri"/>
          <w:szCs w:val="22"/>
        </w:rPr>
        <w:t>by testing it.</w:t>
      </w:r>
    </w:p>
    <w:p w14:paraId="2255D02C" w14:textId="77777777" w:rsidR="00261F6B" w:rsidRPr="00151D6D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14:paraId="5CDE6E2F" w14:textId="23EC83B5" w:rsidR="00261F6B" w:rsidRPr="00151D6D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>Each person in the group should be able to answer any question about the material you submit. In other words</w:t>
      </w:r>
      <w:r w:rsidRPr="00151D6D">
        <w:rPr>
          <w:rFonts w:ascii="Calibri" w:hAnsi="Calibri" w:cs="Calibri"/>
          <w:szCs w:val="22"/>
        </w:rPr>
        <w:t>,</w:t>
      </w:r>
      <w:r w:rsidRPr="00151D6D">
        <w:rPr>
          <w:rFonts w:ascii="Calibri" w:hAnsi="Calibri" w:cs="Calibri"/>
          <w:szCs w:val="22"/>
        </w:rPr>
        <w:t xml:space="preserve"> take the time to explain it to each other.</w:t>
      </w:r>
    </w:p>
    <w:p w14:paraId="43857372" w14:textId="77777777" w:rsidR="00261F6B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35EFE4" w14:textId="77777777" w:rsidR="00261F6B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4472C4"/>
          <w:sz w:val="28"/>
          <w:szCs w:val="28"/>
          <w:u w:val="single"/>
        </w:rPr>
        <w:t>Things like these have a strange way of showing up on quizzes and tests!!!</w:t>
      </w:r>
    </w:p>
    <w:p w14:paraId="30B80ED4" w14:textId="71AABB32" w:rsidR="00261F6B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DC64C0" w14:textId="2BB168BC" w:rsidR="00261F6B" w:rsidRPr="00261F6B" w:rsidRDefault="00261F6B" w:rsidP="00261F6B">
      <w:pPr>
        <w:pStyle w:val="Heading2"/>
      </w:pPr>
      <w:r w:rsidRPr="00261F6B">
        <w:t>Requirements:</w:t>
      </w:r>
    </w:p>
    <w:p w14:paraId="736DF9CB" w14:textId="77777777" w:rsidR="00261F6B" w:rsidRDefault="00261F6B" w:rsidP="00261F6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groups of </w:t>
      </w:r>
      <w:proofErr w:type="gramStart"/>
      <w:r>
        <w:rPr>
          <w:rFonts w:ascii="Calibri" w:hAnsi="Calibri" w:cs="Calibri"/>
          <w:b/>
          <w:bCs/>
          <w:color w:val="FF0000"/>
          <w:sz w:val="32"/>
          <w:szCs w:val="32"/>
        </w:rPr>
        <w:t>NO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 MORE THAN 3</w:t>
      </w:r>
      <w:r>
        <w:rPr>
          <w:rFonts w:ascii="Calibri" w:hAnsi="Calibri" w:cs="Calibri"/>
          <w:color w:val="FF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FF0000"/>
          <w:sz w:val="32"/>
          <w:szCs w:val="32"/>
        </w:rPr>
        <w:t>PEOPLE/GROUP:</w:t>
      </w:r>
    </w:p>
    <w:p w14:paraId="2F53DFDC" w14:textId="4E3EF5CC" w:rsidR="00261F6B" w:rsidRPr="00261F6B" w:rsidRDefault="00261F6B" w:rsidP="00261F6B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O</w:t>
      </w:r>
      <w:r w:rsidRPr="00261F6B">
        <w:rPr>
          <w:rFonts w:ascii="Calibri" w:hAnsi="Calibri" w:cs="Calibri"/>
          <w:b/>
          <w:bCs/>
          <w:color w:val="FF0000"/>
          <w:sz w:val="32"/>
          <w:szCs w:val="32"/>
        </w:rPr>
        <w:t>nly 1 submission is required</w:t>
      </w:r>
      <w:r>
        <w:rPr>
          <w:rFonts w:ascii="Calibri" w:hAnsi="Calibri" w:cs="Calibri"/>
          <w:b/>
          <w:bCs/>
          <w:color w:val="FF0000"/>
          <w:sz w:val="32"/>
          <w:szCs w:val="32"/>
        </w:rPr>
        <w:t>, use the D2L group submission</w:t>
      </w:r>
    </w:p>
    <w:p w14:paraId="104C1D6C" w14:textId="77777777" w:rsidR="00261F6B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116A6F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>Here is some more information regarding CTYPES that may be helpful as you work your way through the lab.7</w:t>
      </w:r>
    </w:p>
    <w:p w14:paraId="5E2D18FC" w14:textId="77777777" w:rsidR="00261F6B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474A3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WARNING</w:t>
      </w:r>
      <w:r>
        <w:rPr>
          <w:rFonts w:ascii="Calibri" w:hAnsi="Calibri" w:cs="Calibri"/>
          <w:sz w:val="22"/>
          <w:szCs w:val="22"/>
        </w:rPr>
        <w:t xml:space="preserve">: </w:t>
      </w:r>
      <w:r w:rsidRPr="00151D6D">
        <w:rPr>
          <w:rFonts w:ascii="Calibri" w:hAnsi="Calibri" w:cs="Calibri"/>
          <w:szCs w:val="22"/>
        </w:rPr>
        <w:t xml:space="preserve">The </w:t>
      </w:r>
      <w:proofErr w:type="spellStart"/>
      <w:r w:rsidRPr="00151D6D">
        <w:rPr>
          <w:rFonts w:ascii="Calibri" w:hAnsi="Calibri" w:cs="Calibri"/>
          <w:szCs w:val="22"/>
        </w:rPr>
        <w:t>ctypes</w:t>
      </w:r>
      <w:proofErr w:type="spellEnd"/>
      <w:r w:rsidRPr="00151D6D">
        <w:rPr>
          <w:rFonts w:ascii="Calibri" w:hAnsi="Calibri" w:cs="Calibri"/>
          <w:szCs w:val="22"/>
        </w:rPr>
        <w:t xml:space="preserve"> module is challenging on a good day. Try to focus on the areas that you need right now and don’t try to consume it all in one sitting.</w:t>
      </w:r>
    </w:p>
    <w:p w14:paraId="289B32B6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szCs w:val="22"/>
        </w:rPr>
        <w:t>It will take a few sips to understand the information presented deeply.</w:t>
      </w:r>
    </w:p>
    <w:p w14:paraId="64F52B03" w14:textId="77777777" w:rsidR="00261F6B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7FFA18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r w:rsidRPr="00151D6D">
        <w:rPr>
          <w:rFonts w:ascii="Calibri" w:hAnsi="Calibri" w:cs="Calibri"/>
          <w:b/>
          <w:bCs/>
          <w:szCs w:val="22"/>
        </w:rPr>
        <w:t>RESOURCES: (no particular order)</w:t>
      </w:r>
    </w:p>
    <w:p w14:paraId="44AA22B1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hyperlink r:id="rId9" w:anchor="module-ctypes" w:history="1">
        <w:r w:rsidRPr="00151D6D">
          <w:rPr>
            <w:rStyle w:val="Hyperlink"/>
            <w:rFonts w:ascii="Calibri" w:hAnsi="Calibri" w:cs="Calibri"/>
            <w:b/>
            <w:bCs/>
            <w:color w:val="0563C1"/>
            <w:szCs w:val="22"/>
          </w:rPr>
          <w:t>https://docs.python.org/3/library/ctypes.html#module-ctypes</w:t>
        </w:r>
      </w:hyperlink>
    </w:p>
    <w:p w14:paraId="4E01AE13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hyperlink r:id="rId10" w:anchor="specifying-the-required-argument-types-function-prototypes" w:history="1">
        <w:r w:rsidRPr="00151D6D">
          <w:rPr>
            <w:rStyle w:val="Hyperlink"/>
            <w:rFonts w:ascii="Calibri" w:hAnsi="Calibri" w:cs="Calibri"/>
            <w:b/>
            <w:bCs/>
            <w:color w:val="0563C1"/>
            <w:szCs w:val="22"/>
          </w:rPr>
          <w:t>https://docs.python.org/3/library/ctypes.html#specifying-the-required-argument-types-function-prototypes</w:t>
        </w:r>
      </w:hyperlink>
    </w:p>
    <w:p w14:paraId="317FFD93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hyperlink r:id="rId11" w:anchor="type-conversions" w:history="1">
        <w:r w:rsidRPr="00151D6D">
          <w:rPr>
            <w:rStyle w:val="Hyperlink"/>
            <w:rFonts w:ascii="Calibri" w:hAnsi="Calibri" w:cs="Calibri"/>
            <w:b/>
            <w:bCs/>
            <w:color w:val="0563C1"/>
            <w:szCs w:val="22"/>
          </w:rPr>
          <w:t>https://docs.python.org/3/library/ctypes.html#type-conversions</w:t>
        </w:r>
      </w:hyperlink>
    </w:p>
    <w:p w14:paraId="162FAEBF" w14:textId="77777777" w:rsidR="00261F6B" w:rsidRPr="00151D6D" w:rsidRDefault="00261F6B" w:rsidP="00261F6B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Cs w:val="22"/>
        </w:rPr>
      </w:pPr>
      <w:hyperlink r:id="rId12" w:anchor="return-types" w:history="1">
        <w:r w:rsidRPr="00151D6D">
          <w:rPr>
            <w:rStyle w:val="Hyperlink"/>
            <w:rFonts w:ascii="Calibri" w:hAnsi="Calibri" w:cs="Calibri"/>
            <w:b/>
            <w:bCs/>
            <w:color w:val="0563C1"/>
            <w:szCs w:val="22"/>
          </w:rPr>
          <w:t>https://docs.python.org/3/library/ctypes.html#return-types</w:t>
        </w:r>
      </w:hyperlink>
    </w:p>
    <w:p w14:paraId="3E4F8DA9" w14:textId="77777777" w:rsidR="00261F6B" w:rsidRDefault="00261F6B" w:rsidP="00261F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BFC8BC" w14:textId="2E5ABFA0" w:rsidR="004D1F31" w:rsidRPr="00151D6D" w:rsidRDefault="00261F6B" w:rsidP="00261F6B">
      <w:pPr>
        <w:pStyle w:val="ListParagraph"/>
        <w:numPr>
          <w:ilvl w:val="0"/>
          <w:numId w:val="29"/>
        </w:numPr>
        <w:spacing w:after="240"/>
        <w:rPr>
          <w:sz w:val="24"/>
        </w:rPr>
      </w:pPr>
      <w:proofErr w:type="spellStart"/>
      <w:r w:rsidRPr="00151D6D">
        <w:rPr>
          <w:sz w:val="24"/>
        </w:rPr>
        <w:t>Strucure</w:t>
      </w:r>
      <w:proofErr w:type="spellEnd"/>
      <w:r w:rsidRPr="00151D6D">
        <w:rPr>
          <w:sz w:val="24"/>
        </w:rPr>
        <w:t xml:space="preserve"> your documentation in such a way that it is easy to understand.</w:t>
      </w:r>
    </w:p>
    <w:p w14:paraId="6A7634CA" w14:textId="0E139DF9" w:rsidR="00261F6B" w:rsidRPr="00151D6D" w:rsidRDefault="00261F6B" w:rsidP="00261F6B">
      <w:pPr>
        <w:pStyle w:val="ListParagraph"/>
        <w:spacing w:after="240"/>
        <w:rPr>
          <w:sz w:val="24"/>
        </w:rPr>
      </w:pPr>
      <w:r w:rsidRPr="00151D6D">
        <w:rPr>
          <w:sz w:val="24"/>
        </w:rPr>
        <w:t>You don’t need to create a Table of Contents or References but they are nice to have if you decide to put them.</w:t>
      </w:r>
    </w:p>
    <w:p w14:paraId="213937C2" w14:textId="28BE0A54" w:rsidR="00C45BE6" w:rsidRDefault="00C45BE6">
      <w:pPr>
        <w:spacing w:line="240" w:lineRule="auto"/>
      </w:pPr>
      <w:r>
        <w:br w:type="page"/>
      </w:r>
    </w:p>
    <w:p w14:paraId="2D8C6E21" w14:textId="02BDB960" w:rsidR="00261F6B" w:rsidRPr="00C45BE6" w:rsidRDefault="00261F6B" w:rsidP="00261F6B">
      <w:pPr>
        <w:spacing w:after="240"/>
        <w:rPr>
          <w:sz w:val="24"/>
        </w:rPr>
      </w:pPr>
      <w:r w:rsidRPr="00C45BE6">
        <w:rPr>
          <w:sz w:val="24"/>
        </w:rPr>
        <w:lastRenderedPageBreak/>
        <w:t>The assignment is worth 6% with a BONUS of 1% if you figure out the answer to the message that gets printed to the screen.</w:t>
      </w:r>
    </w:p>
    <w:p w14:paraId="437D588A" w14:textId="317C6C96" w:rsidR="00261F6B" w:rsidRPr="00C45BE6" w:rsidRDefault="00261F6B" w:rsidP="00261F6B">
      <w:pPr>
        <w:spacing w:after="240"/>
        <w:rPr>
          <w:sz w:val="24"/>
        </w:rPr>
      </w:pPr>
      <w:r w:rsidRPr="00C45BE6">
        <w:rPr>
          <w:sz w:val="24"/>
        </w:rPr>
        <w:t>To get the full 1% you will need to:</w:t>
      </w:r>
    </w:p>
    <w:p w14:paraId="0D5E7A28" w14:textId="177719D8" w:rsidR="00261F6B" w:rsidRPr="00C45BE6" w:rsidRDefault="00261F6B" w:rsidP="00261F6B">
      <w:pPr>
        <w:pStyle w:val="ListParagraph"/>
        <w:numPr>
          <w:ilvl w:val="0"/>
          <w:numId w:val="30"/>
        </w:numPr>
        <w:spacing w:after="240"/>
        <w:rPr>
          <w:sz w:val="24"/>
        </w:rPr>
      </w:pPr>
      <w:r w:rsidRPr="00C45BE6">
        <w:rPr>
          <w:sz w:val="24"/>
        </w:rPr>
        <w:t>Show the output screen capture of the failed execution of the program</w:t>
      </w:r>
    </w:p>
    <w:p w14:paraId="4F273DF2" w14:textId="771E8528" w:rsidR="00261F6B" w:rsidRPr="00C45BE6" w:rsidRDefault="00261F6B" w:rsidP="00261F6B">
      <w:pPr>
        <w:pStyle w:val="ListParagraph"/>
        <w:numPr>
          <w:ilvl w:val="0"/>
          <w:numId w:val="30"/>
        </w:numPr>
        <w:spacing w:after="240"/>
        <w:rPr>
          <w:sz w:val="24"/>
        </w:rPr>
      </w:pPr>
      <w:r w:rsidRPr="00C45BE6">
        <w:rPr>
          <w:sz w:val="24"/>
        </w:rPr>
        <w:t>Show screen capture of the corrected program</w:t>
      </w:r>
    </w:p>
    <w:p w14:paraId="24BB4477" w14:textId="138037F5" w:rsidR="00261F6B" w:rsidRPr="006D54B1" w:rsidRDefault="00C45BE6" w:rsidP="00261F6B">
      <w:pPr>
        <w:pStyle w:val="ListParagraph"/>
        <w:numPr>
          <w:ilvl w:val="0"/>
          <w:numId w:val="30"/>
        </w:numPr>
        <w:spacing w:after="240"/>
      </w:pPr>
      <w:r w:rsidRPr="00C45BE6">
        <w:rPr>
          <w:sz w:val="24"/>
        </w:rPr>
        <w:t>Explanation of what was done to achieve this.</w:t>
      </w:r>
    </w:p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7"/>
      <w:footerReference w:type="first" r:id="rId18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0580" w14:textId="77777777" w:rsidR="00EF27B8" w:rsidRDefault="00EF27B8" w:rsidP="007F2B57">
      <w:r>
        <w:separator/>
      </w:r>
    </w:p>
    <w:p w14:paraId="7A01F73B" w14:textId="77777777" w:rsidR="00EF27B8" w:rsidRDefault="00EF27B8" w:rsidP="007F2B57"/>
    <w:p w14:paraId="38769CD4" w14:textId="77777777" w:rsidR="00EF27B8" w:rsidRDefault="00EF27B8" w:rsidP="007F2B57"/>
  </w:endnote>
  <w:endnote w:type="continuationSeparator" w:id="0">
    <w:p w14:paraId="613826DA" w14:textId="77777777" w:rsidR="00EF27B8" w:rsidRDefault="00EF27B8" w:rsidP="007F2B57">
      <w:r>
        <w:continuationSeparator/>
      </w:r>
    </w:p>
    <w:p w14:paraId="42377640" w14:textId="77777777" w:rsidR="00EF27B8" w:rsidRDefault="00EF27B8" w:rsidP="007F2B57"/>
    <w:p w14:paraId="64C05528" w14:textId="77777777" w:rsidR="00EF27B8" w:rsidRDefault="00EF27B8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modern"/>
    <w:pitch w:val="fixed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582B0B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7413A" w14:textId="77777777" w:rsidR="00EF27B8" w:rsidRDefault="00EF27B8" w:rsidP="007F2B57">
      <w:r>
        <w:separator/>
      </w:r>
    </w:p>
    <w:p w14:paraId="4D7E11E1" w14:textId="77777777" w:rsidR="00EF27B8" w:rsidRDefault="00EF27B8" w:rsidP="007F2B57"/>
    <w:p w14:paraId="7880CD56" w14:textId="77777777" w:rsidR="00EF27B8" w:rsidRDefault="00EF27B8" w:rsidP="007F2B57"/>
  </w:footnote>
  <w:footnote w:type="continuationSeparator" w:id="0">
    <w:p w14:paraId="7038EF9C" w14:textId="77777777" w:rsidR="00EF27B8" w:rsidRDefault="00EF27B8" w:rsidP="007F2B57">
      <w:r>
        <w:continuationSeparator/>
      </w:r>
    </w:p>
    <w:p w14:paraId="534D2C4F" w14:textId="77777777" w:rsidR="00EF27B8" w:rsidRDefault="00EF27B8" w:rsidP="007F2B57"/>
    <w:p w14:paraId="52A9A57F" w14:textId="77777777" w:rsidR="00EF27B8" w:rsidRDefault="00EF27B8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4752B"/>
    <w:multiLevelType w:val="multilevel"/>
    <w:tmpl w:val="830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B500C2C"/>
    <w:multiLevelType w:val="hybridMultilevel"/>
    <w:tmpl w:val="6600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441DB"/>
    <w:multiLevelType w:val="hybridMultilevel"/>
    <w:tmpl w:val="7844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113C1"/>
    <w:multiLevelType w:val="hybridMultilevel"/>
    <w:tmpl w:val="51DC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50B3F"/>
    <w:multiLevelType w:val="hybridMultilevel"/>
    <w:tmpl w:val="44BAF822"/>
    <w:lvl w:ilvl="0" w:tplc="B4943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C12A4"/>
    <w:multiLevelType w:val="hybridMultilevel"/>
    <w:tmpl w:val="6102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7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12"/>
  </w:num>
  <w:num w:numId="4">
    <w:abstractNumId w:val="3"/>
  </w:num>
  <w:num w:numId="5">
    <w:abstractNumId w:val="22"/>
  </w:num>
  <w:num w:numId="6">
    <w:abstractNumId w:val="5"/>
  </w:num>
  <w:num w:numId="7">
    <w:abstractNumId w:val="27"/>
  </w:num>
  <w:num w:numId="8">
    <w:abstractNumId w:val="28"/>
  </w:num>
  <w:num w:numId="9">
    <w:abstractNumId w:val="7"/>
  </w:num>
  <w:num w:numId="10">
    <w:abstractNumId w:val="14"/>
  </w:num>
  <w:num w:numId="11">
    <w:abstractNumId w:val="18"/>
  </w:num>
  <w:num w:numId="12">
    <w:abstractNumId w:val="17"/>
  </w:num>
  <w:num w:numId="13">
    <w:abstractNumId w:val="20"/>
  </w:num>
  <w:num w:numId="14">
    <w:abstractNumId w:val="4"/>
  </w:num>
  <w:num w:numId="15">
    <w:abstractNumId w:val="29"/>
  </w:num>
  <w:num w:numId="16">
    <w:abstractNumId w:val="6"/>
  </w:num>
  <w:num w:numId="17">
    <w:abstractNumId w:val="24"/>
  </w:num>
  <w:num w:numId="18">
    <w:abstractNumId w:val="0"/>
  </w:num>
  <w:num w:numId="19">
    <w:abstractNumId w:val="2"/>
  </w:num>
  <w:num w:numId="20">
    <w:abstractNumId w:val="23"/>
  </w:num>
  <w:num w:numId="21">
    <w:abstractNumId w:val="11"/>
  </w:num>
  <w:num w:numId="22">
    <w:abstractNumId w:val="26"/>
  </w:num>
  <w:num w:numId="23">
    <w:abstractNumId w:val="13"/>
  </w:num>
  <w:num w:numId="24">
    <w:abstractNumId w:val="10"/>
  </w:num>
  <w:num w:numId="25">
    <w:abstractNumId w:val="9"/>
  </w:num>
  <w:num w:numId="26">
    <w:abstractNumId w:val="21"/>
  </w:num>
  <w:num w:numId="27">
    <w:abstractNumId w:val="1"/>
  </w:num>
  <w:num w:numId="28">
    <w:abstractNumId w:val="15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FD6"/>
    <w:rsid w:val="00032989"/>
    <w:rsid w:val="000362BD"/>
    <w:rsid w:val="00036F15"/>
    <w:rsid w:val="00041B5E"/>
    <w:rsid w:val="00042012"/>
    <w:rsid w:val="0004384D"/>
    <w:rsid w:val="000439CA"/>
    <w:rsid w:val="0005300F"/>
    <w:rsid w:val="000537E5"/>
    <w:rsid w:val="00053992"/>
    <w:rsid w:val="000554E3"/>
    <w:rsid w:val="000579BB"/>
    <w:rsid w:val="00061A17"/>
    <w:rsid w:val="0009096F"/>
    <w:rsid w:val="00090ACB"/>
    <w:rsid w:val="00095D68"/>
    <w:rsid w:val="000A49AC"/>
    <w:rsid w:val="000B26F6"/>
    <w:rsid w:val="000D5A67"/>
    <w:rsid w:val="000D6CD4"/>
    <w:rsid w:val="000F4774"/>
    <w:rsid w:val="001002C1"/>
    <w:rsid w:val="001022DC"/>
    <w:rsid w:val="00102997"/>
    <w:rsid w:val="0010711D"/>
    <w:rsid w:val="00113691"/>
    <w:rsid w:val="00117156"/>
    <w:rsid w:val="001328B2"/>
    <w:rsid w:val="00144E22"/>
    <w:rsid w:val="00151D6D"/>
    <w:rsid w:val="00151EC3"/>
    <w:rsid w:val="001547CE"/>
    <w:rsid w:val="0016421B"/>
    <w:rsid w:val="0016737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35887"/>
    <w:rsid w:val="00242511"/>
    <w:rsid w:val="00250647"/>
    <w:rsid w:val="00253EC4"/>
    <w:rsid w:val="00261F6B"/>
    <w:rsid w:val="00264C10"/>
    <w:rsid w:val="00271556"/>
    <w:rsid w:val="00276B8F"/>
    <w:rsid w:val="00292D2F"/>
    <w:rsid w:val="002A244D"/>
    <w:rsid w:val="002A5B8D"/>
    <w:rsid w:val="002C3BB3"/>
    <w:rsid w:val="002C6414"/>
    <w:rsid w:val="002D316C"/>
    <w:rsid w:val="002D7720"/>
    <w:rsid w:val="002E0357"/>
    <w:rsid w:val="002F3569"/>
    <w:rsid w:val="00302443"/>
    <w:rsid w:val="00311151"/>
    <w:rsid w:val="00311CEF"/>
    <w:rsid w:val="00311F98"/>
    <w:rsid w:val="003152BC"/>
    <w:rsid w:val="00337BAE"/>
    <w:rsid w:val="00342C34"/>
    <w:rsid w:val="00350155"/>
    <w:rsid w:val="00350648"/>
    <w:rsid w:val="00357496"/>
    <w:rsid w:val="00366458"/>
    <w:rsid w:val="00373D1D"/>
    <w:rsid w:val="00382447"/>
    <w:rsid w:val="00393D87"/>
    <w:rsid w:val="003A3840"/>
    <w:rsid w:val="003E698A"/>
    <w:rsid w:val="003F12CC"/>
    <w:rsid w:val="003F1384"/>
    <w:rsid w:val="003F3614"/>
    <w:rsid w:val="003F5627"/>
    <w:rsid w:val="00412481"/>
    <w:rsid w:val="004166D7"/>
    <w:rsid w:val="0042014E"/>
    <w:rsid w:val="00426F5E"/>
    <w:rsid w:val="00433B33"/>
    <w:rsid w:val="00442EE8"/>
    <w:rsid w:val="004503C5"/>
    <w:rsid w:val="004540D0"/>
    <w:rsid w:val="004555CF"/>
    <w:rsid w:val="00457729"/>
    <w:rsid w:val="0046290F"/>
    <w:rsid w:val="00464AA9"/>
    <w:rsid w:val="00475522"/>
    <w:rsid w:val="004974D2"/>
    <w:rsid w:val="004A51BA"/>
    <w:rsid w:val="004A5416"/>
    <w:rsid w:val="004B3928"/>
    <w:rsid w:val="004C46F7"/>
    <w:rsid w:val="004C4C4D"/>
    <w:rsid w:val="004C6B67"/>
    <w:rsid w:val="004D1F31"/>
    <w:rsid w:val="004E2235"/>
    <w:rsid w:val="0050120A"/>
    <w:rsid w:val="00501CD1"/>
    <w:rsid w:val="00501F87"/>
    <w:rsid w:val="00512D26"/>
    <w:rsid w:val="00527345"/>
    <w:rsid w:val="00551EE2"/>
    <w:rsid w:val="00566DA9"/>
    <w:rsid w:val="00570E53"/>
    <w:rsid w:val="00582B0B"/>
    <w:rsid w:val="00590F16"/>
    <w:rsid w:val="00595E89"/>
    <w:rsid w:val="005A25B4"/>
    <w:rsid w:val="005B2B6A"/>
    <w:rsid w:val="006075E7"/>
    <w:rsid w:val="006148DC"/>
    <w:rsid w:val="00642125"/>
    <w:rsid w:val="00644444"/>
    <w:rsid w:val="00656C5F"/>
    <w:rsid w:val="00657374"/>
    <w:rsid w:val="00666EA3"/>
    <w:rsid w:val="006740A1"/>
    <w:rsid w:val="006A1CDF"/>
    <w:rsid w:val="006A6D5A"/>
    <w:rsid w:val="006C16DE"/>
    <w:rsid w:val="006D54B1"/>
    <w:rsid w:val="007034DB"/>
    <w:rsid w:val="00735B90"/>
    <w:rsid w:val="00736FFC"/>
    <w:rsid w:val="00754F9B"/>
    <w:rsid w:val="00761B55"/>
    <w:rsid w:val="007A5107"/>
    <w:rsid w:val="007B6BA5"/>
    <w:rsid w:val="007B6DCE"/>
    <w:rsid w:val="007C12F5"/>
    <w:rsid w:val="007C73E8"/>
    <w:rsid w:val="007D01AD"/>
    <w:rsid w:val="007D131C"/>
    <w:rsid w:val="007E5769"/>
    <w:rsid w:val="007F2B57"/>
    <w:rsid w:val="007F3A36"/>
    <w:rsid w:val="008022C1"/>
    <w:rsid w:val="00812F17"/>
    <w:rsid w:val="0083252A"/>
    <w:rsid w:val="008334C1"/>
    <w:rsid w:val="00835E23"/>
    <w:rsid w:val="008411EE"/>
    <w:rsid w:val="0088153E"/>
    <w:rsid w:val="008853E9"/>
    <w:rsid w:val="00895D90"/>
    <w:rsid w:val="00896E14"/>
    <w:rsid w:val="00897B0B"/>
    <w:rsid w:val="008A17E0"/>
    <w:rsid w:val="008A1EC8"/>
    <w:rsid w:val="008A78D7"/>
    <w:rsid w:val="008B2EBF"/>
    <w:rsid w:val="008B573D"/>
    <w:rsid w:val="008B5F02"/>
    <w:rsid w:val="008B6EED"/>
    <w:rsid w:val="008B7CD9"/>
    <w:rsid w:val="008C2999"/>
    <w:rsid w:val="008C2E88"/>
    <w:rsid w:val="008D2B18"/>
    <w:rsid w:val="008E7053"/>
    <w:rsid w:val="00900BDB"/>
    <w:rsid w:val="009213A0"/>
    <w:rsid w:val="00926A68"/>
    <w:rsid w:val="00935B3E"/>
    <w:rsid w:val="009539CD"/>
    <w:rsid w:val="00955C37"/>
    <w:rsid w:val="00956AFF"/>
    <w:rsid w:val="009611C2"/>
    <w:rsid w:val="00970B47"/>
    <w:rsid w:val="00971FFB"/>
    <w:rsid w:val="009744B7"/>
    <w:rsid w:val="00991DAA"/>
    <w:rsid w:val="0099405D"/>
    <w:rsid w:val="009A2A34"/>
    <w:rsid w:val="009A557C"/>
    <w:rsid w:val="009B6878"/>
    <w:rsid w:val="009C1F3C"/>
    <w:rsid w:val="009C77F7"/>
    <w:rsid w:val="009F6C19"/>
    <w:rsid w:val="00A07387"/>
    <w:rsid w:val="00A213D6"/>
    <w:rsid w:val="00A26F57"/>
    <w:rsid w:val="00A300E3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B074E1"/>
    <w:rsid w:val="00B317F4"/>
    <w:rsid w:val="00B4401E"/>
    <w:rsid w:val="00B50963"/>
    <w:rsid w:val="00B53BF5"/>
    <w:rsid w:val="00B6552C"/>
    <w:rsid w:val="00B734BF"/>
    <w:rsid w:val="00B8221D"/>
    <w:rsid w:val="00B834F9"/>
    <w:rsid w:val="00B97B1D"/>
    <w:rsid w:val="00BA4726"/>
    <w:rsid w:val="00BB3F7A"/>
    <w:rsid w:val="00BC625A"/>
    <w:rsid w:val="00BD0999"/>
    <w:rsid w:val="00BD6DFC"/>
    <w:rsid w:val="00BE4CF4"/>
    <w:rsid w:val="00BF377E"/>
    <w:rsid w:val="00C01287"/>
    <w:rsid w:val="00C04854"/>
    <w:rsid w:val="00C05E3C"/>
    <w:rsid w:val="00C10994"/>
    <w:rsid w:val="00C10B87"/>
    <w:rsid w:val="00C1586E"/>
    <w:rsid w:val="00C24CD4"/>
    <w:rsid w:val="00C43AB3"/>
    <w:rsid w:val="00C45BE6"/>
    <w:rsid w:val="00C51F78"/>
    <w:rsid w:val="00C52086"/>
    <w:rsid w:val="00C56E38"/>
    <w:rsid w:val="00C577BB"/>
    <w:rsid w:val="00C714C5"/>
    <w:rsid w:val="00C72591"/>
    <w:rsid w:val="00C74CB8"/>
    <w:rsid w:val="00C91BB9"/>
    <w:rsid w:val="00C964E5"/>
    <w:rsid w:val="00CA62B7"/>
    <w:rsid w:val="00CC08CE"/>
    <w:rsid w:val="00CC0FE8"/>
    <w:rsid w:val="00CC35C0"/>
    <w:rsid w:val="00CC55E1"/>
    <w:rsid w:val="00CD0BF9"/>
    <w:rsid w:val="00CE6287"/>
    <w:rsid w:val="00CF76BE"/>
    <w:rsid w:val="00D073A8"/>
    <w:rsid w:val="00D250AC"/>
    <w:rsid w:val="00D26144"/>
    <w:rsid w:val="00D362DC"/>
    <w:rsid w:val="00D60049"/>
    <w:rsid w:val="00D601EB"/>
    <w:rsid w:val="00D6505F"/>
    <w:rsid w:val="00D65341"/>
    <w:rsid w:val="00D664EC"/>
    <w:rsid w:val="00D67285"/>
    <w:rsid w:val="00D6789A"/>
    <w:rsid w:val="00D74B2C"/>
    <w:rsid w:val="00DB0871"/>
    <w:rsid w:val="00DB23A1"/>
    <w:rsid w:val="00DC1539"/>
    <w:rsid w:val="00DC3BFD"/>
    <w:rsid w:val="00DC55FB"/>
    <w:rsid w:val="00DC7B81"/>
    <w:rsid w:val="00DD612B"/>
    <w:rsid w:val="00DE4AD0"/>
    <w:rsid w:val="00DE4B75"/>
    <w:rsid w:val="00DE4E97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A0ED5"/>
    <w:rsid w:val="00EA5E49"/>
    <w:rsid w:val="00EB176F"/>
    <w:rsid w:val="00EC5E6E"/>
    <w:rsid w:val="00ED3282"/>
    <w:rsid w:val="00ED5812"/>
    <w:rsid w:val="00EF2314"/>
    <w:rsid w:val="00EF27B8"/>
    <w:rsid w:val="00EF2EBA"/>
    <w:rsid w:val="00EF5C89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95AEC"/>
    <w:rsid w:val="00FB3D74"/>
    <w:rsid w:val="00FC1CFE"/>
    <w:rsid w:val="00FC6E91"/>
    <w:rsid w:val="00FD6C2A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ctypes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ctype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cs.python.org/3/library/ctype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ctype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7A20C-CF6E-4188-B866-F527AA5B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1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2</cp:revision>
  <cp:lastPrinted>2016-05-26T19:36:00Z</cp:lastPrinted>
  <dcterms:created xsi:type="dcterms:W3CDTF">2021-07-08T22:48:00Z</dcterms:created>
  <dcterms:modified xsi:type="dcterms:W3CDTF">2021-07-08T22:48:00Z</dcterms:modified>
</cp:coreProperties>
</file>