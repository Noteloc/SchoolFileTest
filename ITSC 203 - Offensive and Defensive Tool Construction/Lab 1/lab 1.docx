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2BC57A7" w:rsidR="00C04854" w:rsidRDefault="00806BCA" w:rsidP="007F2B57">
      <w:r>
        <w:t>#</w:t>
      </w:r>
    </w:p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718C7B1B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718C7B1B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3136C7F" w14:textId="6859FDA6" w:rsidR="003E5C1B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72189222" w:history="1">
            <w:r w:rsidR="003E5C1B" w:rsidRPr="008E23EC">
              <w:rPr>
                <w:rStyle w:val="Hyperlink"/>
              </w:rPr>
              <w:t>EVALUATION: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_Toc72189222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3</w:t>
            </w:r>
            <w:r w:rsidR="003E5C1B">
              <w:rPr>
                <w:webHidden/>
              </w:rPr>
              <w:fldChar w:fldCharType="end"/>
            </w:r>
          </w:hyperlink>
        </w:p>
        <w:p w14:paraId="1B35FD9C" w14:textId="57B52C0B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3" w:history="1">
            <w:r w:rsidR="003E5C1B" w:rsidRPr="008E23EC">
              <w:rPr>
                <w:rStyle w:val="Hyperlink"/>
              </w:rPr>
              <w:t>Objectives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_Toc72189223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4</w:t>
            </w:r>
            <w:r w:rsidR="003E5C1B">
              <w:rPr>
                <w:webHidden/>
              </w:rPr>
              <w:fldChar w:fldCharType="end"/>
            </w:r>
          </w:hyperlink>
        </w:p>
        <w:p w14:paraId="014F095E" w14:textId="2D36B402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4" w:history="1">
            <w:r w:rsidR="003E5C1B" w:rsidRPr="008E23EC">
              <w:rPr>
                <w:rStyle w:val="Hyperlink"/>
              </w:rPr>
              <w:t>Background Reading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_Toc72189224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4</w:t>
            </w:r>
            <w:r w:rsidR="003E5C1B">
              <w:rPr>
                <w:webHidden/>
              </w:rPr>
              <w:fldChar w:fldCharType="end"/>
            </w:r>
          </w:hyperlink>
        </w:p>
        <w:p w14:paraId="50270E66" w14:textId="6CBFFD6E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5" w:history="1">
            <w:r w:rsidR="003E5C1B" w:rsidRPr="008E23EC">
              <w:rPr>
                <w:rStyle w:val="Hyperlink"/>
              </w:rPr>
              <w:t>Important Information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_Toc72189225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4</w:t>
            </w:r>
            <w:r w:rsidR="003E5C1B">
              <w:rPr>
                <w:webHidden/>
              </w:rPr>
              <w:fldChar w:fldCharType="end"/>
            </w:r>
          </w:hyperlink>
        </w:p>
        <w:p w14:paraId="05604231" w14:textId="76549199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6" w:history="1">
            <w:r w:rsidR="003E5C1B" w:rsidRPr="008E23EC">
              <w:rPr>
                <w:rStyle w:val="Hyperlink"/>
              </w:rPr>
              <w:t>Problem 1 (7pts)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_Toc72189226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5</w:t>
            </w:r>
            <w:r w:rsidR="003E5C1B">
              <w:rPr>
                <w:webHidden/>
              </w:rPr>
              <w:fldChar w:fldCharType="end"/>
            </w:r>
          </w:hyperlink>
        </w:p>
        <w:p w14:paraId="58D7F64A" w14:textId="7FA803E3" w:rsidR="003E5C1B" w:rsidRDefault="00F65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189227" w:history="1">
            <w:r w:rsidR="003E5C1B" w:rsidRPr="008E23EC">
              <w:rPr>
                <w:rStyle w:val="Hyperlink"/>
                <w:noProof/>
              </w:rPr>
              <w:t>Introduction: Why Python?</w:t>
            </w:r>
            <w:r w:rsidR="003E5C1B">
              <w:rPr>
                <w:noProof/>
                <w:webHidden/>
              </w:rPr>
              <w:tab/>
            </w:r>
            <w:r w:rsidR="003E5C1B">
              <w:rPr>
                <w:noProof/>
                <w:webHidden/>
              </w:rPr>
              <w:fldChar w:fldCharType="begin"/>
            </w:r>
            <w:r w:rsidR="003E5C1B">
              <w:rPr>
                <w:noProof/>
                <w:webHidden/>
              </w:rPr>
              <w:instrText xml:space="preserve"> PAGEREF _Toc72189227 \h </w:instrText>
            </w:r>
            <w:r w:rsidR="003E5C1B">
              <w:rPr>
                <w:noProof/>
                <w:webHidden/>
              </w:rPr>
            </w:r>
            <w:r w:rsidR="003E5C1B">
              <w:rPr>
                <w:noProof/>
                <w:webHidden/>
              </w:rPr>
              <w:fldChar w:fldCharType="separate"/>
            </w:r>
            <w:r w:rsidR="003E5C1B">
              <w:rPr>
                <w:noProof/>
                <w:webHidden/>
              </w:rPr>
              <w:t>5</w:t>
            </w:r>
            <w:r w:rsidR="003E5C1B">
              <w:rPr>
                <w:noProof/>
                <w:webHidden/>
              </w:rPr>
              <w:fldChar w:fldCharType="end"/>
            </w:r>
          </w:hyperlink>
        </w:p>
        <w:p w14:paraId="70106054" w14:textId="665EFE41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8" w:history="1">
            <w:r w:rsidR="003E5C1B" w:rsidRPr="008E23EC">
              <w:rPr>
                <w:rStyle w:val="Hyperlink"/>
              </w:rPr>
              <w:t>Problem 2 (7pts)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_Toc72189228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6</w:t>
            </w:r>
            <w:r w:rsidR="003E5C1B">
              <w:rPr>
                <w:webHidden/>
              </w:rPr>
              <w:fldChar w:fldCharType="end"/>
            </w:r>
          </w:hyperlink>
        </w:p>
        <w:p w14:paraId="3F4C627D" w14:textId="47D7281D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9" w:history="1">
            <w:r w:rsidR="003E5C1B" w:rsidRPr="008E23EC">
              <w:rPr>
                <w:rStyle w:val="Hyperlink"/>
              </w:rPr>
              <w:t>Problem 3 (11pts)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_Toc72189229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6</w:t>
            </w:r>
            <w:r w:rsidR="003E5C1B">
              <w:rPr>
                <w:webHidden/>
              </w:rPr>
              <w:fldChar w:fldCharType="end"/>
            </w:r>
          </w:hyperlink>
        </w:p>
        <w:p w14:paraId="706B2582" w14:textId="76F68481" w:rsidR="003E5C1B" w:rsidRDefault="00F65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189230" w:history="1">
            <w:r w:rsidR="003E5C1B" w:rsidRPr="008E23EC">
              <w:rPr>
                <w:rStyle w:val="Hyperlink"/>
                <w:noProof/>
              </w:rPr>
              <w:t>Questions (show a screenshot for each of your answers if applicable):</w:t>
            </w:r>
            <w:r w:rsidR="003E5C1B">
              <w:rPr>
                <w:noProof/>
                <w:webHidden/>
              </w:rPr>
              <w:tab/>
            </w:r>
            <w:r w:rsidR="003E5C1B">
              <w:rPr>
                <w:noProof/>
                <w:webHidden/>
              </w:rPr>
              <w:fldChar w:fldCharType="begin"/>
            </w:r>
            <w:r w:rsidR="003E5C1B">
              <w:rPr>
                <w:noProof/>
                <w:webHidden/>
              </w:rPr>
              <w:instrText xml:space="preserve"> PAGEREF _Toc72189230 \h </w:instrText>
            </w:r>
            <w:r w:rsidR="003E5C1B">
              <w:rPr>
                <w:noProof/>
                <w:webHidden/>
              </w:rPr>
            </w:r>
            <w:r w:rsidR="003E5C1B">
              <w:rPr>
                <w:noProof/>
                <w:webHidden/>
              </w:rPr>
              <w:fldChar w:fldCharType="separate"/>
            </w:r>
            <w:r w:rsidR="003E5C1B">
              <w:rPr>
                <w:noProof/>
                <w:webHidden/>
              </w:rPr>
              <w:t>7</w:t>
            </w:r>
            <w:r w:rsidR="003E5C1B">
              <w:rPr>
                <w:noProof/>
                <w:webHidden/>
              </w:rPr>
              <w:fldChar w:fldCharType="end"/>
            </w:r>
          </w:hyperlink>
        </w:p>
        <w:p w14:paraId="598ACCBC" w14:textId="508B73CD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31" w:history="1">
            <w:r w:rsidR="003E5C1B" w:rsidRPr="008E23EC">
              <w:rPr>
                <w:rStyle w:val="Hyperlink"/>
              </w:rPr>
              <w:t>Problem 4 (12pts)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_Toc72189231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7</w:t>
            </w:r>
            <w:r w:rsidR="003E5C1B">
              <w:rPr>
                <w:webHidden/>
              </w:rPr>
              <w:fldChar w:fldCharType="end"/>
            </w:r>
          </w:hyperlink>
        </w:p>
        <w:p w14:paraId="3CDD2057" w14:textId="0E5DF47A" w:rsidR="003E5C1B" w:rsidRDefault="00F650C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32" w:history="1">
            <w:r w:rsidR="003E5C1B" w:rsidRPr="008E23EC">
              <w:rPr>
                <w:rStyle w:val="Hyperlink"/>
              </w:rPr>
              <w:t>Problem 5 (15pts)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_Toc72189232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9</w:t>
            </w:r>
            <w:r w:rsidR="003E5C1B">
              <w:rPr>
                <w:webHidden/>
              </w:rPr>
              <w:fldChar w:fldCharType="end"/>
            </w:r>
          </w:hyperlink>
        </w:p>
        <w:p w14:paraId="6F93916A" w14:textId="3AA26542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0010792F" w14:textId="77777777" w:rsidR="00041CDA" w:rsidRDefault="00041CDA" w:rsidP="007F2B57"/>
    <w:p w14:paraId="5E80A5FA" w14:textId="77777777" w:rsidR="00041CDA" w:rsidRDefault="00041CDA" w:rsidP="007F2B57"/>
    <w:p w14:paraId="40BB04FE" w14:textId="77777777" w:rsidR="00041CDA" w:rsidRDefault="00041CDA" w:rsidP="007F2B57"/>
    <w:p w14:paraId="6B5B789C" w14:textId="77777777" w:rsidR="00041CDA" w:rsidRDefault="00041CDA" w:rsidP="007F2B57"/>
    <w:p w14:paraId="37E35CFD" w14:textId="77777777" w:rsidR="00041CDA" w:rsidRDefault="00041CDA" w:rsidP="007F2B57"/>
    <w:p w14:paraId="28732064" w14:textId="77777777" w:rsidR="00041CDA" w:rsidRPr="002B2CF9" w:rsidRDefault="00041CDA" w:rsidP="00041CDA">
      <w:pPr>
        <w:pStyle w:val="Heading1"/>
      </w:pPr>
      <w:bookmarkStart w:id="0" w:name="_Toc72189222"/>
      <w:r w:rsidRPr="00306E01">
        <w:rPr>
          <w:rStyle w:val="Heading1Char"/>
        </w:rPr>
        <w:t>EVALUATION</w:t>
      </w:r>
      <w:r>
        <w:t>:</w:t>
      </w:r>
      <w:bookmarkEnd w:id="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5"/>
        <w:gridCol w:w="7863"/>
        <w:gridCol w:w="628"/>
        <w:gridCol w:w="504"/>
      </w:tblGrid>
      <w:tr w:rsidR="00041CDA" w:rsidRPr="002B2CF9" w14:paraId="21AC95F0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63AE64EF" w14:textId="77777777" w:rsidR="00041CDA" w:rsidRDefault="00041CDA" w:rsidP="00B62AD8">
            <w:r>
              <w:t>1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462FF0A" w14:textId="22DBBEAF" w:rsidR="00041CDA" w:rsidRDefault="00041CDA" w:rsidP="00B62AD8">
            <w:r>
              <w:t>Problem 1</w:t>
            </w:r>
          </w:p>
        </w:tc>
        <w:tc>
          <w:tcPr>
            <w:tcW w:w="628" w:type="dxa"/>
            <w:tcBorders>
              <w:left w:val="nil"/>
            </w:tcBorders>
          </w:tcPr>
          <w:p w14:paraId="54DEF0C8" w14:textId="1D2334E5" w:rsidR="00041CDA" w:rsidRDefault="00041CDA" w:rsidP="00B62AD8">
            <w:r>
              <w:t xml:space="preserve">   7</w:t>
            </w:r>
          </w:p>
        </w:tc>
        <w:tc>
          <w:tcPr>
            <w:tcW w:w="504" w:type="dxa"/>
            <w:tcBorders>
              <w:left w:val="nil"/>
            </w:tcBorders>
          </w:tcPr>
          <w:p w14:paraId="07C813CF" w14:textId="77777777" w:rsidR="00041CDA" w:rsidRPr="002B2CF9" w:rsidRDefault="00041CDA" w:rsidP="00B62AD8"/>
        </w:tc>
      </w:tr>
      <w:tr w:rsidR="00041CDA" w:rsidRPr="002B2CF9" w14:paraId="6E5D4437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7500D254" w14:textId="77777777" w:rsidR="00041CDA" w:rsidRDefault="00041CDA" w:rsidP="00B62AD8">
            <w:r>
              <w:t>2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B91DEEC" w14:textId="0DC8F637" w:rsidR="00041CDA" w:rsidRPr="002B2CF9" w:rsidRDefault="00041CDA" w:rsidP="00B62AD8">
            <w:r>
              <w:t>Problem 2</w:t>
            </w:r>
          </w:p>
        </w:tc>
        <w:tc>
          <w:tcPr>
            <w:tcW w:w="628" w:type="dxa"/>
            <w:tcBorders>
              <w:left w:val="nil"/>
            </w:tcBorders>
          </w:tcPr>
          <w:p w14:paraId="6621C7B1" w14:textId="40AEFF43" w:rsidR="00041CDA" w:rsidRPr="002B2CF9" w:rsidRDefault="00041CDA" w:rsidP="00B62AD8">
            <w:r>
              <w:t xml:space="preserve">   7</w:t>
            </w:r>
          </w:p>
        </w:tc>
        <w:tc>
          <w:tcPr>
            <w:tcW w:w="504" w:type="dxa"/>
            <w:tcBorders>
              <w:left w:val="nil"/>
            </w:tcBorders>
          </w:tcPr>
          <w:p w14:paraId="38F6C7D7" w14:textId="77777777" w:rsidR="00041CDA" w:rsidRPr="002B2CF9" w:rsidRDefault="00041CDA" w:rsidP="00B62AD8"/>
        </w:tc>
      </w:tr>
      <w:tr w:rsidR="00041CDA" w:rsidRPr="002B2CF9" w14:paraId="64B679EB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0B0EEC44" w14:textId="77777777" w:rsidR="00041CDA" w:rsidRDefault="00041CDA" w:rsidP="00B62AD8">
            <w:r>
              <w:t>3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568AB0F6" w14:textId="4AAFED1A" w:rsidR="00041CDA" w:rsidRPr="002B2CF9" w:rsidRDefault="00041CDA" w:rsidP="00B62AD8">
            <w:r>
              <w:t>Problem 3</w:t>
            </w:r>
          </w:p>
        </w:tc>
        <w:tc>
          <w:tcPr>
            <w:tcW w:w="628" w:type="dxa"/>
            <w:tcBorders>
              <w:left w:val="nil"/>
            </w:tcBorders>
          </w:tcPr>
          <w:p w14:paraId="21B3B96A" w14:textId="77777777" w:rsidR="00041CDA" w:rsidRPr="002B2CF9" w:rsidRDefault="00041CDA" w:rsidP="00B62AD8">
            <w:r>
              <w:t xml:space="preserve"> 11</w:t>
            </w:r>
          </w:p>
        </w:tc>
        <w:tc>
          <w:tcPr>
            <w:tcW w:w="504" w:type="dxa"/>
            <w:tcBorders>
              <w:left w:val="nil"/>
            </w:tcBorders>
          </w:tcPr>
          <w:p w14:paraId="06DCEE81" w14:textId="77777777" w:rsidR="00041CDA" w:rsidRPr="002B2CF9" w:rsidRDefault="00041CDA" w:rsidP="00B62AD8"/>
        </w:tc>
      </w:tr>
      <w:tr w:rsidR="00041CDA" w:rsidRPr="002B2CF9" w14:paraId="65A76411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477008E8" w14:textId="77777777" w:rsidR="00041CDA" w:rsidRDefault="00041CDA" w:rsidP="00B62AD8">
            <w:r>
              <w:t>4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01292A2" w14:textId="47A6A2EA" w:rsidR="00041CDA" w:rsidRDefault="00041CDA" w:rsidP="00B62AD8">
            <w:r>
              <w:t>Problem 4</w:t>
            </w:r>
          </w:p>
        </w:tc>
        <w:tc>
          <w:tcPr>
            <w:tcW w:w="628" w:type="dxa"/>
            <w:tcBorders>
              <w:left w:val="nil"/>
            </w:tcBorders>
          </w:tcPr>
          <w:p w14:paraId="53902F56" w14:textId="2E9D7175" w:rsidR="00041CDA" w:rsidRDefault="004A21B5" w:rsidP="00B62AD8">
            <w:pPr>
              <w:jc w:val="center"/>
            </w:pPr>
            <w:r>
              <w:t>12</w:t>
            </w:r>
          </w:p>
        </w:tc>
        <w:tc>
          <w:tcPr>
            <w:tcW w:w="504" w:type="dxa"/>
            <w:tcBorders>
              <w:left w:val="nil"/>
            </w:tcBorders>
          </w:tcPr>
          <w:p w14:paraId="5D74D1F4" w14:textId="77777777" w:rsidR="00041CDA" w:rsidRPr="002B2CF9" w:rsidRDefault="00041CDA" w:rsidP="00B62AD8"/>
        </w:tc>
      </w:tr>
      <w:tr w:rsidR="00041CDA" w:rsidRPr="002B2CF9" w14:paraId="113C2E29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61B6C5A1" w14:textId="77777777" w:rsidR="00041CDA" w:rsidRDefault="00041CDA" w:rsidP="00B62AD8">
            <w:r>
              <w:t>5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BC88914" w14:textId="0999D7C0" w:rsidR="00041CDA" w:rsidRDefault="00041CDA" w:rsidP="00B62AD8">
            <w:r>
              <w:t>Problem 5</w:t>
            </w:r>
          </w:p>
        </w:tc>
        <w:tc>
          <w:tcPr>
            <w:tcW w:w="628" w:type="dxa"/>
            <w:tcBorders>
              <w:left w:val="nil"/>
            </w:tcBorders>
          </w:tcPr>
          <w:p w14:paraId="173FAB12" w14:textId="555BEB9B" w:rsidR="00041CDA" w:rsidRDefault="003E5C1B" w:rsidP="00B62AD8">
            <w:pPr>
              <w:jc w:val="center"/>
            </w:pPr>
            <w:r>
              <w:t>15</w:t>
            </w:r>
          </w:p>
        </w:tc>
        <w:tc>
          <w:tcPr>
            <w:tcW w:w="504" w:type="dxa"/>
            <w:tcBorders>
              <w:left w:val="nil"/>
            </w:tcBorders>
          </w:tcPr>
          <w:p w14:paraId="00928D1C" w14:textId="77777777" w:rsidR="00041CDA" w:rsidRPr="002B2CF9" w:rsidRDefault="00041CDA" w:rsidP="00B62AD8"/>
        </w:tc>
      </w:tr>
      <w:tr w:rsidR="00041CDA" w:rsidRPr="002B2CF9" w14:paraId="63DE48D9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25694178" w14:textId="77777777" w:rsidR="00041CDA" w:rsidRDefault="00041CDA" w:rsidP="00B62AD8"/>
        </w:tc>
        <w:tc>
          <w:tcPr>
            <w:tcW w:w="7863" w:type="dxa"/>
            <w:tcBorders>
              <w:right w:val="single" w:sz="4" w:space="0" w:color="auto"/>
            </w:tcBorders>
          </w:tcPr>
          <w:p w14:paraId="5201708F" w14:textId="77777777" w:rsidR="00041CDA" w:rsidRPr="002B2CF9" w:rsidRDefault="00041CDA" w:rsidP="00B62AD8">
            <w:proofErr w:type="gramStart"/>
            <w:r>
              <w:t>TOTAL</w:t>
            </w:r>
            <w:r w:rsidRPr="002B2CF9">
              <w:t xml:space="preserve">  MARK</w:t>
            </w:r>
            <w:proofErr w:type="gramEnd"/>
          </w:p>
        </w:tc>
        <w:tc>
          <w:tcPr>
            <w:tcW w:w="628" w:type="dxa"/>
            <w:tcBorders>
              <w:left w:val="nil"/>
            </w:tcBorders>
          </w:tcPr>
          <w:p w14:paraId="1C480CBC" w14:textId="41DE0865" w:rsidR="00041CDA" w:rsidRPr="002B2CF9" w:rsidRDefault="00041CDA" w:rsidP="00B62AD8">
            <w:r>
              <w:t xml:space="preserve"> </w:t>
            </w:r>
            <w:r w:rsidR="003E5C1B">
              <w:t>52</w:t>
            </w:r>
          </w:p>
        </w:tc>
        <w:tc>
          <w:tcPr>
            <w:tcW w:w="504" w:type="dxa"/>
            <w:tcBorders>
              <w:left w:val="nil"/>
            </w:tcBorders>
          </w:tcPr>
          <w:p w14:paraId="131D3DF3" w14:textId="77777777" w:rsidR="00041CDA" w:rsidRPr="002B2CF9" w:rsidRDefault="00041CDA" w:rsidP="00B62AD8"/>
        </w:tc>
      </w:tr>
    </w:tbl>
    <w:p w14:paraId="619DA82A" w14:textId="78492C58" w:rsidR="00041CDA" w:rsidRDefault="00041CDA" w:rsidP="00041CDA">
      <w:pPr>
        <w:pStyle w:val="ListParagraph"/>
      </w:pPr>
    </w:p>
    <w:p w14:paraId="272C3736" w14:textId="2F2EF7C0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69581FDA" w:rsidR="001D399F" w:rsidRPr="00A70299" w:rsidRDefault="001C38F4" w:rsidP="007F2B57">
      <w:pPr>
        <w:pStyle w:val="LabTitle"/>
      </w:pPr>
      <w:r>
        <w:t xml:space="preserve">Python </w:t>
      </w:r>
      <w:proofErr w:type="gramStart"/>
      <w:r>
        <w:t>Programming</w:t>
      </w:r>
      <w:proofErr w:type="gramEnd"/>
      <w:r>
        <w:t xml:space="preserve"> I</w:t>
      </w:r>
    </w:p>
    <w:p w14:paraId="72DE1E43" w14:textId="755A8CE4" w:rsidR="007B6BA5" w:rsidRPr="000537E5" w:rsidRDefault="00CA62B7" w:rsidP="007B6BA5">
      <w:pPr>
        <w:pStyle w:val="HeadingStyle1"/>
      </w:pPr>
      <w:bookmarkStart w:id="1" w:name="_Toc72189223"/>
      <w:r>
        <w:t>Objectives</w:t>
      </w:r>
      <w:bookmarkEnd w:id="1"/>
    </w:p>
    <w:p w14:paraId="4E3BE8E6" w14:textId="0740CE43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2F5473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AE44285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Explain the purpose of scripting languages and Python.</w:t>
      </w:r>
    </w:p>
    <w:p w14:paraId="51D8E838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Explore the basic syntax of Python and compare it to C.</w:t>
      </w:r>
    </w:p>
    <w:p w14:paraId="09518896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Use variables, expressions and statements in Python.</w:t>
      </w:r>
    </w:p>
    <w:p w14:paraId="17F1869C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Explain function definitions and function calls (pure and with return value).</w:t>
      </w:r>
    </w:p>
    <w:p w14:paraId="5B221DBE" w14:textId="09786EF3" w:rsidR="007B6BA5" w:rsidRPr="001D399F" w:rsidRDefault="00CA62B7" w:rsidP="007B6BA5">
      <w:pPr>
        <w:pStyle w:val="HeadingStyle1"/>
      </w:pPr>
      <w:bookmarkStart w:id="2" w:name="_Toc72189224"/>
      <w:r>
        <w:t>Background Reading</w:t>
      </w:r>
      <w:bookmarkEnd w:id="2"/>
    </w:p>
    <w:p w14:paraId="46DBE89A" w14:textId="557B76A1" w:rsidR="007B6BA5" w:rsidRPr="000A34AA" w:rsidRDefault="00AD3443" w:rsidP="000A34AA">
      <w:pPr>
        <w:pStyle w:val="ListParagraph"/>
        <w:numPr>
          <w:ilvl w:val="0"/>
          <w:numId w:val="28"/>
        </w:numPr>
      </w:pPr>
      <w:r>
        <w:t>Read c</w:t>
      </w:r>
      <w:r w:rsidR="001C38F4">
        <w:t xml:space="preserve">hapters </w:t>
      </w:r>
      <w:r w:rsidR="00453F79">
        <w:t>1</w:t>
      </w:r>
      <w:r w:rsidR="001C38F4">
        <w:t>–</w:t>
      </w:r>
      <w:r w:rsidR="00453F79">
        <w:t>5</w:t>
      </w:r>
      <w:r w:rsidR="001C38F4">
        <w:t xml:space="preserve"> in </w:t>
      </w:r>
      <w:r w:rsidR="001C38F4" w:rsidRPr="000A34AA">
        <w:rPr>
          <w:i/>
        </w:rPr>
        <w:t>How to Think Like a Computer Scientist</w:t>
      </w:r>
      <w:r w:rsidRPr="000A34AA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0A34AA">
          <w:t>www.greenteapress.com/thinkpython/thinkCSpy.pdf</w:t>
        </w:r>
      </w:hyperlink>
      <w:r w:rsidR="00A07ECB" w:rsidRPr="000A34AA">
        <w:t>.</w:t>
      </w:r>
    </w:p>
    <w:p w14:paraId="2D8B83B4" w14:textId="57628A35" w:rsidR="000A34AA" w:rsidRPr="000A34AA" w:rsidRDefault="00F650CA" w:rsidP="000A34AA">
      <w:pPr>
        <w:pStyle w:val="ListParagraph"/>
        <w:numPr>
          <w:ilvl w:val="0"/>
          <w:numId w:val="28"/>
        </w:numPr>
      </w:pPr>
      <w:hyperlink r:id="rId10" w:history="1">
        <w:r w:rsidR="000A34AA" w:rsidRPr="000A34AA">
          <w:t>https://docs.python.org/3.8/</w:t>
        </w:r>
      </w:hyperlink>
    </w:p>
    <w:p w14:paraId="3D93AC57" w14:textId="00CF58BA" w:rsidR="00453F79" w:rsidRDefault="00453F79" w:rsidP="00453F79">
      <w:pPr>
        <w:pStyle w:val="Heading1"/>
      </w:pPr>
      <w:bookmarkStart w:id="3" w:name="_Toc72189225"/>
      <w:r>
        <w:t>Important Information</w:t>
      </w:r>
      <w:bookmarkEnd w:id="3"/>
    </w:p>
    <w:p w14:paraId="495B3622" w14:textId="77777777" w:rsidR="006927E0" w:rsidRDefault="006927E0" w:rsidP="004B11B5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 xml:space="preserve">YOU MUST PRESENT IMAGES OF YOUR CODE BEING EXECUTED. DO NOT SUBMIT YOUR ANSWERS IN THE DOCUMENT. CREATE A BLANK DOCUMENT AND SUBMIT YOUR ANSWERS THERE. </w:t>
      </w:r>
    </w:p>
    <w:p w14:paraId="5719D5C7" w14:textId="77777777" w:rsidR="006927E0" w:rsidRDefault="006927E0" w:rsidP="004B11B5">
      <w:pPr>
        <w:rPr>
          <w:b/>
          <w:noProof/>
          <w:color w:val="FF0000"/>
          <w:sz w:val="24"/>
          <w:u w:val="single"/>
        </w:rPr>
      </w:pPr>
    </w:p>
    <w:p w14:paraId="36D45690" w14:textId="122D56DE" w:rsidR="006927E0" w:rsidRPr="006927E0" w:rsidRDefault="006927E0" w:rsidP="006927E0">
      <w:pPr>
        <w:jc w:val="center"/>
        <w:rPr>
          <w:b/>
          <w:noProof/>
          <w:color w:val="FF0000"/>
          <w:sz w:val="28"/>
          <w:u w:val="single"/>
        </w:rPr>
      </w:pPr>
      <w:r w:rsidRPr="006927E0">
        <w:rPr>
          <w:b/>
          <w:noProof/>
          <w:color w:val="FF0000"/>
          <w:sz w:val="28"/>
          <w:u w:val="single"/>
        </w:rPr>
        <w:t xml:space="preserve">YOU WILL LOSE MARKS FOR </w:t>
      </w:r>
      <w:r w:rsidR="0031313C">
        <w:rPr>
          <w:b/>
          <w:noProof/>
          <w:color w:val="FF0000"/>
          <w:sz w:val="28"/>
          <w:u w:val="single"/>
        </w:rPr>
        <w:t xml:space="preserve">NOT </w:t>
      </w:r>
      <w:r w:rsidRPr="006927E0">
        <w:rPr>
          <w:b/>
          <w:noProof/>
          <w:color w:val="FF0000"/>
          <w:sz w:val="28"/>
          <w:u w:val="single"/>
        </w:rPr>
        <w:t>FOLLOWING THE ABOVE REQUIREMENTS.</w:t>
      </w:r>
    </w:p>
    <w:p w14:paraId="4CFE0242" w14:textId="77777777" w:rsidR="006927E0" w:rsidRDefault="006927E0" w:rsidP="004B11B5">
      <w:pPr>
        <w:rPr>
          <w:noProof/>
        </w:rPr>
      </w:pPr>
    </w:p>
    <w:p w14:paraId="7B0B3BCA" w14:textId="4257A150" w:rsidR="004B11B5" w:rsidRDefault="004B11B5" w:rsidP="004B11B5">
      <w:pPr>
        <w:rPr>
          <w:noProof/>
        </w:rPr>
      </w:pPr>
      <w:r>
        <w:rPr>
          <w:noProof/>
        </w:rPr>
        <w:t>All scripts must have the following elements:</w:t>
      </w:r>
    </w:p>
    <w:p w14:paraId="7901AED0" w14:textId="77777777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File and Header comments, which follows the following format:</w:t>
      </w:r>
    </w:p>
    <w:p w14:paraId="509C5A45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Filename: m##XXX.py</w:t>
      </w:r>
    </w:p>
    <w:p w14:paraId="193FFAE3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Author: Taylor Swift</w:t>
      </w:r>
    </w:p>
    <w:p w14:paraId="46888692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Course: ITSC203</w:t>
      </w:r>
    </w:p>
    <w:p w14:paraId="7E9F5A0A" w14:textId="3CD22C5B" w:rsidR="004B11B5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 xml:space="preserve"># Details: This program calculates the rate at which users allow themselves </w:t>
      </w:r>
      <w:r w:rsidR="00BB2375">
        <w:rPr>
          <w:b/>
          <w:i/>
          <w:noProof/>
          <w:color w:val="1F497D" w:themeColor="text2"/>
        </w:rPr>
        <w:t xml:space="preserve">           </w:t>
      </w:r>
      <w:r>
        <w:rPr>
          <w:b/>
          <w:i/>
          <w:noProof/>
          <w:color w:val="1F497D" w:themeColor="text2"/>
        </w:rPr>
        <w:t>#</w:t>
      </w:r>
      <w:r>
        <w:rPr>
          <w:b/>
          <w:i/>
          <w:noProof/>
          <w:color w:val="1F497D" w:themeColor="text2"/>
        </w:rPr>
        <w:tab/>
      </w:r>
      <w:r>
        <w:rPr>
          <w:b/>
          <w:i/>
          <w:noProof/>
          <w:color w:val="1F497D" w:themeColor="text2"/>
        </w:rPr>
        <w:tab/>
      </w:r>
      <w:r w:rsidRPr="0091291F">
        <w:rPr>
          <w:b/>
          <w:i/>
          <w:noProof/>
          <w:color w:val="1F497D" w:themeColor="text2"/>
        </w:rPr>
        <w:t xml:space="preserve">to be </w:t>
      </w:r>
      <w:r>
        <w:rPr>
          <w:b/>
          <w:i/>
          <w:noProof/>
          <w:color w:val="1F497D" w:themeColor="text2"/>
        </w:rPr>
        <w:t>ha</w:t>
      </w:r>
      <w:r w:rsidRPr="0091291F">
        <w:rPr>
          <w:b/>
          <w:i/>
          <w:noProof/>
          <w:color w:val="1F497D" w:themeColor="text2"/>
        </w:rPr>
        <w:t>cked.</w:t>
      </w:r>
    </w:p>
    <w:p w14:paraId="424E2B04" w14:textId="77777777" w:rsidR="004B11B5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># Resources: https://www.cs.siue.edu/programming-style-guide</w:t>
      </w:r>
    </w:p>
    <w:p w14:paraId="4BD51C2F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</w:p>
    <w:p w14:paraId="49A707D9" w14:textId="6EEE3C02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Comments on lines where you used some unique computation that might be tricky to comprehend a month later.</w:t>
      </w:r>
    </w:p>
    <w:p w14:paraId="27E4E254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 xml:space="preserve">list1 = </w:t>
      </w:r>
      <w:r w:rsidRPr="0091291F">
        <w:rPr>
          <w:b/>
          <w:i/>
          <w:noProof/>
          <w:color w:val="1F497D" w:themeColor="text2"/>
        </w:rPr>
        <w:t xml:space="preserve">[x  for x in range(20) if x % 4 == 1]  </w:t>
      </w:r>
      <w:r w:rsidRPr="0091291F">
        <w:rPr>
          <w:b/>
          <w:i/>
          <w:noProof/>
          <w:color w:val="FF0000"/>
        </w:rPr>
        <w:t xml:space="preserve"># </w:t>
      </w:r>
      <w:r>
        <w:rPr>
          <w:b/>
          <w:i/>
          <w:noProof/>
          <w:color w:val="FF0000"/>
        </w:rPr>
        <w:t>U</w:t>
      </w:r>
      <w:r w:rsidRPr="0091291F">
        <w:rPr>
          <w:b/>
          <w:i/>
          <w:noProof/>
          <w:color w:val="FF0000"/>
        </w:rPr>
        <w:t>sing list comprehension to ….</w:t>
      </w:r>
    </w:p>
    <w:p w14:paraId="12CB89D5" w14:textId="77777777" w:rsidR="004B11B5" w:rsidRDefault="004B11B5" w:rsidP="004B11B5">
      <w:pPr>
        <w:pStyle w:val="ListParagraph"/>
        <w:rPr>
          <w:noProof/>
        </w:rPr>
      </w:pPr>
      <w:r>
        <w:rPr>
          <w:noProof/>
        </w:rPr>
        <w:t xml:space="preserve">  </w:t>
      </w:r>
    </w:p>
    <w:p w14:paraId="1F51F2E5" w14:textId="77777777" w:rsidR="00453F79" w:rsidRDefault="00453F79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7F92CF5" w14:textId="5F220A6F" w:rsidR="006F5B68" w:rsidRDefault="006F5B68" w:rsidP="006F5B68">
      <w:pPr>
        <w:pStyle w:val="Heading1"/>
        <w:spacing w:before="360"/>
      </w:pPr>
      <w:bookmarkStart w:id="4" w:name="_Toc72189226"/>
      <w:r>
        <w:lastRenderedPageBreak/>
        <w:t>Problem 1</w:t>
      </w:r>
      <w:r w:rsidR="00D46160">
        <w:t xml:space="preserve"> (</w:t>
      </w:r>
      <w:r w:rsidR="00041CDA">
        <w:t>7</w:t>
      </w:r>
      <w:r w:rsidR="00D46160">
        <w:t>pts)</w:t>
      </w:r>
      <w:bookmarkEnd w:id="4"/>
    </w:p>
    <w:p w14:paraId="47593C79" w14:textId="6CCFB900" w:rsidR="00235887" w:rsidRDefault="001C38F4" w:rsidP="006F5B68">
      <w:pPr>
        <w:pStyle w:val="Heading2"/>
      </w:pPr>
      <w:bookmarkStart w:id="5" w:name="_Toc72189227"/>
      <w:r>
        <w:t>Introduction</w:t>
      </w:r>
      <w:r w:rsidR="00235887">
        <w:t xml:space="preserve">: </w:t>
      </w:r>
      <w:r>
        <w:t>Why Python?</w:t>
      </w:r>
      <w:bookmarkEnd w:id="5"/>
    </w:p>
    <w:p w14:paraId="68FE6B8A" w14:textId="45F931EA" w:rsidR="001C38F4" w:rsidRDefault="001C38F4" w:rsidP="001C38F4">
      <w:pPr>
        <w:spacing w:after="240"/>
      </w:pPr>
      <w:r w:rsidRPr="001C38F4">
        <w:t>Both C and Python are high</w:t>
      </w:r>
      <w:r w:rsidR="002F5473">
        <w:t>-</w:t>
      </w:r>
      <w:r w:rsidRPr="001C38F4">
        <w:t xml:space="preserve">level languages, </w:t>
      </w:r>
      <w:r>
        <w:t xml:space="preserve">and </w:t>
      </w:r>
      <w:r w:rsidRPr="001C38F4">
        <w:t xml:space="preserve">both need </w:t>
      </w:r>
      <w:r>
        <w:t xml:space="preserve">to be </w:t>
      </w:r>
      <w:r w:rsidRPr="001C38F4">
        <w:t>translat</w:t>
      </w:r>
      <w:r>
        <w:t>ed</w:t>
      </w:r>
      <w:r w:rsidRPr="001C38F4">
        <w:t xml:space="preserve"> into machine code to execute.</w:t>
      </w:r>
    </w:p>
    <w:p w14:paraId="20C609DF" w14:textId="0058D94D" w:rsidR="00235887" w:rsidRDefault="006F5B68" w:rsidP="00D14A51">
      <w:pPr>
        <w:spacing w:after="240"/>
      </w:pPr>
      <w:r>
        <w:t>In the table below, list</w:t>
      </w:r>
      <w:r w:rsidR="001C38F4" w:rsidRPr="001C38F4">
        <w:t xml:space="preserve"> </w:t>
      </w:r>
      <w:r w:rsidR="00041CDA">
        <w:t>3</w:t>
      </w:r>
      <w:r w:rsidR="001C38F4" w:rsidRPr="001C38F4">
        <w:t xml:space="preserve"> difference</w:t>
      </w:r>
      <w:r w:rsidR="001C38F4">
        <w:t xml:space="preserve">s between the two </w:t>
      </w:r>
      <w:r w:rsidR="00041CDA">
        <w:t>languages</w:t>
      </w:r>
      <w:r>
        <w:t xml:space="preserve">. Also </w:t>
      </w:r>
      <w:r w:rsidR="001C38F4" w:rsidRPr="001C38F4">
        <w:t xml:space="preserve">draw a simple diagram of the path from source code to program </w:t>
      </w:r>
      <w:r w:rsidR="00041CDA">
        <w:t>execution</w:t>
      </w:r>
      <w:r w:rsidR="001C38F4" w:rsidRPr="001C38F4">
        <w:t>:</w:t>
      </w:r>
      <w:r w:rsidR="00041CDA">
        <w:t xml:space="preserve"> </w:t>
      </w:r>
      <w:r w:rsidR="00041CDA" w:rsidRPr="00041CDA">
        <w:rPr>
          <w:b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8F4" w14:paraId="40DEB81E" w14:textId="77777777" w:rsidTr="001C38F4">
        <w:tc>
          <w:tcPr>
            <w:tcW w:w="4675" w:type="dxa"/>
            <w:shd w:val="clear" w:color="auto" w:fill="D9D9D9" w:themeFill="background1" w:themeFillShade="D9"/>
          </w:tcPr>
          <w:p w14:paraId="73B029F1" w14:textId="06348F3E" w:rsidR="001C38F4" w:rsidRPr="001C38F4" w:rsidRDefault="001C38F4" w:rsidP="001C38F4">
            <w:pPr>
              <w:jc w:val="center"/>
              <w:rPr>
                <w:b/>
              </w:rPr>
            </w:pPr>
            <w:r w:rsidRPr="001C38F4">
              <w:rPr>
                <w:b/>
              </w:rPr>
              <w:t>C Program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846029A" w14:textId="2967DFB1" w:rsidR="001C38F4" w:rsidRPr="001C38F4" w:rsidRDefault="001C38F4" w:rsidP="001C38F4">
            <w:pPr>
              <w:jc w:val="center"/>
              <w:rPr>
                <w:b/>
              </w:rPr>
            </w:pPr>
            <w:r w:rsidRPr="001C38F4">
              <w:rPr>
                <w:b/>
              </w:rPr>
              <w:t>Python Program</w:t>
            </w:r>
          </w:p>
        </w:tc>
      </w:tr>
      <w:tr w:rsidR="001C38F4" w14:paraId="1342D6BB" w14:textId="77777777" w:rsidTr="006F5B68">
        <w:trPr>
          <w:trHeight w:val="2294"/>
        </w:trPr>
        <w:tc>
          <w:tcPr>
            <w:tcW w:w="4675" w:type="dxa"/>
          </w:tcPr>
          <w:p w14:paraId="634692EA" w14:textId="77777777" w:rsidR="001C38F4" w:rsidRDefault="0082235C" w:rsidP="00235887">
            <w:r>
              <w:t>No classes</w:t>
            </w:r>
          </w:p>
          <w:p w14:paraId="721EBB7A" w14:textId="77777777" w:rsidR="0082235C" w:rsidRDefault="0082235C" w:rsidP="00235887">
            <w:r>
              <w:t>Pointers</w:t>
            </w:r>
          </w:p>
          <w:p w14:paraId="67791BDD" w14:textId="77777777" w:rsidR="0082235C" w:rsidRDefault="0082235C" w:rsidP="00235887">
            <w:r>
              <w:t xml:space="preserve">Small library of </w:t>
            </w:r>
            <w:proofErr w:type="gramStart"/>
            <w:r>
              <w:t>built in</w:t>
            </w:r>
            <w:proofErr w:type="gramEnd"/>
            <w:r>
              <w:t xml:space="preserve"> functions</w:t>
            </w:r>
          </w:p>
          <w:p w14:paraId="1A324172" w14:textId="77777777" w:rsidR="0082235C" w:rsidRDefault="0082235C" w:rsidP="00235887"/>
          <w:p w14:paraId="3B4A3F80" w14:textId="4AEE08A7" w:rsidR="0082235C" w:rsidRDefault="0082235C" w:rsidP="00235887">
            <w:r>
              <w:t>C program &gt; preprocessor &gt; expanded source code &gt; compiler &gt; assembly code &gt; assembler &gt; object code &gt; linker &gt; executable code &gt; loader &gt; execution</w:t>
            </w:r>
          </w:p>
        </w:tc>
        <w:tc>
          <w:tcPr>
            <w:tcW w:w="4675" w:type="dxa"/>
          </w:tcPr>
          <w:p w14:paraId="7E6443F3" w14:textId="77777777" w:rsidR="001C38F4" w:rsidRDefault="0082235C" w:rsidP="00235887">
            <w:r>
              <w:t>Classes</w:t>
            </w:r>
          </w:p>
          <w:p w14:paraId="514062A6" w14:textId="77777777" w:rsidR="0082235C" w:rsidRDefault="0082235C" w:rsidP="00235887">
            <w:r>
              <w:t>No pointers</w:t>
            </w:r>
          </w:p>
          <w:p w14:paraId="202B522F" w14:textId="77777777" w:rsidR="0082235C" w:rsidRDefault="0082235C" w:rsidP="00235887">
            <w:r>
              <w:t xml:space="preserve">Large library of </w:t>
            </w:r>
            <w:proofErr w:type="gramStart"/>
            <w:r>
              <w:t>built in</w:t>
            </w:r>
            <w:proofErr w:type="gramEnd"/>
            <w:r>
              <w:t xml:space="preserve"> functions</w:t>
            </w:r>
          </w:p>
          <w:p w14:paraId="4F454A66" w14:textId="77777777" w:rsidR="0082235C" w:rsidRDefault="0082235C" w:rsidP="00235887"/>
          <w:p w14:paraId="2A72DADB" w14:textId="60CED4FB" w:rsidR="0082235C" w:rsidRDefault="0082235C" w:rsidP="00235887">
            <w:r>
              <w:t>Python program &gt; compiler &gt; byte code &gt; virtual machine &gt; execution</w:t>
            </w:r>
          </w:p>
        </w:tc>
      </w:tr>
    </w:tbl>
    <w:p w14:paraId="67624B65" w14:textId="77777777" w:rsidR="00041CDA" w:rsidRDefault="00041CDA" w:rsidP="00041CDA">
      <w:pPr>
        <w:spacing w:after="120"/>
      </w:pPr>
    </w:p>
    <w:p w14:paraId="4571BDD5" w14:textId="252A6B47" w:rsidR="00235887" w:rsidRDefault="001C38F4" w:rsidP="00041CDA">
      <w:pPr>
        <w:spacing w:after="120"/>
      </w:pPr>
      <w:r w:rsidRPr="001C38F4">
        <w:t xml:space="preserve">You have learned how to program in C. </w:t>
      </w:r>
      <w:r>
        <w:t>Examine this s</w:t>
      </w:r>
      <w:r w:rsidRPr="001C38F4">
        <w:t>imple program in C:</w:t>
      </w:r>
    </w:p>
    <w:p w14:paraId="5540063F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#include &lt;</w:t>
      </w:r>
      <w:proofErr w:type="spellStart"/>
      <w:r w:rsidRPr="006F5B68">
        <w:rPr>
          <w:rFonts w:ascii="Arial Rounded MT Bold" w:hAnsi="Arial Rounded MT Bold"/>
        </w:rPr>
        <w:t>stdio.h</w:t>
      </w:r>
      <w:proofErr w:type="spellEnd"/>
      <w:r w:rsidRPr="006F5B68">
        <w:rPr>
          <w:rFonts w:ascii="Arial Rounded MT Bold" w:hAnsi="Arial Rounded MT Bold"/>
        </w:rPr>
        <w:t>&gt;</w:t>
      </w:r>
    </w:p>
    <w:p w14:paraId="143C9008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</w:p>
    <w:p w14:paraId="726E4105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 xml:space="preserve">void main (int </w:t>
      </w:r>
      <w:proofErr w:type="spellStart"/>
      <w:r w:rsidRPr="006F5B68">
        <w:rPr>
          <w:rFonts w:ascii="Arial Rounded MT Bold" w:hAnsi="Arial Rounded MT Bold"/>
        </w:rPr>
        <w:t>argc</w:t>
      </w:r>
      <w:proofErr w:type="spellEnd"/>
      <w:r w:rsidRPr="006F5B68">
        <w:rPr>
          <w:rFonts w:ascii="Arial Rounded MT Bold" w:hAnsi="Arial Rounded MT Bold"/>
        </w:rPr>
        <w:t>, char **</w:t>
      </w:r>
      <w:proofErr w:type="spellStart"/>
      <w:r w:rsidRPr="006F5B68">
        <w:rPr>
          <w:rFonts w:ascii="Arial Rounded MT Bold" w:hAnsi="Arial Rounded MT Bold"/>
        </w:rPr>
        <w:t>argv</w:t>
      </w:r>
      <w:proofErr w:type="spellEnd"/>
      <w:r w:rsidRPr="006F5B68">
        <w:rPr>
          <w:rFonts w:ascii="Arial Rounded MT Bold" w:hAnsi="Arial Rounded MT Bold"/>
        </w:rPr>
        <w:t>)</w:t>
      </w:r>
    </w:p>
    <w:p w14:paraId="0AC14CEA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{</w:t>
      </w:r>
    </w:p>
    <w:p w14:paraId="34B0564B" w14:textId="01BDA646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ab/>
      </w:r>
      <w:proofErr w:type="spellStart"/>
      <w:r w:rsidRPr="006F5B68">
        <w:rPr>
          <w:rFonts w:ascii="Arial Rounded MT Bold" w:hAnsi="Arial Rounded MT Bold"/>
        </w:rPr>
        <w:t>printf</w:t>
      </w:r>
      <w:proofErr w:type="spellEnd"/>
      <w:r w:rsidRPr="006F5B68">
        <w:rPr>
          <w:rFonts w:ascii="Arial Rounded MT Bold" w:hAnsi="Arial Rounded MT Bold"/>
        </w:rPr>
        <w:t xml:space="preserve"> (</w:t>
      </w:r>
      <w:r w:rsidR="006F5B68">
        <w:rPr>
          <w:rFonts w:ascii="Arial Rounded MT Bold" w:hAnsi="Arial Rounded MT Bold"/>
        </w:rPr>
        <w:t>"</w:t>
      </w:r>
      <w:r w:rsidRPr="006F5B68">
        <w:rPr>
          <w:rFonts w:ascii="Arial Rounded MT Bold" w:hAnsi="Arial Rounded MT Bold"/>
        </w:rPr>
        <w:t xml:space="preserve">Hello </w:t>
      </w:r>
      <w:proofErr w:type="gramStart"/>
      <w:r w:rsidRPr="006F5B68">
        <w:rPr>
          <w:rFonts w:ascii="Arial Rounded MT Bold" w:hAnsi="Arial Rounded MT Bold"/>
        </w:rPr>
        <w:t>World!\</w:t>
      </w:r>
      <w:proofErr w:type="gramEnd"/>
      <w:r w:rsidRPr="006F5B68">
        <w:rPr>
          <w:rFonts w:ascii="Arial Rounded MT Bold" w:hAnsi="Arial Rounded MT Bold"/>
        </w:rPr>
        <w:t>n</w:t>
      </w:r>
      <w:r w:rsidR="006F5B68">
        <w:rPr>
          <w:rFonts w:ascii="Arial Rounded MT Bold" w:hAnsi="Arial Rounded MT Bold"/>
        </w:rPr>
        <w:t>"</w:t>
      </w:r>
      <w:r w:rsidRPr="006F5B68">
        <w:rPr>
          <w:rFonts w:ascii="Arial Rounded MT Bold" w:hAnsi="Arial Rounded MT Bold"/>
        </w:rPr>
        <w:t>);</w:t>
      </w:r>
    </w:p>
    <w:p w14:paraId="6BEB584E" w14:textId="02C271EB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}</w:t>
      </w:r>
    </w:p>
    <w:p w14:paraId="7898F0A7" w14:textId="77777777" w:rsidR="006F5B68" w:rsidRDefault="006F5B68" w:rsidP="006F5B68">
      <w:pPr>
        <w:pStyle w:val="SourceCode"/>
        <w:ind w:left="720"/>
      </w:pPr>
    </w:p>
    <w:p w14:paraId="7067A3B0" w14:textId="5BAE9280" w:rsidR="00235887" w:rsidRDefault="00486A18" w:rsidP="001C38F4">
      <w:pPr>
        <w:pStyle w:val="ListParagraph"/>
        <w:numPr>
          <w:ilvl w:val="0"/>
          <w:numId w:val="19"/>
        </w:numPr>
        <w:spacing w:after="120"/>
        <w:contextualSpacing w:val="0"/>
      </w:pPr>
      <w:r>
        <w:t>W</w:t>
      </w:r>
      <w:r w:rsidR="001C38F4">
        <w:t>rite the equivalent program using Python.</w:t>
      </w:r>
      <w:r w:rsidR="00041CDA">
        <w:t xml:space="preserve"> </w:t>
      </w:r>
      <w:r w:rsidR="00041CDA" w:rsidRPr="00041CDA">
        <w:rPr>
          <w:b/>
        </w:rPr>
        <w:t>2pts</w:t>
      </w:r>
    </w:p>
    <w:p w14:paraId="3A8A8E8C" w14:textId="77777777" w:rsidR="001C38F4" w:rsidRDefault="001C38F4" w:rsidP="001C38F4">
      <w:pPr>
        <w:spacing w:after="120"/>
      </w:pPr>
    </w:p>
    <w:p w14:paraId="25E00E24" w14:textId="51DCF5B5" w:rsidR="00453F79" w:rsidRDefault="009E5DA3" w:rsidP="009E5DA3">
      <w:pPr>
        <w:spacing w:after="120"/>
        <w:ind w:left="1440"/>
      </w:pPr>
      <w:proofErr w:type="gramStart"/>
      <w:r w:rsidRPr="009E5DA3">
        <w:t>#!/</w:t>
      </w:r>
      <w:proofErr w:type="gramEnd"/>
      <w:r w:rsidRPr="009E5DA3">
        <w:t>usr/bin/</w:t>
      </w:r>
      <w:r w:rsidR="00F778D9">
        <w:t xml:space="preserve">env </w:t>
      </w:r>
      <w:r w:rsidRPr="009E5DA3">
        <w:t>python</w:t>
      </w:r>
      <w:r w:rsidR="00F778D9">
        <w:t>3</w:t>
      </w:r>
    </w:p>
    <w:p w14:paraId="23E7BBCC" w14:textId="7204C5D8" w:rsidR="009E5DA3" w:rsidRDefault="009E5DA3" w:rsidP="009E5DA3">
      <w:pPr>
        <w:spacing w:after="120"/>
        <w:ind w:left="1440"/>
      </w:pPr>
      <w:proofErr w:type="gramStart"/>
      <w:r>
        <w:t>print(</w:t>
      </w:r>
      <w:proofErr w:type="gramEnd"/>
      <w:r>
        <w:t>“Hello World!”)</w:t>
      </w:r>
    </w:p>
    <w:p w14:paraId="66040A23" w14:textId="77777777" w:rsidR="00151EC3" w:rsidRDefault="00151EC3" w:rsidP="001C38F4">
      <w:pPr>
        <w:spacing w:after="120"/>
      </w:pPr>
    </w:p>
    <w:p w14:paraId="0E68063F" w14:textId="009134D1" w:rsidR="00151EC3" w:rsidRDefault="00151EC3" w:rsidP="001C38F4">
      <w:pPr>
        <w:spacing w:after="120"/>
      </w:pPr>
    </w:p>
    <w:p w14:paraId="5DA3F2FE" w14:textId="77777777" w:rsidR="006927E0" w:rsidRDefault="006927E0" w:rsidP="001C38F4">
      <w:pPr>
        <w:spacing w:after="120"/>
      </w:pPr>
    </w:p>
    <w:p w14:paraId="054CB495" w14:textId="77777777" w:rsidR="001C38F4" w:rsidRDefault="001C38F4" w:rsidP="001C38F4">
      <w:pPr>
        <w:spacing w:after="120"/>
      </w:pPr>
    </w:p>
    <w:p w14:paraId="096BC630" w14:textId="08121C34" w:rsidR="001C38F4" w:rsidRDefault="001C38F4" w:rsidP="001C38F4">
      <w:pPr>
        <w:spacing w:after="120"/>
      </w:pPr>
    </w:p>
    <w:p w14:paraId="39D0B262" w14:textId="77777777" w:rsidR="00BB2375" w:rsidRDefault="00BB2375" w:rsidP="001C38F4">
      <w:pPr>
        <w:spacing w:after="120"/>
      </w:pPr>
    </w:p>
    <w:p w14:paraId="5E6261F9" w14:textId="5AB7443A" w:rsidR="009539CD" w:rsidRDefault="009539CD" w:rsidP="007D131C">
      <w:pPr>
        <w:pStyle w:val="Heading1"/>
        <w:spacing w:before="360"/>
      </w:pPr>
      <w:bookmarkStart w:id="6" w:name="_Toc72189228"/>
      <w:r>
        <w:lastRenderedPageBreak/>
        <w:t>P</w:t>
      </w:r>
      <w:r w:rsidR="00AD3443">
        <w:t xml:space="preserve">roblem </w:t>
      </w:r>
      <w:r w:rsidR="006F5B68">
        <w:t>2</w:t>
      </w:r>
      <w:r w:rsidR="00D46160">
        <w:t xml:space="preserve"> (</w:t>
      </w:r>
      <w:r w:rsidR="00041CDA">
        <w:t>7</w:t>
      </w:r>
      <w:r w:rsidR="00D46160">
        <w:t>pts)</w:t>
      </w:r>
      <w:bookmarkEnd w:id="6"/>
    </w:p>
    <w:p w14:paraId="04CF1655" w14:textId="138C4D7D" w:rsidR="005266CC" w:rsidRDefault="005266CC" w:rsidP="005266CC">
      <w:r>
        <w:t>Convert the following C program to the python equivalent:</w:t>
      </w:r>
    </w:p>
    <w:p w14:paraId="65208F2D" w14:textId="77777777" w:rsidR="005266CC" w:rsidRDefault="005266CC" w:rsidP="005266CC"/>
    <w:p w14:paraId="08856C29" w14:textId="0E3D6A38" w:rsidR="005266CC" w:rsidRDefault="005266CC" w:rsidP="005266CC">
      <w:r>
        <w:t>#include&lt;stdio.h&gt;</w:t>
      </w:r>
    </w:p>
    <w:p w14:paraId="7798533F" w14:textId="29BE7E9D" w:rsidR="005266CC" w:rsidRDefault="005266CC" w:rsidP="005266CC"/>
    <w:p w14:paraId="0C0C2814" w14:textId="184316F8" w:rsidR="005266CC" w:rsidRDefault="005266CC" w:rsidP="005266CC">
      <w:r>
        <w:t xml:space="preserve">int </w:t>
      </w:r>
      <w:proofErr w:type="gramStart"/>
      <w:r>
        <w:t>main(</w:t>
      </w:r>
      <w:proofErr w:type="gramEnd"/>
      <w:r>
        <w:t>)</w:t>
      </w:r>
    </w:p>
    <w:p w14:paraId="60D4D6EC" w14:textId="65C1DBBC" w:rsidR="005266CC" w:rsidRDefault="005266CC" w:rsidP="005266CC">
      <w:r>
        <w:t>{</w:t>
      </w:r>
    </w:p>
    <w:p w14:paraId="5917B368" w14:textId="7C145692" w:rsidR="005266CC" w:rsidRDefault="005266CC" w:rsidP="005266CC">
      <w:r>
        <w:tab/>
        <w:t xml:space="preserve">int </w:t>
      </w:r>
      <w:proofErr w:type="spellStart"/>
      <w:proofErr w:type="gramStart"/>
      <w:r>
        <w:t>arrint</w:t>
      </w:r>
      <w:proofErr w:type="spellEnd"/>
      <w:r>
        <w:t>[</w:t>
      </w:r>
      <w:proofErr w:type="gramEnd"/>
      <w:r>
        <w:t xml:space="preserve"> ] = {100, 200, 300, 400, 11};</w:t>
      </w:r>
    </w:p>
    <w:p w14:paraId="0B6363B6" w14:textId="74BDC8EC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 * * * %d\n", </w:t>
      </w:r>
      <w:proofErr w:type="spellStart"/>
      <w:r>
        <w:t>arrint</w:t>
      </w:r>
      <w:proofErr w:type="spellEnd"/>
      <w:r>
        <w:t>[0]</w:t>
      </w:r>
      <w:r w:rsidRPr="004C20C0">
        <w:rPr>
          <w:b/>
          <w:color w:val="FF0000"/>
        </w:rPr>
        <w:t>);</w:t>
      </w:r>
    </w:p>
    <w:p w14:paraId="649F2D8B" w14:textId="7076667D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 * *</w:t>
      </w:r>
      <w:r w:rsidR="00FA5A24">
        <w:t xml:space="preserve">  %d\n", </w:t>
      </w:r>
      <w:proofErr w:type="spellStart"/>
      <w:r w:rsidR="00FA5A24">
        <w:t>arrint</w:t>
      </w:r>
      <w:proofErr w:type="spellEnd"/>
      <w:r w:rsidR="00FA5A24">
        <w:t>[1]</w:t>
      </w:r>
      <w:r w:rsidR="004C20C0" w:rsidRPr="004C20C0">
        <w:rPr>
          <w:b/>
          <w:color w:val="FF0000"/>
        </w:rPr>
        <w:t>);</w:t>
      </w:r>
    </w:p>
    <w:p w14:paraId="49A32A2D" w14:textId="78980179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* * *</w:t>
      </w:r>
      <w:r w:rsidR="00FA5A24">
        <w:t xml:space="preserve"> %d\n", </w:t>
      </w:r>
      <w:proofErr w:type="spellStart"/>
      <w:r w:rsidR="00FA5A24">
        <w:t>arrint</w:t>
      </w:r>
      <w:proofErr w:type="spellEnd"/>
      <w:r w:rsidR="00FA5A24">
        <w:t>[2]</w:t>
      </w:r>
      <w:r w:rsidR="004C20C0" w:rsidRPr="004C20C0">
        <w:rPr>
          <w:b/>
          <w:color w:val="FF0000"/>
        </w:rPr>
        <w:t>);</w:t>
      </w:r>
    </w:p>
    <w:p w14:paraId="008AB71B" w14:textId="3A78C5BF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* * * </w:t>
      </w:r>
      <w:r w:rsidR="00FA5A24">
        <w:t xml:space="preserve"> %d\n", </w:t>
      </w:r>
      <w:proofErr w:type="spellStart"/>
      <w:r w:rsidR="00FA5A24">
        <w:t>arrint</w:t>
      </w:r>
      <w:proofErr w:type="spellEnd"/>
      <w:r w:rsidR="00FA5A24">
        <w:t>[3]</w:t>
      </w:r>
      <w:r w:rsidR="004C20C0" w:rsidRPr="004C20C0">
        <w:rPr>
          <w:b/>
          <w:color w:val="FF0000"/>
        </w:rPr>
        <w:t>);</w:t>
      </w:r>
    </w:p>
    <w:p w14:paraId="0ABA28E2" w14:textId="5B74CF95" w:rsidR="005266CC" w:rsidRDefault="005266CC" w:rsidP="005266CC">
      <w:r>
        <w:t>}</w:t>
      </w:r>
    </w:p>
    <w:p w14:paraId="2B4C7068" w14:textId="2E810120" w:rsidR="005266CC" w:rsidRDefault="005266CC" w:rsidP="005266CC"/>
    <w:p w14:paraId="7809C0EB" w14:textId="77777777" w:rsidR="00041CDA" w:rsidRDefault="005266CC" w:rsidP="005266CC">
      <w:pPr>
        <w:pStyle w:val="ListParagraph"/>
        <w:numPr>
          <w:ilvl w:val="0"/>
          <w:numId w:val="36"/>
        </w:numPr>
      </w:pPr>
      <w:r>
        <w:t>After converting the program</w:t>
      </w:r>
      <w:r w:rsidR="00475C44">
        <w:t>, execute the code and provide screenshots of the program running.</w:t>
      </w:r>
      <w:r w:rsidR="00041CDA">
        <w:t xml:space="preserve"> </w:t>
      </w:r>
      <w:r w:rsidR="00041CDA" w:rsidRPr="00041CDA">
        <w:rPr>
          <w:b/>
        </w:rPr>
        <w:t>2pts</w:t>
      </w:r>
      <w:r w:rsidR="00475C44">
        <w:t xml:space="preserve"> </w:t>
      </w:r>
    </w:p>
    <w:p w14:paraId="2614FD12" w14:textId="214F3886" w:rsidR="005266CC" w:rsidRDefault="00475C44" w:rsidP="005266CC">
      <w:pPr>
        <w:pStyle w:val="ListParagraph"/>
        <w:numPr>
          <w:ilvl w:val="0"/>
          <w:numId w:val="36"/>
        </w:numPr>
      </w:pPr>
      <w:r>
        <w:t>You will also provide your completed python code.</w:t>
      </w:r>
      <w:r w:rsidR="00041CDA">
        <w:t xml:space="preserve"> </w:t>
      </w:r>
      <w:r w:rsidR="00041CDA">
        <w:rPr>
          <w:b/>
        </w:rPr>
        <w:t>5pts</w:t>
      </w:r>
    </w:p>
    <w:p w14:paraId="7C2E1288" w14:textId="0E89D32F" w:rsidR="00475C44" w:rsidRDefault="00475C44" w:rsidP="005266CC"/>
    <w:p w14:paraId="0E6AF52B" w14:textId="5498625E" w:rsidR="00475C44" w:rsidRDefault="00475C44" w:rsidP="00475C44">
      <w:pPr>
        <w:pStyle w:val="Heading1"/>
        <w:spacing w:before="360"/>
      </w:pPr>
      <w:bookmarkStart w:id="7" w:name="_Toc72189229"/>
      <w:r>
        <w:t>Problem 3</w:t>
      </w:r>
      <w:r w:rsidR="00D46160">
        <w:t xml:space="preserve"> (</w:t>
      </w:r>
      <w:r w:rsidR="009D269A">
        <w:t>11</w:t>
      </w:r>
      <w:r w:rsidR="00D46160">
        <w:t>pts)</w:t>
      </w:r>
      <w:bookmarkEnd w:id="7"/>
    </w:p>
    <w:p w14:paraId="1DCC9B37" w14:textId="42B63898" w:rsidR="000439CA" w:rsidRDefault="00BB2375" w:rsidP="00BB2375">
      <w:pPr>
        <w:spacing w:after="120"/>
      </w:pPr>
      <w:r>
        <w:t>Open a terminal and follow the instructions below:</w:t>
      </w:r>
    </w:p>
    <w:p w14:paraId="29B63F48" w14:textId="77777777" w:rsidR="0031313C" w:rsidRDefault="0031313C" w:rsidP="00BB2375">
      <w:pPr>
        <w:spacing w:after="120"/>
        <w:rPr>
          <w:b/>
          <w:i/>
        </w:rPr>
      </w:pPr>
      <w:r>
        <w:rPr>
          <w:b/>
          <w:i/>
        </w:rPr>
        <w:t>Note you may not have python3 installed if not you will need to install it:</w:t>
      </w:r>
    </w:p>
    <w:p w14:paraId="63A5F383" w14:textId="4FA685F2" w:rsidR="0031313C" w:rsidRPr="0031313C" w:rsidRDefault="0031313C" w:rsidP="0031313C">
      <w:pPr>
        <w:spacing w:after="120"/>
        <w:ind w:firstLine="360"/>
        <w:rPr>
          <w:b/>
          <w:i/>
        </w:rPr>
      </w:pPr>
      <w:proofErr w:type="spellStart"/>
      <w:r w:rsidRPr="0031313C">
        <w:rPr>
          <w:b/>
          <w:i/>
          <w:color w:val="4F81BD" w:themeColor="accent1"/>
        </w:rPr>
        <w:t>sudo</w:t>
      </w:r>
      <w:proofErr w:type="spellEnd"/>
      <w:r w:rsidRPr="0031313C">
        <w:rPr>
          <w:b/>
          <w:i/>
          <w:color w:val="4F81BD" w:themeColor="accent1"/>
        </w:rPr>
        <w:t xml:space="preserve"> apt-get install python3</w:t>
      </w:r>
    </w:p>
    <w:p w14:paraId="669B5391" w14:textId="55413C61" w:rsidR="00BB2375" w:rsidRDefault="00BB2375" w:rsidP="00BB2375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python</w:t>
      </w:r>
      <w:r w:rsidR="0031313C">
        <w:rPr>
          <w:b/>
        </w:rPr>
        <w:t>3</w:t>
      </w:r>
    </w:p>
    <w:p w14:paraId="28A82114" w14:textId="71B921C3" w:rsidR="00BB2375" w:rsidRDefault="00BB2375" w:rsidP="00BB2375">
      <w:pPr>
        <w:pStyle w:val="ListParagraph"/>
        <w:numPr>
          <w:ilvl w:val="0"/>
          <w:numId w:val="33"/>
        </w:numPr>
        <w:spacing w:after="120"/>
      </w:pPr>
      <w:r>
        <w:t>Press Enter</w:t>
      </w:r>
    </w:p>
    <w:p w14:paraId="6651372A" w14:textId="737EE78E" w:rsidR="0060071E" w:rsidRDefault="0060071E" w:rsidP="0060071E">
      <w:pPr>
        <w:pStyle w:val="ListParagraph"/>
        <w:numPr>
          <w:ilvl w:val="1"/>
          <w:numId w:val="33"/>
        </w:numPr>
        <w:spacing w:after="120"/>
      </w:pPr>
      <w:r>
        <w:t xml:space="preserve">The interface presented is called REPL (Read </w:t>
      </w:r>
      <w:proofErr w:type="spellStart"/>
      <w:r>
        <w:t>Evaluaute</w:t>
      </w:r>
      <w:proofErr w:type="spellEnd"/>
      <w:r>
        <w:t xml:space="preserve"> Print Loop) interactive environment. It is a single line interface that allows you to type python command in a similar way to the </w:t>
      </w:r>
      <w:proofErr w:type="spellStart"/>
      <w:r>
        <w:t>linux</w:t>
      </w:r>
      <w:proofErr w:type="spellEnd"/>
      <w:r>
        <w:t xml:space="preserve"> terminal.</w:t>
      </w:r>
    </w:p>
    <w:p w14:paraId="549B269C" w14:textId="72393B8A" w:rsidR="0060071E" w:rsidRPr="00C275D6" w:rsidRDefault="00BB2375" w:rsidP="0060071E">
      <w:pPr>
        <w:pStyle w:val="ListParagraph"/>
        <w:numPr>
          <w:ilvl w:val="0"/>
          <w:numId w:val="33"/>
        </w:numPr>
        <w:spacing w:after="120"/>
      </w:pPr>
      <w:r>
        <w:t>Take a screenshot of the information presented by the interpreter.</w:t>
      </w:r>
      <w:r w:rsidR="00A851F8">
        <w:t xml:space="preserve"> </w:t>
      </w:r>
      <w:r w:rsidR="00A851F8" w:rsidRPr="00A851F8">
        <w:rPr>
          <w:b/>
        </w:rPr>
        <w:t>1pt</w:t>
      </w:r>
    </w:p>
    <w:p w14:paraId="18AE20DC" w14:textId="576E7DA4" w:rsidR="00C275D6" w:rsidRDefault="00C275D6" w:rsidP="00C275D6">
      <w:pPr>
        <w:pStyle w:val="ListParagraph"/>
        <w:spacing w:after="120"/>
      </w:pPr>
      <w:r>
        <w:rPr>
          <w:b/>
          <w:noProof/>
        </w:rPr>
        <w:drawing>
          <wp:inline distT="0" distB="0" distL="0" distR="0" wp14:anchorId="782DC665" wp14:editId="414D8EDD">
            <wp:extent cx="5939790" cy="8667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F532" w14:textId="476CD164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proofErr w:type="gramStart"/>
      <w:r w:rsidRPr="005C140B">
        <w:rPr>
          <w:b/>
        </w:rPr>
        <w:t>exit(</w:t>
      </w:r>
      <w:proofErr w:type="gramEnd"/>
      <w:r w:rsidRPr="005C140B">
        <w:rPr>
          <w:b/>
        </w:rPr>
        <w:t>)</w:t>
      </w:r>
    </w:p>
    <w:p w14:paraId="34A9D36D" w14:textId="29030520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python3</w:t>
      </w:r>
    </w:p>
    <w:p w14:paraId="73E871E4" w14:textId="16DC17CC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>Press Enter</w:t>
      </w:r>
    </w:p>
    <w:p w14:paraId="1489A5AF" w14:textId="0659B785" w:rsidR="0060071E" w:rsidRPr="00C275D6" w:rsidRDefault="0060071E" w:rsidP="0060071E">
      <w:pPr>
        <w:pStyle w:val="ListParagraph"/>
        <w:numPr>
          <w:ilvl w:val="0"/>
          <w:numId w:val="33"/>
        </w:numPr>
        <w:spacing w:after="120"/>
      </w:pPr>
      <w:r>
        <w:t>Take a screenshot of the information presented by the interpreter.</w:t>
      </w:r>
      <w:r w:rsidR="00A851F8">
        <w:t xml:space="preserve"> </w:t>
      </w:r>
      <w:r w:rsidR="00A851F8" w:rsidRPr="00A851F8">
        <w:rPr>
          <w:b/>
        </w:rPr>
        <w:t>1pt</w:t>
      </w:r>
    </w:p>
    <w:p w14:paraId="3AE217ED" w14:textId="235C2840" w:rsidR="00C275D6" w:rsidRDefault="00C275D6" w:rsidP="00C275D6">
      <w:pPr>
        <w:pStyle w:val="ListParagraph"/>
        <w:spacing w:after="120"/>
      </w:pPr>
      <w:r>
        <w:rPr>
          <w:noProof/>
        </w:rPr>
        <w:lastRenderedPageBreak/>
        <w:drawing>
          <wp:inline distT="0" distB="0" distL="0" distR="0" wp14:anchorId="1E8C21A5" wp14:editId="5BFD66C3">
            <wp:extent cx="5939790" cy="19005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2D29" w14:textId="12215F6F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CTRL + D</w:t>
      </w:r>
      <w:r>
        <w:t xml:space="preserve"> </w:t>
      </w:r>
    </w:p>
    <w:p w14:paraId="2556DBB9" w14:textId="0065886A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Enter the </w:t>
      </w:r>
      <w:r w:rsidRPr="005C140B">
        <w:rPr>
          <w:b/>
        </w:rPr>
        <w:t>python3</w:t>
      </w:r>
      <w:r>
        <w:t xml:space="preserve"> REPL interface</w:t>
      </w:r>
    </w:p>
    <w:p w14:paraId="522F06F9" w14:textId="084C09EC" w:rsidR="0060071E" w:rsidRPr="00C14BB2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proofErr w:type="gramStart"/>
      <w:r w:rsidRPr="005C140B">
        <w:rPr>
          <w:b/>
        </w:rPr>
        <w:t>help(</w:t>
      </w:r>
      <w:proofErr w:type="gramEnd"/>
      <w:r w:rsidRPr="005C140B">
        <w:rPr>
          <w:b/>
        </w:rPr>
        <w:t>)</w:t>
      </w:r>
    </w:p>
    <w:p w14:paraId="682550BD" w14:textId="74C447AE" w:rsidR="00C14BB2" w:rsidRDefault="00C14BB2" w:rsidP="00C14BB2">
      <w:pPr>
        <w:pStyle w:val="ListParagraph"/>
        <w:numPr>
          <w:ilvl w:val="1"/>
          <w:numId w:val="33"/>
        </w:numPr>
        <w:spacing w:after="120"/>
      </w:pPr>
      <w:r w:rsidRPr="00C14BB2">
        <w:t xml:space="preserve">You </w:t>
      </w:r>
      <w:r>
        <w:t xml:space="preserve">can type </w:t>
      </w:r>
      <w:r w:rsidR="005266CC">
        <w:t xml:space="preserve">keywords you want help with </w:t>
      </w:r>
      <w:proofErr w:type="spellStart"/>
      <w:r w:rsidR="005266CC">
        <w:t>eg</w:t>
      </w:r>
      <w:proofErr w:type="spellEnd"/>
      <w:r w:rsidR="005266CC">
        <w:t xml:space="preserve"> (</w:t>
      </w:r>
      <w:r w:rsidRPr="005266CC">
        <w:rPr>
          <w:b/>
        </w:rPr>
        <w:t>int</w:t>
      </w:r>
      <w:r w:rsidR="005266CC" w:rsidRPr="005266CC">
        <w:rPr>
          <w:b/>
        </w:rPr>
        <w:t xml:space="preserve">, </w:t>
      </w:r>
      <w:r w:rsidRPr="005266CC">
        <w:rPr>
          <w:b/>
        </w:rPr>
        <w:t>float</w:t>
      </w:r>
      <w:r w:rsidR="005266CC" w:rsidRPr="005266CC">
        <w:rPr>
          <w:b/>
        </w:rPr>
        <w:t xml:space="preserve">, </w:t>
      </w:r>
      <w:r w:rsidRPr="005266CC">
        <w:rPr>
          <w:b/>
        </w:rPr>
        <w:t>keyword</w:t>
      </w:r>
      <w:r w:rsidR="005266CC">
        <w:t>)</w:t>
      </w:r>
    </w:p>
    <w:p w14:paraId="49B2E2C4" w14:textId="61A8CF36" w:rsidR="00C14BB2" w:rsidRPr="00C14BB2" w:rsidRDefault="005266CC" w:rsidP="00C14BB2">
      <w:pPr>
        <w:pStyle w:val="ListParagraph"/>
        <w:numPr>
          <w:ilvl w:val="1"/>
          <w:numId w:val="33"/>
        </w:numPr>
        <w:spacing w:after="120"/>
      </w:pPr>
      <w:r>
        <w:t xml:space="preserve">Type </w:t>
      </w:r>
      <w:r w:rsidR="00F36842" w:rsidRPr="00A10031">
        <w:rPr>
          <w:b/>
          <w:color w:val="FF0000"/>
          <w:sz w:val="28"/>
        </w:rPr>
        <w:t>q</w:t>
      </w:r>
      <w:r w:rsidRPr="00A10031">
        <w:rPr>
          <w:b/>
          <w:color w:val="FF0000"/>
          <w:sz w:val="28"/>
        </w:rPr>
        <w:t xml:space="preserve"> </w:t>
      </w:r>
      <w:r>
        <w:t>after you have finished reading the help</w:t>
      </w:r>
    </w:p>
    <w:p w14:paraId="22793784" w14:textId="6E979D23" w:rsidR="00567B93" w:rsidRDefault="00567B93" w:rsidP="0060071E">
      <w:pPr>
        <w:pStyle w:val="ListParagraph"/>
        <w:numPr>
          <w:ilvl w:val="0"/>
          <w:numId w:val="33"/>
        </w:numPr>
        <w:spacing w:after="120"/>
      </w:pPr>
      <w:r>
        <w:t>Exit the interactive help</w:t>
      </w:r>
      <w:r w:rsidR="00C14BB2">
        <w:t xml:space="preserve"> (do a bit of research)</w:t>
      </w:r>
    </w:p>
    <w:p w14:paraId="497428BF" w14:textId="473A9244" w:rsidR="00C14BB2" w:rsidRDefault="005266CC" w:rsidP="0060071E">
      <w:pPr>
        <w:pStyle w:val="ListParagraph"/>
        <w:numPr>
          <w:ilvl w:val="0"/>
          <w:numId w:val="33"/>
        </w:numPr>
        <w:spacing w:after="120"/>
      </w:pPr>
      <w:r>
        <w:t>Type help(</w:t>
      </w:r>
      <w:r w:rsidR="00475C44">
        <w:rPr>
          <w:b/>
        </w:rPr>
        <w:t>tuple</w:t>
      </w:r>
      <w:r>
        <w:t>)</w:t>
      </w:r>
    </w:p>
    <w:p w14:paraId="27E473C3" w14:textId="55B4E186" w:rsidR="00475C44" w:rsidRDefault="00475C44" w:rsidP="0060071E">
      <w:pPr>
        <w:pStyle w:val="ListParagraph"/>
        <w:numPr>
          <w:ilvl w:val="0"/>
          <w:numId w:val="33"/>
        </w:numPr>
        <w:spacing w:after="120"/>
      </w:pPr>
      <w:r>
        <w:t>Scan through the list of items. Take note of the different</w:t>
      </w:r>
      <w:r w:rsidR="00A10031">
        <w:t xml:space="preserve"> </w:t>
      </w:r>
      <w:r w:rsidR="00A10031" w:rsidRPr="00A10031">
        <w:rPr>
          <w:b/>
          <w:color w:val="FF0000"/>
          <w:sz w:val="28"/>
        </w:rPr>
        <w:t>entries in the output</w:t>
      </w:r>
      <w:r>
        <w:t>.</w:t>
      </w:r>
    </w:p>
    <w:p w14:paraId="381B5FEE" w14:textId="77777777" w:rsidR="00567B93" w:rsidRDefault="00567B93" w:rsidP="00475C44">
      <w:pPr>
        <w:spacing w:after="120"/>
      </w:pPr>
    </w:p>
    <w:p w14:paraId="6CECA8C2" w14:textId="2621A02D" w:rsidR="0060071E" w:rsidRDefault="0060071E" w:rsidP="00475C44">
      <w:pPr>
        <w:pStyle w:val="Heading2"/>
      </w:pPr>
      <w:bookmarkStart w:id="8" w:name="_Toc72189230"/>
      <w:r>
        <w:t>Questions</w:t>
      </w:r>
      <w:r w:rsidR="0031313C">
        <w:t xml:space="preserve"> </w:t>
      </w:r>
      <w:r w:rsidR="0031313C" w:rsidRPr="0031313C">
        <w:rPr>
          <w:b w:val="0"/>
          <w:color w:val="4F81BD" w:themeColor="accent1"/>
          <w:sz w:val="24"/>
        </w:rPr>
        <w:t>(show a screenshot for each of your answers</w:t>
      </w:r>
      <w:r w:rsidR="0031313C">
        <w:rPr>
          <w:b w:val="0"/>
          <w:color w:val="4F81BD" w:themeColor="accent1"/>
          <w:sz w:val="24"/>
        </w:rPr>
        <w:t xml:space="preserve"> if applicable</w:t>
      </w:r>
      <w:r w:rsidR="0031313C" w:rsidRPr="0031313C">
        <w:rPr>
          <w:b w:val="0"/>
          <w:color w:val="4F81BD" w:themeColor="accent1"/>
          <w:sz w:val="24"/>
        </w:rPr>
        <w:t>)</w:t>
      </w:r>
      <w:r>
        <w:t>:</w:t>
      </w:r>
      <w:bookmarkEnd w:id="8"/>
    </w:p>
    <w:p w14:paraId="4DCAB51A" w14:textId="64EEB538" w:rsidR="00BB2375" w:rsidRPr="00C275D6" w:rsidRDefault="00BB2375" w:rsidP="0060071E">
      <w:pPr>
        <w:pStyle w:val="ListParagraph"/>
        <w:numPr>
          <w:ilvl w:val="0"/>
          <w:numId w:val="34"/>
        </w:numPr>
        <w:spacing w:after="120"/>
      </w:pPr>
      <w:r>
        <w:t>What version</w:t>
      </w:r>
      <w:r w:rsidR="0060071E">
        <w:t>(s)</w:t>
      </w:r>
      <w:r>
        <w:t xml:space="preserve"> of REPL </w:t>
      </w:r>
      <w:r w:rsidR="0060071E">
        <w:t>were you able to</w:t>
      </w:r>
      <w:r>
        <w:t xml:space="preserve"> launch</w:t>
      </w:r>
      <w:r w:rsidR="0060071E">
        <w:t xml:space="preserve"> in the steps above</w:t>
      </w:r>
      <w:r>
        <w:t>?</w:t>
      </w:r>
      <w:r w:rsidR="0031313C">
        <w:t xml:space="preserve"> </w:t>
      </w:r>
      <w:r w:rsidR="0031313C" w:rsidRPr="0031313C">
        <w:rPr>
          <w:b/>
        </w:rPr>
        <w:t>1pt</w:t>
      </w:r>
    </w:p>
    <w:p w14:paraId="34AB1417" w14:textId="2647E05A" w:rsidR="00C275D6" w:rsidRDefault="00C275D6" w:rsidP="00C275D6">
      <w:pPr>
        <w:pStyle w:val="ListParagraph"/>
        <w:spacing w:after="120"/>
        <w:ind w:left="1440"/>
      </w:pPr>
      <w:r>
        <w:rPr>
          <w:b/>
        </w:rPr>
        <w:t>Python 3.8.5</w:t>
      </w:r>
    </w:p>
    <w:p w14:paraId="1B337301" w14:textId="2E76A6F3" w:rsidR="00BB2375" w:rsidRPr="00C275D6" w:rsidRDefault="0060071E" w:rsidP="0060071E">
      <w:pPr>
        <w:pStyle w:val="ListParagraph"/>
        <w:numPr>
          <w:ilvl w:val="0"/>
          <w:numId w:val="34"/>
        </w:numPr>
        <w:spacing w:after="120"/>
      </w:pPr>
      <w:r>
        <w:t>How can you return to the Linux terminal after finishing your testing in REPL?</w:t>
      </w:r>
      <w:r w:rsidR="0031313C">
        <w:t xml:space="preserve"> </w:t>
      </w:r>
      <w:r w:rsidR="0031313C" w:rsidRPr="0031313C">
        <w:rPr>
          <w:b/>
        </w:rPr>
        <w:t>1pt</w:t>
      </w:r>
    </w:p>
    <w:p w14:paraId="18EF9258" w14:textId="27B8AB04" w:rsidR="00C275D6" w:rsidRDefault="00C275D6" w:rsidP="00C275D6">
      <w:pPr>
        <w:pStyle w:val="ListParagraph"/>
        <w:spacing w:after="120"/>
        <w:ind w:left="1440"/>
      </w:pPr>
      <w:proofErr w:type="gramStart"/>
      <w:r>
        <w:rPr>
          <w:b/>
        </w:rPr>
        <w:t>Exit(</w:t>
      </w:r>
      <w:proofErr w:type="gramEnd"/>
      <w:r>
        <w:rPr>
          <w:b/>
        </w:rPr>
        <w:t xml:space="preserve">) or CTRL + D </w:t>
      </w:r>
    </w:p>
    <w:p w14:paraId="2A42B500" w14:textId="72858148" w:rsidR="0060071E" w:rsidRPr="00C275D6" w:rsidRDefault="0060071E" w:rsidP="0060071E">
      <w:pPr>
        <w:pStyle w:val="ListParagraph"/>
        <w:numPr>
          <w:ilvl w:val="0"/>
          <w:numId w:val="34"/>
        </w:numPr>
        <w:spacing w:after="120"/>
      </w:pPr>
      <w:r>
        <w:t xml:space="preserve">How do you know that you are in the interactive shell and not at the </w:t>
      </w:r>
      <w:proofErr w:type="spellStart"/>
      <w:r>
        <w:t>linux</w:t>
      </w:r>
      <w:proofErr w:type="spellEnd"/>
      <w:r>
        <w:t xml:space="preserve"> command prompt?</w:t>
      </w:r>
      <w:r w:rsidR="0031313C">
        <w:t xml:space="preserve"> </w:t>
      </w:r>
      <w:r w:rsidR="0031313C" w:rsidRPr="0031313C">
        <w:rPr>
          <w:b/>
        </w:rPr>
        <w:t>1pt</w:t>
      </w:r>
    </w:p>
    <w:p w14:paraId="06BD9647" w14:textId="514FDFFE" w:rsidR="00C275D6" w:rsidRDefault="00C275D6" w:rsidP="00C275D6">
      <w:pPr>
        <w:pStyle w:val="ListParagraph"/>
        <w:spacing w:after="120"/>
        <w:ind w:left="1440"/>
      </w:pPr>
      <w:r>
        <w:rPr>
          <w:b/>
        </w:rPr>
        <w:t xml:space="preserve">The prompt is different, instead of </w:t>
      </w:r>
      <w:proofErr w:type="spellStart"/>
      <w:r>
        <w:rPr>
          <w:b/>
        </w:rPr>
        <w:t>cole@cole-</w:t>
      </w:r>
      <w:proofErr w:type="gramStart"/>
      <w:r>
        <w:rPr>
          <w:b/>
        </w:rPr>
        <w:t>VirtualBox</w:t>
      </w:r>
      <w:proofErr w:type="spellEnd"/>
      <w:r>
        <w:rPr>
          <w:b/>
        </w:rPr>
        <w:t>:~</w:t>
      </w:r>
      <w:proofErr w:type="gramEnd"/>
      <w:r>
        <w:rPr>
          <w:b/>
        </w:rPr>
        <w:t>$  its &gt;&gt;&gt;</w:t>
      </w:r>
    </w:p>
    <w:p w14:paraId="102A6001" w14:textId="00510458" w:rsidR="0060071E" w:rsidRPr="00C275D6" w:rsidRDefault="00567B93" w:rsidP="0060071E">
      <w:pPr>
        <w:pStyle w:val="ListParagraph"/>
        <w:numPr>
          <w:ilvl w:val="0"/>
          <w:numId w:val="34"/>
        </w:numPr>
        <w:spacing w:after="120"/>
      </w:pPr>
      <w:r>
        <w:t xml:space="preserve">How do you exit the interactive </w:t>
      </w:r>
      <w:r w:rsidRPr="005266CC">
        <w:t>help</w:t>
      </w:r>
      <w:r w:rsidR="0031313C">
        <w:t xml:space="preserve">? </w:t>
      </w:r>
      <w:r w:rsidR="0031313C" w:rsidRPr="0031313C">
        <w:rPr>
          <w:b/>
        </w:rPr>
        <w:t>1pt</w:t>
      </w:r>
    </w:p>
    <w:p w14:paraId="3F205B1E" w14:textId="57545BC0" w:rsidR="00C275D6" w:rsidRDefault="00C275D6" w:rsidP="00C275D6">
      <w:pPr>
        <w:pStyle w:val="ListParagraph"/>
        <w:spacing w:after="120"/>
        <w:ind w:left="1440"/>
      </w:pPr>
      <w:r>
        <w:rPr>
          <w:b/>
        </w:rPr>
        <w:t>q</w:t>
      </w:r>
    </w:p>
    <w:p w14:paraId="54FA4428" w14:textId="5A50B269" w:rsidR="005266CC" w:rsidRPr="00C275D6" w:rsidRDefault="005266CC" w:rsidP="0060071E">
      <w:pPr>
        <w:pStyle w:val="ListParagraph"/>
        <w:numPr>
          <w:ilvl w:val="0"/>
          <w:numId w:val="34"/>
        </w:numPr>
        <w:spacing w:after="120"/>
      </w:pPr>
      <w:r>
        <w:t xml:space="preserve">Using </w:t>
      </w:r>
      <w:r w:rsidRPr="005266CC">
        <w:rPr>
          <w:b/>
        </w:rPr>
        <w:t>help</w:t>
      </w:r>
      <w:r>
        <w:t xml:space="preserve"> what function within the </w:t>
      </w:r>
      <w:r w:rsidRPr="00475C44">
        <w:rPr>
          <w:b/>
        </w:rPr>
        <w:t>list</w:t>
      </w:r>
      <w:r>
        <w:t xml:space="preserve"> class would you use to remove all items from the </w:t>
      </w:r>
      <w:r w:rsidRPr="005266CC">
        <w:rPr>
          <w:b/>
        </w:rPr>
        <w:t>list</w:t>
      </w:r>
      <w:r>
        <w:t>?</w:t>
      </w:r>
      <w:r w:rsidR="003F13AA">
        <w:t xml:space="preserve"> </w:t>
      </w:r>
      <w:r w:rsidR="003F13AA" w:rsidRPr="003F13AA">
        <w:rPr>
          <w:b/>
        </w:rPr>
        <w:t>5pts</w:t>
      </w:r>
    </w:p>
    <w:p w14:paraId="64D941EE" w14:textId="3E9910F1" w:rsidR="00C275D6" w:rsidRDefault="00C275D6" w:rsidP="00C275D6">
      <w:pPr>
        <w:spacing w:after="120"/>
        <w:ind w:left="1440"/>
        <w:rPr>
          <w:b/>
          <w:bCs/>
        </w:rPr>
      </w:pPr>
      <w:r w:rsidRPr="00C275D6">
        <w:rPr>
          <w:b/>
          <w:bCs/>
        </w:rPr>
        <w:t>clear(</w:t>
      </w:r>
      <w:proofErr w:type="spellStart"/>
      <w:r>
        <w:rPr>
          <w:b/>
          <w:bCs/>
        </w:rPr>
        <w:t>mylist</w:t>
      </w:r>
      <w:proofErr w:type="spellEnd"/>
      <w:r w:rsidRPr="00C275D6">
        <w:rPr>
          <w:b/>
          <w:bCs/>
        </w:rPr>
        <w:t>)</w:t>
      </w:r>
    </w:p>
    <w:p w14:paraId="112BB782" w14:textId="45407684" w:rsidR="003046BB" w:rsidRPr="00C275D6" w:rsidRDefault="003046BB" w:rsidP="00C275D6">
      <w:pPr>
        <w:spacing w:after="120"/>
        <w:ind w:left="1440"/>
        <w:rPr>
          <w:b/>
          <w:bCs/>
        </w:rPr>
      </w:pPr>
      <w:proofErr w:type="spellStart"/>
      <w:proofErr w:type="gramStart"/>
      <w:r>
        <w:rPr>
          <w:b/>
          <w:bCs/>
        </w:rPr>
        <w:t>mylist.clear</w:t>
      </w:r>
      <w:proofErr w:type="spellEnd"/>
      <w:proofErr w:type="gramEnd"/>
    </w:p>
    <w:p w14:paraId="0FA86A6E" w14:textId="77777777" w:rsidR="003F13AA" w:rsidRDefault="003F13AA" w:rsidP="003F13AA">
      <w:pPr>
        <w:pStyle w:val="ListParagraph"/>
        <w:spacing w:after="120"/>
      </w:pPr>
    </w:p>
    <w:p w14:paraId="1FE383C0" w14:textId="2180D7D3" w:rsidR="003F13AA" w:rsidRDefault="003F13AA" w:rsidP="003F13AA">
      <w:pPr>
        <w:pStyle w:val="ListParagraph"/>
        <w:spacing w:after="120"/>
      </w:pPr>
      <w:proofErr w:type="spellStart"/>
      <w:r>
        <w:t>mylist</w:t>
      </w:r>
      <w:proofErr w:type="spellEnd"/>
      <w:r>
        <w:t xml:space="preserve"> = [“Really”, 45, (“on top”, “bottom”, 12), 12.45</w:t>
      </w:r>
      <w:r w:rsidR="009D269A">
        <w:t>, 12, 12</w:t>
      </w:r>
      <w:r>
        <w:t>]</w:t>
      </w:r>
    </w:p>
    <w:p w14:paraId="66E47272" w14:textId="6507737A" w:rsidR="00C275D6" w:rsidRDefault="00C275D6" w:rsidP="003F13AA">
      <w:pPr>
        <w:pStyle w:val="ListParagraph"/>
        <w:spacing w:after="120"/>
      </w:pPr>
    </w:p>
    <w:p w14:paraId="69E5F705" w14:textId="364263A4" w:rsidR="00C275D6" w:rsidRDefault="00C275D6" w:rsidP="003F13AA">
      <w:pPr>
        <w:pStyle w:val="ListParagraph"/>
        <w:spacing w:after="120"/>
      </w:pPr>
    </w:p>
    <w:p w14:paraId="2BF568D7" w14:textId="77777777" w:rsidR="00C275D6" w:rsidRDefault="00C275D6" w:rsidP="003F13AA">
      <w:pPr>
        <w:pStyle w:val="ListParagraph"/>
        <w:spacing w:after="120"/>
      </w:pPr>
    </w:p>
    <w:p w14:paraId="246BC495" w14:textId="77777777" w:rsidR="003F13AA" w:rsidRDefault="003F13AA" w:rsidP="003F13AA">
      <w:pPr>
        <w:pStyle w:val="ListParagraph"/>
        <w:spacing w:after="12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3AA" w14:paraId="23C18E3D" w14:textId="77777777" w:rsidTr="003F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E0B0" w14:textId="2C3FC1FF" w:rsidR="003F13AA" w:rsidRDefault="003F13AA" w:rsidP="003F13AA">
            <w:pPr>
              <w:pStyle w:val="ListParagraph"/>
              <w:spacing w:after="120"/>
              <w:ind w:left="0"/>
              <w:jc w:val="center"/>
            </w:pPr>
            <w:r>
              <w:lastRenderedPageBreak/>
              <w:t>Functionality Required</w:t>
            </w:r>
          </w:p>
        </w:tc>
        <w:tc>
          <w:tcPr>
            <w:tcW w:w="4675" w:type="dxa"/>
          </w:tcPr>
          <w:p w14:paraId="733DC528" w14:textId="3AEDEB85" w:rsidR="003F13AA" w:rsidRDefault="003F13AA" w:rsidP="003F13AA">
            <w:pPr>
              <w:pStyle w:val="ListParagraph"/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function used</w:t>
            </w:r>
          </w:p>
        </w:tc>
      </w:tr>
      <w:tr w:rsidR="003F13AA" w14:paraId="3584101C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A73A1" w14:textId="048B4FF9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Get the number of times 12 is in the list</w:t>
            </w:r>
          </w:p>
        </w:tc>
        <w:tc>
          <w:tcPr>
            <w:tcW w:w="4675" w:type="dxa"/>
          </w:tcPr>
          <w:p w14:paraId="1BB2CD8B" w14:textId="3CF99552" w:rsidR="003F13AA" w:rsidRDefault="00C275D6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count(</w:t>
            </w:r>
            <w:proofErr w:type="spellStart"/>
            <w:proofErr w:type="gramEnd"/>
            <w:r>
              <w:t>mylist</w:t>
            </w:r>
            <w:proofErr w:type="spellEnd"/>
            <w:r>
              <w:t>, 12)</w:t>
            </w:r>
            <w:r w:rsidR="003046BB">
              <w:t xml:space="preserve">, </w:t>
            </w:r>
            <w:proofErr w:type="spellStart"/>
            <w:r w:rsidR="003046BB">
              <w:t>mylist.count</w:t>
            </w:r>
            <w:proofErr w:type="spellEnd"/>
            <w:r w:rsidR="003046BB">
              <w:t>(12)</w:t>
            </w:r>
          </w:p>
        </w:tc>
      </w:tr>
      <w:tr w:rsidR="003F13AA" w14:paraId="15F6116D" w14:textId="77777777" w:rsidTr="003F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AC802" w14:textId="23BB44BB" w:rsidR="003F13AA" w:rsidRPr="009D269A" w:rsidRDefault="003F13A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 xml:space="preserve">Get the current position of the </w:t>
            </w:r>
            <w:r w:rsidR="009D269A" w:rsidRPr="009D269A">
              <w:rPr>
                <w:b w:val="0"/>
              </w:rPr>
              <w:t>number 12.45</w:t>
            </w:r>
            <w:r w:rsidRPr="009D269A">
              <w:rPr>
                <w:b w:val="0"/>
              </w:rPr>
              <w:t xml:space="preserve"> </w:t>
            </w:r>
          </w:p>
        </w:tc>
        <w:tc>
          <w:tcPr>
            <w:tcW w:w="4675" w:type="dxa"/>
          </w:tcPr>
          <w:p w14:paraId="6987B34A" w14:textId="5A1B96B1" w:rsidR="003F13AA" w:rsidRDefault="003046BB" w:rsidP="009D269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spellStart"/>
            <w:proofErr w:type="gramEnd"/>
            <w:r>
              <w:t>mylist</w:t>
            </w:r>
            <w:proofErr w:type="spellEnd"/>
            <w:r>
              <w:t xml:space="preserve">, 12.45), </w:t>
            </w:r>
            <w:proofErr w:type="spellStart"/>
            <w:r>
              <w:t>mylist.index</w:t>
            </w:r>
            <w:proofErr w:type="spellEnd"/>
            <w:r>
              <w:t>(12.45)</w:t>
            </w:r>
          </w:p>
        </w:tc>
      </w:tr>
      <w:tr w:rsidR="003F13AA" w14:paraId="323E0FC3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73986" w14:textId="2422F763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Reverse the order of the list</w:t>
            </w:r>
          </w:p>
        </w:tc>
        <w:tc>
          <w:tcPr>
            <w:tcW w:w="4675" w:type="dxa"/>
          </w:tcPr>
          <w:p w14:paraId="5C3682A0" w14:textId="74E463DC" w:rsidR="003F13AA" w:rsidRDefault="003046BB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Reverse(</w:t>
            </w:r>
            <w:proofErr w:type="spellStart"/>
            <w:r>
              <w:t>mylist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mylist.reverse</w:t>
            </w:r>
            <w:proofErr w:type="spellEnd"/>
            <w:proofErr w:type="gramEnd"/>
          </w:p>
        </w:tc>
      </w:tr>
      <w:tr w:rsidR="003F13AA" w14:paraId="3208FE4B" w14:textId="77777777" w:rsidTr="003F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F8B4D" w14:textId="0EDFA231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And the Word Property to the beginning of the list</w:t>
            </w:r>
          </w:p>
        </w:tc>
        <w:tc>
          <w:tcPr>
            <w:tcW w:w="4675" w:type="dxa"/>
          </w:tcPr>
          <w:p w14:paraId="2DBFCC2F" w14:textId="4BE1D4B2" w:rsidR="003F13AA" w:rsidRDefault="003046BB" w:rsidP="009D269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insert(</w:t>
            </w:r>
            <w:proofErr w:type="spellStart"/>
            <w:proofErr w:type="gramEnd"/>
            <w:r>
              <w:t>mylist</w:t>
            </w:r>
            <w:proofErr w:type="spellEnd"/>
            <w:r>
              <w:t xml:space="preserve">, 0, “Property”), </w:t>
            </w:r>
            <w:proofErr w:type="spellStart"/>
            <w:r>
              <w:t>mylist.insert</w:t>
            </w:r>
            <w:proofErr w:type="spellEnd"/>
            <w:r>
              <w:t>(0, “Property”)</w:t>
            </w:r>
          </w:p>
        </w:tc>
      </w:tr>
      <w:tr w:rsidR="003F13AA" w14:paraId="1E801913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04735" w14:textId="08B24EF0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Remove the word Really</w:t>
            </w:r>
            <w:r>
              <w:rPr>
                <w:b w:val="0"/>
              </w:rPr>
              <w:t xml:space="preserve"> from the list</w:t>
            </w:r>
          </w:p>
        </w:tc>
        <w:tc>
          <w:tcPr>
            <w:tcW w:w="4675" w:type="dxa"/>
          </w:tcPr>
          <w:p w14:paraId="71888C6D" w14:textId="2D81299A" w:rsidR="003F13AA" w:rsidRDefault="003046BB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remove(</w:t>
            </w:r>
            <w:proofErr w:type="spellStart"/>
            <w:proofErr w:type="gramEnd"/>
            <w:r>
              <w:t>mylist</w:t>
            </w:r>
            <w:proofErr w:type="spellEnd"/>
            <w:r>
              <w:t xml:space="preserve">, “Really”), </w:t>
            </w:r>
            <w:proofErr w:type="spellStart"/>
            <w:r>
              <w:t>mylist.remove</w:t>
            </w:r>
            <w:proofErr w:type="spellEnd"/>
            <w:r>
              <w:t>(“Really”)</w:t>
            </w:r>
          </w:p>
        </w:tc>
      </w:tr>
    </w:tbl>
    <w:p w14:paraId="65E4C40D" w14:textId="77777777" w:rsidR="003F13AA" w:rsidRDefault="003F13AA" w:rsidP="003F13AA">
      <w:pPr>
        <w:pStyle w:val="ListParagraph"/>
        <w:spacing w:after="120"/>
      </w:pPr>
    </w:p>
    <w:p w14:paraId="336E3B69" w14:textId="77777777" w:rsidR="00475C44" w:rsidRDefault="00475C44" w:rsidP="005266CC">
      <w:pPr>
        <w:spacing w:line="240" w:lineRule="auto"/>
      </w:pPr>
    </w:p>
    <w:p w14:paraId="26E9F8B2" w14:textId="2C21F9A2" w:rsidR="00475C44" w:rsidRDefault="00475C44" w:rsidP="00475C44">
      <w:pPr>
        <w:pStyle w:val="Heading1"/>
        <w:spacing w:before="360"/>
      </w:pPr>
      <w:bookmarkStart w:id="9" w:name="_Toc72189231"/>
      <w:r>
        <w:t>Problem 4</w:t>
      </w:r>
      <w:r w:rsidR="00D46160">
        <w:t xml:space="preserve"> (</w:t>
      </w:r>
      <w:r w:rsidR="00393DA3">
        <w:t>12</w:t>
      </w:r>
      <w:r w:rsidR="00D46160">
        <w:t>pts)</w:t>
      </w:r>
      <w:bookmarkEnd w:id="9"/>
    </w:p>
    <w:p w14:paraId="78F69E6D" w14:textId="4D7A1959" w:rsidR="00475C44" w:rsidRDefault="00475C44" w:rsidP="00475C44">
      <w:pPr>
        <w:spacing w:after="240"/>
      </w:pPr>
      <w:r w:rsidRPr="00151EC3">
        <w:t xml:space="preserve">Write </w:t>
      </w:r>
      <w:r>
        <w:t xml:space="preserve">a </w:t>
      </w:r>
      <w:r w:rsidRPr="00151EC3">
        <w:t xml:space="preserve">Python program named </w:t>
      </w:r>
      <w:r w:rsidRPr="00151EC3">
        <w:rPr>
          <w:b/>
        </w:rPr>
        <w:t>m</w:t>
      </w:r>
      <w:r>
        <w:rPr>
          <w:b/>
        </w:rPr>
        <w:t>1</w:t>
      </w:r>
      <w:r w:rsidRPr="00151EC3">
        <w:rPr>
          <w:b/>
        </w:rPr>
        <w:t>p</w:t>
      </w:r>
      <w:r w:rsidR="00A37641">
        <w:rPr>
          <w:b/>
        </w:rPr>
        <w:t>4</w:t>
      </w:r>
      <w:r w:rsidRPr="00151EC3">
        <w:rPr>
          <w:b/>
        </w:rPr>
        <w:t>.py</w:t>
      </w:r>
      <w:r w:rsidRPr="00151EC3">
        <w:t xml:space="preserve"> </w:t>
      </w:r>
      <w:r>
        <w:t>that</w:t>
      </w:r>
      <w:r w:rsidRPr="00151EC3">
        <w:t xml:space="preserve"> print</w:t>
      </w:r>
      <w:r>
        <w:t>s</w:t>
      </w:r>
      <w:r w:rsidRPr="00151EC3">
        <w:t xml:space="preserve"> a </w:t>
      </w:r>
      <w:r>
        <w:t xml:space="preserve">table of the provided user information </w:t>
      </w:r>
      <w:r w:rsidRPr="001E22DC">
        <w:t>provided below</w:t>
      </w:r>
      <w:r>
        <w:t xml:space="preserve">. </w:t>
      </w:r>
    </w:p>
    <w:p w14:paraId="2828ACAB" w14:textId="77777777" w:rsidR="00475C44" w:rsidRDefault="00475C44" w:rsidP="00475C44">
      <w:pPr>
        <w:spacing w:after="240"/>
      </w:pPr>
      <w:r>
        <w:t>You have been given the following list that contains:</w:t>
      </w:r>
    </w:p>
    <w:p w14:paraId="3B74D358" w14:textId="74DDF73E" w:rsidR="00475C44" w:rsidRDefault="00475C44" w:rsidP="00475C44">
      <w:pPr>
        <w:pStyle w:val="ListParagraph"/>
        <w:numPr>
          <w:ilvl w:val="0"/>
          <w:numId w:val="32"/>
        </w:numPr>
        <w:spacing w:after="240"/>
      </w:pPr>
      <w:r>
        <w:t>The user</w:t>
      </w:r>
      <w:r w:rsidR="00C53D77">
        <w:t>’s</w:t>
      </w:r>
      <w:r>
        <w:t xml:space="preserve"> full name and the home directory </w:t>
      </w:r>
    </w:p>
    <w:p w14:paraId="2DA77BBA" w14:textId="0262EA9B" w:rsidR="00475C44" w:rsidRDefault="00475C44" w:rsidP="001C3DB8">
      <w:pPr>
        <w:pStyle w:val="ListParagraph"/>
        <w:numPr>
          <w:ilvl w:val="0"/>
          <w:numId w:val="32"/>
        </w:numPr>
        <w:spacing w:after="240"/>
      </w:pPr>
      <w:r>
        <w:t>The table must be created such that the width of each column is only 2 spaces wider than the longest string.</w:t>
      </w:r>
    </w:p>
    <w:p w14:paraId="27CEF123" w14:textId="01477F4A" w:rsidR="00C53D77" w:rsidRDefault="00393DA3" w:rsidP="001C3DB8">
      <w:pPr>
        <w:pStyle w:val="ListParagraph"/>
        <w:numPr>
          <w:ilvl w:val="0"/>
          <w:numId w:val="32"/>
        </w:numPr>
        <w:spacing w:after="240"/>
      </w:pPr>
      <w:r>
        <w:t>Notice that the names in the table have to be title case.</w:t>
      </w:r>
    </w:p>
    <w:p w14:paraId="2EEADBD4" w14:textId="5C14A6EE" w:rsidR="00393DA3" w:rsidRDefault="00393DA3" w:rsidP="001C3DB8">
      <w:pPr>
        <w:pStyle w:val="ListParagraph"/>
        <w:numPr>
          <w:ilvl w:val="0"/>
          <w:numId w:val="32"/>
        </w:numPr>
        <w:spacing w:after="240"/>
      </w:pPr>
      <w:r>
        <w:t>Notice that the folder names capitalize the first letter of each name and also only use the first initial of the first name.</w:t>
      </w:r>
    </w:p>
    <w:p w14:paraId="1F54E51C" w14:textId="2774F4BB" w:rsidR="004A21B5" w:rsidRDefault="004A21B5" w:rsidP="001C3DB8">
      <w:pPr>
        <w:pStyle w:val="ListParagraph"/>
        <w:numPr>
          <w:ilvl w:val="0"/>
          <w:numId w:val="32"/>
        </w:numPr>
        <w:spacing w:after="240"/>
      </w:pPr>
      <w:r>
        <w:t>Submit your code and an image showing the table output.</w:t>
      </w:r>
    </w:p>
    <w:p w14:paraId="0D426A10" w14:textId="4065C879" w:rsidR="00475C44" w:rsidRPr="00697DB8" w:rsidRDefault="00475C44" w:rsidP="00475C44">
      <w:pPr>
        <w:spacing w:after="240"/>
        <w:rPr>
          <w:b/>
          <w:sz w:val="24"/>
        </w:rPr>
      </w:pPr>
      <w:r w:rsidRPr="00697DB8">
        <w:rPr>
          <w:b/>
          <w:sz w:val="24"/>
        </w:rPr>
        <w:t>[[</w:t>
      </w:r>
      <w:r>
        <w:rPr>
          <w:b/>
          <w:sz w:val="24"/>
        </w:rPr>
        <w:t>'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enny</w:t>
      </w:r>
      <w:proofErr w:type="spellEnd"/>
      <w:r>
        <w:rPr>
          <w:b/>
          <w:sz w:val="24"/>
        </w:rPr>
        <w:t xml:space="preserve"> </w:t>
      </w:r>
      <w:r w:rsidR="00C53D77">
        <w:rPr>
          <w:b/>
          <w:sz w:val="24"/>
        </w:rPr>
        <w:t>r</w:t>
      </w:r>
      <w:r>
        <w:rPr>
          <w:b/>
          <w:sz w:val="24"/>
        </w:rPr>
        <w:t>ogers'</w:t>
      </w:r>
      <w:r w:rsidRPr="00697DB8">
        <w:rPr>
          <w:b/>
          <w:sz w:val="24"/>
        </w:rPr>
        <w:t>, '/home/users/</w:t>
      </w:r>
      <w:proofErr w:type="spellStart"/>
      <w:r w:rsidR="00C53D77">
        <w:rPr>
          <w:b/>
          <w:sz w:val="24"/>
        </w:rPr>
        <w:t>KR</w:t>
      </w:r>
      <w:r w:rsidRPr="00697DB8">
        <w:rPr>
          <w:b/>
          <w:sz w:val="24"/>
        </w:rPr>
        <w:t>oger</w:t>
      </w:r>
      <w:r>
        <w:rPr>
          <w:b/>
          <w:sz w:val="24"/>
        </w:rPr>
        <w:t>s</w:t>
      </w:r>
      <w:proofErr w:type="spellEnd"/>
      <w:r w:rsidRPr="00697DB8">
        <w:rPr>
          <w:b/>
          <w:sz w:val="24"/>
        </w:rPr>
        <w:t>'</w:t>
      </w:r>
      <w:proofErr w:type="gramStart"/>
      <w:r w:rsidRPr="00697DB8">
        <w:rPr>
          <w:b/>
          <w:sz w:val="24"/>
        </w:rPr>
        <w:t>],[</w:t>
      </w:r>
      <w:proofErr w:type="gramEnd"/>
      <w:r w:rsidRPr="00697DB8">
        <w:rPr>
          <w:b/>
          <w:sz w:val="24"/>
        </w:rPr>
        <w:t xml:space="preserve"> '</w:t>
      </w:r>
      <w:r w:rsidR="00C53D77">
        <w:rPr>
          <w:b/>
          <w:sz w:val="24"/>
        </w:rPr>
        <w:t xml:space="preserve">tony </w:t>
      </w:r>
      <w:proofErr w:type="spellStart"/>
      <w:r w:rsidR="00C53D77">
        <w:rPr>
          <w:b/>
          <w:sz w:val="24"/>
        </w:rPr>
        <w:t>robbins</w:t>
      </w:r>
      <w:proofErr w:type="spellEnd"/>
      <w:r w:rsidRPr="00697DB8">
        <w:rPr>
          <w:b/>
          <w:sz w:val="24"/>
        </w:rPr>
        <w:t>, '/home/</w:t>
      </w:r>
      <w:proofErr w:type="spellStart"/>
      <w:r w:rsidR="00C53D77">
        <w:rPr>
          <w:b/>
          <w:sz w:val="24"/>
        </w:rPr>
        <w:t>TRobbins</w:t>
      </w:r>
      <w:proofErr w:type="spellEnd"/>
      <w:r w:rsidRPr="00697DB8">
        <w:rPr>
          <w:b/>
          <w:sz w:val="24"/>
        </w:rPr>
        <w:t>'],[ '</w:t>
      </w:r>
      <w:r w:rsidR="00C53D77">
        <w:rPr>
          <w:b/>
          <w:sz w:val="24"/>
        </w:rPr>
        <w:t>j</w:t>
      </w:r>
      <w:r>
        <w:rPr>
          <w:b/>
          <w:sz w:val="24"/>
        </w:rPr>
        <w:t xml:space="preserve">ohnny </w:t>
      </w:r>
      <w:r w:rsidR="00C53D77">
        <w:rPr>
          <w:b/>
          <w:sz w:val="24"/>
        </w:rPr>
        <w:t>c</w:t>
      </w:r>
      <w:r>
        <w:rPr>
          <w:b/>
          <w:sz w:val="24"/>
        </w:rPr>
        <w:t>ash</w:t>
      </w:r>
      <w:r w:rsidRPr="00697DB8">
        <w:rPr>
          <w:b/>
          <w:sz w:val="24"/>
        </w:rPr>
        <w:t>', '/home/users/</w:t>
      </w:r>
      <w:proofErr w:type="spellStart"/>
      <w:r w:rsidR="00C53D77">
        <w:rPr>
          <w:b/>
          <w:sz w:val="24"/>
        </w:rPr>
        <w:t>JC</w:t>
      </w:r>
      <w:r>
        <w:rPr>
          <w:b/>
          <w:sz w:val="24"/>
        </w:rPr>
        <w:t>ash</w:t>
      </w:r>
      <w:proofErr w:type="spellEnd"/>
      <w:r w:rsidRPr="00697DB8">
        <w:rPr>
          <w:b/>
          <w:sz w:val="24"/>
        </w:rPr>
        <w:t>'],[ '</w:t>
      </w:r>
      <w:proofErr w:type="spellStart"/>
      <w:r w:rsidR="00C53D77">
        <w:rPr>
          <w:b/>
          <w:sz w:val="24"/>
        </w:rPr>
        <w:t>t</w:t>
      </w:r>
      <w:r w:rsidRPr="00697DB8">
        <w:rPr>
          <w:b/>
          <w:sz w:val="24"/>
        </w:rPr>
        <w:t>ito</w:t>
      </w:r>
      <w:proofErr w:type="spellEnd"/>
      <w:r>
        <w:rPr>
          <w:b/>
          <w:sz w:val="24"/>
        </w:rPr>
        <w:t xml:space="preserve"> </w:t>
      </w:r>
      <w:proofErr w:type="spellStart"/>
      <w:r w:rsidR="00C53D77">
        <w:rPr>
          <w:b/>
          <w:sz w:val="24"/>
        </w:rPr>
        <w:t>j</w:t>
      </w:r>
      <w:r>
        <w:rPr>
          <w:b/>
          <w:sz w:val="24"/>
        </w:rPr>
        <w:t>ackson</w:t>
      </w:r>
      <w:proofErr w:type="spellEnd"/>
      <w:r w:rsidRPr="00697DB8">
        <w:rPr>
          <w:b/>
          <w:sz w:val="24"/>
        </w:rPr>
        <w:t>', '/home/hut/</w:t>
      </w:r>
      <w:proofErr w:type="spellStart"/>
      <w:r w:rsidR="00C53D77">
        <w:rPr>
          <w:b/>
          <w:sz w:val="24"/>
        </w:rPr>
        <w:t>TJackson</w:t>
      </w:r>
      <w:proofErr w:type="spellEnd"/>
      <w:r w:rsidRPr="00697DB8">
        <w:rPr>
          <w:b/>
          <w:sz w:val="24"/>
        </w:rPr>
        <w:t>'],[ '</w:t>
      </w:r>
      <w:proofErr w:type="spellStart"/>
      <w:r w:rsidR="00393DA3">
        <w:rPr>
          <w:b/>
          <w:sz w:val="24"/>
        </w:rPr>
        <w:t>tim</w:t>
      </w:r>
      <w:proofErr w:type="spellEnd"/>
      <w:r w:rsidR="00393DA3">
        <w:rPr>
          <w:b/>
          <w:sz w:val="24"/>
        </w:rPr>
        <w:t xml:space="preserve"> </w:t>
      </w:r>
      <w:proofErr w:type="spellStart"/>
      <w:r w:rsidR="00393DA3">
        <w:rPr>
          <w:b/>
          <w:sz w:val="24"/>
        </w:rPr>
        <w:t>t</w:t>
      </w:r>
      <w:r>
        <w:rPr>
          <w:b/>
          <w:sz w:val="24"/>
        </w:rPr>
        <w:t>zuyu</w:t>
      </w:r>
      <w:proofErr w:type="spellEnd"/>
      <w:r w:rsidRPr="00697DB8">
        <w:rPr>
          <w:b/>
          <w:sz w:val="24"/>
        </w:rPr>
        <w:t>', '/home/users/</w:t>
      </w:r>
      <w:proofErr w:type="spellStart"/>
      <w:r w:rsidR="00393DA3">
        <w:rPr>
          <w:b/>
          <w:sz w:val="24"/>
        </w:rPr>
        <w:t>TT</w:t>
      </w:r>
      <w:r>
        <w:rPr>
          <w:b/>
          <w:sz w:val="24"/>
        </w:rPr>
        <w:t>zuyu</w:t>
      </w:r>
      <w:proofErr w:type="spellEnd"/>
      <w:r w:rsidRPr="00697DB8">
        <w:rPr>
          <w:b/>
          <w:sz w:val="24"/>
        </w:rPr>
        <w:t>']</w:t>
      </w:r>
      <w:r>
        <w:rPr>
          <w:b/>
          <w:sz w:val="24"/>
        </w:rPr>
        <w:t>, [</w:t>
      </w:r>
      <w:r w:rsidRPr="00697DB8">
        <w:rPr>
          <w:b/>
          <w:sz w:val="24"/>
        </w:rPr>
        <w:t>'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areena</w:t>
      </w:r>
      <w:proofErr w:type="spellEnd"/>
      <w:r>
        <w:rPr>
          <w:b/>
          <w:sz w:val="24"/>
        </w:rPr>
        <w:t xml:space="preserve"> 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apoor</w:t>
      </w:r>
      <w:proofErr w:type="spellEnd"/>
      <w:r w:rsidRPr="00697DB8">
        <w:rPr>
          <w:b/>
          <w:sz w:val="24"/>
        </w:rPr>
        <w:t>', '/home/users</w:t>
      </w:r>
      <w:r>
        <w:rPr>
          <w:b/>
          <w:sz w:val="24"/>
        </w:rPr>
        <w:t>2</w:t>
      </w:r>
      <w:r w:rsidRPr="00697DB8">
        <w:rPr>
          <w:b/>
          <w:sz w:val="24"/>
        </w:rPr>
        <w:t>/</w:t>
      </w:r>
      <w:proofErr w:type="spellStart"/>
      <w:r w:rsidR="00C53D77">
        <w:rPr>
          <w:b/>
          <w:sz w:val="24"/>
        </w:rPr>
        <w:t>KK</w:t>
      </w:r>
      <w:r>
        <w:rPr>
          <w:b/>
          <w:sz w:val="24"/>
        </w:rPr>
        <w:t>apoor</w:t>
      </w:r>
      <w:proofErr w:type="spellEnd"/>
      <w:r w:rsidRPr="00697DB8">
        <w:rPr>
          <w:b/>
          <w:sz w:val="24"/>
        </w:rPr>
        <w:t>'</w:t>
      </w:r>
      <w:r>
        <w:rPr>
          <w:b/>
          <w:sz w:val="24"/>
        </w:rPr>
        <w:t>]</w:t>
      </w:r>
      <w:r w:rsidRPr="00697DB8">
        <w:rPr>
          <w:b/>
          <w:sz w:val="24"/>
        </w:rPr>
        <w:t>]</w:t>
      </w:r>
    </w:p>
    <w:p w14:paraId="47EB92F9" w14:textId="77937472" w:rsidR="00475C44" w:rsidRPr="00151EC3" w:rsidRDefault="00475C44" w:rsidP="00475C44">
      <w:pPr>
        <w:pStyle w:val="ConsoleInput0"/>
        <w:spacing w:line="276" w:lineRule="auto"/>
        <w:rPr>
          <w:sz w:val="22"/>
        </w:rPr>
      </w:pPr>
      <w:proofErr w:type="spellStart"/>
      <w:r>
        <w:rPr>
          <w:sz w:val="22"/>
        </w:rPr>
        <w:t>commandprompt</w:t>
      </w:r>
      <w:proofErr w:type="spellEnd"/>
      <w:r>
        <w:rPr>
          <w:sz w:val="22"/>
        </w:rPr>
        <w:t xml:space="preserve">$ </w:t>
      </w:r>
      <w:r w:rsidRPr="00151EC3">
        <w:rPr>
          <w:sz w:val="22"/>
        </w:rPr>
        <w:t>m</w:t>
      </w:r>
      <w:r>
        <w:rPr>
          <w:sz w:val="22"/>
        </w:rPr>
        <w:t>1</w:t>
      </w:r>
      <w:r w:rsidRPr="00151EC3">
        <w:rPr>
          <w:sz w:val="22"/>
        </w:rPr>
        <w:t>p</w:t>
      </w:r>
      <w:r w:rsidR="00A37641">
        <w:rPr>
          <w:sz w:val="22"/>
        </w:rPr>
        <w:t>4</w:t>
      </w:r>
      <w:r w:rsidRPr="00151EC3">
        <w:rPr>
          <w:sz w:val="22"/>
        </w:rPr>
        <w:t>.py</w:t>
      </w:r>
    </w:p>
    <w:p w14:paraId="337225E9" w14:textId="7420BF26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>+------</w:t>
      </w:r>
      <w:r w:rsidR="00CE06E9">
        <w:rPr>
          <w:sz w:val="22"/>
        </w:rPr>
        <w:t>-------</w:t>
      </w:r>
      <w:r w:rsidRPr="00151EC3">
        <w:rPr>
          <w:sz w:val="22"/>
        </w:rPr>
        <w:t>-+-----------------</w:t>
      </w:r>
      <w:r w:rsidR="00CE06E9">
        <w:rPr>
          <w:sz w:val="22"/>
        </w:rPr>
        <w:t>--</w:t>
      </w:r>
      <w:r w:rsidRPr="00151EC3">
        <w:rPr>
          <w:sz w:val="22"/>
        </w:rPr>
        <w:t>--+</w:t>
      </w:r>
    </w:p>
    <w:p w14:paraId="3D25321D" w14:textId="35D49C64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 xml:space="preserve">| </w:t>
      </w:r>
      <w:r w:rsidR="00CE06E9">
        <w:rPr>
          <w:sz w:val="22"/>
        </w:rPr>
        <w:t>Kenny R</w:t>
      </w:r>
      <w:r>
        <w:rPr>
          <w:sz w:val="22"/>
        </w:rPr>
        <w:t>oger</w:t>
      </w:r>
      <w:r w:rsidR="00CE06E9">
        <w:rPr>
          <w:sz w:val="22"/>
        </w:rPr>
        <w:t>s</w:t>
      </w:r>
      <w:r w:rsidRPr="00151EC3">
        <w:rPr>
          <w:sz w:val="22"/>
        </w:rPr>
        <w:t xml:space="preserve"> | /home/</w:t>
      </w:r>
      <w:r>
        <w:rPr>
          <w:sz w:val="22"/>
        </w:rPr>
        <w:t>users/</w:t>
      </w:r>
      <w:proofErr w:type="spellStart"/>
      <w:r w:rsidR="00CE06E9">
        <w:rPr>
          <w:sz w:val="22"/>
        </w:rPr>
        <w:t>k</w:t>
      </w:r>
      <w:r>
        <w:rPr>
          <w:sz w:val="22"/>
        </w:rPr>
        <w:t>roger</w:t>
      </w:r>
      <w:r w:rsidR="00CE06E9">
        <w:rPr>
          <w:sz w:val="22"/>
        </w:rPr>
        <w:t>s</w:t>
      </w:r>
      <w:proofErr w:type="spellEnd"/>
      <w:r w:rsidRPr="00151EC3">
        <w:rPr>
          <w:sz w:val="22"/>
        </w:rPr>
        <w:t xml:space="preserve"> |</w:t>
      </w:r>
    </w:p>
    <w:p w14:paraId="57004D8A" w14:textId="47DAB19D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 xml:space="preserve">| </w:t>
      </w:r>
      <w:r w:rsidR="00CE06E9">
        <w:rPr>
          <w:sz w:val="22"/>
        </w:rPr>
        <w:t>T</w:t>
      </w:r>
      <w:r>
        <w:rPr>
          <w:sz w:val="22"/>
        </w:rPr>
        <w:t>ito</w:t>
      </w:r>
      <w:r w:rsidR="00CE06E9">
        <w:rPr>
          <w:sz w:val="22"/>
        </w:rPr>
        <w:t xml:space="preserve"> Jackson</w:t>
      </w:r>
      <w:r w:rsidRPr="00151EC3">
        <w:rPr>
          <w:sz w:val="22"/>
        </w:rPr>
        <w:t xml:space="preserve"> | /home/</w:t>
      </w:r>
      <w:r w:rsidR="00041CDA">
        <w:rPr>
          <w:sz w:val="22"/>
        </w:rPr>
        <w:t>hut</w:t>
      </w:r>
      <w:r>
        <w:rPr>
          <w:sz w:val="22"/>
        </w:rPr>
        <w:t>/</w:t>
      </w:r>
      <w:proofErr w:type="spellStart"/>
      <w:r>
        <w:rPr>
          <w:sz w:val="22"/>
        </w:rPr>
        <w:t>tito</w:t>
      </w:r>
      <w:r w:rsidR="00CE06E9">
        <w:rPr>
          <w:sz w:val="22"/>
        </w:rPr>
        <w:t>j</w:t>
      </w:r>
      <w:proofErr w:type="spellEnd"/>
      <w:r w:rsidRPr="00151EC3">
        <w:rPr>
          <w:sz w:val="22"/>
        </w:rPr>
        <w:t xml:space="preserve"> </w:t>
      </w:r>
      <w:r w:rsidR="00CE06E9">
        <w:rPr>
          <w:sz w:val="22"/>
        </w:rPr>
        <w:t xml:space="preserve">  </w:t>
      </w:r>
      <w:r w:rsidRPr="00151EC3">
        <w:rPr>
          <w:sz w:val="22"/>
        </w:rPr>
        <w:t xml:space="preserve">  |</w:t>
      </w:r>
    </w:p>
    <w:p w14:paraId="41AB7A27" w14:textId="5F5A00CB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>+------</w:t>
      </w:r>
      <w:r w:rsidR="00CE06E9">
        <w:rPr>
          <w:sz w:val="22"/>
        </w:rPr>
        <w:t>-------</w:t>
      </w:r>
      <w:r w:rsidRPr="00151EC3">
        <w:rPr>
          <w:sz w:val="22"/>
        </w:rPr>
        <w:t>-+-----------------</w:t>
      </w:r>
      <w:r w:rsidR="00CE06E9">
        <w:rPr>
          <w:sz w:val="22"/>
        </w:rPr>
        <w:t>--</w:t>
      </w:r>
      <w:r w:rsidRPr="00151EC3">
        <w:rPr>
          <w:sz w:val="22"/>
        </w:rPr>
        <w:t>--+</w:t>
      </w:r>
    </w:p>
    <w:p w14:paraId="37C02D32" w14:textId="77777777" w:rsidR="00D03161" w:rsidRDefault="00D03161" w:rsidP="00490DED">
      <w:pPr>
        <w:pStyle w:val="Heading1"/>
        <w:spacing w:before="360"/>
      </w:pPr>
    </w:p>
    <w:p w14:paraId="214C3302" w14:textId="77777777" w:rsidR="00D03161" w:rsidRDefault="00D03161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6951ACD0" w14:textId="2674E2D4" w:rsidR="00490DED" w:rsidRDefault="00490DED" w:rsidP="00490DED">
      <w:pPr>
        <w:pStyle w:val="Heading1"/>
        <w:spacing w:before="360"/>
      </w:pPr>
      <w:bookmarkStart w:id="10" w:name="_Toc72189232"/>
      <w:r>
        <w:lastRenderedPageBreak/>
        <w:t>Problem 5</w:t>
      </w:r>
      <w:r w:rsidR="00D46160">
        <w:t xml:space="preserve"> (</w:t>
      </w:r>
      <w:r w:rsidR="003E5C1B">
        <w:t>15</w:t>
      </w:r>
      <w:r w:rsidR="00D46160">
        <w:t>pts)</w:t>
      </w:r>
      <w:bookmarkEnd w:id="10"/>
    </w:p>
    <w:p w14:paraId="7D5F8CF0" w14:textId="77777777" w:rsidR="00490DED" w:rsidRDefault="00490DED" w:rsidP="00490DED">
      <w:r>
        <w:t>Analyze the following code and complete the following steps:</w:t>
      </w:r>
    </w:p>
    <w:p w14:paraId="5D34AE90" w14:textId="30BCE03F" w:rsidR="00490DED" w:rsidRDefault="00490DED" w:rsidP="00490DED">
      <w:pPr>
        <w:pStyle w:val="ListParagraph"/>
        <w:numPr>
          <w:ilvl w:val="0"/>
          <w:numId w:val="35"/>
        </w:numPr>
      </w:pPr>
      <w:r>
        <w:t>Find and fix any errors in syntax or logic</w:t>
      </w:r>
      <w:r w:rsidR="003E5C1B">
        <w:t xml:space="preserve"> </w:t>
      </w:r>
      <w:r w:rsidR="003E5C1B" w:rsidRPr="003E5C1B">
        <w:rPr>
          <w:b/>
        </w:rPr>
        <w:t>10pts</w:t>
      </w:r>
    </w:p>
    <w:p w14:paraId="6BE28873" w14:textId="5ED94CB1" w:rsidR="00490DED" w:rsidRDefault="00490DED" w:rsidP="00490DED">
      <w:pPr>
        <w:pStyle w:val="ListParagraph"/>
        <w:numPr>
          <w:ilvl w:val="1"/>
          <w:numId w:val="35"/>
        </w:numPr>
      </w:pPr>
      <w:r>
        <w:t>You can also remove lines that will not work, but you must explain why you removed that line</w:t>
      </w:r>
    </w:p>
    <w:p w14:paraId="2CBB913E" w14:textId="5E62AF56" w:rsidR="00490DED" w:rsidRDefault="00490DED" w:rsidP="00490DED">
      <w:pPr>
        <w:pStyle w:val="ListParagraph"/>
        <w:numPr>
          <w:ilvl w:val="0"/>
          <w:numId w:val="35"/>
        </w:numPr>
      </w:pPr>
      <w:r>
        <w:t>Document what</w:t>
      </w:r>
      <w:r w:rsidR="00D03161">
        <w:t xml:space="preserve"> you</w:t>
      </w:r>
      <w:r>
        <w:t xml:space="preserve"> did to make the program work:</w:t>
      </w:r>
      <w:r w:rsidR="003E5C1B">
        <w:t xml:space="preserve"> </w:t>
      </w:r>
      <w:r w:rsidR="003E5C1B" w:rsidRPr="003E5C1B">
        <w:rPr>
          <w:b/>
        </w:rPr>
        <w:t>3pts</w:t>
      </w:r>
    </w:p>
    <w:p w14:paraId="5F55F38E" w14:textId="656B7F94" w:rsidR="00490DED" w:rsidRDefault="00490DED" w:rsidP="00490DED">
      <w:pPr>
        <w:pStyle w:val="ListParagraph"/>
        <w:numPr>
          <w:ilvl w:val="1"/>
          <w:numId w:val="35"/>
        </w:numPr>
      </w:pPr>
      <w:r>
        <w:t>Explain what was wrong</w:t>
      </w:r>
    </w:p>
    <w:p w14:paraId="680A3791" w14:textId="50E1F523" w:rsidR="00490DED" w:rsidRDefault="00490DED" w:rsidP="00490DED">
      <w:pPr>
        <w:pStyle w:val="ListParagraph"/>
        <w:numPr>
          <w:ilvl w:val="1"/>
          <w:numId w:val="35"/>
        </w:numPr>
      </w:pPr>
      <w:r>
        <w:t xml:space="preserve">Explain what </w:t>
      </w:r>
      <w:r w:rsidRPr="00D03161">
        <w:rPr>
          <w:b/>
          <w:color w:val="FF0000"/>
        </w:rPr>
        <w:t>you</w:t>
      </w:r>
      <w:r w:rsidRPr="00D03161">
        <w:rPr>
          <w:color w:val="FF0000"/>
        </w:rPr>
        <w:t xml:space="preserve"> </w:t>
      </w:r>
      <w:r>
        <w:t>did to fix the issue</w:t>
      </w:r>
    </w:p>
    <w:p w14:paraId="078618E2" w14:textId="6669443C" w:rsidR="00490DED" w:rsidRDefault="00490DED" w:rsidP="00490DED">
      <w:pPr>
        <w:pStyle w:val="ListParagraph"/>
        <w:numPr>
          <w:ilvl w:val="0"/>
          <w:numId w:val="35"/>
        </w:numPr>
      </w:pPr>
      <w:r>
        <w:t>Submit the corrected, commented code along with a screenshot of the program’s output.</w:t>
      </w:r>
      <w:r w:rsidR="003E5C1B">
        <w:t xml:space="preserve"> </w:t>
      </w:r>
      <w:r w:rsidR="003E5C1B" w:rsidRPr="003E5C1B">
        <w:rPr>
          <w:b/>
        </w:rPr>
        <w:t>2pts</w:t>
      </w:r>
    </w:p>
    <w:p w14:paraId="626F2637" w14:textId="68F15013" w:rsidR="00490DED" w:rsidRDefault="00490DED" w:rsidP="00490DED"/>
    <w:p w14:paraId="0C99DD58" w14:textId="77777777" w:rsidR="00490DED" w:rsidRDefault="00490DED" w:rsidP="00490DED"/>
    <w:p w14:paraId="024A57C9" w14:textId="6D2E97CF" w:rsidR="00512D26" w:rsidRDefault="003E5C1B" w:rsidP="00490DED">
      <w:pPr>
        <w:sectPr w:rsidR="00512D26" w:rsidSect="00512D2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  <w:r>
        <w:rPr>
          <w:noProof/>
        </w:rPr>
        <w:t>S</w:t>
      </w:r>
      <w:r w:rsidR="00490DED" w:rsidRPr="00490DED">
        <w:rPr>
          <w:noProof/>
        </w:rPr>
        <w:drawing>
          <wp:inline distT="0" distB="0" distL="0" distR="0" wp14:anchorId="5DF079D6" wp14:editId="6D7EF39C">
            <wp:extent cx="4229467" cy="3856054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856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77E7F" w14:textId="0A16D529" w:rsidR="00433B33" w:rsidRPr="001B0A05" w:rsidRDefault="00433B33" w:rsidP="00490DED"/>
    <w:sectPr w:rsidR="00433B33" w:rsidRPr="001B0A05" w:rsidSect="00512D26">
      <w:headerReference w:type="first" r:id="rId18"/>
      <w:footerReference w:type="first" r:id="rId19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85AE" w14:textId="77777777" w:rsidR="00F650CA" w:rsidRDefault="00F650CA" w:rsidP="007F2B57">
      <w:r>
        <w:separator/>
      </w:r>
    </w:p>
    <w:p w14:paraId="1F484EC3" w14:textId="77777777" w:rsidR="00F650CA" w:rsidRDefault="00F650CA" w:rsidP="007F2B57"/>
    <w:p w14:paraId="34024D8E" w14:textId="77777777" w:rsidR="00F650CA" w:rsidRDefault="00F650CA" w:rsidP="007F2B57"/>
  </w:endnote>
  <w:endnote w:type="continuationSeparator" w:id="0">
    <w:p w14:paraId="03417713" w14:textId="77777777" w:rsidR="00F650CA" w:rsidRDefault="00F650CA" w:rsidP="007F2B57">
      <w:r>
        <w:continuationSeparator/>
      </w:r>
    </w:p>
    <w:p w14:paraId="0181CD9A" w14:textId="77777777" w:rsidR="00F650CA" w:rsidRDefault="00F650CA" w:rsidP="007F2B57"/>
    <w:p w14:paraId="6BB93B2D" w14:textId="77777777" w:rsidR="00F650CA" w:rsidRDefault="00F650CA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853EE">
      <w:rPr>
        <w:rFonts w:eastAsia="Calibri"/>
        <w:b/>
        <w:bCs/>
        <w:noProof/>
        <w:color w:val="000000"/>
        <w:kern w:val="32"/>
        <w:sz w:val="20"/>
        <w:szCs w:val="20"/>
      </w:rPr>
      <w:t>6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853EE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B9F7" w14:textId="77777777" w:rsidR="00F650CA" w:rsidRDefault="00F650CA" w:rsidP="007F2B57">
      <w:r>
        <w:separator/>
      </w:r>
    </w:p>
    <w:p w14:paraId="5527F9EB" w14:textId="77777777" w:rsidR="00F650CA" w:rsidRDefault="00F650CA" w:rsidP="007F2B57"/>
    <w:p w14:paraId="79AB8742" w14:textId="77777777" w:rsidR="00F650CA" w:rsidRDefault="00F650CA" w:rsidP="007F2B57"/>
  </w:footnote>
  <w:footnote w:type="continuationSeparator" w:id="0">
    <w:p w14:paraId="37BA95BE" w14:textId="77777777" w:rsidR="00F650CA" w:rsidRDefault="00F650CA" w:rsidP="007F2B57">
      <w:r>
        <w:continuationSeparator/>
      </w:r>
    </w:p>
    <w:p w14:paraId="0C0F6D7F" w14:textId="77777777" w:rsidR="00F650CA" w:rsidRDefault="00F650CA" w:rsidP="007F2B57"/>
    <w:p w14:paraId="46E861F3" w14:textId="77777777" w:rsidR="00F650CA" w:rsidRDefault="00F650CA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AB6"/>
    <w:multiLevelType w:val="hybridMultilevel"/>
    <w:tmpl w:val="3D1CBD50"/>
    <w:lvl w:ilvl="0" w:tplc="6074C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C781A"/>
    <w:multiLevelType w:val="hybridMultilevel"/>
    <w:tmpl w:val="C212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274CB3"/>
    <w:multiLevelType w:val="hybridMultilevel"/>
    <w:tmpl w:val="F4C6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3821"/>
    <w:multiLevelType w:val="hybridMultilevel"/>
    <w:tmpl w:val="32EABD7E"/>
    <w:lvl w:ilvl="0" w:tplc="393E5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D6F7C"/>
    <w:multiLevelType w:val="hybridMultilevel"/>
    <w:tmpl w:val="263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7A7BFF"/>
    <w:multiLevelType w:val="hybridMultilevel"/>
    <w:tmpl w:val="F41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187D381F"/>
    <w:multiLevelType w:val="hybridMultilevel"/>
    <w:tmpl w:val="9038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476A0"/>
    <w:multiLevelType w:val="hybridMultilevel"/>
    <w:tmpl w:val="CC08DF70"/>
    <w:lvl w:ilvl="0" w:tplc="6074C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40781"/>
    <w:multiLevelType w:val="hybridMultilevel"/>
    <w:tmpl w:val="161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5312C1"/>
    <w:multiLevelType w:val="hybridMultilevel"/>
    <w:tmpl w:val="2000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83E05"/>
    <w:multiLevelType w:val="hybridMultilevel"/>
    <w:tmpl w:val="F3DC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E4D58"/>
    <w:multiLevelType w:val="hybridMultilevel"/>
    <w:tmpl w:val="C0C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F03D55"/>
    <w:multiLevelType w:val="hybridMultilevel"/>
    <w:tmpl w:val="661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E5B2A"/>
    <w:multiLevelType w:val="hybridMultilevel"/>
    <w:tmpl w:val="CD7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51C3E"/>
    <w:multiLevelType w:val="hybridMultilevel"/>
    <w:tmpl w:val="773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4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17"/>
  </w:num>
  <w:num w:numId="4">
    <w:abstractNumId w:val="3"/>
  </w:num>
  <w:num w:numId="5">
    <w:abstractNumId w:val="29"/>
  </w:num>
  <w:num w:numId="6">
    <w:abstractNumId w:val="6"/>
  </w:num>
  <w:num w:numId="7">
    <w:abstractNumId w:val="34"/>
  </w:num>
  <w:num w:numId="8">
    <w:abstractNumId w:val="35"/>
  </w:num>
  <w:num w:numId="9">
    <w:abstractNumId w:val="12"/>
  </w:num>
  <w:num w:numId="10">
    <w:abstractNumId w:val="19"/>
  </w:num>
  <w:num w:numId="11">
    <w:abstractNumId w:val="23"/>
  </w:num>
  <w:num w:numId="12">
    <w:abstractNumId w:val="22"/>
  </w:num>
  <w:num w:numId="13">
    <w:abstractNumId w:val="28"/>
  </w:num>
  <w:num w:numId="14">
    <w:abstractNumId w:val="4"/>
  </w:num>
  <w:num w:numId="15">
    <w:abstractNumId w:val="36"/>
  </w:num>
  <w:num w:numId="16">
    <w:abstractNumId w:val="10"/>
  </w:num>
  <w:num w:numId="17">
    <w:abstractNumId w:val="31"/>
  </w:num>
  <w:num w:numId="18">
    <w:abstractNumId w:val="0"/>
  </w:num>
  <w:num w:numId="19">
    <w:abstractNumId w:val="1"/>
  </w:num>
  <w:num w:numId="20">
    <w:abstractNumId w:val="30"/>
  </w:num>
  <w:num w:numId="21">
    <w:abstractNumId w:val="16"/>
  </w:num>
  <w:num w:numId="22">
    <w:abstractNumId w:val="33"/>
  </w:num>
  <w:num w:numId="23">
    <w:abstractNumId w:val="9"/>
  </w:num>
  <w:num w:numId="24">
    <w:abstractNumId w:val="24"/>
  </w:num>
  <w:num w:numId="25">
    <w:abstractNumId w:val="18"/>
  </w:num>
  <w:num w:numId="26">
    <w:abstractNumId w:val="26"/>
  </w:num>
  <w:num w:numId="27">
    <w:abstractNumId w:val="27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5"/>
  </w:num>
  <w:num w:numId="33">
    <w:abstractNumId w:val="8"/>
  </w:num>
  <w:num w:numId="34">
    <w:abstractNumId w:val="2"/>
  </w:num>
  <w:num w:numId="35">
    <w:abstractNumId w:val="14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1CDA"/>
    <w:rsid w:val="0004384D"/>
    <w:rsid w:val="000439CA"/>
    <w:rsid w:val="0005300F"/>
    <w:rsid w:val="000537E5"/>
    <w:rsid w:val="00053992"/>
    <w:rsid w:val="000554E3"/>
    <w:rsid w:val="000579BB"/>
    <w:rsid w:val="000746FF"/>
    <w:rsid w:val="00084CE2"/>
    <w:rsid w:val="00087AEF"/>
    <w:rsid w:val="0009096F"/>
    <w:rsid w:val="00090ACB"/>
    <w:rsid w:val="00095D68"/>
    <w:rsid w:val="000A0305"/>
    <w:rsid w:val="000A34AA"/>
    <w:rsid w:val="000B2C49"/>
    <w:rsid w:val="000D5A67"/>
    <w:rsid w:val="000D6CD4"/>
    <w:rsid w:val="000E0143"/>
    <w:rsid w:val="000E4170"/>
    <w:rsid w:val="000E4D99"/>
    <w:rsid w:val="001022DC"/>
    <w:rsid w:val="0010711D"/>
    <w:rsid w:val="00117156"/>
    <w:rsid w:val="001328B2"/>
    <w:rsid w:val="00140DB3"/>
    <w:rsid w:val="00144E22"/>
    <w:rsid w:val="00151EC3"/>
    <w:rsid w:val="001547CE"/>
    <w:rsid w:val="0016421B"/>
    <w:rsid w:val="00176D75"/>
    <w:rsid w:val="001A0A50"/>
    <w:rsid w:val="001A7B2E"/>
    <w:rsid w:val="001B0A05"/>
    <w:rsid w:val="001B2261"/>
    <w:rsid w:val="001C38F4"/>
    <w:rsid w:val="001C3DB8"/>
    <w:rsid w:val="001C77AE"/>
    <w:rsid w:val="001D399F"/>
    <w:rsid w:val="001E22DC"/>
    <w:rsid w:val="001E2684"/>
    <w:rsid w:val="001E53ED"/>
    <w:rsid w:val="001E692B"/>
    <w:rsid w:val="001F1902"/>
    <w:rsid w:val="00235887"/>
    <w:rsid w:val="00242511"/>
    <w:rsid w:val="00253EC4"/>
    <w:rsid w:val="00264C10"/>
    <w:rsid w:val="00276B8F"/>
    <w:rsid w:val="002853EE"/>
    <w:rsid w:val="002A244D"/>
    <w:rsid w:val="002C6414"/>
    <w:rsid w:val="002D316C"/>
    <w:rsid w:val="002E0357"/>
    <w:rsid w:val="002F3569"/>
    <w:rsid w:val="002F5473"/>
    <w:rsid w:val="0030126A"/>
    <w:rsid w:val="003046BB"/>
    <w:rsid w:val="00311CEF"/>
    <w:rsid w:val="00311F98"/>
    <w:rsid w:val="0031313C"/>
    <w:rsid w:val="003152BC"/>
    <w:rsid w:val="003257DD"/>
    <w:rsid w:val="00331D0C"/>
    <w:rsid w:val="00337BAE"/>
    <w:rsid w:val="003424A2"/>
    <w:rsid w:val="00342C34"/>
    <w:rsid w:val="00350155"/>
    <w:rsid w:val="00350648"/>
    <w:rsid w:val="00357496"/>
    <w:rsid w:val="00373D1D"/>
    <w:rsid w:val="00393D87"/>
    <w:rsid w:val="00393DA3"/>
    <w:rsid w:val="003E5C1B"/>
    <w:rsid w:val="003F12CC"/>
    <w:rsid w:val="003F1384"/>
    <w:rsid w:val="003F13AA"/>
    <w:rsid w:val="003F3614"/>
    <w:rsid w:val="00412481"/>
    <w:rsid w:val="0042014E"/>
    <w:rsid w:val="00426F5E"/>
    <w:rsid w:val="00433B33"/>
    <w:rsid w:val="004503C5"/>
    <w:rsid w:val="00453F79"/>
    <w:rsid w:val="004540D0"/>
    <w:rsid w:val="00457729"/>
    <w:rsid w:val="00464AA9"/>
    <w:rsid w:val="00475522"/>
    <w:rsid w:val="00475C44"/>
    <w:rsid w:val="00486A18"/>
    <w:rsid w:val="00490DED"/>
    <w:rsid w:val="004974D2"/>
    <w:rsid w:val="004A21B5"/>
    <w:rsid w:val="004A51BA"/>
    <w:rsid w:val="004A5416"/>
    <w:rsid w:val="004B11B5"/>
    <w:rsid w:val="004B3928"/>
    <w:rsid w:val="004B5FB7"/>
    <w:rsid w:val="004C20C0"/>
    <w:rsid w:val="004C46F7"/>
    <w:rsid w:val="004C4C4D"/>
    <w:rsid w:val="004C6B67"/>
    <w:rsid w:val="004E2235"/>
    <w:rsid w:val="0050120A"/>
    <w:rsid w:val="00501F87"/>
    <w:rsid w:val="00512D26"/>
    <w:rsid w:val="005266CC"/>
    <w:rsid w:val="00551EE2"/>
    <w:rsid w:val="00566DA9"/>
    <w:rsid w:val="00567B93"/>
    <w:rsid w:val="0057146E"/>
    <w:rsid w:val="00590F16"/>
    <w:rsid w:val="00595E89"/>
    <w:rsid w:val="005A25B4"/>
    <w:rsid w:val="005B2B6A"/>
    <w:rsid w:val="005C140B"/>
    <w:rsid w:val="005F1F8F"/>
    <w:rsid w:val="0060071E"/>
    <w:rsid w:val="006075E7"/>
    <w:rsid w:val="006148DC"/>
    <w:rsid w:val="00642125"/>
    <w:rsid w:val="00644444"/>
    <w:rsid w:val="00656C5F"/>
    <w:rsid w:val="00657374"/>
    <w:rsid w:val="00666EA3"/>
    <w:rsid w:val="006740A1"/>
    <w:rsid w:val="006927E0"/>
    <w:rsid w:val="00697DB8"/>
    <w:rsid w:val="006A1CDF"/>
    <w:rsid w:val="006A6D5A"/>
    <w:rsid w:val="006C16DE"/>
    <w:rsid w:val="006F5B68"/>
    <w:rsid w:val="00736FFC"/>
    <w:rsid w:val="007970F8"/>
    <w:rsid w:val="007A5107"/>
    <w:rsid w:val="007B6BA5"/>
    <w:rsid w:val="007C12F5"/>
    <w:rsid w:val="007D01AD"/>
    <w:rsid w:val="007D131C"/>
    <w:rsid w:val="007E5769"/>
    <w:rsid w:val="007F2B57"/>
    <w:rsid w:val="008022C1"/>
    <w:rsid w:val="00806BCA"/>
    <w:rsid w:val="00812F17"/>
    <w:rsid w:val="0082235C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C4FC5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D269A"/>
    <w:rsid w:val="009E5DA3"/>
    <w:rsid w:val="009F6C19"/>
    <w:rsid w:val="00A07387"/>
    <w:rsid w:val="00A07ECB"/>
    <w:rsid w:val="00A10031"/>
    <w:rsid w:val="00A16A1E"/>
    <w:rsid w:val="00A213D6"/>
    <w:rsid w:val="00A300E3"/>
    <w:rsid w:val="00A37641"/>
    <w:rsid w:val="00A45EC3"/>
    <w:rsid w:val="00A45FB0"/>
    <w:rsid w:val="00A504CA"/>
    <w:rsid w:val="00A5077E"/>
    <w:rsid w:val="00A65E56"/>
    <w:rsid w:val="00A70299"/>
    <w:rsid w:val="00A851F8"/>
    <w:rsid w:val="00A86C79"/>
    <w:rsid w:val="00AB152B"/>
    <w:rsid w:val="00AC0083"/>
    <w:rsid w:val="00AD3443"/>
    <w:rsid w:val="00AE75BE"/>
    <w:rsid w:val="00B074E1"/>
    <w:rsid w:val="00B317F4"/>
    <w:rsid w:val="00B4401E"/>
    <w:rsid w:val="00B50739"/>
    <w:rsid w:val="00B50963"/>
    <w:rsid w:val="00B53BF5"/>
    <w:rsid w:val="00B632FF"/>
    <w:rsid w:val="00B97B1D"/>
    <w:rsid w:val="00BA015C"/>
    <w:rsid w:val="00BA4726"/>
    <w:rsid w:val="00BB2375"/>
    <w:rsid w:val="00BB3F7A"/>
    <w:rsid w:val="00BC625A"/>
    <w:rsid w:val="00BD146A"/>
    <w:rsid w:val="00BE4CF4"/>
    <w:rsid w:val="00BF377E"/>
    <w:rsid w:val="00C01287"/>
    <w:rsid w:val="00C04854"/>
    <w:rsid w:val="00C05E3C"/>
    <w:rsid w:val="00C10994"/>
    <w:rsid w:val="00C10B87"/>
    <w:rsid w:val="00C14BB2"/>
    <w:rsid w:val="00C24CD4"/>
    <w:rsid w:val="00C275D6"/>
    <w:rsid w:val="00C43AB3"/>
    <w:rsid w:val="00C52086"/>
    <w:rsid w:val="00C53D77"/>
    <w:rsid w:val="00C577BB"/>
    <w:rsid w:val="00C67395"/>
    <w:rsid w:val="00C72591"/>
    <w:rsid w:val="00C91BB9"/>
    <w:rsid w:val="00C964E5"/>
    <w:rsid w:val="00CA62B7"/>
    <w:rsid w:val="00CC08CE"/>
    <w:rsid w:val="00CC0FE8"/>
    <w:rsid w:val="00CC55E1"/>
    <w:rsid w:val="00CD0BF9"/>
    <w:rsid w:val="00CE06E9"/>
    <w:rsid w:val="00CE6287"/>
    <w:rsid w:val="00D03161"/>
    <w:rsid w:val="00D14A51"/>
    <w:rsid w:val="00D2311F"/>
    <w:rsid w:val="00D250AC"/>
    <w:rsid w:val="00D26144"/>
    <w:rsid w:val="00D362DC"/>
    <w:rsid w:val="00D4447E"/>
    <w:rsid w:val="00D46160"/>
    <w:rsid w:val="00D60049"/>
    <w:rsid w:val="00D601EB"/>
    <w:rsid w:val="00D6505F"/>
    <w:rsid w:val="00D664EC"/>
    <w:rsid w:val="00D67285"/>
    <w:rsid w:val="00D74B2C"/>
    <w:rsid w:val="00DB0871"/>
    <w:rsid w:val="00DB23A1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65350"/>
    <w:rsid w:val="00E7012B"/>
    <w:rsid w:val="00E84AFE"/>
    <w:rsid w:val="00EA0ED5"/>
    <w:rsid w:val="00EA5E49"/>
    <w:rsid w:val="00EB176F"/>
    <w:rsid w:val="00EC5E6E"/>
    <w:rsid w:val="00EC5EF9"/>
    <w:rsid w:val="00ED3282"/>
    <w:rsid w:val="00EF2314"/>
    <w:rsid w:val="00EF2EBA"/>
    <w:rsid w:val="00EF5C89"/>
    <w:rsid w:val="00F03265"/>
    <w:rsid w:val="00F0551D"/>
    <w:rsid w:val="00F116E0"/>
    <w:rsid w:val="00F33A84"/>
    <w:rsid w:val="00F33B45"/>
    <w:rsid w:val="00F36842"/>
    <w:rsid w:val="00F475A9"/>
    <w:rsid w:val="00F62EC0"/>
    <w:rsid w:val="00F650CA"/>
    <w:rsid w:val="00F66AFE"/>
    <w:rsid w:val="00F778D9"/>
    <w:rsid w:val="00F84035"/>
    <w:rsid w:val="00F85751"/>
    <w:rsid w:val="00F8588C"/>
    <w:rsid w:val="00F95AEC"/>
    <w:rsid w:val="00FA5A24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A34AA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3F13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cs.python.org/3.8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F56E-E4C0-423C-97BD-A2425313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873</TotalTime>
  <Pages>11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25</cp:revision>
  <cp:lastPrinted>2016-05-26T19:36:00Z</cp:lastPrinted>
  <dcterms:created xsi:type="dcterms:W3CDTF">2020-01-16T05:01:00Z</dcterms:created>
  <dcterms:modified xsi:type="dcterms:W3CDTF">2021-05-26T01:04:00Z</dcterms:modified>
</cp:coreProperties>
</file>