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7688" w14:textId="77777777" w:rsidR="00C04854" w:rsidRDefault="00C04854" w:rsidP="007F2B57"/>
    <w:p w14:paraId="272F8A3D" w14:textId="77777777" w:rsidR="00C01287" w:rsidRPr="00644444" w:rsidRDefault="004540D0" w:rsidP="007F2B57">
      <w:r>
        <w:rPr>
          <w:noProof/>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547CE" w:rsidRDefault="00F62EC0" w:rsidP="007F2B57">
      <w:r>
        <w:rPr>
          <w:noProof/>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2866EF47" w14:textId="0B94EDA9" w:rsidR="00D67285" w:rsidRPr="00090ACB" w:rsidRDefault="00D67285"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767D7429" w14:textId="718C7B1B" w:rsidR="00D67285" w:rsidRPr="00A45EC3" w:rsidRDefault="001C38F4" w:rsidP="007E5769">
                                <w:pPr>
                                  <w:pStyle w:val="TitlePageCourseName"/>
                                  <w:rPr>
                                    <w:rFonts w:ascii="Titillium Bd" w:hAnsi="Titillium Bd"/>
                                  </w:rPr>
                                </w:pPr>
                                <w:r>
                                  <w:rPr>
                                    <w:rFonts w:ascii="Titillium Bd" w:hAnsi="Titillium Bd"/>
                                  </w:rPr>
                                  <w:t>Python</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0394799F" w14:textId="7AF23AF2" w:rsidR="00D67285" w:rsidRPr="00A45EC3" w:rsidRDefault="00D67285" w:rsidP="007E5769">
                                <w:pPr>
                                  <w:pStyle w:val="TitlePageModuleTitle"/>
                                  <w:rPr>
                                    <w:rFonts w:ascii="Titillium Bd" w:hAnsi="Titillium Bd"/>
                                  </w:rPr>
                                </w:pPr>
                                <w:r w:rsidRPr="00CA62B7">
                                  <w:rPr>
                                    <w:rFonts w:ascii="Titillium Bd" w:hAnsi="Titillium Bd"/>
                                  </w:rPr>
                                  <w:t>Offensive and Defensive Tool Construction</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950A1D" w14:textId="3D2A3FCE" w:rsidR="00D67285" w:rsidRPr="008B6EED" w:rsidRDefault="00D67285"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866EF47" w14:textId="0B94EDA9" w:rsidR="00D67285" w:rsidRPr="00090ACB" w:rsidRDefault="00D67285" w:rsidP="007F2B57"/>
                      </w:txbxContent>
                    </v:textbox>
                  </v:shape>
                  <v:shape id="Text Box 5" o:spid="_x0000_s1029" type="#_x0000_t202" style="position:absolute;left:6081;width:67123;height:3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67D7429" w14:textId="718C7B1B" w:rsidR="00D67285" w:rsidRPr="00A45EC3" w:rsidRDefault="001C38F4" w:rsidP="007E5769">
                          <w:pPr>
                            <w:pStyle w:val="TitlePageCourseName"/>
                            <w:rPr>
                              <w:rFonts w:ascii="Titillium Bd" w:hAnsi="Titillium Bd"/>
                            </w:rPr>
                          </w:pPr>
                          <w:r>
                            <w:rPr>
                              <w:rFonts w:ascii="Titillium Bd" w:hAnsi="Titillium Bd"/>
                            </w:rPr>
                            <w:t>Python</w:t>
                          </w:r>
                        </w:p>
                      </w:txbxContent>
                    </v:textbox>
                  </v:shape>
                  <v:shape id="Text Box 6" o:spid="_x0000_s1030" type="#_x0000_t202" style="position:absolute;left:6096;top:39336;width:66583;height:8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394799F" w14:textId="7AF23AF2" w:rsidR="00D67285" w:rsidRPr="00A45EC3" w:rsidRDefault="00D67285" w:rsidP="007E5769">
                          <w:pPr>
                            <w:pStyle w:val="TitlePageModuleTitle"/>
                            <w:rPr>
                              <w:rFonts w:ascii="Titillium Bd" w:hAnsi="Titillium Bd"/>
                            </w:rPr>
                          </w:pPr>
                          <w:r w:rsidRPr="00CA62B7">
                            <w:rPr>
                              <w:rFonts w:ascii="Titillium Bd" w:hAnsi="Titillium Bd"/>
                            </w:rPr>
                            <w:t>Offensive and Defensive Tool Construction</w:t>
                          </w:r>
                        </w:p>
                      </w:txbxContent>
                    </v:textbox>
                  </v:shape>
                </v:group>
                <v:shape id="Text Box 2" o:spid="_x0000_s1031" type="#_x0000_t202" style="position:absolute;left:52184;top:49334;width:216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16950A1D" w14:textId="3D2A3FCE" w:rsidR="00D67285" w:rsidRPr="008B6EED" w:rsidRDefault="00D67285" w:rsidP="007F2B57"/>
                    </w:txbxContent>
                  </v:textbox>
                </v:shape>
              </v:group>
            </w:pict>
          </mc:Fallback>
        </mc:AlternateConten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p w14:paraId="449FB509" w14:textId="2535E64E" w:rsidR="009F6C19" w:rsidRDefault="009F6C19" w:rsidP="007F2B57"/>
    <w:p w14:paraId="0A409048" w14:textId="77777777" w:rsidR="009F6C19" w:rsidRPr="009F6C19" w:rsidRDefault="009F6C19" w:rsidP="009F6C19"/>
    <w:p w14:paraId="14316910" w14:textId="77777777" w:rsidR="009F6C19" w:rsidRPr="009F6C19" w:rsidRDefault="009F6C19" w:rsidP="009F6C19"/>
    <w:p w14:paraId="5CB3CADC" w14:textId="77777777" w:rsidR="009F6C19" w:rsidRPr="009F6C19" w:rsidRDefault="009F6C19" w:rsidP="009F6C19"/>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7FB2E331" w14:textId="5954A57D" w:rsidR="009C1A04"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72257793" w:history="1">
            <w:r w:rsidR="009C1A04" w:rsidRPr="005427E0">
              <w:rPr>
                <w:rStyle w:val="Hyperlink"/>
              </w:rPr>
              <w:t>EVALUATION:</w:t>
            </w:r>
            <w:r w:rsidR="009C1A04">
              <w:rPr>
                <w:webHidden/>
              </w:rPr>
              <w:tab/>
            </w:r>
            <w:r w:rsidR="009C1A04">
              <w:rPr>
                <w:webHidden/>
              </w:rPr>
              <w:fldChar w:fldCharType="begin"/>
            </w:r>
            <w:r w:rsidR="009C1A04">
              <w:rPr>
                <w:webHidden/>
              </w:rPr>
              <w:instrText xml:space="preserve"> PAGEREF _Toc72257793 \h </w:instrText>
            </w:r>
            <w:r w:rsidR="009C1A04">
              <w:rPr>
                <w:webHidden/>
              </w:rPr>
            </w:r>
            <w:r w:rsidR="009C1A04">
              <w:rPr>
                <w:webHidden/>
              </w:rPr>
              <w:fldChar w:fldCharType="separate"/>
            </w:r>
            <w:r w:rsidR="009C1A04">
              <w:rPr>
                <w:webHidden/>
              </w:rPr>
              <w:t>1</w:t>
            </w:r>
            <w:r w:rsidR="009C1A04">
              <w:rPr>
                <w:webHidden/>
              </w:rPr>
              <w:fldChar w:fldCharType="end"/>
            </w:r>
          </w:hyperlink>
        </w:p>
        <w:p w14:paraId="0CC2CF28" w14:textId="51838C49" w:rsidR="009C1A04" w:rsidRDefault="00167153">
          <w:pPr>
            <w:pStyle w:val="TOC1"/>
            <w:rPr>
              <w:rFonts w:asciiTheme="minorHAnsi" w:eastAsiaTheme="minorEastAsia" w:hAnsiTheme="minorHAnsi" w:cstheme="minorBidi"/>
              <w:bCs w:val="0"/>
              <w:szCs w:val="22"/>
            </w:rPr>
          </w:pPr>
          <w:hyperlink w:anchor="_Toc72257794" w:history="1">
            <w:r w:rsidR="009C1A04" w:rsidRPr="005427E0">
              <w:rPr>
                <w:rStyle w:val="Hyperlink"/>
              </w:rPr>
              <w:t>Objectives</w:t>
            </w:r>
            <w:r w:rsidR="009C1A04">
              <w:rPr>
                <w:webHidden/>
              </w:rPr>
              <w:tab/>
            </w:r>
            <w:r w:rsidR="009C1A04">
              <w:rPr>
                <w:webHidden/>
              </w:rPr>
              <w:fldChar w:fldCharType="begin"/>
            </w:r>
            <w:r w:rsidR="009C1A04">
              <w:rPr>
                <w:webHidden/>
              </w:rPr>
              <w:instrText xml:space="preserve"> PAGEREF _Toc72257794 \h </w:instrText>
            </w:r>
            <w:r w:rsidR="009C1A04">
              <w:rPr>
                <w:webHidden/>
              </w:rPr>
            </w:r>
            <w:r w:rsidR="009C1A04">
              <w:rPr>
                <w:webHidden/>
              </w:rPr>
              <w:fldChar w:fldCharType="separate"/>
            </w:r>
            <w:r w:rsidR="009C1A04">
              <w:rPr>
                <w:webHidden/>
              </w:rPr>
              <w:t>2</w:t>
            </w:r>
            <w:r w:rsidR="009C1A04">
              <w:rPr>
                <w:webHidden/>
              </w:rPr>
              <w:fldChar w:fldCharType="end"/>
            </w:r>
          </w:hyperlink>
        </w:p>
        <w:p w14:paraId="2891EADA" w14:textId="69CAFEAB" w:rsidR="009C1A04" w:rsidRDefault="00167153">
          <w:pPr>
            <w:pStyle w:val="TOC1"/>
            <w:rPr>
              <w:rFonts w:asciiTheme="minorHAnsi" w:eastAsiaTheme="minorEastAsia" w:hAnsiTheme="minorHAnsi" w:cstheme="minorBidi"/>
              <w:bCs w:val="0"/>
              <w:szCs w:val="22"/>
            </w:rPr>
          </w:pPr>
          <w:hyperlink w:anchor="_Toc72257795" w:history="1">
            <w:r w:rsidR="009C1A04" w:rsidRPr="005427E0">
              <w:rPr>
                <w:rStyle w:val="Hyperlink"/>
              </w:rPr>
              <w:t>Background Reading</w:t>
            </w:r>
            <w:r w:rsidR="009C1A04">
              <w:rPr>
                <w:webHidden/>
              </w:rPr>
              <w:tab/>
            </w:r>
            <w:r w:rsidR="009C1A04">
              <w:rPr>
                <w:webHidden/>
              </w:rPr>
              <w:fldChar w:fldCharType="begin"/>
            </w:r>
            <w:r w:rsidR="009C1A04">
              <w:rPr>
                <w:webHidden/>
              </w:rPr>
              <w:instrText xml:space="preserve"> PAGEREF _Toc72257795 \h </w:instrText>
            </w:r>
            <w:r w:rsidR="009C1A04">
              <w:rPr>
                <w:webHidden/>
              </w:rPr>
            </w:r>
            <w:r w:rsidR="009C1A04">
              <w:rPr>
                <w:webHidden/>
              </w:rPr>
              <w:fldChar w:fldCharType="separate"/>
            </w:r>
            <w:r w:rsidR="009C1A04">
              <w:rPr>
                <w:webHidden/>
              </w:rPr>
              <w:t>2</w:t>
            </w:r>
            <w:r w:rsidR="009C1A04">
              <w:rPr>
                <w:webHidden/>
              </w:rPr>
              <w:fldChar w:fldCharType="end"/>
            </w:r>
          </w:hyperlink>
        </w:p>
        <w:p w14:paraId="00EB8551" w14:textId="3D0C2B24" w:rsidR="009C1A04" w:rsidRDefault="00167153">
          <w:pPr>
            <w:pStyle w:val="TOC1"/>
            <w:rPr>
              <w:rFonts w:asciiTheme="minorHAnsi" w:eastAsiaTheme="minorEastAsia" w:hAnsiTheme="minorHAnsi" w:cstheme="minorBidi"/>
              <w:bCs w:val="0"/>
              <w:szCs w:val="22"/>
            </w:rPr>
          </w:pPr>
          <w:hyperlink w:anchor="_Toc72257796" w:history="1">
            <w:r w:rsidR="009C1A04" w:rsidRPr="005427E0">
              <w:rPr>
                <w:rStyle w:val="Hyperlink"/>
              </w:rPr>
              <w:t>Important Information</w:t>
            </w:r>
            <w:r w:rsidR="009C1A04">
              <w:rPr>
                <w:webHidden/>
              </w:rPr>
              <w:tab/>
            </w:r>
            <w:r w:rsidR="009C1A04">
              <w:rPr>
                <w:webHidden/>
              </w:rPr>
              <w:fldChar w:fldCharType="begin"/>
            </w:r>
            <w:r w:rsidR="009C1A04">
              <w:rPr>
                <w:webHidden/>
              </w:rPr>
              <w:instrText xml:space="preserve"> PAGEREF _Toc72257796 \h </w:instrText>
            </w:r>
            <w:r w:rsidR="009C1A04">
              <w:rPr>
                <w:webHidden/>
              </w:rPr>
            </w:r>
            <w:r w:rsidR="009C1A04">
              <w:rPr>
                <w:webHidden/>
              </w:rPr>
              <w:fldChar w:fldCharType="separate"/>
            </w:r>
            <w:r w:rsidR="009C1A04">
              <w:rPr>
                <w:webHidden/>
              </w:rPr>
              <w:t>2</w:t>
            </w:r>
            <w:r w:rsidR="009C1A04">
              <w:rPr>
                <w:webHidden/>
              </w:rPr>
              <w:fldChar w:fldCharType="end"/>
            </w:r>
          </w:hyperlink>
        </w:p>
        <w:p w14:paraId="666618EA" w14:textId="1C9EE314" w:rsidR="009C1A04" w:rsidRDefault="00167153">
          <w:pPr>
            <w:pStyle w:val="TOC1"/>
            <w:tabs>
              <w:tab w:val="left" w:pos="1320"/>
            </w:tabs>
            <w:rPr>
              <w:rFonts w:asciiTheme="minorHAnsi" w:eastAsiaTheme="minorEastAsia" w:hAnsiTheme="minorHAnsi" w:cstheme="minorBidi"/>
              <w:bCs w:val="0"/>
              <w:szCs w:val="22"/>
            </w:rPr>
          </w:pPr>
          <w:hyperlink w:anchor="_Toc72257797" w:history="1">
            <w:r w:rsidR="009C1A04" w:rsidRPr="005427E0">
              <w:rPr>
                <w:rStyle w:val="Hyperlink"/>
              </w:rPr>
              <w:t>Problem 1</w:t>
            </w:r>
            <w:r w:rsidR="009C1A04">
              <w:rPr>
                <w:rFonts w:asciiTheme="minorHAnsi" w:eastAsiaTheme="minorEastAsia" w:hAnsiTheme="minorHAnsi" w:cstheme="minorBidi"/>
                <w:bCs w:val="0"/>
                <w:szCs w:val="22"/>
              </w:rPr>
              <w:tab/>
            </w:r>
            <w:r w:rsidR="009C1A04" w:rsidRPr="005427E0">
              <w:rPr>
                <w:rStyle w:val="Hyperlink"/>
              </w:rPr>
              <w:t>(14 pts)</w:t>
            </w:r>
            <w:r w:rsidR="009C1A04">
              <w:rPr>
                <w:webHidden/>
              </w:rPr>
              <w:tab/>
            </w:r>
            <w:r w:rsidR="009C1A04">
              <w:rPr>
                <w:webHidden/>
              </w:rPr>
              <w:fldChar w:fldCharType="begin"/>
            </w:r>
            <w:r w:rsidR="009C1A04">
              <w:rPr>
                <w:webHidden/>
              </w:rPr>
              <w:instrText xml:space="preserve"> PAGEREF _Toc72257797 \h </w:instrText>
            </w:r>
            <w:r w:rsidR="009C1A04">
              <w:rPr>
                <w:webHidden/>
              </w:rPr>
            </w:r>
            <w:r w:rsidR="009C1A04">
              <w:rPr>
                <w:webHidden/>
              </w:rPr>
              <w:fldChar w:fldCharType="separate"/>
            </w:r>
            <w:r w:rsidR="009C1A04">
              <w:rPr>
                <w:webHidden/>
              </w:rPr>
              <w:t>3</w:t>
            </w:r>
            <w:r w:rsidR="009C1A04">
              <w:rPr>
                <w:webHidden/>
              </w:rPr>
              <w:fldChar w:fldCharType="end"/>
            </w:r>
          </w:hyperlink>
        </w:p>
        <w:p w14:paraId="75D6B474" w14:textId="508515E0" w:rsidR="009C1A04" w:rsidRDefault="00167153">
          <w:pPr>
            <w:pStyle w:val="TOC2"/>
            <w:tabs>
              <w:tab w:val="right" w:leader="dot" w:pos="9350"/>
            </w:tabs>
            <w:rPr>
              <w:rFonts w:asciiTheme="minorHAnsi" w:eastAsiaTheme="minorEastAsia" w:hAnsiTheme="minorHAnsi" w:cstheme="minorBidi"/>
              <w:noProof/>
              <w:szCs w:val="22"/>
            </w:rPr>
          </w:pPr>
          <w:hyperlink w:anchor="_Toc72257798" w:history="1">
            <w:r w:rsidR="009C1A04" w:rsidRPr="005427E0">
              <w:rPr>
                <w:rStyle w:val="Hyperlink"/>
                <w:noProof/>
              </w:rPr>
              <w:t>Question 1:</w:t>
            </w:r>
            <w:r w:rsidR="009C1A04">
              <w:rPr>
                <w:noProof/>
                <w:webHidden/>
              </w:rPr>
              <w:tab/>
            </w:r>
            <w:r w:rsidR="009C1A04">
              <w:rPr>
                <w:noProof/>
                <w:webHidden/>
              </w:rPr>
              <w:fldChar w:fldCharType="begin"/>
            </w:r>
            <w:r w:rsidR="009C1A04">
              <w:rPr>
                <w:noProof/>
                <w:webHidden/>
              </w:rPr>
              <w:instrText xml:space="preserve"> PAGEREF _Toc72257798 \h </w:instrText>
            </w:r>
            <w:r w:rsidR="009C1A04">
              <w:rPr>
                <w:noProof/>
                <w:webHidden/>
              </w:rPr>
            </w:r>
            <w:r w:rsidR="009C1A04">
              <w:rPr>
                <w:noProof/>
                <w:webHidden/>
              </w:rPr>
              <w:fldChar w:fldCharType="separate"/>
            </w:r>
            <w:r w:rsidR="009C1A04">
              <w:rPr>
                <w:noProof/>
                <w:webHidden/>
              </w:rPr>
              <w:t>4</w:t>
            </w:r>
            <w:r w:rsidR="009C1A04">
              <w:rPr>
                <w:noProof/>
                <w:webHidden/>
              </w:rPr>
              <w:fldChar w:fldCharType="end"/>
            </w:r>
          </w:hyperlink>
        </w:p>
        <w:p w14:paraId="48D5BD93" w14:textId="22A95B38" w:rsidR="009C1A04" w:rsidRDefault="00167153">
          <w:pPr>
            <w:pStyle w:val="TOC1"/>
            <w:tabs>
              <w:tab w:val="left" w:pos="1320"/>
            </w:tabs>
            <w:rPr>
              <w:rFonts w:asciiTheme="minorHAnsi" w:eastAsiaTheme="minorEastAsia" w:hAnsiTheme="minorHAnsi" w:cstheme="minorBidi"/>
              <w:bCs w:val="0"/>
              <w:szCs w:val="22"/>
            </w:rPr>
          </w:pPr>
          <w:hyperlink w:anchor="_Toc72257799" w:history="1">
            <w:r w:rsidR="009C1A04" w:rsidRPr="005427E0">
              <w:rPr>
                <w:rStyle w:val="Hyperlink"/>
              </w:rPr>
              <w:t>Problem 2</w:t>
            </w:r>
            <w:r w:rsidR="009C1A04">
              <w:rPr>
                <w:rFonts w:asciiTheme="minorHAnsi" w:eastAsiaTheme="minorEastAsia" w:hAnsiTheme="minorHAnsi" w:cstheme="minorBidi"/>
                <w:bCs w:val="0"/>
                <w:szCs w:val="22"/>
              </w:rPr>
              <w:tab/>
            </w:r>
            <w:r w:rsidR="009C1A04" w:rsidRPr="005427E0">
              <w:rPr>
                <w:rStyle w:val="Hyperlink"/>
              </w:rPr>
              <w:t>(20 pts)</w:t>
            </w:r>
            <w:r w:rsidR="009C1A04">
              <w:rPr>
                <w:webHidden/>
              </w:rPr>
              <w:tab/>
            </w:r>
            <w:r w:rsidR="009C1A04">
              <w:rPr>
                <w:webHidden/>
              </w:rPr>
              <w:fldChar w:fldCharType="begin"/>
            </w:r>
            <w:r w:rsidR="009C1A04">
              <w:rPr>
                <w:webHidden/>
              </w:rPr>
              <w:instrText xml:space="preserve"> PAGEREF _Toc72257799 \h </w:instrText>
            </w:r>
            <w:r w:rsidR="009C1A04">
              <w:rPr>
                <w:webHidden/>
              </w:rPr>
            </w:r>
            <w:r w:rsidR="009C1A04">
              <w:rPr>
                <w:webHidden/>
              </w:rPr>
              <w:fldChar w:fldCharType="separate"/>
            </w:r>
            <w:r w:rsidR="009C1A04">
              <w:rPr>
                <w:webHidden/>
              </w:rPr>
              <w:t>5</w:t>
            </w:r>
            <w:r w:rsidR="009C1A04">
              <w:rPr>
                <w:webHidden/>
              </w:rPr>
              <w:fldChar w:fldCharType="end"/>
            </w:r>
          </w:hyperlink>
        </w:p>
        <w:p w14:paraId="4AD69EEC" w14:textId="519AF984" w:rsidR="009C1A04" w:rsidRDefault="00167153">
          <w:pPr>
            <w:pStyle w:val="TOC1"/>
            <w:tabs>
              <w:tab w:val="left" w:pos="1320"/>
            </w:tabs>
            <w:rPr>
              <w:rFonts w:asciiTheme="minorHAnsi" w:eastAsiaTheme="minorEastAsia" w:hAnsiTheme="minorHAnsi" w:cstheme="minorBidi"/>
              <w:bCs w:val="0"/>
              <w:szCs w:val="22"/>
            </w:rPr>
          </w:pPr>
          <w:hyperlink w:anchor="_Toc72257800" w:history="1">
            <w:r w:rsidR="009C1A04" w:rsidRPr="005427E0">
              <w:rPr>
                <w:rStyle w:val="Hyperlink"/>
              </w:rPr>
              <w:t>Problem 3</w:t>
            </w:r>
            <w:r w:rsidR="009C1A04">
              <w:rPr>
                <w:rFonts w:asciiTheme="minorHAnsi" w:eastAsiaTheme="minorEastAsia" w:hAnsiTheme="minorHAnsi" w:cstheme="minorBidi"/>
                <w:bCs w:val="0"/>
                <w:szCs w:val="22"/>
              </w:rPr>
              <w:tab/>
            </w:r>
            <w:r w:rsidR="009C1A04" w:rsidRPr="005427E0">
              <w:rPr>
                <w:rStyle w:val="Hyperlink"/>
              </w:rPr>
              <w:t>(20 pts)</w:t>
            </w:r>
            <w:r w:rsidR="009C1A04">
              <w:rPr>
                <w:webHidden/>
              </w:rPr>
              <w:tab/>
            </w:r>
            <w:r w:rsidR="009C1A04">
              <w:rPr>
                <w:webHidden/>
              </w:rPr>
              <w:fldChar w:fldCharType="begin"/>
            </w:r>
            <w:r w:rsidR="009C1A04">
              <w:rPr>
                <w:webHidden/>
              </w:rPr>
              <w:instrText xml:space="preserve"> PAGEREF _Toc72257800 \h </w:instrText>
            </w:r>
            <w:r w:rsidR="009C1A04">
              <w:rPr>
                <w:webHidden/>
              </w:rPr>
            </w:r>
            <w:r w:rsidR="009C1A04">
              <w:rPr>
                <w:webHidden/>
              </w:rPr>
              <w:fldChar w:fldCharType="separate"/>
            </w:r>
            <w:r w:rsidR="009C1A04">
              <w:rPr>
                <w:webHidden/>
              </w:rPr>
              <w:t>5</w:t>
            </w:r>
            <w:r w:rsidR="009C1A04">
              <w:rPr>
                <w:webHidden/>
              </w:rPr>
              <w:fldChar w:fldCharType="end"/>
            </w:r>
          </w:hyperlink>
        </w:p>
        <w:p w14:paraId="269B9A81" w14:textId="28272E3C" w:rsidR="009C1A04" w:rsidRDefault="00167153">
          <w:pPr>
            <w:pStyle w:val="TOC2"/>
            <w:tabs>
              <w:tab w:val="right" w:leader="dot" w:pos="9350"/>
            </w:tabs>
            <w:rPr>
              <w:rFonts w:asciiTheme="minorHAnsi" w:eastAsiaTheme="minorEastAsia" w:hAnsiTheme="minorHAnsi" w:cstheme="minorBidi"/>
              <w:noProof/>
              <w:szCs w:val="22"/>
            </w:rPr>
          </w:pPr>
          <w:hyperlink w:anchor="_Toc72257801" w:history="1">
            <w:r w:rsidR="009C1A04" w:rsidRPr="005427E0">
              <w:rPr>
                <w:rStyle w:val="Hyperlink"/>
                <w:noProof/>
              </w:rPr>
              <w:t>Questions:</w:t>
            </w:r>
            <w:r w:rsidR="009C1A04">
              <w:rPr>
                <w:noProof/>
                <w:webHidden/>
              </w:rPr>
              <w:tab/>
            </w:r>
            <w:r w:rsidR="009C1A04">
              <w:rPr>
                <w:noProof/>
                <w:webHidden/>
              </w:rPr>
              <w:fldChar w:fldCharType="begin"/>
            </w:r>
            <w:r w:rsidR="009C1A04">
              <w:rPr>
                <w:noProof/>
                <w:webHidden/>
              </w:rPr>
              <w:instrText xml:space="preserve"> PAGEREF _Toc72257801 \h </w:instrText>
            </w:r>
            <w:r w:rsidR="009C1A04">
              <w:rPr>
                <w:noProof/>
                <w:webHidden/>
              </w:rPr>
            </w:r>
            <w:r w:rsidR="009C1A04">
              <w:rPr>
                <w:noProof/>
                <w:webHidden/>
              </w:rPr>
              <w:fldChar w:fldCharType="separate"/>
            </w:r>
            <w:r w:rsidR="009C1A04">
              <w:rPr>
                <w:noProof/>
                <w:webHidden/>
              </w:rPr>
              <w:t>6</w:t>
            </w:r>
            <w:r w:rsidR="009C1A04">
              <w:rPr>
                <w:noProof/>
                <w:webHidden/>
              </w:rPr>
              <w:fldChar w:fldCharType="end"/>
            </w:r>
          </w:hyperlink>
        </w:p>
        <w:p w14:paraId="3A830761" w14:textId="7A0FFD1C" w:rsidR="009C1A04" w:rsidRDefault="00167153">
          <w:pPr>
            <w:pStyle w:val="TOC1"/>
            <w:tabs>
              <w:tab w:val="left" w:pos="1320"/>
            </w:tabs>
            <w:rPr>
              <w:rFonts w:asciiTheme="minorHAnsi" w:eastAsiaTheme="minorEastAsia" w:hAnsiTheme="minorHAnsi" w:cstheme="minorBidi"/>
              <w:bCs w:val="0"/>
              <w:szCs w:val="22"/>
            </w:rPr>
          </w:pPr>
          <w:hyperlink w:anchor="_Toc72257802" w:history="1">
            <w:r w:rsidR="009C1A04" w:rsidRPr="005427E0">
              <w:rPr>
                <w:rStyle w:val="Hyperlink"/>
              </w:rPr>
              <w:t>Problem 4</w:t>
            </w:r>
            <w:r w:rsidR="009C1A04">
              <w:rPr>
                <w:rFonts w:asciiTheme="minorHAnsi" w:eastAsiaTheme="minorEastAsia" w:hAnsiTheme="minorHAnsi" w:cstheme="minorBidi"/>
                <w:bCs w:val="0"/>
                <w:szCs w:val="22"/>
              </w:rPr>
              <w:tab/>
            </w:r>
            <w:r w:rsidR="009C1A04" w:rsidRPr="005427E0">
              <w:rPr>
                <w:rStyle w:val="Hyperlink"/>
              </w:rPr>
              <w:t>(20 pts)</w:t>
            </w:r>
            <w:r w:rsidR="009C1A04">
              <w:rPr>
                <w:webHidden/>
              </w:rPr>
              <w:tab/>
            </w:r>
            <w:r w:rsidR="009C1A04">
              <w:rPr>
                <w:webHidden/>
              </w:rPr>
              <w:fldChar w:fldCharType="begin"/>
            </w:r>
            <w:r w:rsidR="009C1A04">
              <w:rPr>
                <w:webHidden/>
              </w:rPr>
              <w:instrText xml:space="preserve"> PAGEREF _Toc72257802 \h </w:instrText>
            </w:r>
            <w:r w:rsidR="009C1A04">
              <w:rPr>
                <w:webHidden/>
              </w:rPr>
            </w:r>
            <w:r w:rsidR="009C1A04">
              <w:rPr>
                <w:webHidden/>
              </w:rPr>
              <w:fldChar w:fldCharType="separate"/>
            </w:r>
            <w:r w:rsidR="009C1A04">
              <w:rPr>
                <w:webHidden/>
              </w:rPr>
              <w:t>6</w:t>
            </w:r>
            <w:r w:rsidR="009C1A04">
              <w:rPr>
                <w:webHidden/>
              </w:rPr>
              <w:fldChar w:fldCharType="end"/>
            </w:r>
          </w:hyperlink>
        </w:p>
        <w:p w14:paraId="4FBED6C6" w14:textId="764A66EC" w:rsidR="009C1A04" w:rsidRDefault="00167153">
          <w:pPr>
            <w:pStyle w:val="TOC1"/>
            <w:tabs>
              <w:tab w:val="left" w:pos="1320"/>
            </w:tabs>
            <w:rPr>
              <w:rFonts w:asciiTheme="minorHAnsi" w:eastAsiaTheme="minorEastAsia" w:hAnsiTheme="minorHAnsi" w:cstheme="minorBidi"/>
              <w:bCs w:val="0"/>
              <w:szCs w:val="22"/>
            </w:rPr>
          </w:pPr>
          <w:hyperlink w:anchor="_Toc72257803" w:history="1">
            <w:r w:rsidR="009C1A04" w:rsidRPr="005427E0">
              <w:rPr>
                <w:rStyle w:val="Hyperlink"/>
              </w:rPr>
              <w:t>Problem 5</w:t>
            </w:r>
            <w:r w:rsidR="009C1A04">
              <w:rPr>
                <w:rFonts w:asciiTheme="minorHAnsi" w:eastAsiaTheme="minorEastAsia" w:hAnsiTheme="minorHAnsi" w:cstheme="minorBidi"/>
                <w:bCs w:val="0"/>
                <w:szCs w:val="22"/>
              </w:rPr>
              <w:tab/>
            </w:r>
            <w:r w:rsidR="009C1A04" w:rsidRPr="005427E0">
              <w:rPr>
                <w:rStyle w:val="Hyperlink"/>
              </w:rPr>
              <w:t>(20 pts)</w:t>
            </w:r>
            <w:r w:rsidR="009C1A04">
              <w:rPr>
                <w:webHidden/>
              </w:rPr>
              <w:tab/>
            </w:r>
            <w:r w:rsidR="009C1A04">
              <w:rPr>
                <w:webHidden/>
              </w:rPr>
              <w:fldChar w:fldCharType="begin"/>
            </w:r>
            <w:r w:rsidR="009C1A04">
              <w:rPr>
                <w:webHidden/>
              </w:rPr>
              <w:instrText xml:space="preserve"> PAGEREF _Toc72257803 \h </w:instrText>
            </w:r>
            <w:r w:rsidR="009C1A04">
              <w:rPr>
                <w:webHidden/>
              </w:rPr>
            </w:r>
            <w:r w:rsidR="009C1A04">
              <w:rPr>
                <w:webHidden/>
              </w:rPr>
              <w:fldChar w:fldCharType="separate"/>
            </w:r>
            <w:r w:rsidR="009C1A04">
              <w:rPr>
                <w:webHidden/>
              </w:rPr>
              <w:t>6</w:t>
            </w:r>
            <w:r w:rsidR="009C1A04">
              <w:rPr>
                <w:webHidden/>
              </w:rPr>
              <w:fldChar w:fldCharType="end"/>
            </w:r>
          </w:hyperlink>
        </w:p>
        <w:p w14:paraId="6F93916A" w14:textId="7EFB09C6" w:rsidR="008C2E88" w:rsidRPr="007D01AD" w:rsidRDefault="00F62EC0" w:rsidP="007F2B57">
          <w:pPr>
            <w:pStyle w:val="TOC1"/>
            <w:rPr>
              <w:rStyle w:val="Hyperlink"/>
              <w:color w:val="auto"/>
            </w:rPr>
          </w:pPr>
          <w:r w:rsidRPr="00A70299">
            <w:rPr>
              <w:szCs w:val="22"/>
            </w:rPr>
            <w:fldChar w:fldCharType="end"/>
          </w:r>
        </w:p>
      </w:sdtContent>
    </w:sdt>
    <w:p w14:paraId="7A6F13B3" w14:textId="77777777" w:rsidR="009C1A04" w:rsidRDefault="009C1A04" w:rsidP="007F2B57"/>
    <w:p w14:paraId="2DE6202B" w14:textId="70299CFB" w:rsidR="009C1A04" w:rsidRDefault="009C1A04" w:rsidP="007F2B57"/>
    <w:p w14:paraId="07783D1A" w14:textId="2ACCC1EC" w:rsidR="009C1A04" w:rsidRDefault="009C1A04" w:rsidP="007F2B57"/>
    <w:p w14:paraId="436E1863" w14:textId="77777777" w:rsidR="009C1A04" w:rsidRPr="002B2CF9" w:rsidRDefault="009C1A04" w:rsidP="009C1A04">
      <w:pPr>
        <w:pStyle w:val="Heading1"/>
      </w:pPr>
      <w:bookmarkStart w:id="0" w:name="_Toc72189222"/>
      <w:bookmarkStart w:id="1" w:name="_Toc72257793"/>
      <w:r w:rsidRPr="00306E01">
        <w:rPr>
          <w:rStyle w:val="Heading1Char"/>
        </w:rPr>
        <w:t>EVALUATION</w:t>
      </w:r>
      <w:r>
        <w:t>:</w:t>
      </w:r>
      <w:bookmarkEnd w:id="0"/>
      <w:bookmarkEnd w:id="1"/>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5"/>
        <w:gridCol w:w="7863"/>
        <w:gridCol w:w="628"/>
        <w:gridCol w:w="504"/>
      </w:tblGrid>
      <w:tr w:rsidR="009C1A04" w:rsidRPr="002B2CF9" w14:paraId="1A03E393" w14:textId="77777777" w:rsidTr="008A4350">
        <w:tc>
          <w:tcPr>
            <w:tcW w:w="355" w:type="dxa"/>
            <w:tcBorders>
              <w:right w:val="single" w:sz="4" w:space="0" w:color="auto"/>
            </w:tcBorders>
          </w:tcPr>
          <w:p w14:paraId="71AA5C69" w14:textId="77777777" w:rsidR="009C1A04" w:rsidRDefault="009C1A04" w:rsidP="008A4350">
            <w:r>
              <w:t>1</w:t>
            </w:r>
          </w:p>
        </w:tc>
        <w:tc>
          <w:tcPr>
            <w:tcW w:w="7863" w:type="dxa"/>
            <w:tcBorders>
              <w:right w:val="single" w:sz="4" w:space="0" w:color="auto"/>
            </w:tcBorders>
          </w:tcPr>
          <w:p w14:paraId="2FA82F2B" w14:textId="77777777" w:rsidR="009C1A04" w:rsidRDefault="009C1A04" w:rsidP="008A4350">
            <w:r>
              <w:t>Problem 1</w:t>
            </w:r>
          </w:p>
        </w:tc>
        <w:tc>
          <w:tcPr>
            <w:tcW w:w="628" w:type="dxa"/>
            <w:tcBorders>
              <w:left w:val="nil"/>
            </w:tcBorders>
          </w:tcPr>
          <w:p w14:paraId="62264462" w14:textId="089E296F" w:rsidR="009C1A04" w:rsidRDefault="009C1A04" w:rsidP="009C1A04">
            <w:pPr>
              <w:jc w:val="center"/>
            </w:pPr>
            <w:r>
              <w:t>14</w:t>
            </w:r>
          </w:p>
        </w:tc>
        <w:tc>
          <w:tcPr>
            <w:tcW w:w="504" w:type="dxa"/>
            <w:tcBorders>
              <w:left w:val="nil"/>
            </w:tcBorders>
          </w:tcPr>
          <w:p w14:paraId="711A538B" w14:textId="77777777" w:rsidR="009C1A04" w:rsidRPr="002B2CF9" w:rsidRDefault="009C1A04" w:rsidP="008A4350"/>
        </w:tc>
      </w:tr>
      <w:tr w:rsidR="009C1A04" w:rsidRPr="002B2CF9" w14:paraId="5C8E1D37" w14:textId="77777777" w:rsidTr="008A4350">
        <w:tc>
          <w:tcPr>
            <w:tcW w:w="355" w:type="dxa"/>
            <w:tcBorders>
              <w:right w:val="single" w:sz="4" w:space="0" w:color="auto"/>
            </w:tcBorders>
          </w:tcPr>
          <w:p w14:paraId="223E3D6B" w14:textId="77777777" w:rsidR="009C1A04" w:rsidRDefault="009C1A04" w:rsidP="008A4350">
            <w:r>
              <w:t>2</w:t>
            </w:r>
          </w:p>
        </w:tc>
        <w:tc>
          <w:tcPr>
            <w:tcW w:w="7863" w:type="dxa"/>
            <w:tcBorders>
              <w:right w:val="single" w:sz="4" w:space="0" w:color="auto"/>
            </w:tcBorders>
          </w:tcPr>
          <w:p w14:paraId="48C7027E" w14:textId="77777777" w:rsidR="009C1A04" w:rsidRPr="002B2CF9" w:rsidRDefault="009C1A04" w:rsidP="008A4350">
            <w:r>
              <w:t>Problem 2</w:t>
            </w:r>
          </w:p>
        </w:tc>
        <w:tc>
          <w:tcPr>
            <w:tcW w:w="628" w:type="dxa"/>
            <w:tcBorders>
              <w:left w:val="nil"/>
            </w:tcBorders>
          </w:tcPr>
          <w:p w14:paraId="15B786B3" w14:textId="4A0B16FA" w:rsidR="009C1A04" w:rsidRPr="002B2CF9" w:rsidRDefault="002E7AA7" w:rsidP="002E7AA7">
            <w:pPr>
              <w:jc w:val="center"/>
            </w:pPr>
            <w:r>
              <w:t>10</w:t>
            </w:r>
          </w:p>
        </w:tc>
        <w:tc>
          <w:tcPr>
            <w:tcW w:w="504" w:type="dxa"/>
            <w:tcBorders>
              <w:left w:val="nil"/>
            </w:tcBorders>
          </w:tcPr>
          <w:p w14:paraId="3CB73C39" w14:textId="77777777" w:rsidR="009C1A04" w:rsidRPr="002B2CF9" w:rsidRDefault="009C1A04" w:rsidP="008A4350"/>
        </w:tc>
      </w:tr>
      <w:tr w:rsidR="009C1A04" w:rsidRPr="002B2CF9" w14:paraId="0CBE48D5" w14:textId="77777777" w:rsidTr="008A4350">
        <w:tc>
          <w:tcPr>
            <w:tcW w:w="355" w:type="dxa"/>
            <w:tcBorders>
              <w:right w:val="single" w:sz="4" w:space="0" w:color="auto"/>
            </w:tcBorders>
          </w:tcPr>
          <w:p w14:paraId="53039DE5" w14:textId="77777777" w:rsidR="009C1A04" w:rsidRDefault="009C1A04" w:rsidP="008A4350">
            <w:r>
              <w:t>3</w:t>
            </w:r>
          </w:p>
        </w:tc>
        <w:tc>
          <w:tcPr>
            <w:tcW w:w="7863" w:type="dxa"/>
            <w:tcBorders>
              <w:right w:val="single" w:sz="4" w:space="0" w:color="auto"/>
            </w:tcBorders>
          </w:tcPr>
          <w:p w14:paraId="4CCD4F01" w14:textId="77777777" w:rsidR="009C1A04" w:rsidRPr="002B2CF9" w:rsidRDefault="009C1A04" w:rsidP="008A4350">
            <w:r>
              <w:t>Problem 3</w:t>
            </w:r>
          </w:p>
        </w:tc>
        <w:tc>
          <w:tcPr>
            <w:tcW w:w="628" w:type="dxa"/>
            <w:tcBorders>
              <w:left w:val="nil"/>
            </w:tcBorders>
          </w:tcPr>
          <w:p w14:paraId="7B5CBA04" w14:textId="0A493C64" w:rsidR="009C1A04" w:rsidRPr="002B2CF9" w:rsidRDefault="002E7AA7" w:rsidP="002E7AA7">
            <w:pPr>
              <w:jc w:val="center"/>
            </w:pPr>
            <w:r>
              <w:t>16</w:t>
            </w:r>
          </w:p>
        </w:tc>
        <w:tc>
          <w:tcPr>
            <w:tcW w:w="504" w:type="dxa"/>
            <w:tcBorders>
              <w:left w:val="nil"/>
            </w:tcBorders>
          </w:tcPr>
          <w:p w14:paraId="2F5937CC" w14:textId="77777777" w:rsidR="009C1A04" w:rsidRPr="002B2CF9" w:rsidRDefault="009C1A04" w:rsidP="008A4350"/>
        </w:tc>
      </w:tr>
      <w:tr w:rsidR="009C1A04" w:rsidRPr="002B2CF9" w14:paraId="67171178" w14:textId="77777777" w:rsidTr="008A4350">
        <w:tc>
          <w:tcPr>
            <w:tcW w:w="355" w:type="dxa"/>
            <w:tcBorders>
              <w:right w:val="single" w:sz="4" w:space="0" w:color="auto"/>
            </w:tcBorders>
          </w:tcPr>
          <w:p w14:paraId="7AFCBDEF" w14:textId="77777777" w:rsidR="009C1A04" w:rsidRDefault="009C1A04" w:rsidP="008A4350">
            <w:r>
              <w:t>4</w:t>
            </w:r>
          </w:p>
        </w:tc>
        <w:tc>
          <w:tcPr>
            <w:tcW w:w="7863" w:type="dxa"/>
            <w:tcBorders>
              <w:right w:val="single" w:sz="4" w:space="0" w:color="auto"/>
            </w:tcBorders>
          </w:tcPr>
          <w:p w14:paraId="4D0F809F" w14:textId="77777777" w:rsidR="009C1A04" w:rsidRDefault="009C1A04" w:rsidP="008A4350">
            <w:r>
              <w:t>Problem 4</w:t>
            </w:r>
          </w:p>
        </w:tc>
        <w:tc>
          <w:tcPr>
            <w:tcW w:w="628" w:type="dxa"/>
            <w:tcBorders>
              <w:left w:val="nil"/>
            </w:tcBorders>
          </w:tcPr>
          <w:p w14:paraId="66C624E8" w14:textId="77777777" w:rsidR="009C1A04" w:rsidRDefault="009C1A04" w:rsidP="008A4350">
            <w:pPr>
              <w:jc w:val="center"/>
            </w:pPr>
            <w:r>
              <w:t>12</w:t>
            </w:r>
          </w:p>
        </w:tc>
        <w:tc>
          <w:tcPr>
            <w:tcW w:w="504" w:type="dxa"/>
            <w:tcBorders>
              <w:left w:val="nil"/>
            </w:tcBorders>
          </w:tcPr>
          <w:p w14:paraId="5A82CD9E" w14:textId="77777777" w:rsidR="009C1A04" w:rsidRPr="002B2CF9" w:rsidRDefault="009C1A04" w:rsidP="008A4350"/>
        </w:tc>
      </w:tr>
      <w:tr w:rsidR="009C1A04" w:rsidRPr="002B2CF9" w14:paraId="3CB5EF31" w14:textId="77777777" w:rsidTr="008A4350">
        <w:tc>
          <w:tcPr>
            <w:tcW w:w="355" w:type="dxa"/>
            <w:tcBorders>
              <w:right w:val="single" w:sz="4" w:space="0" w:color="auto"/>
            </w:tcBorders>
          </w:tcPr>
          <w:p w14:paraId="40E591EE" w14:textId="77777777" w:rsidR="009C1A04" w:rsidRDefault="009C1A04" w:rsidP="008A4350"/>
        </w:tc>
        <w:tc>
          <w:tcPr>
            <w:tcW w:w="7863" w:type="dxa"/>
            <w:tcBorders>
              <w:right w:val="single" w:sz="4" w:space="0" w:color="auto"/>
            </w:tcBorders>
          </w:tcPr>
          <w:p w14:paraId="421C3918" w14:textId="77777777" w:rsidR="009C1A04" w:rsidRPr="002B2CF9" w:rsidRDefault="009C1A04" w:rsidP="008A4350">
            <w:proofErr w:type="gramStart"/>
            <w:r>
              <w:t>TOTAL</w:t>
            </w:r>
            <w:r w:rsidRPr="002B2CF9">
              <w:t xml:space="preserve">  MARK</w:t>
            </w:r>
            <w:proofErr w:type="gramEnd"/>
          </w:p>
        </w:tc>
        <w:tc>
          <w:tcPr>
            <w:tcW w:w="628" w:type="dxa"/>
            <w:tcBorders>
              <w:left w:val="nil"/>
            </w:tcBorders>
          </w:tcPr>
          <w:p w14:paraId="4FC71B32" w14:textId="77777777" w:rsidR="009C1A04" w:rsidRPr="002B2CF9" w:rsidRDefault="009C1A04" w:rsidP="008A4350">
            <w:r>
              <w:t xml:space="preserve"> 52</w:t>
            </w:r>
          </w:p>
        </w:tc>
        <w:tc>
          <w:tcPr>
            <w:tcW w:w="504" w:type="dxa"/>
            <w:tcBorders>
              <w:left w:val="nil"/>
            </w:tcBorders>
          </w:tcPr>
          <w:p w14:paraId="246B1FF6" w14:textId="77777777" w:rsidR="009C1A04" w:rsidRPr="002B2CF9" w:rsidRDefault="009C1A04" w:rsidP="008A4350"/>
        </w:tc>
      </w:tr>
    </w:tbl>
    <w:p w14:paraId="2AA607F0" w14:textId="77777777" w:rsidR="009C1A04" w:rsidRDefault="009C1A04" w:rsidP="009C1A04">
      <w:pPr>
        <w:pStyle w:val="ListParagraph"/>
      </w:pPr>
    </w:p>
    <w:p w14:paraId="272C3736" w14:textId="1253A4CE" w:rsidR="00E45F6E" w:rsidRDefault="00E45F6E" w:rsidP="007F2B57">
      <w:r>
        <w:br w:type="page"/>
      </w:r>
    </w:p>
    <w:p w14:paraId="41318AED" w14:textId="698A978A" w:rsidR="00117156" w:rsidRPr="00A70299" w:rsidRDefault="00CA62B7" w:rsidP="007F2B57">
      <w:pPr>
        <w:pStyle w:val="CourseName"/>
      </w:pPr>
      <w:r w:rsidRPr="00CA62B7">
        <w:lastRenderedPageBreak/>
        <w:t>Offensive and Defensive Tool Construction</w:t>
      </w:r>
    </w:p>
    <w:p w14:paraId="24AB712E" w14:textId="2F967CD7" w:rsidR="001D399F" w:rsidRPr="00A70299" w:rsidRDefault="001C38F4" w:rsidP="007F2B57">
      <w:pPr>
        <w:pStyle w:val="LabTitle"/>
      </w:pPr>
      <w:r>
        <w:t xml:space="preserve">Python </w:t>
      </w:r>
      <w:proofErr w:type="gramStart"/>
      <w:r w:rsidR="0088502B">
        <w:t>Programming</w:t>
      </w:r>
      <w:proofErr w:type="gramEnd"/>
      <w:r>
        <w:t xml:space="preserve"> I</w:t>
      </w:r>
    </w:p>
    <w:p w14:paraId="72DE1E43" w14:textId="755A8CE4" w:rsidR="007B6BA5" w:rsidRPr="000537E5" w:rsidRDefault="00CA62B7" w:rsidP="007B6BA5">
      <w:pPr>
        <w:pStyle w:val="HeadingStyle1"/>
      </w:pPr>
      <w:bookmarkStart w:id="2" w:name="_Toc72257794"/>
      <w:r>
        <w:t>Objectives</w:t>
      </w:r>
      <w:bookmarkEnd w:id="2"/>
    </w:p>
    <w:p w14:paraId="4E3BE8E6" w14:textId="0740CE43" w:rsidR="007B6BA5" w:rsidRDefault="007B6BA5" w:rsidP="007B6BA5">
      <w:pPr>
        <w:spacing w:after="120"/>
      </w:pPr>
      <w:r>
        <w:t xml:space="preserve">This lab </w:t>
      </w:r>
      <w:r w:rsidR="006740A1">
        <w:t>focus</w:t>
      </w:r>
      <w:r w:rsidR="002F5473">
        <w:t>es</w:t>
      </w:r>
      <w:r w:rsidR="006740A1">
        <w:t xml:space="preserve"> on</w:t>
      </w:r>
      <w:r>
        <w:t xml:space="preserve"> the following </w:t>
      </w:r>
      <w:r w:rsidR="006740A1">
        <w:t>objectives</w:t>
      </w:r>
      <w:r>
        <w:t>:</w:t>
      </w:r>
    </w:p>
    <w:p w14:paraId="6AE44285" w14:textId="7FDF31FA" w:rsidR="00453F79" w:rsidRDefault="00561CD2" w:rsidP="00453F79">
      <w:pPr>
        <w:pStyle w:val="ListParagraph"/>
        <w:numPr>
          <w:ilvl w:val="0"/>
          <w:numId w:val="4"/>
        </w:numPr>
      </w:pPr>
      <w:r>
        <w:t xml:space="preserve">Analyze the </w:t>
      </w:r>
      <w:r w:rsidR="00782BEF">
        <w:t>Linux</w:t>
      </w:r>
      <w:r>
        <w:t xml:space="preserve"> filesystem using Python</w:t>
      </w:r>
      <w:r w:rsidR="00453F79">
        <w:t>.</w:t>
      </w:r>
    </w:p>
    <w:p w14:paraId="51D8E838" w14:textId="15CCA3AE" w:rsidR="00453F79" w:rsidRDefault="00782BEF" w:rsidP="00453F79">
      <w:pPr>
        <w:pStyle w:val="ListParagraph"/>
        <w:numPr>
          <w:ilvl w:val="0"/>
          <w:numId w:val="4"/>
        </w:numPr>
      </w:pPr>
      <w:r>
        <w:t>Explore the use of python in building basic tools to gather information about the filesystem</w:t>
      </w:r>
      <w:r w:rsidR="00453F79">
        <w:t>.</w:t>
      </w:r>
    </w:p>
    <w:p w14:paraId="09518896" w14:textId="77777777" w:rsidR="00453F79" w:rsidRDefault="00453F79" w:rsidP="00453F79">
      <w:pPr>
        <w:pStyle w:val="ListParagraph"/>
        <w:numPr>
          <w:ilvl w:val="0"/>
          <w:numId w:val="4"/>
        </w:numPr>
      </w:pPr>
      <w:r>
        <w:t>Use variables, expressions and statements in Python.</w:t>
      </w:r>
    </w:p>
    <w:p w14:paraId="17F1869C" w14:textId="0BCCCA28" w:rsidR="00453F79" w:rsidRDefault="00782BEF" w:rsidP="00453F79">
      <w:pPr>
        <w:pStyle w:val="ListParagraph"/>
        <w:numPr>
          <w:ilvl w:val="0"/>
          <w:numId w:val="4"/>
        </w:numPr>
      </w:pPr>
      <w:r>
        <w:t>Use built-in modules to assist in the development of Python Tools</w:t>
      </w:r>
      <w:r w:rsidR="00453F79">
        <w:t>.</w:t>
      </w:r>
    </w:p>
    <w:p w14:paraId="5D42572B" w14:textId="77777777" w:rsidR="00CF332F" w:rsidRPr="001D399F" w:rsidRDefault="00CF332F" w:rsidP="00CF332F">
      <w:pPr>
        <w:pStyle w:val="HeadingStyle1"/>
      </w:pPr>
      <w:bookmarkStart w:id="3" w:name="_Toc61242239"/>
      <w:bookmarkStart w:id="4" w:name="_Toc72257795"/>
      <w:r>
        <w:t>Background Reading</w:t>
      </w:r>
      <w:bookmarkEnd w:id="3"/>
      <w:bookmarkEnd w:id="4"/>
    </w:p>
    <w:p w14:paraId="5516EE40" w14:textId="45A03552" w:rsidR="00CF332F" w:rsidRPr="000A34AA" w:rsidRDefault="00CF332F" w:rsidP="00CF332F">
      <w:pPr>
        <w:pStyle w:val="ListParagraph"/>
        <w:numPr>
          <w:ilvl w:val="0"/>
          <w:numId w:val="28"/>
        </w:numPr>
      </w:pPr>
      <w:r>
        <w:t xml:space="preserve">Read chapters 6–10 in </w:t>
      </w:r>
      <w:r w:rsidRPr="000A34AA">
        <w:rPr>
          <w:i/>
        </w:rPr>
        <w:t>How to Think Like a Computer Scientist: Learning with Python</w:t>
      </w:r>
      <w:r>
        <w:t xml:space="preserve">, available at </w:t>
      </w:r>
      <w:hyperlink r:id="rId9" w:history="1">
        <w:r w:rsidRPr="000A34AA">
          <w:t>www.greenteapress.com/thinkpython/thinkCSpy.pdf</w:t>
        </w:r>
      </w:hyperlink>
      <w:r w:rsidRPr="000A34AA">
        <w:t>.</w:t>
      </w:r>
    </w:p>
    <w:p w14:paraId="6BBF0116" w14:textId="77777777" w:rsidR="00CF332F" w:rsidRPr="000A34AA" w:rsidRDefault="00167153" w:rsidP="00CF332F">
      <w:pPr>
        <w:pStyle w:val="ListParagraph"/>
        <w:numPr>
          <w:ilvl w:val="0"/>
          <w:numId w:val="28"/>
        </w:numPr>
      </w:pPr>
      <w:hyperlink r:id="rId10" w:history="1">
        <w:r w:rsidR="00CF332F" w:rsidRPr="000A34AA">
          <w:t>https://docs.python.org/3.8/</w:t>
        </w:r>
      </w:hyperlink>
    </w:p>
    <w:p w14:paraId="4A742AEF" w14:textId="77777777" w:rsidR="00CF332F" w:rsidRDefault="00CF332F" w:rsidP="00CF332F"/>
    <w:p w14:paraId="3D93AC57" w14:textId="5446DC7D" w:rsidR="00453F79" w:rsidRDefault="00453F79" w:rsidP="00453F79">
      <w:pPr>
        <w:pStyle w:val="Heading1"/>
      </w:pPr>
      <w:bookmarkStart w:id="5" w:name="_Toc72257796"/>
      <w:r>
        <w:t>Important Information</w:t>
      </w:r>
      <w:bookmarkEnd w:id="5"/>
    </w:p>
    <w:p w14:paraId="45A546F5" w14:textId="77777777" w:rsidR="00CF332F" w:rsidRDefault="00CF332F" w:rsidP="00CF332F">
      <w:pPr>
        <w:rPr>
          <w:b/>
          <w:noProof/>
          <w:color w:val="FF0000"/>
          <w:sz w:val="24"/>
        </w:rPr>
      </w:pPr>
      <w:r w:rsidRPr="006927E0">
        <w:rPr>
          <w:b/>
          <w:noProof/>
          <w:color w:val="FF0000"/>
          <w:sz w:val="24"/>
        </w:rPr>
        <w:t xml:space="preserve">YOU MUST PRESENT IMAGES OF YOUR CODE BEING EXECUTED. DO NOT SUBMIT YOUR ANSWERS IN THE DOCUMENT. CREATE A BLANK DOCUMENT AND SUBMIT YOUR ANSWERS THERE. </w:t>
      </w:r>
    </w:p>
    <w:p w14:paraId="709FF8FF" w14:textId="77777777" w:rsidR="00CF332F" w:rsidRDefault="00CF332F" w:rsidP="00CF332F">
      <w:pPr>
        <w:rPr>
          <w:b/>
          <w:noProof/>
          <w:color w:val="FF0000"/>
          <w:sz w:val="24"/>
          <w:u w:val="single"/>
        </w:rPr>
      </w:pPr>
    </w:p>
    <w:p w14:paraId="4420403A" w14:textId="45B13269" w:rsidR="00CF332F" w:rsidRPr="006927E0" w:rsidRDefault="00CF332F" w:rsidP="00CF332F">
      <w:pPr>
        <w:jc w:val="center"/>
        <w:rPr>
          <w:b/>
          <w:noProof/>
          <w:color w:val="FF0000"/>
          <w:sz w:val="28"/>
          <w:u w:val="single"/>
        </w:rPr>
      </w:pPr>
      <w:r w:rsidRPr="006927E0">
        <w:rPr>
          <w:b/>
          <w:noProof/>
          <w:color w:val="FF0000"/>
          <w:sz w:val="28"/>
          <w:u w:val="single"/>
        </w:rPr>
        <w:t xml:space="preserve">YOU WILL LOSE MARKS FOR </w:t>
      </w:r>
      <w:r w:rsidR="00032F99">
        <w:rPr>
          <w:b/>
          <w:noProof/>
          <w:color w:val="FF0000"/>
          <w:sz w:val="28"/>
          <w:u w:val="single"/>
        </w:rPr>
        <w:t xml:space="preserve">NOT </w:t>
      </w:r>
      <w:r w:rsidRPr="006927E0">
        <w:rPr>
          <w:b/>
          <w:noProof/>
          <w:color w:val="FF0000"/>
          <w:sz w:val="28"/>
          <w:u w:val="single"/>
        </w:rPr>
        <w:t>FOLLOWING THE ABOVE REQUIREMENTS.</w:t>
      </w:r>
    </w:p>
    <w:p w14:paraId="3D8580A6" w14:textId="77777777" w:rsidR="00CF332F" w:rsidRPr="00CF332F" w:rsidRDefault="00CF332F" w:rsidP="00CF332F"/>
    <w:p w14:paraId="7B0B3BCA" w14:textId="77777777" w:rsidR="004B11B5" w:rsidRDefault="004B11B5" w:rsidP="004B11B5">
      <w:pPr>
        <w:rPr>
          <w:noProof/>
        </w:rPr>
      </w:pPr>
      <w:r>
        <w:rPr>
          <w:noProof/>
        </w:rPr>
        <w:t>All scripts must have the following elements:</w:t>
      </w:r>
    </w:p>
    <w:p w14:paraId="7901AED0" w14:textId="77777777" w:rsidR="004B11B5" w:rsidRDefault="004B11B5" w:rsidP="004B11B5">
      <w:pPr>
        <w:pStyle w:val="ListParagraph"/>
        <w:numPr>
          <w:ilvl w:val="0"/>
          <w:numId w:val="23"/>
        </w:numPr>
        <w:spacing w:after="60"/>
        <w:contextualSpacing w:val="0"/>
        <w:rPr>
          <w:noProof/>
        </w:rPr>
      </w:pPr>
      <w:r>
        <w:rPr>
          <w:noProof/>
        </w:rPr>
        <w:t>File and Header comments, which follows the following format:</w:t>
      </w:r>
    </w:p>
    <w:p w14:paraId="509C5A45" w14:textId="77777777" w:rsidR="004B11B5" w:rsidRPr="0091291F" w:rsidRDefault="004B11B5" w:rsidP="004B11B5">
      <w:pPr>
        <w:ind w:left="720"/>
        <w:rPr>
          <w:b/>
          <w:i/>
          <w:noProof/>
          <w:color w:val="1F497D" w:themeColor="text2"/>
        </w:rPr>
      </w:pPr>
      <w:r w:rsidRPr="0091291F">
        <w:rPr>
          <w:b/>
          <w:i/>
          <w:noProof/>
          <w:color w:val="1F497D" w:themeColor="text2"/>
        </w:rPr>
        <w:t># Filename: m##XXX.py</w:t>
      </w:r>
    </w:p>
    <w:p w14:paraId="193FFAE3" w14:textId="4DC1EDE0" w:rsidR="004B11B5" w:rsidRPr="0091291F" w:rsidRDefault="004B11B5" w:rsidP="004B11B5">
      <w:pPr>
        <w:ind w:left="720"/>
        <w:rPr>
          <w:b/>
          <w:i/>
          <w:noProof/>
          <w:color w:val="1F497D" w:themeColor="text2"/>
        </w:rPr>
      </w:pPr>
      <w:r w:rsidRPr="0091291F">
        <w:rPr>
          <w:b/>
          <w:i/>
          <w:noProof/>
          <w:color w:val="1F497D" w:themeColor="text2"/>
        </w:rPr>
        <w:t xml:space="preserve"># Author: </w:t>
      </w:r>
      <w:r w:rsidR="0049750B">
        <w:rPr>
          <w:b/>
          <w:i/>
          <w:noProof/>
          <w:color w:val="1F497D" w:themeColor="text2"/>
        </w:rPr>
        <w:t>Craig Mac</w:t>
      </w:r>
    </w:p>
    <w:p w14:paraId="46888692" w14:textId="77777777" w:rsidR="004B11B5" w:rsidRPr="0091291F" w:rsidRDefault="004B11B5" w:rsidP="004B11B5">
      <w:pPr>
        <w:ind w:left="720"/>
        <w:rPr>
          <w:b/>
          <w:i/>
          <w:noProof/>
          <w:color w:val="1F497D" w:themeColor="text2"/>
        </w:rPr>
      </w:pPr>
      <w:r w:rsidRPr="0091291F">
        <w:rPr>
          <w:b/>
          <w:i/>
          <w:noProof/>
          <w:color w:val="1F497D" w:themeColor="text2"/>
        </w:rPr>
        <w:t># Course: ITSC203</w:t>
      </w:r>
    </w:p>
    <w:p w14:paraId="078E8F1D" w14:textId="77777777" w:rsidR="0049750B" w:rsidRDefault="004B11B5" w:rsidP="004B11B5">
      <w:pPr>
        <w:ind w:left="720"/>
        <w:rPr>
          <w:b/>
          <w:i/>
          <w:noProof/>
          <w:color w:val="1F497D" w:themeColor="text2"/>
        </w:rPr>
      </w:pPr>
      <w:r w:rsidRPr="0091291F">
        <w:rPr>
          <w:b/>
          <w:i/>
          <w:noProof/>
          <w:color w:val="1F497D" w:themeColor="text2"/>
        </w:rPr>
        <w:t># Details: This</w:t>
      </w:r>
      <w:r w:rsidR="0049750B">
        <w:rPr>
          <w:b/>
          <w:i/>
          <w:noProof/>
          <w:color w:val="1F497D" w:themeColor="text2"/>
        </w:rPr>
        <w:t xml:space="preserve"> exercise checks to see if students read the suggested items or </w:t>
      </w:r>
    </w:p>
    <w:p w14:paraId="7E9F5A0A" w14:textId="7EB2A6BF" w:rsidR="004B11B5" w:rsidRDefault="0049750B" w:rsidP="004B11B5">
      <w:pPr>
        <w:ind w:left="720"/>
        <w:rPr>
          <w:b/>
          <w:i/>
          <w:noProof/>
          <w:color w:val="1F497D" w:themeColor="text2"/>
        </w:rPr>
      </w:pPr>
      <w:r>
        <w:rPr>
          <w:b/>
          <w:i/>
          <w:noProof/>
          <w:color w:val="1F497D" w:themeColor="text2"/>
        </w:rPr>
        <w:t>#               prior to class or doing the labs</w:t>
      </w:r>
      <w:r w:rsidR="004B11B5" w:rsidRPr="0091291F">
        <w:rPr>
          <w:b/>
          <w:i/>
          <w:noProof/>
          <w:color w:val="1F497D" w:themeColor="text2"/>
        </w:rPr>
        <w:t>.</w:t>
      </w:r>
    </w:p>
    <w:p w14:paraId="424E2B04" w14:textId="77777777" w:rsidR="004B11B5" w:rsidRDefault="004B11B5" w:rsidP="004B11B5">
      <w:pPr>
        <w:ind w:left="720"/>
        <w:rPr>
          <w:b/>
          <w:i/>
          <w:noProof/>
          <w:color w:val="1F497D" w:themeColor="text2"/>
        </w:rPr>
      </w:pPr>
      <w:r>
        <w:rPr>
          <w:b/>
          <w:i/>
          <w:noProof/>
          <w:color w:val="1F497D" w:themeColor="text2"/>
        </w:rPr>
        <w:t># Resources: https://www.cs.siue.edu/programming-style-guide</w:t>
      </w:r>
    </w:p>
    <w:p w14:paraId="4BD51C2F" w14:textId="77777777" w:rsidR="004B11B5" w:rsidRPr="0091291F" w:rsidRDefault="004B11B5" w:rsidP="004B11B5">
      <w:pPr>
        <w:ind w:left="720"/>
        <w:rPr>
          <w:b/>
          <w:i/>
          <w:noProof/>
          <w:color w:val="1F497D" w:themeColor="text2"/>
        </w:rPr>
      </w:pPr>
    </w:p>
    <w:p w14:paraId="49A707D9" w14:textId="6EEE3C02" w:rsidR="004B11B5" w:rsidRDefault="004B11B5" w:rsidP="004B11B5">
      <w:pPr>
        <w:pStyle w:val="ListParagraph"/>
        <w:numPr>
          <w:ilvl w:val="0"/>
          <w:numId w:val="23"/>
        </w:numPr>
        <w:spacing w:after="60"/>
        <w:contextualSpacing w:val="0"/>
        <w:rPr>
          <w:noProof/>
        </w:rPr>
      </w:pPr>
      <w:r>
        <w:rPr>
          <w:noProof/>
        </w:rPr>
        <w:t>Comments on lines where you used some unique computation that might be tricky to comprehend a month later.</w:t>
      </w:r>
    </w:p>
    <w:p w14:paraId="27E4E254" w14:textId="77777777" w:rsidR="004B11B5" w:rsidRPr="0091291F" w:rsidRDefault="004B11B5" w:rsidP="004B11B5">
      <w:pPr>
        <w:ind w:left="720"/>
        <w:rPr>
          <w:b/>
          <w:i/>
          <w:noProof/>
          <w:color w:val="1F497D" w:themeColor="text2"/>
        </w:rPr>
      </w:pPr>
      <w:r>
        <w:rPr>
          <w:b/>
          <w:i/>
          <w:noProof/>
          <w:color w:val="1F497D" w:themeColor="text2"/>
        </w:rPr>
        <w:t xml:space="preserve">list1 = </w:t>
      </w:r>
      <w:r w:rsidRPr="0091291F">
        <w:rPr>
          <w:b/>
          <w:i/>
          <w:noProof/>
          <w:color w:val="1F497D" w:themeColor="text2"/>
        </w:rPr>
        <w:t xml:space="preserve">[x  for x in range(20) if x % 4 == 1]  </w:t>
      </w:r>
      <w:r w:rsidRPr="0091291F">
        <w:rPr>
          <w:b/>
          <w:i/>
          <w:noProof/>
          <w:color w:val="FF0000"/>
        </w:rPr>
        <w:t xml:space="preserve"># </w:t>
      </w:r>
      <w:r>
        <w:rPr>
          <w:b/>
          <w:i/>
          <w:noProof/>
          <w:color w:val="FF0000"/>
        </w:rPr>
        <w:t>U</w:t>
      </w:r>
      <w:r w:rsidRPr="0091291F">
        <w:rPr>
          <w:b/>
          <w:i/>
          <w:noProof/>
          <w:color w:val="FF0000"/>
        </w:rPr>
        <w:t>sing list comprehension to ….</w:t>
      </w:r>
    </w:p>
    <w:p w14:paraId="67528344" w14:textId="2D3C73EF" w:rsidR="00B50963" w:rsidRDefault="00B50963" w:rsidP="007D131C">
      <w:pPr>
        <w:pStyle w:val="Heading1"/>
        <w:spacing w:before="360"/>
      </w:pPr>
      <w:bookmarkStart w:id="6" w:name="_Toc72257797"/>
      <w:r>
        <w:lastRenderedPageBreak/>
        <w:t xml:space="preserve">Problem </w:t>
      </w:r>
      <w:r w:rsidR="0018659F">
        <w:t>1</w:t>
      </w:r>
      <w:r w:rsidR="00CE7B2A">
        <w:tab/>
        <w:t>(</w:t>
      </w:r>
      <w:r w:rsidR="009C1A04">
        <w:t>14</w:t>
      </w:r>
      <w:r w:rsidR="00CE7B2A">
        <w:t xml:space="preserve"> pts)</w:t>
      </w:r>
      <w:bookmarkEnd w:id="6"/>
    </w:p>
    <w:p w14:paraId="5126031A" w14:textId="0E034669" w:rsidR="00D81C25" w:rsidRDefault="0018487F" w:rsidP="00F85751">
      <w:r>
        <w:t xml:space="preserve">During exploitation you will often find yourself needing to generate a </w:t>
      </w:r>
      <w:r w:rsidR="00D81C25">
        <w:t xml:space="preserve">non-repeating </w:t>
      </w:r>
      <w:r>
        <w:t xml:space="preserve">pattern </w:t>
      </w:r>
      <w:r w:rsidR="00D81C25">
        <w:t>to</w:t>
      </w:r>
      <w:r>
        <w:t xml:space="preserve"> be used to determine where the return address is located on the stack.</w:t>
      </w:r>
      <w:r w:rsidR="00D81C25">
        <w:t xml:space="preserve"> In a 32 or 64bits system the address you are trying to find is 4 or 8</w:t>
      </w:r>
      <w:r w:rsidR="001F5C0B">
        <w:t xml:space="preserve"> </w:t>
      </w:r>
      <w:r w:rsidR="00D81C25">
        <w:t>bytes in length. If each character requires 1 byte to represent it</w:t>
      </w:r>
      <w:r w:rsidR="001F5C0B">
        <w:t xml:space="preserve">, you </w:t>
      </w:r>
      <w:r w:rsidR="00D81C25">
        <w:t xml:space="preserve">will </w:t>
      </w:r>
      <w:r w:rsidR="001F5C0B">
        <w:t xml:space="preserve">need </w:t>
      </w:r>
      <w:r w:rsidR="00D81C25">
        <w:t xml:space="preserve">4 or 8 characters. </w:t>
      </w:r>
      <w:r w:rsidR="002E46F6" w:rsidRPr="002E46F6">
        <w:rPr>
          <w:b/>
          <w:color w:val="548DD4" w:themeColor="text2" w:themeTint="99"/>
        </w:rPr>
        <w:t>You can use the random module</w:t>
      </w:r>
      <w:r w:rsidR="002E46F6">
        <w:t>.</w:t>
      </w:r>
    </w:p>
    <w:p w14:paraId="24F867CF" w14:textId="68B33A9A" w:rsidR="00D81C25" w:rsidRDefault="00D81C25" w:rsidP="00F85751"/>
    <w:p w14:paraId="70B566D1" w14:textId="77777777" w:rsidR="00D81C25" w:rsidRDefault="00D81C25" w:rsidP="00F85751"/>
    <w:p w14:paraId="72FE8C9F" w14:textId="3A51D717" w:rsidR="00EA140A" w:rsidRDefault="00EA140A" w:rsidP="00F85751">
      <w:r w:rsidRPr="00AD3443">
        <w:t xml:space="preserve">Write </w:t>
      </w:r>
      <w:r>
        <w:t xml:space="preserve">a </w:t>
      </w:r>
      <w:r w:rsidRPr="00AD3443">
        <w:t xml:space="preserve">Python program named </w:t>
      </w:r>
      <w:r w:rsidRPr="00B50963">
        <w:rPr>
          <w:b/>
        </w:rPr>
        <w:t>m</w:t>
      </w:r>
      <w:r>
        <w:rPr>
          <w:b/>
        </w:rPr>
        <w:t>2</w:t>
      </w:r>
      <w:r w:rsidRPr="00B50963">
        <w:rPr>
          <w:b/>
        </w:rPr>
        <w:t>p</w:t>
      </w:r>
      <w:r w:rsidR="0018659F">
        <w:rPr>
          <w:b/>
        </w:rPr>
        <w:t>1</w:t>
      </w:r>
      <w:r w:rsidRPr="00B50963">
        <w:rPr>
          <w:b/>
        </w:rPr>
        <w:t>.py</w:t>
      </w:r>
      <w:r w:rsidRPr="00AD3443">
        <w:t xml:space="preserve"> (module </w:t>
      </w:r>
      <w:r>
        <w:t>2,</w:t>
      </w:r>
      <w:r w:rsidRPr="00AD3443">
        <w:t xml:space="preserve"> problem </w:t>
      </w:r>
      <w:r w:rsidR="0018659F">
        <w:t>1</w:t>
      </w:r>
      <w:r w:rsidRPr="00AD3443">
        <w:t>)</w:t>
      </w:r>
      <w:r>
        <w:t xml:space="preserve">. </w:t>
      </w:r>
    </w:p>
    <w:p w14:paraId="702110C4" w14:textId="115426B2" w:rsidR="0018487F" w:rsidRDefault="00D81C25" w:rsidP="00F85751">
      <w:r>
        <w:t>Your program</w:t>
      </w:r>
      <w:r w:rsidR="0018487F">
        <w:t xml:space="preserve"> will do the following </w:t>
      </w:r>
      <w:proofErr w:type="gramStart"/>
      <w:r w:rsidR="0018487F">
        <w:t>tasks</w:t>
      </w:r>
      <w:r w:rsidR="00C31102">
        <w:t xml:space="preserve">  (</w:t>
      </w:r>
      <w:proofErr w:type="gramEnd"/>
      <w:r w:rsidR="00C31102" w:rsidRPr="00C31102">
        <w:rPr>
          <w:b/>
        </w:rPr>
        <w:t>10pts</w:t>
      </w:r>
      <w:r w:rsidR="00C31102">
        <w:t>)</w:t>
      </w:r>
      <w:r w:rsidR="0018487F">
        <w:t>:</w:t>
      </w:r>
    </w:p>
    <w:p w14:paraId="489FE3CE" w14:textId="38901871" w:rsidR="0018487F" w:rsidRDefault="00D81C25" w:rsidP="00CF332F">
      <w:pPr>
        <w:pStyle w:val="ListParagraph"/>
        <w:numPr>
          <w:ilvl w:val="0"/>
          <w:numId w:val="31"/>
        </w:numPr>
      </w:pPr>
      <w:r>
        <w:t>G</w:t>
      </w:r>
      <w:r w:rsidR="0018487F">
        <w:t xml:space="preserve">enerate a non-repeating sequence </w:t>
      </w:r>
      <w:r>
        <w:t xml:space="preserve">of either 4 or 8 bytes. You can use </w:t>
      </w:r>
      <w:r w:rsidR="0018487F">
        <w:t>alphanumeric characters</w:t>
      </w:r>
      <w:r w:rsidR="001F5C0B">
        <w:t xml:space="preserve"> </w:t>
      </w:r>
      <w:r w:rsidR="001F5C0B" w:rsidRPr="001F5C0B">
        <w:rPr>
          <w:b/>
        </w:rPr>
        <w:t>(a-z, A-Z, 0-9)</w:t>
      </w:r>
    </w:p>
    <w:p w14:paraId="71180C8B" w14:textId="73E797C3" w:rsidR="00C31102" w:rsidRDefault="0018487F" w:rsidP="0018487F">
      <w:pPr>
        <w:pStyle w:val="ListParagraph"/>
        <w:numPr>
          <w:ilvl w:val="0"/>
          <w:numId w:val="31"/>
        </w:numPr>
      </w:pPr>
      <w:r>
        <w:t>You</w:t>
      </w:r>
      <w:r w:rsidR="00C023CE">
        <w:t>r</w:t>
      </w:r>
      <w:r>
        <w:t xml:space="preserve"> </w:t>
      </w:r>
      <w:r w:rsidR="00C023CE">
        <w:t xml:space="preserve">program should take as input </w:t>
      </w:r>
      <w:r>
        <w:t>the length of the s</w:t>
      </w:r>
      <w:r w:rsidR="00CF332F">
        <w:t>equence to generate</w:t>
      </w:r>
      <w:r w:rsidR="00C31102">
        <w:t>.</w:t>
      </w:r>
    </w:p>
    <w:p w14:paraId="16B615FE" w14:textId="727C32A9" w:rsidR="00C31102" w:rsidRDefault="00C31102" w:rsidP="00C31102">
      <w:pPr>
        <w:pStyle w:val="ListParagraph"/>
        <w:numPr>
          <w:ilvl w:val="1"/>
          <w:numId w:val="31"/>
        </w:numPr>
      </w:pPr>
      <w:r>
        <w:t>The sequence can be a minimum of 100 and a maximum of 1024.</w:t>
      </w:r>
    </w:p>
    <w:p w14:paraId="083E75FF" w14:textId="77777777" w:rsidR="00C31102" w:rsidRDefault="00C31102" w:rsidP="0018487F">
      <w:pPr>
        <w:pStyle w:val="ListParagraph"/>
        <w:numPr>
          <w:ilvl w:val="0"/>
          <w:numId w:val="31"/>
        </w:numPr>
      </w:pPr>
      <w:r>
        <w:t xml:space="preserve">The program will also accept as input </w:t>
      </w:r>
      <w:r w:rsidR="00D81C25">
        <w:t xml:space="preserve">the </w:t>
      </w:r>
      <w:r>
        <w:t xml:space="preserve">number of bytes in your address. In this case 4 or 8. </w:t>
      </w:r>
    </w:p>
    <w:p w14:paraId="691C2735" w14:textId="0DD482B3" w:rsidR="00C31102" w:rsidRDefault="00C31102" w:rsidP="00C31102">
      <w:pPr>
        <w:pStyle w:val="ListParagraph"/>
        <w:numPr>
          <w:ilvl w:val="1"/>
          <w:numId w:val="31"/>
        </w:numPr>
      </w:pPr>
      <w:r>
        <w:t>4 or 8 represents the number of bytes in the address, 32 or 64bits respectively.</w:t>
      </w:r>
    </w:p>
    <w:p w14:paraId="34F479F9" w14:textId="2CA6CDA8" w:rsidR="00E6369D" w:rsidRDefault="00C31102" w:rsidP="00C31102">
      <w:pPr>
        <w:pStyle w:val="ListParagraph"/>
        <w:numPr>
          <w:ilvl w:val="1"/>
          <w:numId w:val="31"/>
        </w:numPr>
      </w:pPr>
      <w:r>
        <w:t>If the user doesn’t enter 4 or 8 for the sequence length; your program will print a usage message to let them know how to use your program.</w:t>
      </w:r>
    </w:p>
    <w:p w14:paraId="162C5FD7" w14:textId="2B08D129" w:rsidR="00C31102" w:rsidRDefault="00C31102" w:rsidP="00C31102">
      <w:pPr>
        <w:pStyle w:val="ListParagraph"/>
        <w:numPr>
          <w:ilvl w:val="1"/>
          <w:numId w:val="31"/>
        </w:numPr>
      </w:pPr>
      <w:r>
        <w:t>The 4 or 8 byte sequence should unique within the 100 – 1024 generated non-repeating pattern.</w:t>
      </w:r>
    </w:p>
    <w:p w14:paraId="012DC596" w14:textId="0C4CE525" w:rsidR="00B07CAD" w:rsidRDefault="00CF332F" w:rsidP="0018487F">
      <w:pPr>
        <w:pStyle w:val="ListParagraph"/>
        <w:numPr>
          <w:ilvl w:val="0"/>
          <w:numId w:val="31"/>
        </w:numPr>
      </w:pPr>
      <w:r>
        <w:t>Your</w:t>
      </w:r>
      <w:r w:rsidR="00B07CAD">
        <w:t xml:space="preserve"> program will </w:t>
      </w:r>
      <w:r>
        <w:t>then wait for you to</w:t>
      </w:r>
      <w:r w:rsidR="00E6369D">
        <w:t xml:space="preserve"> enter a</w:t>
      </w:r>
      <w:r>
        <w:t xml:space="preserve"> short subsection of that original sequence</w:t>
      </w:r>
      <w:r w:rsidR="00B07CAD">
        <w:t>.</w:t>
      </w:r>
      <w:r>
        <w:t xml:space="preserve"> It will generate an offset value representing where that sub-sequence was found</w:t>
      </w:r>
      <w:r w:rsidR="00FB3917">
        <w:t>.</w:t>
      </w:r>
    </w:p>
    <w:p w14:paraId="7CFF6859" w14:textId="6CB6BB4B" w:rsidR="00C31102" w:rsidRDefault="00C31102" w:rsidP="0018487F">
      <w:pPr>
        <w:pStyle w:val="ListParagraph"/>
        <w:numPr>
          <w:ilvl w:val="0"/>
          <w:numId w:val="31"/>
        </w:numPr>
      </w:pPr>
      <w:r>
        <w:t xml:space="preserve">You will also generate a message at the end to say how many times that </w:t>
      </w:r>
      <w:proofErr w:type="gramStart"/>
      <w:r>
        <w:t>4 or 8 byte</w:t>
      </w:r>
      <w:proofErr w:type="gramEnd"/>
      <w:r>
        <w:t xml:space="preserve"> sequence was found in your random pattern</w:t>
      </w:r>
    </w:p>
    <w:p w14:paraId="0C8223D3" w14:textId="0F5FF06A" w:rsidR="00B07CAD" w:rsidRDefault="00B07CAD" w:rsidP="00B07CAD"/>
    <w:p w14:paraId="6E96BDD0" w14:textId="69846DA6" w:rsidR="00E6369D" w:rsidRDefault="00E6369D" w:rsidP="00B07CAD">
      <w:r>
        <w:t xml:space="preserve">Example of non-repeating sequence: </w:t>
      </w:r>
    </w:p>
    <w:p w14:paraId="186F5B3D" w14:textId="0F6BFE2D" w:rsidR="00E6369D" w:rsidRDefault="00E6369D" w:rsidP="00E6369D">
      <w:pPr>
        <w:pStyle w:val="ListParagraph"/>
        <w:numPr>
          <w:ilvl w:val="0"/>
          <w:numId w:val="38"/>
        </w:numPr>
      </w:pPr>
      <w:r>
        <w:t>a1a2a3a4b1b2b3b4</w:t>
      </w:r>
    </w:p>
    <w:p w14:paraId="3D02BD5E" w14:textId="547FC79B" w:rsidR="00E6369D" w:rsidRDefault="00E6369D" w:rsidP="00E6369D">
      <w:pPr>
        <w:pStyle w:val="ListParagraph"/>
        <w:numPr>
          <w:ilvl w:val="0"/>
          <w:numId w:val="38"/>
        </w:numPr>
      </w:pPr>
      <w:r>
        <w:t>1122334455661213141516aabbccddee</w:t>
      </w:r>
    </w:p>
    <w:p w14:paraId="45197660" w14:textId="77777777" w:rsidR="00C31102" w:rsidRDefault="00C31102" w:rsidP="00C31102">
      <w:pPr>
        <w:pStyle w:val="ListParagraph"/>
      </w:pPr>
    </w:p>
    <w:p w14:paraId="287FCB59" w14:textId="7CDF1E62" w:rsidR="00E6369D" w:rsidRDefault="00C31102" w:rsidP="00C31102">
      <w:pPr>
        <w:ind w:left="360"/>
      </w:pPr>
      <w:r>
        <w:t xml:space="preserve">Notice that </w:t>
      </w:r>
      <w:r w:rsidRPr="00C31102">
        <w:rPr>
          <w:b/>
          <w:color w:val="FF0000"/>
          <w:sz w:val="24"/>
        </w:rPr>
        <w:t>a1a2</w:t>
      </w:r>
      <w:r w:rsidRPr="00C31102">
        <w:rPr>
          <w:color w:val="FF0000"/>
          <w:sz w:val="24"/>
        </w:rPr>
        <w:t xml:space="preserve"> </w:t>
      </w:r>
      <w:r>
        <w:t xml:space="preserve">or </w:t>
      </w:r>
      <w:r w:rsidRPr="00C31102">
        <w:rPr>
          <w:b/>
          <w:color w:val="FF0000"/>
          <w:sz w:val="24"/>
        </w:rPr>
        <w:t>11223344</w:t>
      </w:r>
      <w:r w:rsidRPr="00C31102">
        <w:rPr>
          <w:color w:val="FF0000"/>
          <w:sz w:val="24"/>
        </w:rPr>
        <w:t xml:space="preserve"> </w:t>
      </w:r>
      <w:r>
        <w:t>doesn’t repeat again.</w:t>
      </w:r>
    </w:p>
    <w:p w14:paraId="169D89D1" w14:textId="4894FF28" w:rsidR="00C31102" w:rsidRDefault="00C31102">
      <w:pPr>
        <w:spacing w:line="240" w:lineRule="auto"/>
      </w:pPr>
    </w:p>
    <w:p w14:paraId="441133FE" w14:textId="4DC7330A" w:rsidR="00FB3917" w:rsidRDefault="00FB3917" w:rsidP="00FB3917">
      <w:pPr>
        <w:pStyle w:val="Heading2"/>
      </w:pPr>
      <w:bookmarkStart w:id="7" w:name="_Toc72257798"/>
      <w:r>
        <w:t>Question</w:t>
      </w:r>
      <w:r w:rsidR="00C31102">
        <w:t xml:space="preserve"> 1</w:t>
      </w:r>
      <w:r>
        <w:t>:</w:t>
      </w:r>
      <w:bookmarkEnd w:id="7"/>
    </w:p>
    <w:p w14:paraId="4E93E9C4" w14:textId="77777777" w:rsidR="009C1A04" w:rsidRDefault="009C1A04" w:rsidP="009C1A04">
      <w:pPr>
        <w:pStyle w:val="ListParagraph"/>
        <w:numPr>
          <w:ilvl w:val="0"/>
          <w:numId w:val="35"/>
        </w:numPr>
      </w:pPr>
      <w:r>
        <w:t>Imagine you entered a sequence like AAA</w:t>
      </w:r>
      <w:r w:rsidRPr="009C1A04">
        <w:rPr>
          <w:b/>
          <w:color w:val="FF0000"/>
          <w:sz w:val="24"/>
        </w:rPr>
        <w:t>AAAA</w:t>
      </w:r>
      <w:r>
        <w:t xml:space="preserve">AAAA and the red A’s represent the sequence you are seeking from that specific location. </w:t>
      </w:r>
    </w:p>
    <w:p w14:paraId="202C59E2" w14:textId="77777777" w:rsidR="009C1A04" w:rsidRDefault="009C1A04" w:rsidP="009C1A04">
      <w:pPr>
        <w:pStyle w:val="ListParagraph"/>
      </w:pPr>
    </w:p>
    <w:p w14:paraId="06FDB84C" w14:textId="3BF0CE6F" w:rsidR="009C1A04" w:rsidRDefault="009C1A04" w:rsidP="009C1A04">
      <w:pPr>
        <w:pStyle w:val="ListParagraph"/>
      </w:pPr>
      <w:r>
        <w:t xml:space="preserve">Why is it not possible to tell exactly which offset your </w:t>
      </w:r>
      <w:r w:rsidRPr="009C1A04">
        <w:rPr>
          <w:b/>
          <w:color w:val="FF0000"/>
          <w:sz w:val="24"/>
        </w:rPr>
        <w:t>AAAA</w:t>
      </w:r>
      <w:r w:rsidRPr="009C1A04">
        <w:rPr>
          <w:color w:val="FF0000"/>
          <w:sz w:val="24"/>
        </w:rPr>
        <w:t xml:space="preserve"> </w:t>
      </w:r>
      <w:r>
        <w:t xml:space="preserve">pattern begins at? </w:t>
      </w:r>
      <w:r w:rsidRPr="009C1A04">
        <w:rPr>
          <w:b/>
        </w:rPr>
        <w:t>1pt</w:t>
      </w:r>
    </w:p>
    <w:p w14:paraId="4EF4AC97" w14:textId="77777777" w:rsidR="009C1A04" w:rsidRDefault="009C1A04" w:rsidP="009C1A04">
      <w:pPr>
        <w:pStyle w:val="ListParagraph"/>
      </w:pPr>
    </w:p>
    <w:p w14:paraId="20B710FB" w14:textId="6080F99C" w:rsidR="00FB3917" w:rsidRDefault="009C1A04" w:rsidP="00FB3917">
      <w:pPr>
        <w:pStyle w:val="ListParagraph"/>
        <w:numPr>
          <w:ilvl w:val="0"/>
          <w:numId w:val="35"/>
        </w:numPr>
      </w:pPr>
      <w:r>
        <w:t xml:space="preserve">Is it possible to put the bytes that represent characters below </w:t>
      </w:r>
      <w:r w:rsidRPr="009C1A04">
        <w:rPr>
          <w:b/>
          <w:color w:val="FF0000"/>
          <w:sz w:val="24"/>
        </w:rPr>
        <w:t>0x20</w:t>
      </w:r>
      <w:r>
        <w:t xml:space="preserve"> and above </w:t>
      </w:r>
      <w:r w:rsidRPr="009C1A04">
        <w:rPr>
          <w:b/>
          <w:color w:val="FF0000"/>
          <w:sz w:val="24"/>
        </w:rPr>
        <w:t>0x7E</w:t>
      </w:r>
      <w:r>
        <w:t xml:space="preserve"> into your non-repeating sequence? </w:t>
      </w:r>
      <w:r w:rsidRPr="009C1A04">
        <w:rPr>
          <w:b/>
        </w:rPr>
        <w:t>2pts</w:t>
      </w:r>
    </w:p>
    <w:p w14:paraId="2E88EFFF" w14:textId="77777777" w:rsidR="009C1A04" w:rsidRDefault="009C1A04" w:rsidP="009C1A04">
      <w:pPr>
        <w:pStyle w:val="ListParagraph"/>
      </w:pPr>
    </w:p>
    <w:p w14:paraId="2A131E43" w14:textId="1B8DEB4F" w:rsidR="00FB3917" w:rsidRDefault="00FB3917" w:rsidP="00FB3917">
      <w:pPr>
        <w:pStyle w:val="ListParagraph"/>
        <w:numPr>
          <w:ilvl w:val="0"/>
          <w:numId w:val="35"/>
        </w:numPr>
      </w:pPr>
      <w:r>
        <w:lastRenderedPageBreak/>
        <w:t>Will uppercase be treated differently from lowercase letters when placed on the stack?</w:t>
      </w:r>
      <w:r w:rsidR="00E6369D">
        <w:t xml:space="preserve"> Why?</w:t>
      </w:r>
      <w:r w:rsidR="009C1A04">
        <w:t xml:space="preserve"> </w:t>
      </w:r>
      <w:r w:rsidR="009C1A04" w:rsidRPr="009C1A04">
        <w:rPr>
          <w:b/>
        </w:rPr>
        <w:t>1pts</w:t>
      </w:r>
    </w:p>
    <w:p w14:paraId="5E8A452C" w14:textId="77777777" w:rsidR="00FB3917" w:rsidRDefault="00FB3917" w:rsidP="00B07CAD"/>
    <w:p w14:paraId="598990E4" w14:textId="34E45DA2" w:rsidR="00B07CAD" w:rsidRPr="002E46F6" w:rsidRDefault="002E46F6" w:rsidP="002E46F6">
      <w:pPr>
        <w:pStyle w:val="ListParagraph"/>
        <w:numPr>
          <w:ilvl w:val="0"/>
          <w:numId w:val="35"/>
        </w:numPr>
        <w:rPr>
          <w:b/>
          <w:sz w:val="24"/>
        </w:rPr>
      </w:pPr>
      <w:r w:rsidRPr="002E46F6">
        <w:rPr>
          <w:b/>
          <w:sz w:val="24"/>
        </w:rPr>
        <w:t xml:space="preserve">Submit a screenshot of your program executing along with the python code. </w:t>
      </w:r>
      <w:r w:rsidR="00A1423D" w:rsidRPr="002E46F6">
        <w:rPr>
          <w:b/>
          <w:sz w:val="24"/>
        </w:rPr>
        <w:t>To t</w:t>
      </w:r>
      <w:r w:rsidR="00B07CAD" w:rsidRPr="002E46F6">
        <w:rPr>
          <w:b/>
          <w:sz w:val="24"/>
        </w:rPr>
        <w:t>est your program</w:t>
      </w:r>
      <w:r w:rsidR="00A1423D" w:rsidRPr="002E46F6">
        <w:rPr>
          <w:b/>
          <w:sz w:val="24"/>
        </w:rPr>
        <w:t>, simply generate a sequence then select a part of that sequence</w:t>
      </w:r>
      <w:r w:rsidR="00B07CAD" w:rsidRPr="002E46F6">
        <w:rPr>
          <w:b/>
          <w:sz w:val="24"/>
        </w:rPr>
        <w:t>.</w:t>
      </w:r>
    </w:p>
    <w:p w14:paraId="080102F0" w14:textId="77777777" w:rsidR="00E967A5" w:rsidRDefault="00E967A5" w:rsidP="00B07CAD"/>
    <w:p w14:paraId="6FD7E6AB" w14:textId="7C92ADA2" w:rsidR="00FB3917" w:rsidRDefault="00FB3917" w:rsidP="00B07CAD">
      <w:pPr>
        <w:rPr>
          <w:b/>
          <w:u w:val="single"/>
        </w:rPr>
      </w:pPr>
      <w:r w:rsidRPr="00E967A5">
        <w:rPr>
          <w:b/>
          <w:u w:val="single"/>
        </w:rPr>
        <w:t>Example execution:</w:t>
      </w:r>
    </w:p>
    <w:p w14:paraId="221C1F3B" w14:textId="77777777" w:rsidR="00E967A5" w:rsidRPr="00E967A5" w:rsidRDefault="00E967A5" w:rsidP="00B07CAD">
      <w:pPr>
        <w:rPr>
          <w:b/>
          <w:u w:val="single"/>
        </w:rPr>
      </w:pPr>
    </w:p>
    <w:p w14:paraId="3416E8E0" w14:textId="42FD3969" w:rsidR="00FB3917" w:rsidRDefault="00FB3917" w:rsidP="00E967A5">
      <w:pPr>
        <w:ind w:left="720"/>
      </w:pPr>
      <w:bookmarkStart w:id="8" w:name="_Hlk61983689"/>
      <w:r w:rsidRPr="00E967A5">
        <w:rPr>
          <w:b/>
          <w:color w:val="00B0F0"/>
        </w:rPr>
        <w:t>Linux_prompt~$</w:t>
      </w:r>
      <w:r w:rsidRPr="00E967A5">
        <w:rPr>
          <w:color w:val="00B0F0"/>
        </w:rPr>
        <w:t xml:space="preserve"> </w:t>
      </w:r>
      <w:bookmarkEnd w:id="8"/>
      <w:r w:rsidRPr="00E967A5">
        <w:rPr>
          <w:b/>
          <w:color w:val="7030A0"/>
        </w:rPr>
        <w:t>Please enter a seq length</w:t>
      </w:r>
      <w:r w:rsidR="009C1A04">
        <w:rPr>
          <w:b/>
          <w:color w:val="7030A0"/>
        </w:rPr>
        <w:t xml:space="preserve"> and architecture</w:t>
      </w:r>
      <w:r w:rsidRPr="00E967A5">
        <w:rPr>
          <w:b/>
          <w:color w:val="7030A0"/>
        </w:rPr>
        <w:t>:</w:t>
      </w:r>
      <w:r>
        <w:t xml:space="preserve"> </w:t>
      </w:r>
      <w:r w:rsidRPr="00E967A5">
        <w:rPr>
          <w:b/>
          <w:sz w:val="24"/>
        </w:rPr>
        <w:t>45</w:t>
      </w:r>
      <w:r w:rsidR="009C1A04">
        <w:rPr>
          <w:b/>
          <w:sz w:val="24"/>
        </w:rPr>
        <w:t xml:space="preserve"> 4</w:t>
      </w:r>
    </w:p>
    <w:p w14:paraId="139B7F2F" w14:textId="77777777" w:rsidR="009C1A04" w:rsidRDefault="00FB3917" w:rsidP="00E967A5">
      <w:pPr>
        <w:ind w:left="720"/>
        <w:rPr>
          <w:color w:val="7030A0"/>
        </w:rPr>
      </w:pPr>
      <w:r w:rsidRPr="00E967A5">
        <w:rPr>
          <w:color w:val="7030A0"/>
        </w:rPr>
        <w:t>You</w:t>
      </w:r>
      <w:r w:rsidR="009C1A04">
        <w:rPr>
          <w:color w:val="7030A0"/>
        </w:rPr>
        <w:t>r</w:t>
      </w:r>
      <w:r w:rsidRPr="00E967A5">
        <w:rPr>
          <w:color w:val="7030A0"/>
        </w:rPr>
        <w:t xml:space="preserve"> generated sequence of length 45 is: </w:t>
      </w:r>
    </w:p>
    <w:p w14:paraId="10641379" w14:textId="264A834A" w:rsidR="00FB3917" w:rsidRPr="009C1A04" w:rsidRDefault="00FB3917" w:rsidP="009C1A04">
      <w:pPr>
        <w:ind w:left="720" w:firstLine="720"/>
        <w:rPr>
          <w:color w:val="548DD4" w:themeColor="text2" w:themeTint="99"/>
        </w:rPr>
      </w:pPr>
      <w:r w:rsidRPr="009C1A04">
        <w:rPr>
          <w:color w:val="548DD4" w:themeColor="text2" w:themeTint="99"/>
        </w:rPr>
        <w:t>Lajsdfpioq</w:t>
      </w:r>
      <w:r w:rsidRPr="009C1A04">
        <w:rPr>
          <w:b/>
          <w:i/>
          <w:color w:val="548DD4" w:themeColor="text2" w:themeTint="99"/>
          <w:sz w:val="28"/>
        </w:rPr>
        <w:t>peip</w:t>
      </w:r>
      <w:r w:rsidRPr="009C1A04">
        <w:rPr>
          <w:i/>
          <w:color w:val="548DD4" w:themeColor="text2" w:themeTint="99"/>
        </w:rPr>
        <w:t>qif</w:t>
      </w:r>
      <w:r w:rsidRPr="009C1A04">
        <w:rPr>
          <w:color w:val="548DD4" w:themeColor="text2" w:themeTint="99"/>
        </w:rPr>
        <w:t>posfadpqwierfasdfwepr1234</w:t>
      </w:r>
    </w:p>
    <w:p w14:paraId="616FD37A" w14:textId="1A10DD18" w:rsidR="00FB3917" w:rsidRDefault="00FB3917" w:rsidP="00E967A5">
      <w:pPr>
        <w:ind w:left="720"/>
      </w:pPr>
    </w:p>
    <w:p w14:paraId="13FE992B" w14:textId="6320897F" w:rsidR="00FB3917" w:rsidRDefault="00FB3917" w:rsidP="00E967A5">
      <w:pPr>
        <w:ind w:left="720"/>
      </w:pPr>
      <w:r w:rsidRPr="00E967A5">
        <w:rPr>
          <w:color w:val="7030A0"/>
        </w:rPr>
        <w:t>Please enter a substring:</w:t>
      </w:r>
      <w:r>
        <w:t xml:space="preserve"> </w:t>
      </w:r>
      <w:r w:rsidRPr="00E967A5">
        <w:rPr>
          <w:b/>
          <w:i/>
          <w:sz w:val="24"/>
        </w:rPr>
        <w:t>peip</w:t>
      </w:r>
    </w:p>
    <w:p w14:paraId="1DF0F62F" w14:textId="46080683" w:rsidR="003172BD" w:rsidRDefault="00FB3917" w:rsidP="00E967A5">
      <w:pPr>
        <w:ind w:left="720"/>
      </w:pPr>
      <w:r w:rsidRPr="00E967A5">
        <w:rPr>
          <w:color w:val="7030A0"/>
        </w:rPr>
        <w:t>Sub</w:t>
      </w:r>
      <w:r w:rsidR="009C1A04">
        <w:rPr>
          <w:color w:val="7030A0"/>
        </w:rPr>
        <w:t>-</w:t>
      </w:r>
      <w:r w:rsidRPr="00E967A5">
        <w:rPr>
          <w:color w:val="7030A0"/>
        </w:rPr>
        <w:t>sequ</w:t>
      </w:r>
      <w:r w:rsidR="009C1A04">
        <w:rPr>
          <w:color w:val="7030A0"/>
        </w:rPr>
        <w:t>e</w:t>
      </w:r>
      <w:r w:rsidRPr="00E967A5">
        <w:rPr>
          <w:color w:val="7030A0"/>
        </w:rPr>
        <w:t>nce was found at offset:</w:t>
      </w:r>
      <w:r>
        <w:t xml:space="preserve"> </w:t>
      </w:r>
      <w:r w:rsidRPr="00E967A5">
        <w:rPr>
          <w:b/>
          <w:sz w:val="24"/>
        </w:rPr>
        <w:t>10</w:t>
      </w:r>
    </w:p>
    <w:p w14:paraId="31CAC148" w14:textId="0B892C31" w:rsidR="00FB3917" w:rsidRPr="009C1A04" w:rsidRDefault="009C1A04" w:rsidP="00E967A5">
      <w:pPr>
        <w:ind w:left="720"/>
        <w:rPr>
          <w:color w:val="7030A0"/>
        </w:rPr>
      </w:pPr>
      <w:r w:rsidRPr="009C1A04">
        <w:rPr>
          <w:color w:val="7030A0"/>
        </w:rPr>
        <w:t>Your pattern peip was not found anywhere else.</w:t>
      </w:r>
    </w:p>
    <w:p w14:paraId="28711B95" w14:textId="77777777" w:rsidR="009C1A04" w:rsidRDefault="009C1A04" w:rsidP="00E967A5">
      <w:pPr>
        <w:ind w:left="720"/>
      </w:pPr>
    </w:p>
    <w:p w14:paraId="384B9A9E" w14:textId="2BE6EC2F" w:rsidR="00FB3917" w:rsidRDefault="00FB3917" w:rsidP="00E967A5">
      <w:pPr>
        <w:ind w:left="720"/>
      </w:pPr>
      <w:r w:rsidRPr="00E967A5">
        <w:rPr>
          <w:color w:val="7030A0"/>
        </w:rPr>
        <w:t>Happy Penetration Testing!!! Remember to always get permission; it’s the right thing to do</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4FF8111" w14:textId="690759A4" w:rsidR="00E967A5" w:rsidRDefault="00E967A5" w:rsidP="00E967A5">
      <w:pPr>
        <w:ind w:left="720"/>
      </w:pPr>
    </w:p>
    <w:p w14:paraId="74C9AB38" w14:textId="73018023" w:rsidR="009C1A04" w:rsidRDefault="009C1A04" w:rsidP="00E06565">
      <w:pPr>
        <w:pStyle w:val="Heading2"/>
      </w:pPr>
      <w:r>
        <w:t>Interesting Note</w:t>
      </w:r>
      <w:r w:rsidR="00E06565">
        <w:t xml:space="preserve"> (no marks)</w:t>
      </w:r>
    </w:p>
    <w:p w14:paraId="146D5626" w14:textId="228C39C3" w:rsidR="00E06565" w:rsidRDefault="00E06565" w:rsidP="00E967A5">
      <w:pPr>
        <w:spacing w:line="240" w:lineRule="auto"/>
      </w:pPr>
      <w:r>
        <w:t xml:space="preserve">Kali Linux has 2 tools that perform a similar operation to this. You can see </w:t>
      </w:r>
      <w:r w:rsidR="001F5C0B">
        <w:t>them</w:t>
      </w:r>
      <w:r>
        <w:t xml:space="preserve"> in action b</w:t>
      </w:r>
      <w:r w:rsidR="001F5C0B">
        <w:t>y</w:t>
      </w:r>
      <w:r>
        <w:t xml:space="preserve"> following the steps below:</w:t>
      </w:r>
    </w:p>
    <w:p w14:paraId="767CFB20" w14:textId="4AC8BDF1" w:rsidR="00E06565" w:rsidRDefault="00E06565" w:rsidP="00E967A5">
      <w:pPr>
        <w:spacing w:line="240" w:lineRule="auto"/>
      </w:pPr>
      <w:r w:rsidRPr="00E06565">
        <w:rPr>
          <w:noProof/>
        </w:rPr>
        <w:drawing>
          <wp:anchor distT="0" distB="0" distL="114300" distR="114300" simplePos="0" relativeHeight="251705344" behindDoc="0" locked="0" layoutInCell="1" allowOverlap="1" wp14:anchorId="4CE0D5D7" wp14:editId="122BA87C">
            <wp:simplePos x="0" y="0"/>
            <wp:positionH relativeFrom="margin">
              <wp:posOffset>-635</wp:posOffset>
            </wp:positionH>
            <wp:positionV relativeFrom="paragraph">
              <wp:posOffset>164465</wp:posOffset>
            </wp:positionV>
            <wp:extent cx="3627120" cy="26066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120" cy="2606675"/>
                    </a:xfrm>
                    <a:prstGeom prst="rect">
                      <a:avLst/>
                    </a:prstGeom>
                  </pic:spPr>
                </pic:pic>
              </a:graphicData>
            </a:graphic>
            <wp14:sizeRelH relativeFrom="margin">
              <wp14:pctWidth>0</wp14:pctWidth>
            </wp14:sizeRelH>
            <wp14:sizeRelV relativeFrom="margin">
              <wp14:pctHeight>0</wp14:pctHeight>
            </wp14:sizeRelV>
          </wp:anchor>
        </w:drawing>
      </w:r>
    </w:p>
    <w:p w14:paraId="1EC1CA5C" w14:textId="77777777" w:rsidR="00E06565" w:rsidRDefault="00E06565" w:rsidP="00E967A5">
      <w:pPr>
        <w:spacing w:line="240" w:lineRule="auto"/>
      </w:pPr>
      <w:r w:rsidRPr="00E06565">
        <w:rPr>
          <w:b/>
        </w:rPr>
        <w:t>Using the information provided</w:t>
      </w:r>
      <w:r>
        <w:t>:</w:t>
      </w:r>
    </w:p>
    <w:p w14:paraId="0F44A16A" w14:textId="6407BCDB" w:rsidR="00E06565" w:rsidRDefault="00E06565" w:rsidP="00E06565">
      <w:pPr>
        <w:pStyle w:val="ListParagraph"/>
        <w:numPr>
          <w:ilvl w:val="0"/>
          <w:numId w:val="39"/>
        </w:numPr>
        <w:spacing w:line="240" w:lineRule="auto"/>
        <w:ind w:firstLine="270"/>
      </w:pPr>
      <w:r>
        <w:t>Generate a sequence</w:t>
      </w:r>
    </w:p>
    <w:p w14:paraId="67A6DD73" w14:textId="1B2E9082" w:rsidR="00E967A5" w:rsidRPr="00F85751" w:rsidRDefault="00E06565" w:rsidP="00E06565">
      <w:pPr>
        <w:pStyle w:val="ListParagraph"/>
        <w:numPr>
          <w:ilvl w:val="0"/>
          <w:numId w:val="39"/>
        </w:numPr>
        <w:spacing w:line="240" w:lineRule="auto"/>
        <w:ind w:firstLine="270"/>
      </w:pPr>
      <w:r>
        <w:t>Find a pattern of any length.</w:t>
      </w:r>
      <w:r w:rsidR="00E967A5">
        <w:br w:type="page"/>
      </w:r>
    </w:p>
    <w:p w14:paraId="6382A91C" w14:textId="22AA8C53" w:rsidR="00B50963" w:rsidRDefault="00B50963" w:rsidP="007D131C">
      <w:pPr>
        <w:pStyle w:val="Heading1"/>
        <w:spacing w:before="360"/>
      </w:pPr>
      <w:bookmarkStart w:id="9" w:name="_Toc72257799"/>
      <w:r>
        <w:lastRenderedPageBreak/>
        <w:t xml:space="preserve">Problem </w:t>
      </w:r>
      <w:r w:rsidR="0018659F">
        <w:t>2</w:t>
      </w:r>
      <w:r w:rsidR="00CE7B2A">
        <w:tab/>
        <w:t>(</w:t>
      </w:r>
      <w:r w:rsidR="002E46F6">
        <w:t>1</w:t>
      </w:r>
      <w:r w:rsidR="00CE7B2A">
        <w:t>0 pts)</w:t>
      </w:r>
      <w:bookmarkEnd w:id="9"/>
    </w:p>
    <w:p w14:paraId="6E5A5F39" w14:textId="0F93BAF2" w:rsidR="00E967A5" w:rsidRDefault="00EA140A" w:rsidP="003172BD">
      <w:r w:rsidRPr="00AD3443">
        <w:t xml:space="preserve">Write </w:t>
      </w:r>
      <w:r>
        <w:t xml:space="preserve">a </w:t>
      </w:r>
      <w:r w:rsidRPr="00AD3443">
        <w:t xml:space="preserve">Python program named </w:t>
      </w:r>
      <w:r w:rsidRPr="00B50963">
        <w:rPr>
          <w:b/>
        </w:rPr>
        <w:t>m</w:t>
      </w:r>
      <w:r>
        <w:rPr>
          <w:b/>
        </w:rPr>
        <w:t>2</w:t>
      </w:r>
      <w:r w:rsidRPr="00B50963">
        <w:rPr>
          <w:b/>
        </w:rPr>
        <w:t>p</w:t>
      </w:r>
      <w:r w:rsidR="0018659F">
        <w:rPr>
          <w:b/>
        </w:rPr>
        <w:t>2</w:t>
      </w:r>
      <w:r w:rsidRPr="00B50963">
        <w:rPr>
          <w:b/>
        </w:rPr>
        <w:t>.py</w:t>
      </w:r>
      <w:r w:rsidRPr="00AD3443">
        <w:t xml:space="preserve"> (module </w:t>
      </w:r>
      <w:r>
        <w:t>2,</w:t>
      </w:r>
      <w:r w:rsidRPr="00AD3443">
        <w:t xml:space="preserve"> problem </w:t>
      </w:r>
      <w:r w:rsidR="0018659F">
        <w:t>2</w:t>
      </w:r>
      <w:r w:rsidRPr="00AD3443">
        <w:t>)</w:t>
      </w:r>
      <w:r>
        <w:t xml:space="preserve"> </w:t>
      </w:r>
      <w:r w:rsidR="00A30F46">
        <w:t xml:space="preserve">that takes a single </w:t>
      </w:r>
      <w:r w:rsidR="00E967A5">
        <w:t xml:space="preserve">command line </w:t>
      </w:r>
      <w:r w:rsidR="00A30F46">
        <w:t xml:space="preserve">parameter, </w:t>
      </w:r>
      <w:r w:rsidR="00E967A5">
        <w:t>a directory name</w:t>
      </w:r>
      <w:r w:rsidR="00A30F46">
        <w:t>.</w:t>
      </w:r>
    </w:p>
    <w:p w14:paraId="54D290FC" w14:textId="3CF618CD" w:rsidR="00E967A5" w:rsidRDefault="00E967A5" w:rsidP="00E967A5"/>
    <w:p w14:paraId="53B8E86D" w14:textId="77777777" w:rsidR="00E967A5" w:rsidRDefault="00E967A5" w:rsidP="003172BD">
      <w:r>
        <w:t>The program will then go to that directory and produce the following information about the files in that folder:</w:t>
      </w:r>
    </w:p>
    <w:p w14:paraId="3A2D9355" w14:textId="496D323A" w:rsidR="00E967A5" w:rsidRDefault="00E967A5" w:rsidP="003172BD"/>
    <w:p w14:paraId="1F7CB5BE" w14:textId="25C5BEBF" w:rsidR="00A30F46" w:rsidRDefault="00A30F46" w:rsidP="00E967A5">
      <w:pPr>
        <w:tabs>
          <w:tab w:val="left" w:pos="1170"/>
        </w:tabs>
        <w:ind w:left="720"/>
      </w:pPr>
      <w:r>
        <w:t>File Name</w:t>
      </w:r>
      <w:r>
        <w:tab/>
        <w:t>: &lt;filename&gt;</w:t>
      </w:r>
    </w:p>
    <w:p w14:paraId="2E3367ED" w14:textId="3C9560B1" w:rsidR="00E967A5" w:rsidRDefault="00E967A5" w:rsidP="00E967A5">
      <w:pPr>
        <w:tabs>
          <w:tab w:val="left" w:pos="1170"/>
        </w:tabs>
        <w:ind w:left="720"/>
      </w:pPr>
      <w:r>
        <w:t>File Path</w:t>
      </w:r>
      <w:r>
        <w:tab/>
        <w:t>: &lt;absolute path of the file&gt;</w:t>
      </w:r>
    </w:p>
    <w:p w14:paraId="72A03C01" w14:textId="3CEAD685" w:rsidR="00A30F46" w:rsidRDefault="00A30F46" w:rsidP="00E967A5">
      <w:pPr>
        <w:tabs>
          <w:tab w:val="left" w:pos="1170"/>
        </w:tabs>
        <w:ind w:left="720"/>
      </w:pPr>
      <w:r>
        <w:t>File Size</w:t>
      </w:r>
      <w:r>
        <w:tab/>
        <w:t>: 125 bytes</w:t>
      </w:r>
    </w:p>
    <w:p w14:paraId="104793EB" w14:textId="7D2CB701" w:rsidR="00A30F46" w:rsidRDefault="00A30F46" w:rsidP="00E967A5">
      <w:pPr>
        <w:tabs>
          <w:tab w:val="left" w:pos="1170"/>
        </w:tabs>
        <w:ind w:left="720"/>
      </w:pPr>
      <w:proofErr w:type="spellStart"/>
      <w:r>
        <w:t>Inode</w:t>
      </w:r>
      <w:proofErr w:type="spellEnd"/>
      <w:r>
        <w:tab/>
      </w:r>
      <w:r w:rsidR="00E967A5">
        <w:tab/>
      </w:r>
      <w:r>
        <w:t>: 2356755</w:t>
      </w:r>
    </w:p>
    <w:p w14:paraId="3AF44A8C" w14:textId="018D6659" w:rsidR="00A30F46" w:rsidRDefault="00A30F46" w:rsidP="00E967A5">
      <w:pPr>
        <w:tabs>
          <w:tab w:val="left" w:pos="1170"/>
        </w:tabs>
        <w:ind w:left="720"/>
      </w:pPr>
      <w:r>
        <w:t>Last Mod</w:t>
      </w:r>
      <w:r>
        <w:tab/>
        <w:t>: Tues Jan 8 07:00:53</w:t>
      </w:r>
      <w:r>
        <w:tab/>
        <w:t>2019</w:t>
      </w:r>
    </w:p>
    <w:p w14:paraId="289C0CCC" w14:textId="7E8A4BF9" w:rsidR="00C023CE" w:rsidRDefault="00C023CE">
      <w:pPr>
        <w:spacing w:line="240" w:lineRule="auto"/>
      </w:pPr>
    </w:p>
    <w:p w14:paraId="1A91944F" w14:textId="594CE295" w:rsidR="00EA140A" w:rsidRDefault="00EA140A">
      <w:pPr>
        <w:spacing w:line="240" w:lineRule="auto"/>
        <w:rPr>
          <w:color w:val="00B0F0"/>
          <w:u w:val="single"/>
        </w:rPr>
      </w:pPr>
      <w:r>
        <w:t xml:space="preserve">What are </w:t>
      </w:r>
      <w:proofErr w:type="spellStart"/>
      <w:r>
        <w:t>inodes</w:t>
      </w:r>
      <w:proofErr w:type="spellEnd"/>
      <w:r>
        <w:t xml:space="preserve">: </w:t>
      </w:r>
      <w:r w:rsidRPr="00EA140A">
        <w:rPr>
          <w:color w:val="00B0F0"/>
          <w:u w:val="single"/>
        </w:rPr>
        <w:t>https://www.youtube.com/watch?v=_6VJ8WfWI4k</w:t>
      </w:r>
    </w:p>
    <w:p w14:paraId="759D5FCB" w14:textId="77777777" w:rsidR="002E46F6" w:rsidRDefault="002E46F6">
      <w:pPr>
        <w:spacing w:line="240" w:lineRule="auto"/>
      </w:pPr>
    </w:p>
    <w:p w14:paraId="529C2420" w14:textId="4AC74272" w:rsidR="00E967A5" w:rsidRDefault="00E967A5">
      <w:pPr>
        <w:spacing w:line="240" w:lineRule="auto"/>
      </w:pPr>
      <w:r w:rsidRPr="002E46F6">
        <w:rPr>
          <w:b/>
        </w:rPr>
        <w:t>HINT</w:t>
      </w:r>
      <w:r>
        <w:t xml:space="preserve">: </w:t>
      </w:r>
      <w:r w:rsidR="002E46F6">
        <w:t>M</w:t>
      </w:r>
      <w:r>
        <w:t>odules you may want to investigate (</w:t>
      </w:r>
      <w:r w:rsidR="002E46F6">
        <w:t xml:space="preserve">datetime, </w:t>
      </w:r>
      <w:r>
        <w:t>pathlib, os, glob)</w:t>
      </w:r>
    </w:p>
    <w:p w14:paraId="0FB7F067" w14:textId="62B5FA7B" w:rsidR="00EA140A" w:rsidRDefault="00EA140A">
      <w:pPr>
        <w:spacing w:line="240" w:lineRule="auto"/>
      </w:pPr>
    </w:p>
    <w:p w14:paraId="23E39848" w14:textId="14C16B30" w:rsidR="00EA140A" w:rsidRDefault="002E46F6">
      <w:pPr>
        <w:spacing w:line="240" w:lineRule="auto"/>
        <w:rPr>
          <w:b/>
          <w:sz w:val="28"/>
        </w:rPr>
      </w:pPr>
      <w:r w:rsidRPr="002E46F6">
        <w:rPr>
          <w:b/>
          <w:sz w:val="28"/>
        </w:rPr>
        <w:t>Submit the code and screenshots of the program executing.</w:t>
      </w:r>
    </w:p>
    <w:p w14:paraId="5B39D5BF" w14:textId="54C9DAE6" w:rsidR="002E46F6" w:rsidRDefault="002E46F6">
      <w:pPr>
        <w:spacing w:line="240" w:lineRule="auto"/>
        <w:rPr>
          <w:b/>
          <w:sz w:val="28"/>
        </w:rPr>
      </w:pPr>
    </w:p>
    <w:p w14:paraId="5EDF9394" w14:textId="1FD4605F" w:rsidR="002E46F6" w:rsidRDefault="002E46F6">
      <w:pPr>
        <w:spacing w:line="240" w:lineRule="auto"/>
        <w:rPr>
          <w:b/>
          <w:sz w:val="28"/>
        </w:rPr>
      </w:pPr>
    </w:p>
    <w:p w14:paraId="3181EEDC" w14:textId="508C0715" w:rsidR="002E46F6" w:rsidRDefault="002E46F6">
      <w:pPr>
        <w:spacing w:line="240" w:lineRule="auto"/>
        <w:rPr>
          <w:b/>
          <w:sz w:val="28"/>
        </w:rPr>
      </w:pPr>
    </w:p>
    <w:p w14:paraId="26F88347" w14:textId="77777777" w:rsidR="002E46F6" w:rsidRPr="002E46F6" w:rsidRDefault="002E46F6">
      <w:pPr>
        <w:spacing w:line="240" w:lineRule="auto"/>
        <w:rPr>
          <w:b/>
          <w:sz w:val="28"/>
        </w:rPr>
      </w:pPr>
    </w:p>
    <w:p w14:paraId="269E761C" w14:textId="428200B0" w:rsidR="00B50963" w:rsidRDefault="00B50963" w:rsidP="007D131C">
      <w:pPr>
        <w:pStyle w:val="Heading1"/>
        <w:spacing w:before="360"/>
      </w:pPr>
      <w:bookmarkStart w:id="10" w:name="_Toc72257800"/>
      <w:r>
        <w:t xml:space="preserve">Problem </w:t>
      </w:r>
      <w:r w:rsidR="0018659F">
        <w:t>3</w:t>
      </w:r>
      <w:r w:rsidR="00CE7B2A">
        <w:tab/>
        <w:t>(</w:t>
      </w:r>
      <w:r w:rsidR="003B1F3A">
        <w:t>16</w:t>
      </w:r>
      <w:r w:rsidR="00CE7B2A">
        <w:t xml:space="preserve"> pts)</w:t>
      </w:r>
      <w:bookmarkEnd w:id="10"/>
    </w:p>
    <w:p w14:paraId="3F743F5C" w14:textId="77777777" w:rsidR="004F65DD" w:rsidRDefault="00EF163E" w:rsidP="00A30F46">
      <w:r w:rsidRPr="00AD3443">
        <w:t xml:space="preserve">Write </w:t>
      </w:r>
      <w:r>
        <w:t xml:space="preserve">a </w:t>
      </w:r>
      <w:r w:rsidRPr="00AD3443">
        <w:t xml:space="preserve">Python program named </w:t>
      </w:r>
      <w:r w:rsidRPr="00B50963">
        <w:rPr>
          <w:b/>
        </w:rPr>
        <w:t>m</w:t>
      </w:r>
      <w:r>
        <w:rPr>
          <w:b/>
        </w:rPr>
        <w:t>2</w:t>
      </w:r>
      <w:r w:rsidRPr="00B50963">
        <w:rPr>
          <w:b/>
        </w:rPr>
        <w:t>p</w:t>
      </w:r>
      <w:r w:rsidR="0018659F">
        <w:rPr>
          <w:b/>
        </w:rPr>
        <w:t>3</w:t>
      </w:r>
      <w:r w:rsidRPr="00B50963">
        <w:rPr>
          <w:b/>
        </w:rPr>
        <w:t>.py</w:t>
      </w:r>
      <w:r w:rsidRPr="00AD3443">
        <w:t xml:space="preserve"> (module </w:t>
      </w:r>
      <w:r>
        <w:t>2,</w:t>
      </w:r>
      <w:r w:rsidRPr="00AD3443">
        <w:t xml:space="preserve"> problem </w:t>
      </w:r>
      <w:r w:rsidR="0018659F">
        <w:t>3</w:t>
      </w:r>
      <w:r w:rsidRPr="00AD3443">
        <w:t>)</w:t>
      </w:r>
      <w:r>
        <w:t xml:space="preserve"> </w:t>
      </w:r>
      <w:r w:rsidR="00A30F46">
        <w:t xml:space="preserve">that dumps the </w:t>
      </w:r>
      <w:r w:rsidR="002E46F6" w:rsidRPr="002E46F6">
        <w:rPr>
          <w:b/>
        </w:rPr>
        <w:t>PE</w:t>
      </w:r>
      <w:r w:rsidR="00A30F46">
        <w:t xml:space="preserve"> file header and identifies its parameters (use</w:t>
      </w:r>
      <w:r w:rsidR="00EA140A">
        <w:t xml:space="preserve"> the link for more details</w:t>
      </w:r>
      <w:r w:rsidR="00A30F46">
        <w:t xml:space="preserve"> </w:t>
      </w:r>
      <w:r w:rsidR="002E46F6" w:rsidRPr="002E46F6">
        <w:rPr>
          <w:color w:val="00B0F0"/>
          <w:u w:val="single"/>
        </w:rPr>
        <w:t>https://en.wikipedia.org/wiki/Portable_Executable</w:t>
      </w:r>
      <w:r w:rsidR="00A30F46">
        <w:t xml:space="preserve">). </w:t>
      </w:r>
    </w:p>
    <w:p w14:paraId="0D4E6F0F" w14:textId="77777777" w:rsidR="004F65DD" w:rsidRDefault="004F65DD" w:rsidP="00A30F46"/>
    <w:p w14:paraId="71F94EF9" w14:textId="499B4AD8" w:rsidR="00A30F46" w:rsidRDefault="00A30F46" w:rsidP="00A30F46">
      <w:r>
        <w:t>Print the parameters using the following format</w:t>
      </w:r>
      <w:r w:rsidR="004F65DD">
        <w:t xml:space="preserve">: </w:t>
      </w:r>
      <w:r w:rsidR="004F65DD" w:rsidRPr="004F65DD">
        <w:rPr>
          <w:b/>
        </w:rPr>
        <w:t>6pts</w:t>
      </w:r>
    </w:p>
    <w:p w14:paraId="1B327455" w14:textId="77777777" w:rsidR="0066637C" w:rsidRDefault="0066637C" w:rsidP="00A30F46"/>
    <w:p w14:paraId="0483E1C1" w14:textId="17597A04" w:rsidR="00EA140A" w:rsidRDefault="0066637C" w:rsidP="00A30F46">
      <w:pPr>
        <w:tabs>
          <w:tab w:val="left" w:pos="1260"/>
        </w:tabs>
      </w:pPr>
      <w:r>
        <w:t>Report generated by: John Smith</w:t>
      </w:r>
    </w:p>
    <w:p w14:paraId="5EAA96D6" w14:textId="79D8DB91" w:rsidR="0066637C" w:rsidRDefault="0066637C" w:rsidP="00A30F46">
      <w:pPr>
        <w:tabs>
          <w:tab w:val="left" w:pos="1260"/>
        </w:tabs>
      </w:pPr>
      <w:r>
        <w:t>Contact</w:t>
      </w:r>
      <w:r>
        <w:tab/>
        <w:t>: john.smith@edu.sait.ca</w:t>
      </w:r>
    </w:p>
    <w:p w14:paraId="0F6C5293" w14:textId="7F64E029" w:rsidR="0066637C" w:rsidRDefault="0066637C" w:rsidP="00A30F46">
      <w:pPr>
        <w:tabs>
          <w:tab w:val="left" w:pos="1260"/>
        </w:tabs>
      </w:pPr>
      <w:r>
        <w:t>Date/Time</w:t>
      </w:r>
      <w:r>
        <w:tab/>
        <w:t>: Jan-12-2021  09:27:33 (</w:t>
      </w:r>
      <w:proofErr w:type="spellStart"/>
      <w:r>
        <w:t>utc</w:t>
      </w:r>
      <w:proofErr w:type="spellEnd"/>
      <w:r>
        <w:t>: 232142341342)</w:t>
      </w:r>
    </w:p>
    <w:p w14:paraId="63E032E1" w14:textId="59D0D550" w:rsidR="00A30F46" w:rsidRDefault="00A30F46" w:rsidP="0066637C">
      <w:pPr>
        <w:tabs>
          <w:tab w:val="left" w:pos="1260"/>
        </w:tabs>
        <w:ind w:left="720"/>
      </w:pPr>
      <w:r>
        <w:t>File</w:t>
      </w:r>
      <w:r>
        <w:tab/>
      </w:r>
      <w:r w:rsidR="0066637C">
        <w:tab/>
      </w:r>
      <w:r w:rsidR="0066637C">
        <w:tab/>
      </w:r>
      <w:r w:rsidR="004F65DD">
        <w:tab/>
      </w:r>
      <w:r>
        <w:t xml:space="preserve">: </w:t>
      </w:r>
      <w:r w:rsidR="00EA140A">
        <w:t>mytest</w:t>
      </w:r>
      <w:r w:rsidR="004F65DD">
        <w:t>.exe</w:t>
      </w:r>
    </w:p>
    <w:p w14:paraId="5645C554" w14:textId="08F5D3F3" w:rsidR="00A30F46" w:rsidRDefault="00A30F46" w:rsidP="0066637C">
      <w:pPr>
        <w:tabs>
          <w:tab w:val="left" w:pos="1260"/>
        </w:tabs>
        <w:ind w:left="720"/>
      </w:pPr>
      <w:r>
        <w:t>Magic</w:t>
      </w:r>
      <w:r>
        <w:tab/>
      </w:r>
      <w:r w:rsidR="0066637C">
        <w:tab/>
      </w:r>
      <w:r w:rsidR="004F65DD">
        <w:tab/>
      </w:r>
      <w:r>
        <w:t>: 0x</w:t>
      </w:r>
      <w:r w:rsidR="004F65DD">
        <w:t>5A4D</w:t>
      </w:r>
    </w:p>
    <w:p w14:paraId="3CCB5B97" w14:textId="05C585F4" w:rsidR="004F65DD" w:rsidRDefault="004F65DD" w:rsidP="0066637C">
      <w:pPr>
        <w:tabs>
          <w:tab w:val="left" w:pos="1260"/>
        </w:tabs>
        <w:ind w:left="720"/>
      </w:pPr>
      <w:r>
        <w:t>PE Header Offset</w:t>
      </w:r>
      <w:r>
        <w:tab/>
        <w:t>: 0x456</w:t>
      </w:r>
    </w:p>
    <w:p w14:paraId="302D8266" w14:textId="3B943534" w:rsidR="00A30F46" w:rsidRDefault="00A30F46" w:rsidP="0066637C">
      <w:pPr>
        <w:tabs>
          <w:tab w:val="left" w:pos="1260"/>
        </w:tabs>
        <w:ind w:left="720"/>
      </w:pPr>
      <w:r>
        <w:t>Format</w:t>
      </w:r>
      <w:r>
        <w:tab/>
      </w:r>
      <w:r w:rsidR="0066637C">
        <w:tab/>
      </w:r>
      <w:r w:rsidR="004F65DD">
        <w:tab/>
      </w:r>
      <w:r>
        <w:t>: 64 bit</w:t>
      </w:r>
    </w:p>
    <w:p w14:paraId="5CCEB99C" w14:textId="3FC9EF3F" w:rsidR="00A30F46" w:rsidRDefault="00A30F46" w:rsidP="0066637C">
      <w:pPr>
        <w:tabs>
          <w:tab w:val="left" w:pos="1260"/>
        </w:tabs>
        <w:ind w:left="720"/>
      </w:pPr>
      <w:r>
        <w:t>Endian</w:t>
      </w:r>
      <w:r w:rsidR="0066637C">
        <w:tab/>
      </w:r>
      <w:r>
        <w:tab/>
      </w:r>
      <w:r w:rsidR="004F65DD">
        <w:tab/>
      </w:r>
      <w:r>
        <w:t>: big</w:t>
      </w:r>
    </w:p>
    <w:p w14:paraId="2C24ED70" w14:textId="40EC182E" w:rsidR="00A30F46" w:rsidRDefault="00A30F46" w:rsidP="0066637C">
      <w:pPr>
        <w:tabs>
          <w:tab w:val="left" w:pos="1260"/>
        </w:tabs>
        <w:ind w:left="720"/>
      </w:pPr>
      <w:r>
        <w:t>Machine</w:t>
      </w:r>
      <w:r>
        <w:tab/>
      </w:r>
      <w:r w:rsidR="004F65DD">
        <w:tab/>
      </w:r>
      <w:r>
        <w:t>: x86-64</w:t>
      </w:r>
    </w:p>
    <w:p w14:paraId="13684E52" w14:textId="55C114D3" w:rsidR="00F04626" w:rsidRDefault="00F04626" w:rsidP="0066637C">
      <w:pPr>
        <w:tabs>
          <w:tab w:val="left" w:pos="1260"/>
        </w:tabs>
        <w:ind w:left="720"/>
      </w:pPr>
      <w:r>
        <w:t>Entry Point</w:t>
      </w:r>
      <w:r>
        <w:tab/>
      </w:r>
      <w:r w:rsidR="004F65DD">
        <w:tab/>
      </w:r>
      <w:r>
        <w:t>: 0x401000</w:t>
      </w:r>
    </w:p>
    <w:p w14:paraId="48ED8B71" w14:textId="65930A45" w:rsidR="00A30F46" w:rsidRDefault="00A30F46" w:rsidP="00A30F46">
      <w:pPr>
        <w:tabs>
          <w:tab w:val="left" w:pos="1260"/>
        </w:tabs>
      </w:pPr>
    </w:p>
    <w:p w14:paraId="54FDF60C" w14:textId="2DD5034D" w:rsidR="004F65DD" w:rsidRDefault="004F65DD" w:rsidP="00A30F46">
      <w:pPr>
        <w:tabs>
          <w:tab w:val="left" w:pos="1260"/>
        </w:tabs>
      </w:pPr>
    </w:p>
    <w:p w14:paraId="5FEC6BC0" w14:textId="77777777" w:rsidR="004F65DD" w:rsidRDefault="004F65DD" w:rsidP="00A30F46">
      <w:pPr>
        <w:tabs>
          <w:tab w:val="left" w:pos="1260"/>
        </w:tabs>
      </w:pPr>
    </w:p>
    <w:p w14:paraId="70AFA591" w14:textId="38347AB9" w:rsidR="00EA140A" w:rsidRDefault="008E3CB9" w:rsidP="004F65DD">
      <w:pPr>
        <w:tabs>
          <w:tab w:val="left" w:pos="1260"/>
        </w:tabs>
      </w:pPr>
      <w:r>
        <w:t xml:space="preserve">To accomplish this </w:t>
      </w:r>
      <w:proofErr w:type="gramStart"/>
      <w:r>
        <w:t>task</w:t>
      </w:r>
      <w:proofErr w:type="gramEnd"/>
      <w:r>
        <w:t xml:space="preserve"> </w:t>
      </w:r>
      <w:r w:rsidR="004F65DD">
        <w:t>you can copy one of the following files from your Windows host or VM:</w:t>
      </w:r>
    </w:p>
    <w:p w14:paraId="5054E618" w14:textId="1939DF13" w:rsidR="004F65DD" w:rsidRDefault="004F65DD" w:rsidP="004F65DD">
      <w:pPr>
        <w:pStyle w:val="ListParagraph"/>
        <w:numPr>
          <w:ilvl w:val="0"/>
          <w:numId w:val="40"/>
        </w:numPr>
        <w:tabs>
          <w:tab w:val="left" w:pos="1260"/>
        </w:tabs>
        <w:rPr>
          <w:b/>
        </w:rPr>
      </w:pPr>
      <w:r>
        <w:rPr>
          <w:b/>
        </w:rPr>
        <w:t>cmd.exe</w:t>
      </w:r>
      <w:r w:rsidR="00EA5915">
        <w:rPr>
          <w:b/>
        </w:rPr>
        <w:t xml:space="preserve"> or</w:t>
      </w:r>
    </w:p>
    <w:p w14:paraId="5BD4DF2B" w14:textId="0BEE893B" w:rsidR="004F65DD" w:rsidRDefault="004F65DD" w:rsidP="004F65DD">
      <w:pPr>
        <w:pStyle w:val="ListParagraph"/>
        <w:numPr>
          <w:ilvl w:val="0"/>
          <w:numId w:val="40"/>
        </w:numPr>
        <w:tabs>
          <w:tab w:val="left" w:pos="1260"/>
        </w:tabs>
        <w:rPr>
          <w:b/>
        </w:rPr>
      </w:pPr>
      <w:r>
        <w:rPr>
          <w:b/>
        </w:rPr>
        <w:t>notepad.exe</w:t>
      </w:r>
    </w:p>
    <w:p w14:paraId="039EC24F" w14:textId="23D1C18F" w:rsidR="004F65DD" w:rsidRDefault="004F65DD" w:rsidP="004F65DD">
      <w:pPr>
        <w:tabs>
          <w:tab w:val="left" w:pos="1260"/>
        </w:tabs>
        <w:rPr>
          <w:b/>
        </w:rPr>
      </w:pPr>
    </w:p>
    <w:p w14:paraId="31096A58" w14:textId="77777777" w:rsidR="00EA5915" w:rsidRPr="00EA5915" w:rsidRDefault="00EA5915" w:rsidP="004F65DD">
      <w:pPr>
        <w:tabs>
          <w:tab w:val="left" w:pos="1260"/>
        </w:tabs>
      </w:pPr>
      <w:r w:rsidRPr="00EA5915">
        <w:t>You will use 2 approaches to complete the task:</w:t>
      </w:r>
    </w:p>
    <w:p w14:paraId="40FB6098" w14:textId="250A5CF3" w:rsidR="004F65DD" w:rsidRDefault="004F65DD" w:rsidP="00EA5915">
      <w:pPr>
        <w:pStyle w:val="ListParagraph"/>
        <w:numPr>
          <w:ilvl w:val="0"/>
          <w:numId w:val="41"/>
        </w:numPr>
        <w:tabs>
          <w:tab w:val="left" w:pos="1260"/>
        </w:tabs>
      </w:pPr>
      <w:r w:rsidRPr="00EA5915">
        <w:t xml:space="preserve">You will open the file </w:t>
      </w:r>
      <w:r w:rsidR="00EA5915" w:rsidRPr="00EA5915">
        <w:t>using the open function and retrieve the information manually.</w:t>
      </w:r>
    </w:p>
    <w:p w14:paraId="199C9CDD" w14:textId="5AD80D11" w:rsidR="00EA5915" w:rsidRPr="00EA5915" w:rsidRDefault="00EA5915" w:rsidP="00EA5915">
      <w:pPr>
        <w:pStyle w:val="ListParagraph"/>
        <w:numPr>
          <w:ilvl w:val="0"/>
          <w:numId w:val="41"/>
        </w:numPr>
        <w:tabs>
          <w:tab w:val="left" w:pos="1260"/>
        </w:tabs>
      </w:pPr>
      <w:r>
        <w:t>You w</w:t>
      </w:r>
      <w:bookmarkStart w:id="11" w:name="_GoBack"/>
      <w:bookmarkEnd w:id="11"/>
      <w:r>
        <w:t>ill use the pefile module and functions to extract the same information.</w:t>
      </w:r>
    </w:p>
    <w:p w14:paraId="78E27C91" w14:textId="77777777" w:rsidR="004F65DD" w:rsidRDefault="004F65DD" w:rsidP="004F65DD">
      <w:pPr>
        <w:tabs>
          <w:tab w:val="left" w:pos="1260"/>
        </w:tabs>
        <w:rPr>
          <w:b/>
        </w:rPr>
      </w:pPr>
    </w:p>
    <w:p w14:paraId="59136629" w14:textId="214CCDEE" w:rsidR="004F65DD" w:rsidRPr="004F65DD" w:rsidRDefault="004F65DD" w:rsidP="004F65DD">
      <w:pPr>
        <w:tabs>
          <w:tab w:val="left" w:pos="1260"/>
        </w:tabs>
        <w:rPr>
          <w:b/>
          <w:sz w:val="24"/>
        </w:rPr>
      </w:pPr>
      <w:r w:rsidRPr="004F65DD">
        <w:rPr>
          <w:b/>
          <w:sz w:val="24"/>
        </w:rPr>
        <w:t xml:space="preserve">You can also use modules </w:t>
      </w:r>
      <w:r>
        <w:rPr>
          <w:b/>
          <w:sz w:val="24"/>
        </w:rPr>
        <w:t>(</w:t>
      </w:r>
      <w:r w:rsidRPr="004F65DD">
        <w:rPr>
          <w:b/>
          <w:color w:val="548DD4" w:themeColor="text2" w:themeTint="99"/>
          <w:sz w:val="24"/>
        </w:rPr>
        <w:t xml:space="preserve">pefile </w:t>
      </w:r>
      <w:r>
        <w:rPr>
          <w:b/>
          <w:color w:val="548DD4" w:themeColor="text2" w:themeTint="99"/>
          <w:sz w:val="24"/>
        </w:rPr>
        <w:t xml:space="preserve">and datetime </w:t>
      </w:r>
      <w:r w:rsidRPr="004F65DD">
        <w:rPr>
          <w:b/>
          <w:color w:val="548DD4" w:themeColor="text2" w:themeTint="99"/>
          <w:sz w:val="24"/>
        </w:rPr>
        <w:t>which should be available by default in your Linux installation</w:t>
      </w:r>
      <w:r w:rsidRPr="004F65DD">
        <w:rPr>
          <w:b/>
          <w:sz w:val="24"/>
        </w:rPr>
        <w:t>)</w:t>
      </w:r>
    </w:p>
    <w:p w14:paraId="7BC234DE" w14:textId="5EF31113" w:rsidR="0088502B" w:rsidRDefault="0066637C" w:rsidP="0066637C">
      <w:pPr>
        <w:pStyle w:val="Heading2"/>
      </w:pPr>
      <w:bookmarkStart w:id="12" w:name="_Toc72257801"/>
      <w:r>
        <w:t>Questions:</w:t>
      </w:r>
      <w:bookmarkEnd w:id="12"/>
    </w:p>
    <w:p w14:paraId="2DE30069" w14:textId="36B9C62F" w:rsidR="0066637C" w:rsidRDefault="0066637C" w:rsidP="0066637C">
      <w:pPr>
        <w:pStyle w:val="ListParagraph"/>
        <w:numPr>
          <w:ilvl w:val="0"/>
          <w:numId w:val="37"/>
        </w:numPr>
      </w:pPr>
      <w:r>
        <w:t>What is the significance of the Entry point of an executable file?</w:t>
      </w:r>
      <w:r w:rsidR="004F65DD">
        <w:t xml:space="preserve"> </w:t>
      </w:r>
      <w:r w:rsidR="004F65DD" w:rsidRPr="004F65DD">
        <w:rPr>
          <w:b/>
        </w:rPr>
        <w:t>2pts</w:t>
      </w:r>
    </w:p>
    <w:p w14:paraId="286E6CBC" w14:textId="77777777" w:rsidR="00EA5915" w:rsidRPr="00EA5915" w:rsidRDefault="0066637C" w:rsidP="00F552E8">
      <w:pPr>
        <w:pStyle w:val="ListParagraph"/>
        <w:numPr>
          <w:ilvl w:val="0"/>
          <w:numId w:val="37"/>
        </w:numPr>
      </w:pPr>
      <w:r>
        <w:t>What is the significance of the Magic number? In other words what is it used for</w:t>
      </w:r>
      <w:r w:rsidR="00EA5915">
        <w:t xml:space="preserve">? </w:t>
      </w:r>
      <w:r w:rsidR="00EA5915" w:rsidRPr="00EA5915">
        <w:rPr>
          <w:b/>
        </w:rPr>
        <w:t>1pt</w:t>
      </w:r>
    </w:p>
    <w:p w14:paraId="3D9217A0" w14:textId="39AFD210" w:rsidR="0066637C" w:rsidRDefault="00EA5915" w:rsidP="00F552E8">
      <w:pPr>
        <w:pStyle w:val="ListParagraph"/>
        <w:numPr>
          <w:ilvl w:val="0"/>
          <w:numId w:val="37"/>
        </w:numPr>
      </w:pPr>
      <w:r>
        <w:t>I</w:t>
      </w:r>
      <w:r w:rsidR="0066637C">
        <w:t>f the magic number is changed to say all F’s will the program still run?</w:t>
      </w:r>
      <w:r>
        <w:t xml:space="preserve"> </w:t>
      </w:r>
      <w:r w:rsidRPr="00EA5915">
        <w:rPr>
          <w:b/>
        </w:rPr>
        <w:t>1pt</w:t>
      </w:r>
    </w:p>
    <w:p w14:paraId="08B3E3C9" w14:textId="554FFFCA" w:rsidR="00E6369D" w:rsidRPr="00EA5915" w:rsidRDefault="00E6369D" w:rsidP="0066637C">
      <w:pPr>
        <w:pStyle w:val="ListParagraph"/>
        <w:numPr>
          <w:ilvl w:val="0"/>
          <w:numId w:val="37"/>
        </w:numPr>
      </w:pPr>
      <w:r>
        <w:t>Test your hypothesis to see if changing the magic number affects the program execution.</w:t>
      </w:r>
      <w:r w:rsidR="00EA5915">
        <w:t xml:space="preserve"> </w:t>
      </w:r>
      <w:r w:rsidR="00EA5915" w:rsidRPr="00EA5915">
        <w:rPr>
          <w:b/>
        </w:rPr>
        <w:t>1pt</w:t>
      </w:r>
    </w:p>
    <w:p w14:paraId="7914C91D" w14:textId="75AD8490" w:rsidR="00EA5915" w:rsidRDefault="00EA5915" w:rsidP="0066637C">
      <w:pPr>
        <w:pStyle w:val="ListParagraph"/>
        <w:numPr>
          <w:ilvl w:val="0"/>
          <w:numId w:val="37"/>
        </w:numPr>
      </w:pPr>
      <w:r>
        <w:t xml:space="preserve">Evaluate the ease of using the pefile module vs development without it. To help try retrieving something like the time the program was compiled or the name of the compiler used from the PE file. </w:t>
      </w:r>
      <w:r w:rsidRPr="00EA5915">
        <w:rPr>
          <w:b/>
        </w:rPr>
        <w:t>5pts</w:t>
      </w:r>
    </w:p>
    <w:p w14:paraId="62BCBC93" w14:textId="13C07F79" w:rsidR="0066637C" w:rsidRDefault="0066637C" w:rsidP="00EA5915"/>
    <w:p w14:paraId="73E59507" w14:textId="77777777" w:rsidR="00EA5915" w:rsidRDefault="00EA5915" w:rsidP="00EA5915">
      <w:pPr>
        <w:spacing w:line="240" w:lineRule="auto"/>
        <w:rPr>
          <w:b/>
          <w:sz w:val="28"/>
        </w:rPr>
      </w:pPr>
      <w:r w:rsidRPr="002E46F6">
        <w:rPr>
          <w:b/>
          <w:sz w:val="28"/>
        </w:rPr>
        <w:t>Submit the code and screenshots of the program executing.</w:t>
      </w:r>
    </w:p>
    <w:p w14:paraId="5AE6EF4A" w14:textId="4993274D" w:rsidR="00EA5915" w:rsidRDefault="00EA5915" w:rsidP="00EA5915"/>
    <w:p w14:paraId="2D579542" w14:textId="3188771A" w:rsidR="00EA5915" w:rsidRDefault="00EA5915" w:rsidP="00EA5915"/>
    <w:p w14:paraId="5B4DF03E" w14:textId="77777777" w:rsidR="00EA5915" w:rsidRPr="0066637C" w:rsidRDefault="00EA5915" w:rsidP="00EA5915"/>
    <w:p w14:paraId="4D7E0DB2" w14:textId="79E75C02" w:rsidR="00782BEF" w:rsidRDefault="00782BEF" w:rsidP="00782BEF">
      <w:pPr>
        <w:pStyle w:val="Heading1"/>
        <w:spacing w:before="360"/>
      </w:pPr>
      <w:bookmarkStart w:id="13" w:name="_Toc72257803"/>
      <w:r>
        <w:t xml:space="preserve">Problem </w:t>
      </w:r>
      <w:r w:rsidR="003B1F3A">
        <w:t>4</w:t>
      </w:r>
      <w:r w:rsidR="00CE7B2A">
        <w:tab/>
        <w:t>(</w:t>
      </w:r>
      <w:r w:rsidR="003B1F3A">
        <w:t>12</w:t>
      </w:r>
      <w:r w:rsidR="00CE7B2A">
        <w:t xml:space="preserve"> pts)</w:t>
      </w:r>
      <w:bookmarkEnd w:id="13"/>
    </w:p>
    <w:p w14:paraId="68129500" w14:textId="63026ECA" w:rsidR="00F04626" w:rsidRDefault="00F04626" w:rsidP="00F04626">
      <w:r>
        <w:t xml:space="preserve">You have been told by your boss to determine which computers are currently on the network. </w:t>
      </w:r>
      <w:r w:rsidR="00EA5915">
        <w:t>Sh</w:t>
      </w:r>
      <w:r>
        <w:t xml:space="preserve">e further tells you that </w:t>
      </w:r>
      <w:r w:rsidR="00EA5915">
        <w:t>there are 2 subnets</w:t>
      </w:r>
      <w:r>
        <w:t xml:space="preserve"> </w:t>
      </w:r>
      <w:bookmarkStart w:id="14" w:name="_Hlk60860524"/>
      <w:r w:rsidRPr="001E22DC">
        <w:rPr>
          <w:b/>
        </w:rPr>
        <w:t>10.110.16.</w:t>
      </w:r>
      <w:bookmarkEnd w:id="14"/>
      <w:r>
        <w:rPr>
          <w:b/>
        </w:rPr>
        <w:t>128</w:t>
      </w:r>
      <w:r>
        <w:t>/</w:t>
      </w:r>
      <w:r w:rsidRPr="001E22DC">
        <w:rPr>
          <w:b/>
          <w:sz w:val="24"/>
        </w:rPr>
        <w:t>2</w:t>
      </w:r>
      <w:r w:rsidR="00EA5915">
        <w:rPr>
          <w:b/>
          <w:sz w:val="24"/>
        </w:rPr>
        <w:t xml:space="preserve">6 </w:t>
      </w:r>
      <w:r w:rsidR="00EA5915" w:rsidRPr="00EA5915">
        <w:t>and</w:t>
      </w:r>
      <w:r w:rsidR="00EA5915">
        <w:rPr>
          <w:sz w:val="24"/>
        </w:rPr>
        <w:t xml:space="preserve"> </w:t>
      </w:r>
      <w:r w:rsidR="00EA5915" w:rsidRPr="001E22DC">
        <w:rPr>
          <w:b/>
        </w:rPr>
        <w:t>10.110.1</w:t>
      </w:r>
      <w:r w:rsidR="00EA5915">
        <w:rPr>
          <w:b/>
        </w:rPr>
        <w:t>7</w:t>
      </w:r>
      <w:r w:rsidR="00EA5915" w:rsidRPr="001E22DC">
        <w:rPr>
          <w:b/>
        </w:rPr>
        <w:t>.</w:t>
      </w:r>
      <w:r w:rsidR="00EA5915">
        <w:rPr>
          <w:b/>
        </w:rPr>
        <w:t>128</w:t>
      </w:r>
      <w:r w:rsidR="00EA5915">
        <w:t>/</w:t>
      </w:r>
      <w:r w:rsidR="00EA5915" w:rsidRPr="001E22DC">
        <w:rPr>
          <w:b/>
          <w:sz w:val="24"/>
        </w:rPr>
        <w:t>2</w:t>
      </w:r>
      <w:r w:rsidR="00EA5915">
        <w:rPr>
          <w:b/>
          <w:sz w:val="24"/>
        </w:rPr>
        <w:t>6</w:t>
      </w:r>
      <w:r w:rsidR="00EA5915" w:rsidRPr="00EA5915">
        <w:rPr>
          <w:sz w:val="24"/>
        </w:rPr>
        <w:t>.</w:t>
      </w:r>
      <w:r w:rsidR="00EA5915">
        <w:rPr>
          <w:b/>
          <w:sz w:val="24"/>
        </w:rPr>
        <w:t xml:space="preserve"> </w:t>
      </w:r>
      <w:r w:rsidR="00EA5915" w:rsidRPr="00EA5915">
        <w:t>She</w:t>
      </w:r>
      <w:r w:rsidR="00EA5915">
        <w:rPr>
          <w:sz w:val="24"/>
        </w:rPr>
        <w:t xml:space="preserve"> </w:t>
      </w:r>
      <w:r>
        <w:t xml:space="preserve">wants you to generate a list of IP Addresses to scan. </w:t>
      </w:r>
      <w:r w:rsidR="003B1F3A">
        <w:t>Sh</w:t>
      </w:r>
      <w:r>
        <w:t xml:space="preserve">e itemizes what </w:t>
      </w:r>
      <w:r w:rsidR="003B1F3A">
        <w:t>s</w:t>
      </w:r>
      <w:r>
        <w:t>he believes you should do as follows:</w:t>
      </w:r>
    </w:p>
    <w:p w14:paraId="6A334983" w14:textId="3B0AA2EA" w:rsidR="0066637C" w:rsidRDefault="0066637C" w:rsidP="00F04626">
      <w:pPr>
        <w:rPr>
          <w:b/>
          <w:color w:val="FF0000"/>
        </w:rPr>
      </w:pPr>
      <w:r w:rsidRPr="00CE7B2A">
        <w:rPr>
          <w:b/>
          <w:color w:val="FF0000"/>
        </w:rPr>
        <w:t xml:space="preserve">(Do not use a </w:t>
      </w:r>
      <w:r w:rsidR="00CE7B2A" w:rsidRPr="00CE7B2A">
        <w:rPr>
          <w:b/>
          <w:color w:val="FF0000"/>
        </w:rPr>
        <w:t>third-party module to complete this)</w:t>
      </w:r>
    </w:p>
    <w:p w14:paraId="1EAC5029" w14:textId="77777777" w:rsidR="00CE7B2A" w:rsidRPr="00CE7B2A" w:rsidRDefault="00CE7B2A" w:rsidP="00F04626">
      <w:pPr>
        <w:rPr>
          <w:b/>
          <w:color w:val="FF0000"/>
        </w:rPr>
      </w:pPr>
    </w:p>
    <w:p w14:paraId="2BEB040F" w14:textId="77777777" w:rsidR="00F04626" w:rsidRDefault="00F04626" w:rsidP="00F04626">
      <w:pPr>
        <w:pStyle w:val="ListParagraph"/>
        <w:numPr>
          <w:ilvl w:val="0"/>
          <w:numId w:val="26"/>
        </w:numPr>
        <w:spacing w:after="60"/>
        <w:contextualSpacing w:val="0"/>
      </w:pPr>
      <w:r>
        <w:t xml:space="preserve">Create a program called </w:t>
      </w:r>
      <w:r w:rsidRPr="00E957F9">
        <w:rPr>
          <w:b/>
        </w:rPr>
        <w:t>m1subnet.py</w:t>
      </w:r>
    </w:p>
    <w:p w14:paraId="72076BDE" w14:textId="77777777" w:rsidR="00F04626" w:rsidRDefault="00F04626" w:rsidP="00F04626">
      <w:pPr>
        <w:pStyle w:val="ListParagraph"/>
        <w:numPr>
          <w:ilvl w:val="0"/>
          <w:numId w:val="26"/>
        </w:numPr>
        <w:spacing w:after="60"/>
        <w:contextualSpacing w:val="0"/>
      </w:pPr>
      <w:r>
        <w:t>Write code that will generate a list of all possible IP Address (including the subnet network address and subnet broadcast address).</w:t>
      </w:r>
    </w:p>
    <w:p w14:paraId="21C21B3C" w14:textId="77777777" w:rsidR="00F04626" w:rsidRDefault="00F04626" w:rsidP="00F04626">
      <w:pPr>
        <w:pStyle w:val="ListParagraph"/>
        <w:numPr>
          <w:ilvl w:val="0"/>
          <w:numId w:val="26"/>
        </w:numPr>
        <w:spacing w:after="60"/>
        <w:contextualSpacing w:val="0"/>
      </w:pPr>
      <w:r>
        <w:t>The output should have the following format:</w:t>
      </w:r>
    </w:p>
    <w:p w14:paraId="2E9BA2BE" w14:textId="45AEC588" w:rsidR="00F04626" w:rsidRDefault="00F04626" w:rsidP="00F04626">
      <w:pPr>
        <w:pStyle w:val="ListParagraph"/>
      </w:pPr>
      <w:r>
        <w:t xml:space="preserve">Subnet Network Address: </w:t>
      </w:r>
      <w:r w:rsidRPr="001E22DC">
        <w:rPr>
          <w:b/>
        </w:rPr>
        <w:t>10.110.</w:t>
      </w:r>
      <w:r w:rsidR="003B1F3A">
        <w:rPr>
          <w:b/>
        </w:rPr>
        <w:t>XX</w:t>
      </w:r>
      <w:r w:rsidRPr="001E22DC">
        <w:rPr>
          <w:b/>
        </w:rPr>
        <w:t>.</w:t>
      </w:r>
      <w:r>
        <w:rPr>
          <w:b/>
        </w:rPr>
        <w:t>XX</w:t>
      </w:r>
    </w:p>
    <w:p w14:paraId="23BF139D" w14:textId="77777777" w:rsidR="00F04626" w:rsidRDefault="00F04626" w:rsidP="00F04626">
      <w:pPr>
        <w:pStyle w:val="ListParagraph"/>
      </w:pPr>
      <w:r>
        <w:t>Subnet First Address: 10.110.XX.XX</w:t>
      </w:r>
    </w:p>
    <w:p w14:paraId="74603789" w14:textId="77777777" w:rsidR="00F04626" w:rsidRDefault="00F04626" w:rsidP="00F04626">
      <w:pPr>
        <w:pStyle w:val="ListParagraph"/>
      </w:pPr>
      <w:r>
        <w:t>Subnet Last Address: 10.110.XX.XX</w:t>
      </w:r>
    </w:p>
    <w:p w14:paraId="2A3F8A3E" w14:textId="77777777" w:rsidR="00F04626" w:rsidRDefault="00F04626" w:rsidP="00F04626">
      <w:pPr>
        <w:pStyle w:val="ListParagraph"/>
      </w:pPr>
      <w:r>
        <w:lastRenderedPageBreak/>
        <w:t>Subnet Broadcast Address 10.110.XX.XX</w:t>
      </w:r>
    </w:p>
    <w:p w14:paraId="62A72F95" w14:textId="77777777" w:rsidR="00F04626" w:rsidRDefault="00F04626" w:rsidP="00F04626">
      <w:pPr>
        <w:pStyle w:val="ListParagraph"/>
      </w:pPr>
      <w:r>
        <w:t xml:space="preserve">Range of IP Address to be scanned: </w:t>
      </w:r>
      <w:proofErr w:type="gramStart"/>
      <w:r>
        <w:t>10.100.XX</w:t>
      </w:r>
      <w:proofErr w:type="gramEnd"/>
      <w:r>
        <w:t>.XX, 10.100.XX.XX, 10.100.XX.XX, … and so on.</w:t>
      </w:r>
    </w:p>
    <w:p w14:paraId="4D177E7F" w14:textId="7B5794DF" w:rsidR="00433B33" w:rsidRDefault="00433B33" w:rsidP="00017FD6"/>
    <w:p w14:paraId="49C44F59" w14:textId="77777777" w:rsidR="003B1F3A" w:rsidRDefault="003B1F3A" w:rsidP="003B1F3A">
      <w:pPr>
        <w:spacing w:line="240" w:lineRule="auto"/>
        <w:rPr>
          <w:b/>
          <w:sz w:val="28"/>
        </w:rPr>
      </w:pPr>
      <w:r w:rsidRPr="002E46F6">
        <w:rPr>
          <w:b/>
          <w:sz w:val="28"/>
        </w:rPr>
        <w:t>Submit the code and screenshots of the program executing.</w:t>
      </w:r>
    </w:p>
    <w:p w14:paraId="69F727F2" w14:textId="77777777" w:rsidR="003B1F3A" w:rsidRPr="001B0A05" w:rsidRDefault="003B1F3A" w:rsidP="00017FD6"/>
    <w:sectPr w:rsidR="003B1F3A" w:rsidRPr="001B0A05" w:rsidSect="00512D26">
      <w:headerReference w:type="first" r:id="rId12"/>
      <w:footerReference w:type="first" r:id="rId13"/>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36124" w14:textId="77777777" w:rsidR="00167153" w:rsidRDefault="00167153" w:rsidP="007F2B57">
      <w:r>
        <w:separator/>
      </w:r>
    </w:p>
    <w:p w14:paraId="15526C56" w14:textId="77777777" w:rsidR="00167153" w:rsidRDefault="00167153" w:rsidP="007F2B57"/>
    <w:p w14:paraId="1612D2F2" w14:textId="77777777" w:rsidR="00167153" w:rsidRDefault="00167153" w:rsidP="007F2B57"/>
  </w:endnote>
  <w:endnote w:type="continuationSeparator" w:id="0">
    <w:p w14:paraId="2A491504" w14:textId="77777777" w:rsidR="00167153" w:rsidRDefault="00167153" w:rsidP="007F2B57">
      <w:r>
        <w:continuationSeparator/>
      </w:r>
    </w:p>
    <w:p w14:paraId="50B809CD" w14:textId="77777777" w:rsidR="00167153" w:rsidRDefault="00167153" w:rsidP="007F2B57"/>
    <w:p w14:paraId="3F5CE506" w14:textId="77777777" w:rsidR="00167153" w:rsidRDefault="00167153"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Calibri"/>
    <w:panose1 w:val="00000000000000000000"/>
    <w:charset w:val="00"/>
    <w:family w:val="modern"/>
    <w:notTrueType/>
    <w:pitch w:val="variable"/>
    <w:sig w:usb0="00000007" w:usb1="00000001" w:usb2="00000000" w:usb3="00000000" w:csb0="00000093" w:csb1="00000000"/>
  </w:font>
  <w:font w:name="Liberation Mono">
    <w:altName w:val="Courier New"/>
    <w:charset w:val="01"/>
    <w:family w:val="modern"/>
    <w:pitch w:val="fixed"/>
  </w:font>
  <w:font w:name="Droid Sans">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802A" w14:textId="686C71C3" w:rsidR="00D67285" w:rsidRDefault="00D67285" w:rsidP="00017FD6">
    <w:r>
      <w:t>© 2017, Southern Alberta Institute of Technology. All rights reserved.</w:t>
    </w:r>
  </w:p>
  <w:p w14:paraId="6B81DECE" w14:textId="232C2329" w:rsidR="00D67285" w:rsidRDefault="00D67285" w:rsidP="00017FD6">
    <w:r>
      <w:t>This publication and materials herein are protected by applicable intellectual property laws.</w:t>
    </w:r>
  </w:p>
  <w:p w14:paraId="65B9C7A0" w14:textId="130561B0" w:rsidR="00D67285" w:rsidRDefault="00D67285" w:rsidP="00017FD6">
    <w:r>
      <w:t>Unauthorized reproduction and distribution of this publication in whole or part is prohibited.</w:t>
    </w:r>
  </w:p>
  <w:p w14:paraId="6F4DB428" w14:textId="77777777" w:rsidR="00D67285" w:rsidRDefault="00D67285" w:rsidP="00017FD6"/>
  <w:p w14:paraId="508159DB" w14:textId="5B791053" w:rsidR="00D67285" w:rsidRDefault="00D67285" w:rsidP="00017FD6">
    <w:r>
      <w:t>For more information, contact:</w:t>
    </w:r>
  </w:p>
  <w:p w14:paraId="0D60F3E3" w14:textId="56AB9BBB" w:rsidR="00D67285" w:rsidRDefault="00D67285" w:rsidP="00017FD6">
    <w:r>
      <w:t>Director, Centre for Instructional Technology and Development</w:t>
    </w:r>
  </w:p>
  <w:p w14:paraId="4E741738" w14:textId="6D12960E" w:rsidR="00D67285" w:rsidRDefault="00D67285" w:rsidP="00017FD6">
    <w:r>
      <w:t>Southern Alberta Institute of Technology</w:t>
    </w:r>
  </w:p>
  <w:p w14:paraId="10822D5A" w14:textId="73CAE1C3" w:rsidR="00D67285" w:rsidRDefault="00D67285" w:rsidP="00017FD6">
    <w:r>
      <w:t>1301 16 Ave. N.W., Calgary, AB T2M 0L4</w:t>
    </w:r>
  </w:p>
  <w:p w14:paraId="7D139869" w14:textId="77777777" w:rsidR="00D67285" w:rsidRDefault="00D67285" w:rsidP="00017FD6"/>
  <w:p w14:paraId="4943EC27" w14:textId="77777777" w:rsidR="00D67285" w:rsidRPr="0088153E" w:rsidRDefault="00D67285"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6670D" w14:textId="77777777" w:rsidR="00167153" w:rsidRDefault="00167153" w:rsidP="007F2B57">
      <w:r>
        <w:separator/>
      </w:r>
    </w:p>
    <w:p w14:paraId="2E5C30D2" w14:textId="77777777" w:rsidR="00167153" w:rsidRDefault="00167153" w:rsidP="007F2B57"/>
    <w:p w14:paraId="21C9ACA0" w14:textId="77777777" w:rsidR="00167153" w:rsidRDefault="00167153" w:rsidP="007F2B57"/>
  </w:footnote>
  <w:footnote w:type="continuationSeparator" w:id="0">
    <w:p w14:paraId="2C3E9F2A" w14:textId="77777777" w:rsidR="00167153" w:rsidRDefault="00167153" w:rsidP="007F2B57">
      <w:r>
        <w:continuationSeparator/>
      </w:r>
    </w:p>
    <w:p w14:paraId="796CE40C" w14:textId="77777777" w:rsidR="00167153" w:rsidRDefault="00167153" w:rsidP="007F2B57"/>
    <w:p w14:paraId="61759FBC" w14:textId="77777777" w:rsidR="00167153" w:rsidRDefault="00167153"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C6" w14:textId="77777777" w:rsidR="00D67285" w:rsidRPr="00EF5C89" w:rsidRDefault="00D67285" w:rsidP="004974D2">
    <w:pPr>
      <w:pStyle w:val="Header"/>
      <w:tabs>
        <w:tab w:val="clear" w:pos="4680"/>
        <w:tab w:val="clear" w:pos="9360"/>
        <w:tab w:val="left" w:pos="2847"/>
      </w:tabs>
    </w:pPr>
    <w:r w:rsidRPr="0088153E">
      <w:rPr>
        <w:noProof/>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ACB4"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44B"/>
    <w:multiLevelType w:val="hybridMultilevel"/>
    <w:tmpl w:val="01661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4150C1"/>
    <w:multiLevelType w:val="hybridMultilevel"/>
    <w:tmpl w:val="17A690FE"/>
    <w:lvl w:ilvl="0" w:tplc="0409000F">
      <w:start w:val="1"/>
      <w:numFmt w:val="decimal"/>
      <w:lvlText w:val="%1."/>
      <w:lvlJc w:val="left"/>
      <w:pPr>
        <w:ind w:left="720" w:hanging="360"/>
      </w:pPr>
      <w:rPr>
        <w:rFonts w:hint="default"/>
      </w:rPr>
    </w:lvl>
    <w:lvl w:ilvl="1" w:tplc="E32EE33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533BA"/>
    <w:multiLevelType w:val="hybridMultilevel"/>
    <w:tmpl w:val="97F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F72FF"/>
    <w:multiLevelType w:val="hybridMultilevel"/>
    <w:tmpl w:val="FEF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27F6D"/>
    <w:multiLevelType w:val="hybridMultilevel"/>
    <w:tmpl w:val="89B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274CB3"/>
    <w:multiLevelType w:val="hybridMultilevel"/>
    <w:tmpl w:val="F4C6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D6F7C"/>
    <w:multiLevelType w:val="hybridMultilevel"/>
    <w:tmpl w:val="263AF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64435"/>
    <w:multiLevelType w:val="hybridMultilevel"/>
    <w:tmpl w:val="C7C4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10409"/>
    <w:multiLevelType w:val="hybridMultilevel"/>
    <w:tmpl w:val="1A602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434C69"/>
    <w:multiLevelType w:val="hybridMultilevel"/>
    <w:tmpl w:val="AFA4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52CB9"/>
    <w:multiLevelType w:val="multilevel"/>
    <w:tmpl w:val="D3EE12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1FCF7985"/>
    <w:multiLevelType w:val="multilevel"/>
    <w:tmpl w:val="78F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522B1"/>
    <w:multiLevelType w:val="hybridMultilevel"/>
    <w:tmpl w:val="CC2C4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20609"/>
    <w:multiLevelType w:val="hybridMultilevel"/>
    <w:tmpl w:val="7762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467FC"/>
    <w:multiLevelType w:val="hybridMultilevel"/>
    <w:tmpl w:val="D8328C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3A49F3"/>
    <w:multiLevelType w:val="hybridMultilevel"/>
    <w:tmpl w:val="47248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312C1"/>
    <w:multiLevelType w:val="hybridMultilevel"/>
    <w:tmpl w:val="2000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A2C89"/>
    <w:multiLevelType w:val="hybridMultilevel"/>
    <w:tmpl w:val="12A0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74895"/>
    <w:multiLevelType w:val="hybridMultilevel"/>
    <w:tmpl w:val="DA4E8F68"/>
    <w:lvl w:ilvl="0" w:tplc="1742B1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E3458"/>
    <w:multiLevelType w:val="hybridMultilevel"/>
    <w:tmpl w:val="48C2956E"/>
    <w:lvl w:ilvl="0" w:tplc="2236F938">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9467A"/>
    <w:multiLevelType w:val="hybridMultilevel"/>
    <w:tmpl w:val="6FD0F3B6"/>
    <w:lvl w:ilvl="0" w:tplc="118096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75381"/>
    <w:multiLevelType w:val="hybridMultilevel"/>
    <w:tmpl w:val="8136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F03D55"/>
    <w:multiLevelType w:val="hybridMultilevel"/>
    <w:tmpl w:val="6616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E5B2A"/>
    <w:multiLevelType w:val="hybridMultilevel"/>
    <w:tmpl w:val="CD78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51C3E"/>
    <w:multiLevelType w:val="hybridMultilevel"/>
    <w:tmpl w:val="7734A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31CEC"/>
    <w:multiLevelType w:val="hybridMultilevel"/>
    <w:tmpl w:val="C274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6D517B"/>
    <w:multiLevelType w:val="hybridMultilevel"/>
    <w:tmpl w:val="58C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F50614"/>
    <w:multiLevelType w:val="multilevel"/>
    <w:tmpl w:val="D910F8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6"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450057"/>
    <w:multiLevelType w:val="hybridMultilevel"/>
    <w:tmpl w:val="5FE4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F6D84"/>
    <w:multiLevelType w:val="hybridMultilevel"/>
    <w:tmpl w:val="2FC89344"/>
    <w:lvl w:ilvl="0" w:tplc="0124338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F6529"/>
    <w:multiLevelType w:val="hybridMultilevel"/>
    <w:tmpl w:val="D8328C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1D43E2"/>
    <w:multiLevelType w:val="hybridMultilevel"/>
    <w:tmpl w:val="42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18"/>
  </w:num>
  <w:num w:numId="4">
    <w:abstractNumId w:val="4"/>
  </w:num>
  <w:num w:numId="5">
    <w:abstractNumId w:val="31"/>
  </w:num>
  <w:num w:numId="6">
    <w:abstractNumId w:val="6"/>
  </w:num>
  <w:num w:numId="7">
    <w:abstractNumId w:val="36"/>
  </w:num>
  <w:num w:numId="8">
    <w:abstractNumId w:val="37"/>
  </w:num>
  <w:num w:numId="9">
    <w:abstractNumId w:val="12"/>
  </w:num>
  <w:num w:numId="10">
    <w:abstractNumId w:val="21"/>
  </w:num>
  <w:num w:numId="11">
    <w:abstractNumId w:val="25"/>
  </w:num>
  <w:num w:numId="12">
    <w:abstractNumId w:val="23"/>
  </w:num>
  <w:num w:numId="13">
    <w:abstractNumId w:val="30"/>
  </w:num>
  <w:num w:numId="14">
    <w:abstractNumId w:val="5"/>
  </w:num>
  <w:num w:numId="15">
    <w:abstractNumId w:val="40"/>
  </w:num>
  <w:num w:numId="16">
    <w:abstractNumId w:val="10"/>
  </w:num>
  <w:num w:numId="17">
    <w:abstractNumId w:val="33"/>
  </w:num>
  <w:num w:numId="18">
    <w:abstractNumId w:val="0"/>
  </w:num>
  <w:num w:numId="19">
    <w:abstractNumId w:val="2"/>
  </w:num>
  <w:num w:numId="20">
    <w:abstractNumId w:val="32"/>
  </w:num>
  <w:num w:numId="21">
    <w:abstractNumId w:val="17"/>
  </w:num>
  <w:num w:numId="22">
    <w:abstractNumId w:val="35"/>
  </w:num>
  <w:num w:numId="23">
    <w:abstractNumId w:val="8"/>
  </w:num>
  <w:num w:numId="24">
    <w:abstractNumId w:val="26"/>
  </w:num>
  <w:num w:numId="25">
    <w:abstractNumId w:val="20"/>
  </w:num>
  <w:num w:numId="26">
    <w:abstractNumId w:val="28"/>
  </w:num>
  <w:num w:numId="27">
    <w:abstractNumId w:val="29"/>
  </w:num>
  <w:num w:numId="28">
    <w:abstractNumId w:val="7"/>
  </w:num>
  <w:num w:numId="29">
    <w:abstractNumId w:val="9"/>
  </w:num>
  <w:num w:numId="30">
    <w:abstractNumId w:val="1"/>
  </w:num>
  <w:num w:numId="31">
    <w:abstractNumId w:val="16"/>
  </w:num>
  <w:num w:numId="32">
    <w:abstractNumId w:val="15"/>
  </w:num>
  <w:num w:numId="33">
    <w:abstractNumId w:val="13"/>
  </w:num>
  <w:num w:numId="34">
    <w:abstractNumId w:val="3"/>
  </w:num>
  <w:num w:numId="35">
    <w:abstractNumId w:val="24"/>
  </w:num>
  <w:num w:numId="36">
    <w:abstractNumId w:val="14"/>
  </w:num>
  <w:num w:numId="37">
    <w:abstractNumId w:val="11"/>
  </w:num>
  <w:num w:numId="38">
    <w:abstractNumId w:val="19"/>
  </w:num>
  <w:num w:numId="39">
    <w:abstractNumId w:val="38"/>
  </w:num>
  <w:num w:numId="40">
    <w:abstractNumId w:val="22"/>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64E6"/>
    <w:rsid w:val="00017FD6"/>
    <w:rsid w:val="00032989"/>
    <w:rsid w:val="00032F99"/>
    <w:rsid w:val="000362BD"/>
    <w:rsid w:val="00036F15"/>
    <w:rsid w:val="00041B5E"/>
    <w:rsid w:val="0004384D"/>
    <w:rsid w:val="000439CA"/>
    <w:rsid w:val="0005300F"/>
    <w:rsid w:val="000537E5"/>
    <w:rsid w:val="00053992"/>
    <w:rsid w:val="000554E3"/>
    <w:rsid w:val="000579BB"/>
    <w:rsid w:val="000746FF"/>
    <w:rsid w:val="00084CE2"/>
    <w:rsid w:val="0008651E"/>
    <w:rsid w:val="0009096F"/>
    <w:rsid w:val="00090ACB"/>
    <w:rsid w:val="00095D68"/>
    <w:rsid w:val="000A34AA"/>
    <w:rsid w:val="000B2C49"/>
    <w:rsid w:val="000C156A"/>
    <w:rsid w:val="000D5A67"/>
    <w:rsid w:val="000D6CD4"/>
    <w:rsid w:val="000E0143"/>
    <w:rsid w:val="000E380B"/>
    <w:rsid w:val="000E4D99"/>
    <w:rsid w:val="001022DC"/>
    <w:rsid w:val="0010711D"/>
    <w:rsid w:val="00111724"/>
    <w:rsid w:val="00117156"/>
    <w:rsid w:val="001328B2"/>
    <w:rsid w:val="00140DB3"/>
    <w:rsid w:val="00144E22"/>
    <w:rsid w:val="00151EC3"/>
    <w:rsid w:val="001547CE"/>
    <w:rsid w:val="0016421B"/>
    <w:rsid w:val="00167153"/>
    <w:rsid w:val="0018487F"/>
    <w:rsid w:val="0018659F"/>
    <w:rsid w:val="001A0A50"/>
    <w:rsid w:val="001A7B2E"/>
    <w:rsid w:val="001B0A05"/>
    <w:rsid w:val="001B17D2"/>
    <w:rsid w:val="001B2261"/>
    <w:rsid w:val="001C38F4"/>
    <w:rsid w:val="001C77AE"/>
    <w:rsid w:val="001D399F"/>
    <w:rsid w:val="001E2684"/>
    <w:rsid w:val="001E53ED"/>
    <w:rsid w:val="001E692B"/>
    <w:rsid w:val="001F5C0B"/>
    <w:rsid w:val="00235887"/>
    <w:rsid w:val="00242511"/>
    <w:rsid w:val="00253EC4"/>
    <w:rsid w:val="00264C10"/>
    <w:rsid w:val="00276B8F"/>
    <w:rsid w:val="002853EE"/>
    <w:rsid w:val="002A244D"/>
    <w:rsid w:val="002C6414"/>
    <w:rsid w:val="002D316C"/>
    <w:rsid w:val="002E0357"/>
    <w:rsid w:val="002E46F6"/>
    <w:rsid w:val="002E7AA7"/>
    <w:rsid w:val="002F3569"/>
    <w:rsid w:val="002F5473"/>
    <w:rsid w:val="0030126A"/>
    <w:rsid w:val="00311CEF"/>
    <w:rsid w:val="00311F98"/>
    <w:rsid w:val="003152BC"/>
    <w:rsid w:val="003172BD"/>
    <w:rsid w:val="003257DD"/>
    <w:rsid w:val="00331D0C"/>
    <w:rsid w:val="00337BAE"/>
    <w:rsid w:val="003424A2"/>
    <w:rsid w:val="00342C34"/>
    <w:rsid w:val="00350155"/>
    <w:rsid w:val="00350648"/>
    <w:rsid w:val="00357496"/>
    <w:rsid w:val="00373D1D"/>
    <w:rsid w:val="00393D87"/>
    <w:rsid w:val="003B1F3A"/>
    <w:rsid w:val="003F12CC"/>
    <w:rsid w:val="003F1384"/>
    <w:rsid w:val="003F3614"/>
    <w:rsid w:val="00412481"/>
    <w:rsid w:val="0042014E"/>
    <w:rsid w:val="00426F5E"/>
    <w:rsid w:val="00433B33"/>
    <w:rsid w:val="004503C5"/>
    <w:rsid w:val="00452F62"/>
    <w:rsid w:val="00453F79"/>
    <w:rsid w:val="004540D0"/>
    <w:rsid w:val="00457729"/>
    <w:rsid w:val="00464AA9"/>
    <w:rsid w:val="00475522"/>
    <w:rsid w:val="00486A18"/>
    <w:rsid w:val="004974D2"/>
    <w:rsid w:val="0049750B"/>
    <w:rsid w:val="004A51BA"/>
    <w:rsid w:val="004A5416"/>
    <w:rsid w:val="004B11B5"/>
    <w:rsid w:val="004B3928"/>
    <w:rsid w:val="004C46F7"/>
    <w:rsid w:val="004C4C4D"/>
    <w:rsid w:val="004C6B67"/>
    <w:rsid w:val="004E2235"/>
    <w:rsid w:val="004F65DD"/>
    <w:rsid w:val="0050120A"/>
    <w:rsid w:val="00501F87"/>
    <w:rsid w:val="00512D26"/>
    <w:rsid w:val="00551EE2"/>
    <w:rsid w:val="00561CD2"/>
    <w:rsid w:val="00566DA9"/>
    <w:rsid w:val="0057146E"/>
    <w:rsid w:val="00582D5C"/>
    <w:rsid w:val="00590F16"/>
    <w:rsid w:val="00595E89"/>
    <w:rsid w:val="005A25B4"/>
    <w:rsid w:val="005B2B6A"/>
    <w:rsid w:val="006075E7"/>
    <w:rsid w:val="006148DC"/>
    <w:rsid w:val="00642125"/>
    <w:rsid w:val="00644444"/>
    <w:rsid w:val="00656C5F"/>
    <w:rsid w:val="00657374"/>
    <w:rsid w:val="0066637C"/>
    <w:rsid w:val="00666EA3"/>
    <w:rsid w:val="006740A1"/>
    <w:rsid w:val="006A1CDF"/>
    <w:rsid w:val="006A6D5A"/>
    <w:rsid w:val="006C16DE"/>
    <w:rsid w:val="00736FFC"/>
    <w:rsid w:val="00744924"/>
    <w:rsid w:val="00782BEF"/>
    <w:rsid w:val="007970F8"/>
    <w:rsid w:val="007A5107"/>
    <w:rsid w:val="007B6471"/>
    <w:rsid w:val="007B6BA5"/>
    <w:rsid w:val="007C12F5"/>
    <w:rsid w:val="007D01AD"/>
    <w:rsid w:val="007D131C"/>
    <w:rsid w:val="007E5769"/>
    <w:rsid w:val="007F2B57"/>
    <w:rsid w:val="008022C1"/>
    <w:rsid w:val="00812F17"/>
    <w:rsid w:val="0083252A"/>
    <w:rsid w:val="008334C1"/>
    <w:rsid w:val="00835E23"/>
    <w:rsid w:val="008411EE"/>
    <w:rsid w:val="0088153E"/>
    <w:rsid w:val="0088502B"/>
    <w:rsid w:val="008853E9"/>
    <w:rsid w:val="00895D90"/>
    <w:rsid w:val="00897B0B"/>
    <w:rsid w:val="008A1EC8"/>
    <w:rsid w:val="008B2EBF"/>
    <w:rsid w:val="008B573D"/>
    <w:rsid w:val="008B5F02"/>
    <w:rsid w:val="008B6EED"/>
    <w:rsid w:val="008B7CD9"/>
    <w:rsid w:val="008C2999"/>
    <w:rsid w:val="008C2E88"/>
    <w:rsid w:val="008D2B18"/>
    <w:rsid w:val="008E3CB9"/>
    <w:rsid w:val="008E5FC1"/>
    <w:rsid w:val="008E7053"/>
    <w:rsid w:val="008F3741"/>
    <w:rsid w:val="00900BDB"/>
    <w:rsid w:val="00920BF4"/>
    <w:rsid w:val="009213A0"/>
    <w:rsid w:val="00926A68"/>
    <w:rsid w:val="00935B3E"/>
    <w:rsid w:val="009539CD"/>
    <w:rsid w:val="00955C37"/>
    <w:rsid w:val="00956AFF"/>
    <w:rsid w:val="00963884"/>
    <w:rsid w:val="00970B47"/>
    <w:rsid w:val="009744B7"/>
    <w:rsid w:val="0099405D"/>
    <w:rsid w:val="009A2A34"/>
    <w:rsid w:val="009A557C"/>
    <w:rsid w:val="009C1A04"/>
    <w:rsid w:val="009C1F3C"/>
    <w:rsid w:val="009C77F7"/>
    <w:rsid w:val="009D653E"/>
    <w:rsid w:val="009F6C19"/>
    <w:rsid w:val="00A07387"/>
    <w:rsid w:val="00A07ECB"/>
    <w:rsid w:val="00A1423D"/>
    <w:rsid w:val="00A213D6"/>
    <w:rsid w:val="00A300E3"/>
    <w:rsid w:val="00A30F46"/>
    <w:rsid w:val="00A45EC3"/>
    <w:rsid w:val="00A45FB0"/>
    <w:rsid w:val="00A504CA"/>
    <w:rsid w:val="00A5077E"/>
    <w:rsid w:val="00A70299"/>
    <w:rsid w:val="00A86C79"/>
    <w:rsid w:val="00AB152B"/>
    <w:rsid w:val="00AC0083"/>
    <w:rsid w:val="00AD3443"/>
    <w:rsid w:val="00B010F9"/>
    <w:rsid w:val="00B074E1"/>
    <w:rsid w:val="00B07CAD"/>
    <w:rsid w:val="00B317F4"/>
    <w:rsid w:val="00B4401E"/>
    <w:rsid w:val="00B47053"/>
    <w:rsid w:val="00B50963"/>
    <w:rsid w:val="00B53BF5"/>
    <w:rsid w:val="00B632FF"/>
    <w:rsid w:val="00B97B1D"/>
    <w:rsid w:val="00BA015C"/>
    <w:rsid w:val="00BA0E56"/>
    <w:rsid w:val="00BA4726"/>
    <w:rsid w:val="00BB3F7A"/>
    <w:rsid w:val="00BC625A"/>
    <w:rsid w:val="00BD146A"/>
    <w:rsid w:val="00BE4CF4"/>
    <w:rsid w:val="00BF377E"/>
    <w:rsid w:val="00C01287"/>
    <w:rsid w:val="00C023CE"/>
    <w:rsid w:val="00C04854"/>
    <w:rsid w:val="00C05E3C"/>
    <w:rsid w:val="00C10994"/>
    <w:rsid w:val="00C10B87"/>
    <w:rsid w:val="00C24CD4"/>
    <w:rsid w:val="00C31102"/>
    <w:rsid w:val="00C43AB3"/>
    <w:rsid w:val="00C52086"/>
    <w:rsid w:val="00C53E40"/>
    <w:rsid w:val="00C577BB"/>
    <w:rsid w:val="00C72591"/>
    <w:rsid w:val="00C91BB9"/>
    <w:rsid w:val="00C964E5"/>
    <w:rsid w:val="00CA62B7"/>
    <w:rsid w:val="00CC08CE"/>
    <w:rsid w:val="00CC0FE8"/>
    <w:rsid w:val="00CC55E1"/>
    <w:rsid w:val="00CC5E98"/>
    <w:rsid w:val="00CD0BF9"/>
    <w:rsid w:val="00CD2082"/>
    <w:rsid w:val="00CD4968"/>
    <w:rsid w:val="00CE6287"/>
    <w:rsid w:val="00CE7B2A"/>
    <w:rsid w:val="00CF332F"/>
    <w:rsid w:val="00D1032A"/>
    <w:rsid w:val="00D14A51"/>
    <w:rsid w:val="00D250AC"/>
    <w:rsid w:val="00D26144"/>
    <w:rsid w:val="00D362DC"/>
    <w:rsid w:val="00D405D7"/>
    <w:rsid w:val="00D4447E"/>
    <w:rsid w:val="00D60049"/>
    <w:rsid w:val="00D601EB"/>
    <w:rsid w:val="00D6505F"/>
    <w:rsid w:val="00D664EC"/>
    <w:rsid w:val="00D67285"/>
    <w:rsid w:val="00D74B2C"/>
    <w:rsid w:val="00D81C25"/>
    <w:rsid w:val="00DB0871"/>
    <w:rsid w:val="00DB23A1"/>
    <w:rsid w:val="00DC37E7"/>
    <w:rsid w:val="00DC3BFD"/>
    <w:rsid w:val="00DC55FB"/>
    <w:rsid w:val="00DC7B81"/>
    <w:rsid w:val="00DD612B"/>
    <w:rsid w:val="00DE1E87"/>
    <w:rsid w:val="00DE4B75"/>
    <w:rsid w:val="00E00E9B"/>
    <w:rsid w:val="00E026F5"/>
    <w:rsid w:val="00E02798"/>
    <w:rsid w:val="00E06565"/>
    <w:rsid w:val="00E070CA"/>
    <w:rsid w:val="00E0749B"/>
    <w:rsid w:val="00E22232"/>
    <w:rsid w:val="00E22447"/>
    <w:rsid w:val="00E3669A"/>
    <w:rsid w:val="00E45F6E"/>
    <w:rsid w:val="00E528C4"/>
    <w:rsid w:val="00E5353D"/>
    <w:rsid w:val="00E548FA"/>
    <w:rsid w:val="00E552DA"/>
    <w:rsid w:val="00E56E10"/>
    <w:rsid w:val="00E6369D"/>
    <w:rsid w:val="00E64327"/>
    <w:rsid w:val="00E7012B"/>
    <w:rsid w:val="00E76049"/>
    <w:rsid w:val="00E967A5"/>
    <w:rsid w:val="00EA0ED5"/>
    <w:rsid w:val="00EA140A"/>
    <w:rsid w:val="00EA5915"/>
    <w:rsid w:val="00EA5E49"/>
    <w:rsid w:val="00EB176F"/>
    <w:rsid w:val="00EC5E6E"/>
    <w:rsid w:val="00EC5EF9"/>
    <w:rsid w:val="00ED3282"/>
    <w:rsid w:val="00EF163E"/>
    <w:rsid w:val="00EF2314"/>
    <w:rsid w:val="00EF2EBA"/>
    <w:rsid w:val="00EF5C89"/>
    <w:rsid w:val="00F03265"/>
    <w:rsid w:val="00F04626"/>
    <w:rsid w:val="00F0551D"/>
    <w:rsid w:val="00F116E0"/>
    <w:rsid w:val="00F33A84"/>
    <w:rsid w:val="00F33B45"/>
    <w:rsid w:val="00F475A9"/>
    <w:rsid w:val="00F62EC0"/>
    <w:rsid w:val="00F66AFE"/>
    <w:rsid w:val="00F84035"/>
    <w:rsid w:val="00F85751"/>
    <w:rsid w:val="00F8588C"/>
    <w:rsid w:val="00F95AEC"/>
    <w:rsid w:val="00FB3917"/>
    <w:rsid w:val="00FB3D74"/>
    <w:rsid w:val="00FC1CFE"/>
    <w:rsid w:val="00FC6E91"/>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12CC97AC-5A7E-4A21-9F18-8701DCE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character" w:styleId="UnresolvedMention">
    <w:name w:val="Unresolved Mention"/>
    <w:basedOn w:val="DefaultParagraphFont"/>
    <w:uiPriority w:val="99"/>
    <w:semiHidden/>
    <w:unhideWhenUsed/>
    <w:rsid w:val="000A34AA"/>
    <w:rPr>
      <w:color w:val="605E5C"/>
      <w:shd w:val="clear" w:color="auto" w:fill="E1DFDD"/>
    </w:rPr>
  </w:style>
  <w:style w:type="paragraph" w:styleId="NormalWeb">
    <w:name w:val="Normal (Web)"/>
    <w:basedOn w:val="Normal"/>
    <w:uiPriority w:val="99"/>
    <w:semiHidden/>
    <w:unhideWhenUsed/>
    <w:rsid w:val="00582D5C"/>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582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284190549">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8/" TargetMode="External"/><Relationship Id="rId4" Type="http://schemas.openxmlformats.org/officeDocument/2006/relationships/settings" Target="settings.xml"/><Relationship Id="rId9" Type="http://schemas.openxmlformats.org/officeDocument/2006/relationships/hyperlink" Target="http://www.greenteapress.com/thinkpython/thinkCSpy.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FAE4F-2EBB-4548-A6BF-36F76CDC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223</TotalTime>
  <Pages>1</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Gary Rowe</cp:lastModifiedBy>
  <cp:revision>11</cp:revision>
  <cp:lastPrinted>2016-05-26T19:36:00Z</cp:lastPrinted>
  <dcterms:created xsi:type="dcterms:W3CDTF">2021-01-12T16:35:00Z</dcterms:created>
  <dcterms:modified xsi:type="dcterms:W3CDTF">2021-05-26T17:35:00Z</dcterms:modified>
</cp:coreProperties>
</file>