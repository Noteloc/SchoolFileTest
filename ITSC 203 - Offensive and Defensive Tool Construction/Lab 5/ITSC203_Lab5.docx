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7688" w14:textId="69394DFE" w:rsidR="00C04854" w:rsidRDefault="00C04854" w:rsidP="007F2B57"/>
    <w:p w14:paraId="272F8A3D" w14:textId="77777777" w:rsidR="00C01287" w:rsidRPr="00644444" w:rsidRDefault="004540D0" w:rsidP="007F2B57">
      <w:r>
        <w:rPr>
          <w:noProof/>
        </w:rPr>
        <w:drawing>
          <wp:anchor distT="0" distB="0" distL="114300" distR="114300" simplePos="0" relativeHeight="251704320" behindDoc="1" locked="0" layoutInCell="1" allowOverlap="1" wp14:anchorId="0CF05866" wp14:editId="7ED915A6">
            <wp:simplePos x="0" y="0"/>
            <wp:positionH relativeFrom="column">
              <wp:posOffset>4864100</wp:posOffset>
            </wp:positionH>
            <wp:positionV relativeFrom="paragraph">
              <wp:posOffset>-173355</wp:posOffset>
            </wp:positionV>
            <wp:extent cx="1984248" cy="2523744"/>
            <wp:effectExtent l="0" t="0" r="0" b="0"/>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84248" cy="2523744"/>
                    </a:xfrm>
                    <a:prstGeom prst="rect">
                      <a:avLst/>
                    </a:prstGeom>
                    <a:noFill/>
                  </pic:spPr>
                </pic:pic>
              </a:graphicData>
            </a:graphic>
            <wp14:sizeRelH relativeFrom="page">
              <wp14:pctWidth>0</wp14:pctWidth>
            </wp14:sizeRelH>
            <wp14:sizeRelV relativeFrom="page">
              <wp14:pctHeight>0</wp14:pctHeight>
            </wp14:sizeRelV>
          </wp:anchor>
        </w:drawing>
      </w:r>
    </w:p>
    <w:p w14:paraId="08D3D319" w14:textId="6A7895DA" w:rsidR="005A25B4" w:rsidRPr="001547CE" w:rsidRDefault="00F62EC0" w:rsidP="007F2B57">
      <w:r>
        <w:rPr>
          <w:noProof/>
        </w:rPr>
        <mc:AlternateContent>
          <mc:Choice Requires="wpg">
            <w:drawing>
              <wp:anchor distT="0" distB="0" distL="114300" distR="114300" simplePos="0" relativeHeight="251654656" behindDoc="0" locked="0" layoutInCell="1" allowOverlap="1" wp14:anchorId="7AB6F95E" wp14:editId="2F19B1B9">
                <wp:simplePos x="0" y="0"/>
                <wp:positionH relativeFrom="column">
                  <wp:posOffset>-301336</wp:posOffset>
                </wp:positionH>
                <wp:positionV relativeFrom="paragraph">
                  <wp:posOffset>3489325</wp:posOffset>
                </wp:positionV>
                <wp:extent cx="6960904" cy="5209557"/>
                <wp:effectExtent l="0" t="0" r="0" b="0"/>
                <wp:wrapNone/>
                <wp:docPr id="1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60904" cy="5209557"/>
                          <a:chOff x="4226" y="0"/>
                          <a:chExt cx="69613" cy="52096"/>
                        </a:xfrm>
                      </wpg:grpSpPr>
                      <wpg:grpSp>
                        <wpg:cNvPr id="15" name="Group 30"/>
                        <wpg:cNvGrpSpPr>
                          <a:grpSpLocks/>
                        </wpg:cNvGrpSpPr>
                        <wpg:grpSpPr bwMode="auto">
                          <a:xfrm>
                            <a:off x="4226" y="0"/>
                            <a:ext cx="68978" cy="47604"/>
                            <a:chOff x="4226" y="0"/>
                            <a:chExt cx="68978" cy="47604"/>
                          </a:xfrm>
                        </wpg:grpSpPr>
                        <wps:wsp>
                          <wps:cNvPr id="17" name="Text Box 4"/>
                          <wps:cNvSpPr txBox="1">
                            <a:spLocks noChangeArrowheads="1"/>
                          </wps:cNvSpPr>
                          <wps:spPr bwMode="auto">
                            <a:xfrm>
                              <a:off x="4226" y="0"/>
                              <a:ext cx="47708" cy="532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2866EF47" w14:textId="0B94EDA9" w:rsidR="00B72DF9" w:rsidRPr="00090ACB" w:rsidRDefault="00B72DF9" w:rsidP="007F2B57"/>
                            </w:txbxContent>
                          </wps:txbx>
                          <wps:bodyPr rot="0" vert="horz" wrap="square" lIns="91440" tIns="45720" rIns="91440" bIns="45720" anchor="t" anchorCtr="0" upright="1">
                            <a:noAutofit/>
                          </wps:bodyPr>
                        </wps:wsp>
                        <wps:wsp>
                          <wps:cNvPr id="18" name="Text Box 5"/>
                          <wps:cNvSpPr txBox="1">
                            <a:spLocks noChangeArrowheads="1"/>
                          </wps:cNvSpPr>
                          <wps:spPr bwMode="auto">
                            <a:xfrm>
                              <a:off x="6081" y="0"/>
                              <a:ext cx="67123" cy="3933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767D7429" w14:textId="56CA9C06" w:rsidR="00B72DF9" w:rsidRPr="00A45EC3" w:rsidRDefault="00B72DF9" w:rsidP="007E5769">
                                <w:pPr>
                                  <w:pStyle w:val="TitlePageCourseName"/>
                                  <w:rPr>
                                    <w:rFonts w:ascii="Titillium Bd" w:hAnsi="Titillium Bd"/>
                                  </w:rPr>
                                </w:pPr>
                                <w:r>
                                  <w:rPr>
                                    <w:rFonts w:ascii="Titillium Bd" w:hAnsi="Titillium Bd"/>
                                  </w:rPr>
                                  <w:t>Understanding Ctypes</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096" y="39336"/>
                              <a:ext cx="66583" cy="826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0394799F" w14:textId="7AF23AF2" w:rsidR="00B72DF9" w:rsidRPr="00A45EC3" w:rsidRDefault="00B72DF9" w:rsidP="007E5769">
                                <w:pPr>
                                  <w:pStyle w:val="TitlePageModuleTitle"/>
                                  <w:rPr>
                                    <w:rFonts w:ascii="Titillium Bd" w:hAnsi="Titillium Bd"/>
                                  </w:rPr>
                                </w:pPr>
                                <w:r w:rsidRPr="00CA62B7">
                                  <w:rPr>
                                    <w:rFonts w:ascii="Titillium Bd" w:hAnsi="Titillium Bd"/>
                                  </w:rPr>
                                  <w:t>Offensive and Defensive Tool Construction</w:t>
                                </w:r>
                              </w:p>
                            </w:txbxContent>
                          </wps:txbx>
                          <wps:bodyPr rot="0" vert="horz" wrap="square" lIns="91440" tIns="45720" rIns="91440" bIns="45720" anchor="t" anchorCtr="0" upright="1">
                            <a:noAutofit/>
                          </wps:bodyPr>
                        </wps:wsp>
                      </wpg:grpSp>
                      <wps:wsp>
                        <wps:cNvPr id="20" name="Text Box 2"/>
                        <wps:cNvSpPr txBox="1">
                          <a:spLocks noChangeArrowheads="1"/>
                        </wps:cNvSpPr>
                        <wps:spPr bwMode="auto">
                          <a:xfrm>
                            <a:off x="52184" y="49334"/>
                            <a:ext cx="21655" cy="276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950A1D" w14:textId="3D2A3FCE" w:rsidR="00B72DF9" w:rsidRPr="008B6EED" w:rsidRDefault="00B72DF9" w:rsidP="007F2B57"/>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AB6F95E" id="Group 31" o:spid="_x0000_s1026" style="position:absolute;margin-left:-23.75pt;margin-top:274.75pt;width:548.1pt;height:410.2pt;z-index:251654656" coordorigin="4226" coordsize="69613,5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">
                <v:group id="Group 30" o:spid="_x0000_s1027" style="position:absolute;left:4226;width:68978;height:47604" coordorigin="4226" coordsize="68978,47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4" o:spid="_x0000_s1028" type="#_x0000_t202" style="position:absolute;left:4226;width:47708;height:5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866EF47" w14:textId="0B94EDA9" w:rsidR="00B72DF9" w:rsidRPr="00090ACB" w:rsidRDefault="00B72DF9" w:rsidP="007F2B57"/>
                      </w:txbxContent>
                    </v:textbox>
                  </v:shape>
                  <v:shape id="Text Box 5" o:spid="_x0000_s1029" type="#_x0000_t202" style="position:absolute;left:6081;width:67123;height:39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767D7429" w14:textId="56CA9C06" w:rsidR="00B72DF9" w:rsidRPr="00A45EC3" w:rsidRDefault="00B72DF9" w:rsidP="007E5769">
                          <w:pPr>
                            <w:pStyle w:val="TitlePageCourseName"/>
                            <w:rPr>
                              <w:rFonts w:ascii="Titillium Bd" w:hAnsi="Titillium Bd"/>
                            </w:rPr>
                          </w:pPr>
                          <w:r>
                            <w:rPr>
                              <w:rFonts w:ascii="Titillium Bd" w:hAnsi="Titillium Bd"/>
                            </w:rPr>
                            <w:t>Understanding Ctypes</w:t>
                          </w:r>
                        </w:p>
                      </w:txbxContent>
                    </v:textbox>
                  </v:shape>
                  <v:shape id="Text Box 6" o:spid="_x0000_s1030" type="#_x0000_t202" style="position:absolute;left:6096;top:39336;width:66583;height:8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394799F" w14:textId="7AF23AF2" w:rsidR="00B72DF9" w:rsidRPr="00A45EC3" w:rsidRDefault="00B72DF9" w:rsidP="007E5769">
                          <w:pPr>
                            <w:pStyle w:val="TitlePageModuleTitle"/>
                            <w:rPr>
                              <w:rFonts w:ascii="Titillium Bd" w:hAnsi="Titillium Bd"/>
                            </w:rPr>
                          </w:pPr>
                          <w:r w:rsidRPr="00CA62B7">
                            <w:rPr>
                              <w:rFonts w:ascii="Titillium Bd" w:hAnsi="Titillium Bd"/>
                            </w:rPr>
                            <w:t>Offensive and Defensive Tool Construction</w:t>
                          </w:r>
                        </w:p>
                      </w:txbxContent>
                    </v:textbox>
                  </v:shape>
                </v:group>
                <v:shape id="Text Box 2" o:spid="_x0000_s1031" type="#_x0000_t202" style="position:absolute;left:52184;top:49334;width:2165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16950A1D" w14:textId="3D2A3FCE" w:rsidR="00B72DF9" w:rsidRPr="008B6EED" w:rsidRDefault="00B72DF9" w:rsidP="007F2B57"/>
                    </w:txbxContent>
                  </v:textbox>
                </v:shape>
              </v:group>
            </w:pict>
          </mc:Fallback>
        </mc:AlternateContent>
      </w:r>
      <w:r w:rsidR="005A25B4">
        <w:br w:type="page"/>
      </w:r>
    </w:p>
    <w:p w14:paraId="41562014" w14:textId="77777777" w:rsidR="00C01287" w:rsidRDefault="00C01287" w:rsidP="007F2B57"/>
    <w:p w14:paraId="2019695F" w14:textId="77777777" w:rsidR="00C10B87" w:rsidRPr="001547CE" w:rsidRDefault="00C10B87" w:rsidP="007F2B57"/>
    <w:p w14:paraId="09EC2DA4" w14:textId="77777777" w:rsidR="00C01287" w:rsidRPr="001547CE" w:rsidRDefault="00C01287" w:rsidP="007F2B57"/>
    <w:p w14:paraId="449FB509" w14:textId="2535E64E" w:rsidR="009F6C19" w:rsidRDefault="009F6C19" w:rsidP="007F2B57"/>
    <w:p w14:paraId="0A409048" w14:textId="77777777" w:rsidR="009F6C19" w:rsidRPr="009F6C19" w:rsidRDefault="009F6C19" w:rsidP="009F6C19"/>
    <w:p w14:paraId="14316910" w14:textId="77777777" w:rsidR="009F6C19" w:rsidRPr="009F6C19" w:rsidRDefault="009F6C19" w:rsidP="009F6C19"/>
    <w:p w14:paraId="5CB3CADC" w14:textId="77777777" w:rsidR="009F6C19" w:rsidRPr="009F6C19" w:rsidRDefault="009F6C19" w:rsidP="009F6C19"/>
    <w:p w14:paraId="0514BB03" w14:textId="77777777" w:rsidR="009F6C19" w:rsidRPr="009F6C19" w:rsidRDefault="009F6C19" w:rsidP="009F6C19"/>
    <w:p w14:paraId="349819B1" w14:textId="77777777" w:rsidR="009F6C19" w:rsidRPr="009F6C19" w:rsidRDefault="009F6C19" w:rsidP="009F6C19"/>
    <w:p w14:paraId="1FD107D8" w14:textId="4A1E681A" w:rsidR="009F6C19" w:rsidRDefault="009F6C19" w:rsidP="009F6C19"/>
    <w:p w14:paraId="13172206" w14:textId="77777777" w:rsidR="009F6C19" w:rsidRPr="009F6C19" w:rsidRDefault="009F6C19" w:rsidP="009F6C19"/>
    <w:p w14:paraId="0B8C8E42" w14:textId="79810AE1" w:rsidR="009F6C19" w:rsidRDefault="009F6C19" w:rsidP="00900BDB"/>
    <w:p w14:paraId="668B5D9C" w14:textId="0B931DE4" w:rsidR="009F6C19" w:rsidRDefault="009F6C19" w:rsidP="009F6C19"/>
    <w:p w14:paraId="25EE5CBE" w14:textId="77777777" w:rsidR="00C01287" w:rsidRPr="009F6C19" w:rsidRDefault="00C01287" w:rsidP="009F6C19">
      <w:pPr>
        <w:sectPr w:rsidR="00C01287" w:rsidRPr="009F6C19" w:rsidSect="004C4C4D">
          <w:pgSz w:w="12240" w:h="15840" w:code="1"/>
          <w:pgMar w:top="288" w:right="288" w:bottom="1440" w:left="1440" w:header="720" w:footer="720" w:gutter="0"/>
          <w:cols w:space="720"/>
          <w:titlePg/>
          <w:docGrid w:linePitch="360"/>
        </w:sectPr>
      </w:pPr>
    </w:p>
    <w:sdt>
      <w:sdtPr>
        <w:rPr>
          <w:b w:val="0"/>
          <w:noProof/>
          <w:color w:val="auto"/>
          <w:sz w:val="22"/>
          <w:szCs w:val="20"/>
        </w:rPr>
        <w:id w:val="1405411376"/>
        <w:docPartObj>
          <w:docPartGallery w:val="Table of Contents"/>
          <w:docPartUnique/>
        </w:docPartObj>
      </w:sdtPr>
      <w:sdtEndPr>
        <w:rPr>
          <w:rStyle w:val="Hyperlink"/>
          <w:u w:val="single"/>
        </w:rPr>
      </w:sdtEndPr>
      <w:sdtContent>
        <w:p w14:paraId="56AABFF9" w14:textId="2387C021" w:rsidR="008C2E88" w:rsidRPr="007E5769" w:rsidRDefault="008C2E88" w:rsidP="00566DA9">
          <w:pPr>
            <w:pStyle w:val="TOCHeading"/>
            <w:spacing w:before="0"/>
          </w:pPr>
          <w:r w:rsidRPr="007E5769">
            <w:t>Table of Contents</w:t>
          </w:r>
        </w:p>
        <w:p w14:paraId="7F11B878" w14:textId="0DD9B8A7" w:rsidR="00A86765" w:rsidRDefault="00F62EC0">
          <w:pPr>
            <w:pStyle w:val="TOC1"/>
            <w:rPr>
              <w:rFonts w:asciiTheme="minorHAnsi" w:eastAsiaTheme="minorEastAsia" w:hAnsiTheme="minorHAnsi" w:cstheme="minorBidi"/>
              <w:bCs w:val="0"/>
              <w:szCs w:val="22"/>
            </w:rPr>
          </w:pPr>
          <w:r w:rsidRPr="00A70299">
            <w:rPr>
              <w:szCs w:val="22"/>
            </w:rPr>
            <w:fldChar w:fldCharType="begin"/>
          </w:r>
          <w:r w:rsidRPr="00A70299">
            <w:rPr>
              <w:szCs w:val="22"/>
            </w:rPr>
            <w:instrText xml:space="preserve"> TOC \o "1-3" \h \z \u </w:instrText>
          </w:r>
          <w:r w:rsidRPr="00A70299">
            <w:rPr>
              <w:szCs w:val="22"/>
            </w:rPr>
            <w:fldChar w:fldCharType="separate"/>
          </w:r>
          <w:hyperlink w:anchor="_Toc65424206" w:history="1">
            <w:r w:rsidR="00A86765" w:rsidRPr="00F27EB7">
              <w:rPr>
                <w:rStyle w:val="Hyperlink"/>
              </w:rPr>
              <w:t>Objectives</w:t>
            </w:r>
            <w:r w:rsidR="00A86765">
              <w:rPr>
                <w:webHidden/>
              </w:rPr>
              <w:tab/>
            </w:r>
            <w:r w:rsidR="00A86765">
              <w:rPr>
                <w:webHidden/>
              </w:rPr>
              <w:fldChar w:fldCharType="begin"/>
            </w:r>
            <w:r w:rsidR="00A86765">
              <w:rPr>
                <w:webHidden/>
              </w:rPr>
              <w:instrText xml:space="preserve"> PAGEREF _Toc65424206 \h </w:instrText>
            </w:r>
            <w:r w:rsidR="00A86765">
              <w:rPr>
                <w:webHidden/>
              </w:rPr>
            </w:r>
            <w:r w:rsidR="00A86765">
              <w:rPr>
                <w:webHidden/>
              </w:rPr>
              <w:fldChar w:fldCharType="separate"/>
            </w:r>
            <w:r w:rsidR="00A86765">
              <w:rPr>
                <w:webHidden/>
              </w:rPr>
              <w:t>4</w:t>
            </w:r>
            <w:r w:rsidR="00A86765">
              <w:rPr>
                <w:webHidden/>
              </w:rPr>
              <w:fldChar w:fldCharType="end"/>
            </w:r>
          </w:hyperlink>
        </w:p>
        <w:p w14:paraId="65DED598" w14:textId="166AD3F1" w:rsidR="00A86765" w:rsidRDefault="00956A8A">
          <w:pPr>
            <w:pStyle w:val="TOC1"/>
            <w:rPr>
              <w:rFonts w:asciiTheme="minorHAnsi" w:eastAsiaTheme="minorEastAsia" w:hAnsiTheme="minorHAnsi" w:cstheme="minorBidi"/>
              <w:bCs w:val="0"/>
              <w:szCs w:val="22"/>
            </w:rPr>
          </w:pPr>
          <w:hyperlink w:anchor="_Toc65424207" w:history="1">
            <w:r w:rsidR="00A86765" w:rsidRPr="00F27EB7">
              <w:rPr>
                <w:rStyle w:val="Hyperlink"/>
              </w:rPr>
              <w:t>Background Reading</w:t>
            </w:r>
            <w:r w:rsidR="00A86765">
              <w:rPr>
                <w:webHidden/>
              </w:rPr>
              <w:tab/>
            </w:r>
            <w:r w:rsidR="00A86765">
              <w:rPr>
                <w:webHidden/>
              </w:rPr>
              <w:fldChar w:fldCharType="begin"/>
            </w:r>
            <w:r w:rsidR="00A86765">
              <w:rPr>
                <w:webHidden/>
              </w:rPr>
              <w:instrText xml:space="preserve"> PAGEREF _Toc65424207 \h </w:instrText>
            </w:r>
            <w:r w:rsidR="00A86765">
              <w:rPr>
                <w:webHidden/>
              </w:rPr>
            </w:r>
            <w:r w:rsidR="00A86765">
              <w:rPr>
                <w:webHidden/>
              </w:rPr>
              <w:fldChar w:fldCharType="separate"/>
            </w:r>
            <w:r w:rsidR="00A86765">
              <w:rPr>
                <w:webHidden/>
              </w:rPr>
              <w:t>4</w:t>
            </w:r>
            <w:r w:rsidR="00A86765">
              <w:rPr>
                <w:webHidden/>
              </w:rPr>
              <w:fldChar w:fldCharType="end"/>
            </w:r>
          </w:hyperlink>
        </w:p>
        <w:p w14:paraId="30B507C1" w14:textId="7B94AF7C" w:rsidR="00A86765" w:rsidRDefault="00956A8A">
          <w:pPr>
            <w:pStyle w:val="TOC1"/>
            <w:rPr>
              <w:rFonts w:asciiTheme="minorHAnsi" w:eastAsiaTheme="minorEastAsia" w:hAnsiTheme="minorHAnsi" w:cstheme="minorBidi"/>
              <w:bCs w:val="0"/>
              <w:szCs w:val="22"/>
            </w:rPr>
          </w:pPr>
          <w:hyperlink w:anchor="_Toc65424208" w:history="1">
            <w:r w:rsidR="00A86765" w:rsidRPr="00F27EB7">
              <w:rPr>
                <w:rStyle w:val="Hyperlink"/>
              </w:rPr>
              <w:t>Important Information</w:t>
            </w:r>
            <w:r w:rsidR="00A86765">
              <w:rPr>
                <w:webHidden/>
              </w:rPr>
              <w:tab/>
            </w:r>
            <w:r w:rsidR="00A86765">
              <w:rPr>
                <w:webHidden/>
              </w:rPr>
              <w:fldChar w:fldCharType="begin"/>
            </w:r>
            <w:r w:rsidR="00A86765">
              <w:rPr>
                <w:webHidden/>
              </w:rPr>
              <w:instrText xml:space="preserve"> PAGEREF _Toc65424208 \h </w:instrText>
            </w:r>
            <w:r w:rsidR="00A86765">
              <w:rPr>
                <w:webHidden/>
              </w:rPr>
            </w:r>
            <w:r w:rsidR="00A86765">
              <w:rPr>
                <w:webHidden/>
              </w:rPr>
              <w:fldChar w:fldCharType="separate"/>
            </w:r>
            <w:r w:rsidR="00A86765">
              <w:rPr>
                <w:webHidden/>
              </w:rPr>
              <w:t>4</w:t>
            </w:r>
            <w:r w:rsidR="00A86765">
              <w:rPr>
                <w:webHidden/>
              </w:rPr>
              <w:fldChar w:fldCharType="end"/>
            </w:r>
          </w:hyperlink>
        </w:p>
        <w:p w14:paraId="2BF7414B" w14:textId="105A01ED" w:rsidR="00A86765" w:rsidRDefault="00956A8A">
          <w:pPr>
            <w:pStyle w:val="TOC1"/>
            <w:rPr>
              <w:rFonts w:asciiTheme="minorHAnsi" w:eastAsiaTheme="minorEastAsia" w:hAnsiTheme="minorHAnsi" w:cstheme="minorBidi"/>
              <w:bCs w:val="0"/>
              <w:szCs w:val="22"/>
            </w:rPr>
          </w:pPr>
          <w:hyperlink w:anchor="_Toc65424209" w:history="1">
            <w:r w:rsidR="00A86765" w:rsidRPr="00F27EB7">
              <w:rPr>
                <w:rStyle w:val="Hyperlink"/>
              </w:rPr>
              <w:t>Introduction</w:t>
            </w:r>
            <w:r w:rsidR="00A86765">
              <w:rPr>
                <w:webHidden/>
              </w:rPr>
              <w:tab/>
            </w:r>
            <w:r w:rsidR="00A86765">
              <w:rPr>
                <w:webHidden/>
              </w:rPr>
              <w:fldChar w:fldCharType="begin"/>
            </w:r>
            <w:r w:rsidR="00A86765">
              <w:rPr>
                <w:webHidden/>
              </w:rPr>
              <w:instrText xml:space="preserve"> PAGEREF _Toc65424209 \h </w:instrText>
            </w:r>
            <w:r w:rsidR="00A86765">
              <w:rPr>
                <w:webHidden/>
              </w:rPr>
            </w:r>
            <w:r w:rsidR="00A86765">
              <w:rPr>
                <w:webHidden/>
              </w:rPr>
              <w:fldChar w:fldCharType="separate"/>
            </w:r>
            <w:r w:rsidR="00A86765">
              <w:rPr>
                <w:webHidden/>
              </w:rPr>
              <w:t>5</w:t>
            </w:r>
            <w:r w:rsidR="00A86765">
              <w:rPr>
                <w:webHidden/>
              </w:rPr>
              <w:fldChar w:fldCharType="end"/>
            </w:r>
          </w:hyperlink>
        </w:p>
        <w:p w14:paraId="4790AD57" w14:textId="44E28361" w:rsidR="00A86765" w:rsidRDefault="00956A8A">
          <w:pPr>
            <w:pStyle w:val="TOC1"/>
            <w:rPr>
              <w:rFonts w:asciiTheme="minorHAnsi" w:eastAsiaTheme="minorEastAsia" w:hAnsiTheme="minorHAnsi" w:cstheme="minorBidi"/>
              <w:bCs w:val="0"/>
              <w:szCs w:val="22"/>
            </w:rPr>
          </w:pPr>
          <w:hyperlink w:anchor="_Toc65424210" w:history="1">
            <w:r w:rsidR="00A86765" w:rsidRPr="00F27EB7">
              <w:rPr>
                <w:rStyle w:val="Hyperlink"/>
              </w:rPr>
              <w:t>You will need Windows to try the next few lines</w:t>
            </w:r>
            <w:r w:rsidR="00A86765">
              <w:rPr>
                <w:webHidden/>
              </w:rPr>
              <w:tab/>
            </w:r>
            <w:r w:rsidR="00A86765">
              <w:rPr>
                <w:webHidden/>
              </w:rPr>
              <w:fldChar w:fldCharType="begin"/>
            </w:r>
            <w:r w:rsidR="00A86765">
              <w:rPr>
                <w:webHidden/>
              </w:rPr>
              <w:instrText xml:space="preserve"> PAGEREF _Toc65424210 \h </w:instrText>
            </w:r>
            <w:r w:rsidR="00A86765">
              <w:rPr>
                <w:webHidden/>
              </w:rPr>
            </w:r>
            <w:r w:rsidR="00A86765">
              <w:rPr>
                <w:webHidden/>
              </w:rPr>
              <w:fldChar w:fldCharType="separate"/>
            </w:r>
            <w:r w:rsidR="00A86765">
              <w:rPr>
                <w:webHidden/>
              </w:rPr>
              <w:t>7</w:t>
            </w:r>
            <w:r w:rsidR="00A86765">
              <w:rPr>
                <w:webHidden/>
              </w:rPr>
              <w:fldChar w:fldCharType="end"/>
            </w:r>
          </w:hyperlink>
        </w:p>
        <w:p w14:paraId="1456CD4E" w14:textId="70DCD6C7" w:rsidR="00A86765" w:rsidRDefault="00956A8A">
          <w:pPr>
            <w:pStyle w:val="TOC2"/>
            <w:tabs>
              <w:tab w:val="right" w:leader="dot" w:pos="9350"/>
            </w:tabs>
            <w:rPr>
              <w:rFonts w:asciiTheme="minorHAnsi" w:eastAsiaTheme="minorEastAsia" w:hAnsiTheme="minorHAnsi" w:cstheme="minorBidi"/>
              <w:noProof/>
              <w:szCs w:val="22"/>
            </w:rPr>
          </w:pPr>
          <w:hyperlink w:anchor="_Toc65424211" w:history="1">
            <w:r w:rsidR="00A86765" w:rsidRPr="00F27EB7">
              <w:rPr>
                <w:rStyle w:val="Hyperlink"/>
                <w:noProof/>
              </w:rPr>
              <w:t>Questions (answer in your own words. Do not copy+paste the python documentation)</w:t>
            </w:r>
            <w:r w:rsidR="00A86765">
              <w:rPr>
                <w:noProof/>
                <w:webHidden/>
              </w:rPr>
              <w:tab/>
            </w:r>
            <w:r w:rsidR="00A86765">
              <w:rPr>
                <w:noProof/>
                <w:webHidden/>
              </w:rPr>
              <w:fldChar w:fldCharType="begin"/>
            </w:r>
            <w:r w:rsidR="00A86765">
              <w:rPr>
                <w:noProof/>
                <w:webHidden/>
              </w:rPr>
              <w:instrText xml:space="preserve"> PAGEREF _Toc65424211 \h </w:instrText>
            </w:r>
            <w:r w:rsidR="00A86765">
              <w:rPr>
                <w:noProof/>
                <w:webHidden/>
              </w:rPr>
            </w:r>
            <w:r w:rsidR="00A86765">
              <w:rPr>
                <w:noProof/>
                <w:webHidden/>
              </w:rPr>
              <w:fldChar w:fldCharType="separate"/>
            </w:r>
            <w:r w:rsidR="00A86765">
              <w:rPr>
                <w:noProof/>
                <w:webHidden/>
              </w:rPr>
              <w:t>7</w:t>
            </w:r>
            <w:r w:rsidR="00A86765">
              <w:rPr>
                <w:noProof/>
                <w:webHidden/>
              </w:rPr>
              <w:fldChar w:fldCharType="end"/>
            </w:r>
          </w:hyperlink>
        </w:p>
        <w:p w14:paraId="610EF5FC" w14:textId="227DFBCD" w:rsidR="00A86765" w:rsidRDefault="00956A8A">
          <w:pPr>
            <w:pStyle w:val="TOC1"/>
            <w:rPr>
              <w:rFonts w:asciiTheme="minorHAnsi" w:eastAsiaTheme="minorEastAsia" w:hAnsiTheme="minorHAnsi" w:cstheme="minorBidi"/>
              <w:bCs w:val="0"/>
              <w:szCs w:val="22"/>
            </w:rPr>
          </w:pPr>
          <w:hyperlink w:anchor="_Toc65424212" w:history="1">
            <w:r w:rsidR="00A86765" w:rsidRPr="00F27EB7">
              <w:rPr>
                <w:rStyle w:val="Hyperlink"/>
              </w:rPr>
              <w:t>You will need Linux to try the next few lines:</w:t>
            </w:r>
            <w:r w:rsidR="00A86765">
              <w:rPr>
                <w:webHidden/>
              </w:rPr>
              <w:tab/>
            </w:r>
            <w:r w:rsidR="00A86765">
              <w:rPr>
                <w:webHidden/>
              </w:rPr>
              <w:fldChar w:fldCharType="begin"/>
            </w:r>
            <w:r w:rsidR="00A86765">
              <w:rPr>
                <w:webHidden/>
              </w:rPr>
              <w:instrText xml:space="preserve"> PAGEREF _Toc65424212 \h </w:instrText>
            </w:r>
            <w:r w:rsidR="00A86765">
              <w:rPr>
                <w:webHidden/>
              </w:rPr>
            </w:r>
            <w:r w:rsidR="00A86765">
              <w:rPr>
                <w:webHidden/>
              </w:rPr>
              <w:fldChar w:fldCharType="separate"/>
            </w:r>
            <w:r w:rsidR="00A86765">
              <w:rPr>
                <w:webHidden/>
              </w:rPr>
              <w:t>8</w:t>
            </w:r>
            <w:r w:rsidR="00A86765">
              <w:rPr>
                <w:webHidden/>
              </w:rPr>
              <w:fldChar w:fldCharType="end"/>
            </w:r>
          </w:hyperlink>
        </w:p>
        <w:p w14:paraId="15FFBDC9" w14:textId="64774350" w:rsidR="00A86765" w:rsidRDefault="00956A8A">
          <w:pPr>
            <w:pStyle w:val="TOC2"/>
            <w:tabs>
              <w:tab w:val="right" w:leader="dot" w:pos="9350"/>
            </w:tabs>
            <w:rPr>
              <w:rFonts w:asciiTheme="minorHAnsi" w:eastAsiaTheme="minorEastAsia" w:hAnsiTheme="minorHAnsi" w:cstheme="minorBidi"/>
              <w:noProof/>
              <w:szCs w:val="22"/>
            </w:rPr>
          </w:pPr>
          <w:hyperlink w:anchor="_Toc65424213" w:history="1">
            <w:r w:rsidR="00A86765" w:rsidRPr="00F27EB7">
              <w:rPr>
                <w:rStyle w:val="Hyperlink"/>
                <w:noProof/>
              </w:rPr>
              <w:t>Questions</w:t>
            </w:r>
            <w:r w:rsidR="00A86765">
              <w:rPr>
                <w:noProof/>
                <w:webHidden/>
              </w:rPr>
              <w:tab/>
            </w:r>
            <w:r w:rsidR="00A86765">
              <w:rPr>
                <w:noProof/>
                <w:webHidden/>
              </w:rPr>
              <w:fldChar w:fldCharType="begin"/>
            </w:r>
            <w:r w:rsidR="00A86765">
              <w:rPr>
                <w:noProof/>
                <w:webHidden/>
              </w:rPr>
              <w:instrText xml:space="preserve"> PAGEREF _Toc65424213 \h </w:instrText>
            </w:r>
            <w:r w:rsidR="00A86765">
              <w:rPr>
                <w:noProof/>
                <w:webHidden/>
              </w:rPr>
            </w:r>
            <w:r w:rsidR="00A86765">
              <w:rPr>
                <w:noProof/>
                <w:webHidden/>
              </w:rPr>
              <w:fldChar w:fldCharType="separate"/>
            </w:r>
            <w:r w:rsidR="00A86765">
              <w:rPr>
                <w:noProof/>
                <w:webHidden/>
              </w:rPr>
              <w:t>8</w:t>
            </w:r>
            <w:r w:rsidR="00A86765">
              <w:rPr>
                <w:noProof/>
                <w:webHidden/>
              </w:rPr>
              <w:fldChar w:fldCharType="end"/>
            </w:r>
          </w:hyperlink>
        </w:p>
        <w:p w14:paraId="0F207774" w14:textId="1FEE822F" w:rsidR="00A86765" w:rsidRDefault="00956A8A">
          <w:pPr>
            <w:pStyle w:val="TOC2"/>
            <w:tabs>
              <w:tab w:val="right" w:leader="dot" w:pos="9350"/>
            </w:tabs>
            <w:rPr>
              <w:rFonts w:asciiTheme="minorHAnsi" w:eastAsiaTheme="minorEastAsia" w:hAnsiTheme="minorHAnsi" w:cstheme="minorBidi"/>
              <w:noProof/>
              <w:szCs w:val="22"/>
            </w:rPr>
          </w:pPr>
          <w:hyperlink w:anchor="_Toc65424214" w:history="1">
            <w:r w:rsidR="00A86765" w:rsidRPr="00F27EB7">
              <w:rPr>
                <w:rStyle w:val="Hyperlink"/>
                <w:noProof/>
              </w:rPr>
              <w:t>Guru Points (Note this will not provide any extra points)</w:t>
            </w:r>
            <w:r w:rsidR="00A86765">
              <w:rPr>
                <w:noProof/>
                <w:webHidden/>
              </w:rPr>
              <w:tab/>
            </w:r>
            <w:r w:rsidR="00A86765">
              <w:rPr>
                <w:noProof/>
                <w:webHidden/>
              </w:rPr>
              <w:fldChar w:fldCharType="begin"/>
            </w:r>
            <w:r w:rsidR="00A86765">
              <w:rPr>
                <w:noProof/>
                <w:webHidden/>
              </w:rPr>
              <w:instrText xml:space="preserve"> PAGEREF _Toc65424214 \h </w:instrText>
            </w:r>
            <w:r w:rsidR="00A86765">
              <w:rPr>
                <w:noProof/>
                <w:webHidden/>
              </w:rPr>
            </w:r>
            <w:r w:rsidR="00A86765">
              <w:rPr>
                <w:noProof/>
                <w:webHidden/>
              </w:rPr>
              <w:fldChar w:fldCharType="separate"/>
            </w:r>
            <w:r w:rsidR="00A86765">
              <w:rPr>
                <w:noProof/>
                <w:webHidden/>
              </w:rPr>
              <w:t>9</w:t>
            </w:r>
            <w:r w:rsidR="00A86765">
              <w:rPr>
                <w:noProof/>
                <w:webHidden/>
              </w:rPr>
              <w:fldChar w:fldCharType="end"/>
            </w:r>
          </w:hyperlink>
        </w:p>
        <w:p w14:paraId="6B934FCA" w14:textId="7B730184" w:rsidR="00A86765" w:rsidRDefault="00956A8A">
          <w:pPr>
            <w:pStyle w:val="TOC1"/>
            <w:rPr>
              <w:rFonts w:asciiTheme="minorHAnsi" w:eastAsiaTheme="minorEastAsia" w:hAnsiTheme="minorHAnsi" w:cstheme="minorBidi"/>
              <w:bCs w:val="0"/>
              <w:szCs w:val="22"/>
            </w:rPr>
          </w:pPr>
          <w:hyperlink w:anchor="_Toc65424215" w:history="1">
            <w:r w:rsidR="00A86765" w:rsidRPr="00F27EB7">
              <w:rPr>
                <w:rStyle w:val="Hyperlink"/>
              </w:rPr>
              <w:t>CTYPES by any other name … “A pain in my … head”</w:t>
            </w:r>
            <w:r w:rsidR="00A86765">
              <w:rPr>
                <w:webHidden/>
              </w:rPr>
              <w:tab/>
            </w:r>
            <w:r w:rsidR="00A86765">
              <w:rPr>
                <w:webHidden/>
              </w:rPr>
              <w:fldChar w:fldCharType="begin"/>
            </w:r>
            <w:r w:rsidR="00A86765">
              <w:rPr>
                <w:webHidden/>
              </w:rPr>
              <w:instrText xml:space="preserve"> PAGEREF _Toc65424215 \h </w:instrText>
            </w:r>
            <w:r w:rsidR="00A86765">
              <w:rPr>
                <w:webHidden/>
              </w:rPr>
            </w:r>
            <w:r w:rsidR="00A86765">
              <w:rPr>
                <w:webHidden/>
              </w:rPr>
              <w:fldChar w:fldCharType="separate"/>
            </w:r>
            <w:r w:rsidR="00A86765">
              <w:rPr>
                <w:webHidden/>
              </w:rPr>
              <w:t>9</w:t>
            </w:r>
            <w:r w:rsidR="00A86765">
              <w:rPr>
                <w:webHidden/>
              </w:rPr>
              <w:fldChar w:fldCharType="end"/>
            </w:r>
          </w:hyperlink>
        </w:p>
        <w:p w14:paraId="0D68F07F" w14:textId="5430FFD9" w:rsidR="00A86765" w:rsidRDefault="00956A8A">
          <w:pPr>
            <w:pStyle w:val="TOC2"/>
            <w:tabs>
              <w:tab w:val="right" w:leader="dot" w:pos="9350"/>
            </w:tabs>
            <w:rPr>
              <w:rFonts w:asciiTheme="minorHAnsi" w:eastAsiaTheme="minorEastAsia" w:hAnsiTheme="minorHAnsi" w:cstheme="minorBidi"/>
              <w:noProof/>
              <w:szCs w:val="22"/>
            </w:rPr>
          </w:pPr>
          <w:hyperlink w:anchor="_Toc65424216" w:history="1">
            <w:r w:rsidR="00A86765" w:rsidRPr="00F27EB7">
              <w:rPr>
                <w:rStyle w:val="Hyperlink"/>
                <w:noProof/>
              </w:rPr>
              <w:t>Scenario:</w:t>
            </w:r>
            <w:r w:rsidR="00A86765">
              <w:rPr>
                <w:noProof/>
                <w:webHidden/>
              </w:rPr>
              <w:tab/>
            </w:r>
            <w:r w:rsidR="00A86765">
              <w:rPr>
                <w:noProof/>
                <w:webHidden/>
              </w:rPr>
              <w:fldChar w:fldCharType="begin"/>
            </w:r>
            <w:r w:rsidR="00A86765">
              <w:rPr>
                <w:noProof/>
                <w:webHidden/>
              </w:rPr>
              <w:instrText xml:space="preserve"> PAGEREF _Toc65424216 \h </w:instrText>
            </w:r>
            <w:r w:rsidR="00A86765">
              <w:rPr>
                <w:noProof/>
                <w:webHidden/>
              </w:rPr>
            </w:r>
            <w:r w:rsidR="00A86765">
              <w:rPr>
                <w:noProof/>
                <w:webHidden/>
              </w:rPr>
              <w:fldChar w:fldCharType="separate"/>
            </w:r>
            <w:r w:rsidR="00A86765">
              <w:rPr>
                <w:noProof/>
                <w:webHidden/>
              </w:rPr>
              <w:t>9</w:t>
            </w:r>
            <w:r w:rsidR="00A86765">
              <w:rPr>
                <w:noProof/>
                <w:webHidden/>
              </w:rPr>
              <w:fldChar w:fldCharType="end"/>
            </w:r>
          </w:hyperlink>
        </w:p>
        <w:p w14:paraId="0DDEF236" w14:textId="5F62842E" w:rsidR="00A86765" w:rsidRDefault="00956A8A">
          <w:pPr>
            <w:pStyle w:val="TOC2"/>
            <w:tabs>
              <w:tab w:val="right" w:leader="dot" w:pos="9350"/>
            </w:tabs>
            <w:rPr>
              <w:rFonts w:asciiTheme="minorHAnsi" w:eastAsiaTheme="minorEastAsia" w:hAnsiTheme="minorHAnsi" w:cstheme="minorBidi"/>
              <w:noProof/>
              <w:szCs w:val="22"/>
            </w:rPr>
          </w:pPr>
          <w:hyperlink w:anchor="_Toc65424217" w:history="1">
            <w:r w:rsidR="00A86765" w:rsidRPr="00F27EB7">
              <w:rPr>
                <w:rStyle w:val="Hyperlink"/>
                <w:noProof/>
              </w:rPr>
              <w:t>Questions</w:t>
            </w:r>
            <w:r w:rsidR="00A86765">
              <w:rPr>
                <w:noProof/>
                <w:webHidden/>
              </w:rPr>
              <w:tab/>
            </w:r>
            <w:r w:rsidR="00A86765">
              <w:rPr>
                <w:noProof/>
                <w:webHidden/>
              </w:rPr>
              <w:fldChar w:fldCharType="begin"/>
            </w:r>
            <w:r w:rsidR="00A86765">
              <w:rPr>
                <w:noProof/>
                <w:webHidden/>
              </w:rPr>
              <w:instrText xml:space="preserve"> PAGEREF _Toc65424217 \h </w:instrText>
            </w:r>
            <w:r w:rsidR="00A86765">
              <w:rPr>
                <w:noProof/>
                <w:webHidden/>
              </w:rPr>
            </w:r>
            <w:r w:rsidR="00A86765">
              <w:rPr>
                <w:noProof/>
                <w:webHidden/>
              </w:rPr>
              <w:fldChar w:fldCharType="separate"/>
            </w:r>
            <w:r w:rsidR="00A86765">
              <w:rPr>
                <w:noProof/>
                <w:webHidden/>
              </w:rPr>
              <w:t>11</w:t>
            </w:r>
            <w:r w:rsidR="00A86765">
              <w:rPr>
                <w:noProof/>
                <w:webHidden/>
              </w:rPr>
              <w:fldChar w:fldCharType="end"/>
            </w:r>
          </w:hyperlink>
        </w:p>
        <w:p w14:paraId="3CFEAC54" w14:textId="4AB341B6" w:rsidR="00A86765" w:rsidRDefault="00956A8A">
          <w:pPr>
            <w:pStyle w:val="TOC2"/>
            <w:tabs>
              <w:tab w:val="right" w:leader="dot" w:pos="9350"/>
            </w:tabs>
            <w:rPr>
              <w:rFonts w:asciiTheme="minorHAnsi" w:eastAsiaTheme="minorEastAsia" w:hAnsiTheme="minorHAnsi" w:cstheme="minorBidi"/>
              <w:noProof/>
              <w:szCs w:val="22"/>
            </w:rPr>
          </w:pPr>
          <w:hyperlink w:anchor="_Toc65424218" w:history="1">
            <w:r w:rsidR="00A86765" w:rsidRPr="00F27EB7">
              <w:rPr>
                <w:rStyle w:val="Hyperlink"/>
                <w:noProof/>
              </w:rPr>
              <w:t>Building a library</w:t>
            </w:r>
            <w:r w:rsidR="00A86765">
              <w:rPr>
                <w:noProof/>
                <w:webHidden/>
              </w:rPr>
              <w:tab/>
            </w:r>
            <w:r w:rsidR="00A86765">
              <w:rPr>
                <w:noProof/>
                <w:webHidden/>
              </w:rPr>
              <w:fldChar w:fldCharType="begin"/>
            </w:r>
            <w:r w:rsidR="00A86765">
              <w:rPr>
                <w:noProof/>
                <w:webHidden/>
              </w:rPr>
              <w:instrText xml:space="preserve"> PAGEREF _Toc65424218 \h </w:instrText>
            </w:r>
            <w:r w:rsidR="00A86765">
              <w:rPr>
                <w:noProof/>
                <w:webHidden/>
              </w:rPr>
            </w:r>
            <w:r w:rsidR="00A86765">
              <w:rPr>
                <w:noProof/>
                <w:webHidden/>
              </w:rPr>
              <w:fldChar w:fldCharType="separate"/>
            </w:r>
            <w:r w:rsidR="00A86765">
              <w:rPr>
                <w:noProof/>
                <w:webHidden/>
              </w:rPr>
              <w:t>12</w:t>
            </w:r>
            <w:r w:rsidR="00A86765">
              <w:rPr>
                <w:noProof/>
                <w:webHidden/>
              </w:rPr>
              <w:fldChar w:fldCharType="end"/>
            </w:r>
          </w:hyperlink>
        </w:p>
        <w:p w14:paraId="1125DA86" w14:textId="54D657D6" w:rsidR="00A86765" w:rsidRDefault="00956A8A">
          <w:pPr>
            <w:pStyle w:val="TOC2"/>
            <w:tabs>
              <w:tab w:val="right" w:leader="dot" w:pos="9350"/>
            </w:tabs>
            <w:rPr>
              <w:rFonts w:asciiTheme="minorHAnsi" w:eastAsiaTheme="minorEastAsia" w:hAnsiTheme="minorHAnsi" w:cstheme="minorBidi"/>
              <w:noProof/>
              <w:szCs w:val="22"/>
            </w:rPr>
          </w:pPr>
          <w:hyperlink w:anchor="_Toc65424219" w:history="1">
            <w:r w:rsidR="00A86765" w:rsidRPr="00F27EB7">
              <w:rPr>
                <w:rStyle w:val="Hyperlink"/>
                <w:noProof/>
              </w:rPr>
              <w:t>Compile the program and create a shared library named libprintproc.so.</w:t>
            </w:r>
            <w:r w:rsidR="00A86765">
              <w:rPr>
                <w:noProof/>
                <w:webHidden/>
              </w:rPr>
              <w:tab/>
            </w:r>
            <w:r w:rsidR="00A86765">
              <w:rPr>
                <w:noProof/>
                <w:webHidden/>
              </w:rPr>
              <w:fldChar w:fldCharType="begin"/>
            </w:r>
            <w:r w:rsidR="00A86765">
              <w:rPr>
                <w:noProof/>
                <w:webHidden/>
              </w:rPr>
              <w:instrText xml:space="preserve"> PAGEREF _Toc65424219 \h </w:instrText>
            </w:r>
            <w:r w:rsidR="00A86765">
              <w:rPr>
                <w:noProof/>
                <w:webHidden/>
              </w:rPr>
            </w:r>
            <w:r w:rsidR="00A86765">
              <w:rPr>
                <w:noProof/>
                <w:webHidden/>
              </w:rPr>
              <w:fldChar w:fldCharType="separate"/>
            </w:r>
            <w:r w:rsidR="00A86765">
              <w:rPr>
                <w:noProof/>
                <w:webHidden/>
              </w:rPr>
              <w:t>13</w:t>
            </w:r>
            <w:r w:rsidR="00A86765">
              <w:rPr>
                <w:noProof/>
                <w:webHidden/>
              </w:rPr>
              <w:fldChar w:fldCharType="end"/>
            </w:r>
          </w:hyperlink>
        </w:p>
        <w:p w14:paraId="743D0F82" w14:textId="172B2E0D" w:rsidR="00A86765" w:rsidRDefault="00956A8A">
          <w:pPr>
            <w:pStyle w:val="TOC2"/>
            <w:tabs>
              <w:tab w:val="right" w:leader="dot" w:pos="9350"/>
            </w:tabs>
            <w:rPr>
              <w:rFonts w:asciiTheme="minorHAnsi" w:eastAsiaTheme="minorEastAsia" w:hAnsiTheme="minorHAnsi" w:cstheme="minorBidi"/>
              <w:noProof/>
              <w:szCs w:val="22"/>
            </w:rPr>
          </w:pPr>
          <w:hyperlink w:anchor="_Toc65424220" w:history="1">
            <w:r w:rsidR="00A86765" w:rsidRPr="00F27EB7">
              <w:rPr>
                <w:rStyle w:val="Hyperlink"/>
                <w:noProof/>
              </w:rPr>
              <w:t>Questions:</w:t>
            </w:r>
            <w:r w:rsidR="00A86765">
              <w:rPr>
                <w:noProof/>
                <w:webHidden/>
              </w:rPr>
              <w:tab/>
            </w:r>
            <w:r w:rsidR="00A86765">
              <w:rPr>
                <w:noProof/>
                <w:webHidden/>
              </w:rPr>
              <w:fldChar w:fldCharType="begin"/>
            </w:r>
            <w:r w:rsidR="00A86765">
              <w:rPr>
                <w:noProof/>
                <w:webHidden/>
              </w:rPr>
              <w:instrText xml:space="preserve"> PAGEREF _Toc65424220 \h </w:instrText>
            </w:r>
            <w:r w:rsidR="00A86765">
              <w:rPr>
                <w:noProof/>
                <w:webHidden/>
              </w:rPr>
            </w:r>
            <w:r w:rsidR="00A86765">
              <w:rPr>
                <w:noProof/>
                <w:webHidden/>
              </w:rPr>
              <w:fldChar w:fldCharType="separate"/>
            </w:r>
            <w:r w:rsidR="00A86765">
              <w:rPr>
                <w:noProof/>
                <w:webHidden/>
              </w:rPr>
              <w:t>13</w:t>
            </w:r>
            <w:r w:rsidR="00A86765">
              <w:rPr>
                <w:noProof/>
                <w:webHidden/>
              </w:rPr>
              <w:fldChar w:fldCharType="end"/>
            </w:r>
          </w:hyperlink>
        </w:p>
        <w:p w14:paraId="6F93916A" w14:textId="64071732" w:rsidR="008C2E88" w:rsidRPr="007D01AD" w:rsidRDefault="00F62EC0" w:rsidP="007F2B57">
          <w:pPr>
            <w:pStyle w:val="TOC1"/>
            <w:rPr>
              <w:rStyle w:val="Hyperlink"/>
              <w:color w:val="auto"/>
            </w:rPr>
          </w:pPr>
          <w:r w:rsidRPr="00A70299">
            <w:rPr>
              <w:szCs w:val="22"/>
            </w:rPr>
            <w:fldChar w:fldCharType="end"/>
          </w:r>
        </w:p>
      </w:sdtContent>
    </w:sdt>
    <w:p w14:paraId="272C3736" w14:textId="664ED4C7" w:rsidR="00E45F6E" w:rsidRDefault="00E45F6E" w:rsidP="007F2B57">
      <w:r>
        <w:br w:type="page"/>
      </w:r>
    </w:p>
    <w:p w14:paraId="41318AED" w14:textId="698A978A" w:rsidR="00117156" w:rsidRPr="00A70299" w:rsidRDefault="00CA62B7" w:rsidP="007F2B57">
      <w:pPr>
        <w:pStyle w:val="CourseName"/>
      </w:pPr>
      <w:r w:rsidRPr="00CA62B7">
        <w:lastRenderedPageBreak/>
        <w:t>Offensive and Defensive Tool Construction</w:t>
      </w:r>
    </w:p>
    <w:p w14:paraId="24AB712E" w14:textId="4DCF39E0" w:rsidR="001D399F" w:rsidRPr="00A70299" w:rsidRDefault="00906ADA" w:rsidP="007F2B57">
      <w:pPr>
        <w:pStyle w:val="LabTitle"/>
      </w:pPr>
      <w:r>
        <w:t>Debugging Theory</w:t>
      </w:r>
    </w:p>
    <w:p w14:paraId="72DE1E43" w14:textId="755A8CE4" w:rsidR="007B6BA5" w:rsidRPr="000537E5" w:rsidRDefault="00CA62B7" w:rsidP="007B6BA5">
      <w:pPr>
        <w:pStyle w:val="HeadingStyle1"/>
      </w:pPr>
      <w:bookmarkStart w:id="0" w:name="_Toc65424206"/>
      <w:r>
        <w:t>Objectives</w:t>
      </w:r>
      <w:bookmarkEnd w:id="0"/>
    </w:p>
    <w:p w14:paraId="4E3BE8E6" w14:textId="32F16520" w:rsidR="007B6BA5" w:rsidRDefault="007B6BA5" w:rsidP="007B6BA5">
      <w:pPr>
        <w:spacing w:after="120"/>
      </w:pPr>
      <w:r>
        <w:t xml:space="preserve">This lab </w:t>
      </w:r>
      <w:r w:rsidR="006740A1">
        <w:t>focus</w:t>
      </w:r>
      <w:r w:rsidR="00690242">
        <w:t>es</w:t>
      </w:r>
      <w:r w:rsidR="006740A1">
        <w:t xml:space="preserve"> on</w:t>
      </w:r>
      <w:r>
        <w:t xml:space="preserve"> the following </w:t>
      </w:r>
      <w:r w:rsidR="006740A1">
        <w:t>objectives</w:t>
      </w:r>
      <w:r>
        <w:t>:</w:t>
      </w:r>
    </w:p>
    <w:p w14:paraId="277B6636" w14:textId="2A0335DA" w:rsidR="007B6BA5" w:rsidRDefault="00906ADA" w:rsidP="00473521">
      <w:pPr>
        <w:pStyle w:val="ListParagraph"/>
        <w:numPr>
          <w:ilvl w:val="0"/>
          <w:numId w:val="4"/>
        </w:numPr>
      </w:pPr>
      <w:r>
        <w:t xml:space="preserve">Explain </w:t>
      </w:r>
      <w:proofErr w:type="spellStart"/>
      <w:r w:rsidR="00473521">
        <w:t>ctypes</w:t>
      </w:r>
      <w:proofErr w:type="spellEnd"/>
    </w:p>
    <w:p w14:paraId="5835A643" w14:textId="460AF3C5" w:rsidR="00AF447F" w:rsidRDefault="00AF447F" w:rsidP="00473521">
      <w:pPr>
        <w:pStyle w:val="ListParagraph"/>
        <w:numPr>
          <w:ilvl w:val="0"/>
          <w:numId w:val="4"/>
        </w:numPr>
      </w:pPr>
      <w:r>
        <w:t xml:space="preserve">Explain C data structures (structure, union and arrays) as they relate to </w:t>
      </w:r>
      <w:proofErr w:type="spellStart"/>
      <w:r>
        <w:t>ctypes</w:t>
      </w:r>
      <w:proofErr w:type="spellEnd"/>
    </w:p>
    <w:p w14:paraId="40CB5DB5" w14:textId="23EF6CF6" w:rsidR="00473521" w:rsidRDefault="00473521" w:rsidP="00473521">
      <w:pPr>
        <w:pStyle w:val="ListParagraph"/>
        <w:numPr>
          <w:ilvl w:val="0"/>
          <w:numId w:val="4"/>
        </w:numPr>
      </w:pPr>
      <w:r>
        <w:t xml:space="preserve">Explain and show how to use </w:t>
      </w:r>
      <w:proofErr w:type="spellStart"/>
      <w:r>
        <w:t>ctypes</w:t>
      </w:r>
      <w:proofErr w:type="spellEnd"/>
    </w:p>
    <w:p w14:paraId="3333E81E" w14:textId="123C2FD2" w:rsidR="00473521" w:rsidRDefault="00AF447F" w:rsidP="00473521">
      <w:pPr>
        <w:pStyle w:val="ListParagraph"/>
        <w:numPr>
          <w:ilvl w:val="0"/>
          <w:numId w:val="4"/>
        </w:numPr>
      </w:pPr>
      <w:r>
        <w:t xml:space="preserve">Implement the concepts of </w:t>
      </w:r>
      <w:proofErr w:type="spellStart"/>
      <w:r>
        <w:t>ctypes</w:t>
      </w:r>
      <w:proofErr w:type="spellEnd"/>
    </w:p>
    <w:p w14:paraId="5B221DBE" w14:textId="09786EF3" w:rsidR="007B6BA5" w:rsidRPr="001D399F" w:rsidRDefault="00CA62B7" w:rsidP="007B6BA5">
      <w:pPr>
        <w:pStyle w:val="HeadingStyle1"/>
      </w:pPr>
      <w:bookmarkStart w:id="1" w:name="_Toc65424207"/>
      <w:r>
        <w:t>Background Reading</w:t>
      </w:r>
      <w:bookmarkEnd w:id="1"/>
    </w:p>
    <w:p w14:paraId="4DF79F28" w14:textId="374DBC6F" w:rsidR="00906ADA" w:rsidRDefault="00906ADA" w:rsidP="000574B0">
      <w:pPr>
        <w:spacing w:after="120"/>
      </w:pPr>
      <w:r>
        <w:t xml:space="preserve">Read chapters 1 in the </w:t>
      </w:r>
      <w:r w:rsidRPr="003363F5">
        <w:rPr>
          <w:i/>
        </w:rPr>
        <w:t>Gr</w:t>
      </w:r>
      <w:r w:rsidR="00A3092B">
        <w:rPr>
          <w:i/>
        </w:rPr>
        <w:t>a</w:t>
      </w:r>
      <w:r w:rsidRPr="003363F5">
        <w:rPr>
          <w:i/>
        </w:rPr>
        <w:t>y Hat Python</w:t>
      </w:r>
      <w:r>
        <w:t xml:space="preserve"> textbook. The following links are also useful:</w:t>
      </w:r>
    </w:p>
    <w:p w14:paraId="4E60370F" w14:textId="77777777" w:rsidR="00AF447F" w:rsidRDefault="00AF447F" w:rsidP="00AF447F">
      <w:pPr>
        <w:pStyle w:val="ListParagraph"/>
        <w:numPr>
          <w:ilvl w:val="0"/>
          <w:numId w:val="8"/>
        </w:numPr>
      </w:pPr>
      <w:r w:rsidRPr="00F76F04">
        <w:t>https://docs.python.org/3/tutorial/interpreter.html</w:t>
      </w:r>
    </w:p>
    <w:p w14:paraId="5C2D25F8" w14:textId="77777777" w:rsidR="00AF447F" w:rsidRDefault="00AF447F" w:rsidP="00AF447F">
      <w:pPr>
        <w:pStyle w:val="ListParagraph"/>
        <w:numPr>
          <w:ilvl w:val="0"/>
          <w:numId w:val="8"/>
        </w:numPr>
      </w:pPr>
      <w:r w:rsidRPr="00F76F04">
        <w:t>https://en.wikipedia.org/wiki/Microsoft_Windows_library_files</w:t>
      </w:r>
    </w:p>
    <w:p w14:paraId="4B168E09" w14:textId="77777777" w:rsidR="00AF447F" w:rsidRDefault="00AF447F" w:rsidP="00AF447F">
      <w:pPr>
        <w:pStyle w:val="ListParagraph"/>
        <w:numPr>
          <w:ilvl w:val="0"/>
          <w:numId w:val="8"/>
        </w:numPr>
      </w:pPr>
      <w:r w:rsidRPr="002E7DA3">
        <w:t>https://docs.python.org/3/library/ctypes.html</w:t>
      </w:r>
    </w:p>
    <w:p w14:paraId="4B68941D" w14:textId="6575D8A9" w:rsidR="00A206D0" w:rsidRDefault="00AF447F" w:rsidP="00AF447F">
      <w:pPr>
        <w:pStyle w:val="ListParagraph"/>
        <w:numPr>
          <w:ilvl w:val="0"/>
          <w:numId w:val="8"/>
        </w:numPr>
      </w:pPr>
      <w:r w:rsidRPr="00AF447F">
        <w:t>https://docs.python.org/3.8/extending/extending.html</w:t>
      </w:r>
    </w:p>
    <w:p w14:paraId="2315C5B3" w14:textId="77777777" w:rsidR="00AC1A6C" w:rsidRDefault="00AC1A6C" w:rsidP="00AC1A6C">
      <w:pPr>
        <w:pStyle w:val="Heading1"/>
      </w:pPr>
      <w:bookmarkStart w:id="2" w:name="_Toc63628746"/>
      <w:bookmarkStart w:id="3" w:name="_Toc65424208"/>
      <w:r>
        <w:t>Important Information</w:t>
      </w:r>
      <w:bookmarkEnd w:id="2"/>
      <w:bookmarkEnd w:id="3"/>
    </w:p>
    <w:p w14:paraId="154E2E6F" w14:textId="77777777" w:rsidR="00AC1A6C" w:rsidRDefault="00AC1A6C" w:rsidP="00AC1A6C">
      <w:pPr>
        <w:rPr>
          <w:b/>
          <w:noProof/>
          <w:color w:val="FF0000"/>
          <w:sz w:val="24"/>
        </w:rPr>
      </w:pPr>
      <w:r w:rsidRPr="006927E0">
        <w:rPr>
          <w:b/>
          <w:noProof/>
          <w:color w:val="FF0000"/>
          <w:sz w:val="24"/>
        </w:rPr>
        <w:t xml:space="preserve">YOU MUST PRESENT IMAGES OF YOUR CODE BEING EXECUTED. DO NOT SUBMIT YOUR ANSWERS IN THE DOCUMENT. CREATE A BLANK DOCUMENT AND SUBMIT YOUR ANSWERS THERE. </w:t>
      </w:r>
    </w:p>
    <w:p w14:paraId="735819F5" w14:textId="77777777" w:rsidR="00AC1A6C" w:rsidRDefault="00AC1A6C" w:rsidP="00AC1A6C">
      <w:pPr>
        <w:rPr>
          <w:b/>
          <w:noProof/>
          <w:color w:val="FF0000"/>
          <w:sz w:val="24"/>
          <w:u w:val="single"/>
        </w:rPr>
      </w:pPr>
    </w:p>
    <w:p w14:paraId="15E8D0B4" w14:textId="77777777" w:rsidR="00AC1A6C" w:rsidRPr="006927E0" w:rsidRDefault="00AC1A6C" w:rsidP="00AC1A6C">
      <w:pPr>
        <w:jc w:val="center"/>
        <w:rPr>
          <w:b/>
          <w:noProof/>
          <w:color w:val="FF0000"/>
          <w:sz w:val="28"/>
          <w:u w:val="single"/>
        </w:rPr>
      </w:pPr>
      <w:r w:rsidRPr="006927E0">
        <w:rPr>
          <w:b/>
          <w:noProof/>
          <w:color w:val="FF0000"/>
          <w:sz w:val="28"/>
          <w:u w:val="single"/>
        </w:rPr>
        <w:t xml:space="preserve">YOU WILL LOSE MARKS FOR </w:t>
      </w:r>
      <w:r>
        <w:rPr>
          <w:b/>
          <w:noProof/>
          <w:color w:val="FF0000"/>
          <w:sz w:val="28"/>
          <w:u w:val="single"/>
        </w:rPr>
        <w:t xml:space="preserve">NOT </w:t>
      </w:r>
      <w:r w:rsidRPr="006927E0">
        <w:rPr>
          <w:b/>
          <w:noProof/>
          <w:color w:val="FF0000"/>
          <w:sz w:val="28"/>
          <w:u w:val="single"/>
        </w:rPr>
        <w:t>FOLLOWING THE ABOVE REQUIREMENTS.</w:t>
      </w:r>
    </w:p>
    <w:p w14:paraId="1F9B573E" w14:textId="77777777" w:rsidR="00AC1A6C" w:rsidRPr="00CF332F" w:rsidRDefault="00AC1A6C" w:rsidP="00AC1A6C"/>
    <w:p w14:paraId="256EB4CD" w14:textId="77777777" w:rsidR="00AC1A6C" w:rsidRDefault="00AC1A6C" w:rsidP="00AC1A6C">
      <w:pPr>
        <w:rPr>
          <w:noProof/>
        </w:rPr>
      </w:pPr>
      <w:r>
        <w:rPr>
          <w:noProof/>
        </w:rPr>
        <w:t>All scripts must have the following elements:</w:t>
      </w:r>
    </w:p>
    <w:p w14:paraId="231AD6B2" w14:textId="77777777" w:rsidR="00AC1A6C" w:rsidRDefault="00AC1A6C" w:rsidP="00AC1A6C">
      <w:pPr>
        <w:pStyle w:val="ListParagraph"/>
        <w:numPr>
          <w:ilvl w:val="0"/>
          <w:numId w:val="42"/>
        </w:numPr>
        <w:spacing w:after="60"/>
        <w:contextualSpacing w:val="0"/>
        <w:rPr>
          <w:noProof/>
        </w:rPr>
      </w:pPr>
      <w:r>
        <w:rPr>
          <w:noProof/>
        </w:rPr>
        <w:t>File and Header comments, which follows the following format:</w:t>
      </w:r>
    </w:p>
    <w:p w14:paraId="57AB234F" w14:textId="77777777" w:rsidR="00AC1A6C" w:rsidRPr="0091291F" w:rsidRDefault="00AC1A6C" w:rsidP="00AC1A6C">
      <w:pPr>
        <w:ind w:left="720"/>
        <w:rPr>
          <w:b/>
          <w:i/>
          <w:noProof/>
          <w:color w:val="1F497D" w:themeColor="text2"/>
        </w:rPr>
      </w:pPr>
      <w:r w:rsidRPr="0091291F">
        <w:rPr>
          <w:b/>
          <w:i/>
          <w:noProof/>
          <w:color w:val="1F497D" w:themeColor="text2"/>
        </w:rPr>
        <w:t># Filename: m##XXX.py</w:t>
      </w:r>
    </w:p>
    <w:p w14:paraId="5B7673D3" w14:textId="77777777" w:rsidR="00AC1A6C" w:rsidRPr="0091291F" w:rsidRDefault="00AC1A6C" w:rsidP="00AC1A6C">
      <w:pPr>
        <w:ind w:left="720"/>
        <w:rPr>
          <w:b/>
          <w:i/>
          <w:noProof/>
          <w:color w:val="1F497D" w:themeColor="text2"/>
        </w:rPr>
      </w:pPr>
      <w:r w:rsidRPr="0091291F">
        <w:rPr>
          <w:b/>
          <w:i/>
          <w:noProof/>
          <w:color w:val="1F497D" w:themeColor="text2"/>
        </w:rPr>
        <w:t xml:space="preserve"># Author: </w:t>
      </w:r>
      <w:r>
        <w:rPr>
          <w:b/>
          <w:i/>
          <w:noProof/>
          <w:color w:val="1F497D" w:themeColor="text2"/>
        </w:rPr>
        <w:t>Thunder Cat</w:t>
      </w:r>
    </w:p>
    <w:p w14:paraId="6A465598" w14:textId="77777777" w:rsidR="00AC1A6C" w:rsidRPr="0091291F" w:rsidRDefault="00AC1A6C" w:rsidP="00AC1A6C">
      <w:pPr>
        <w:ind w:left="720"/>
        <w:rPr>
          <w:b/>
          <w:i/>
          <w:noProof/>
          <w:color w:val="1F497D" w:themeColor="text2"/>
        </w:rPr>
      </w:pPr>
      <w:r w:rsidRPr="0091291F">
        <w:rPr>
          <w:b/>
          <w:i/>
          <w:noProof/>
          <w:color w:val="1F497D" w:themeColor="text2"/>
        </w:rPr>
        <w:t># Course: ITSC203</w:t>
      </w:r>
    </w:p>
    <w:p w14:paraId="274E904C" w14:textId="77777777" w:rsidR="00AC1A6C" w:rsidRDefault="00AC1A6C" w:rsidP="00AC1A6C">
      <w:pPr>
        <w:ind w:left="720"/>
        <w:rPr>
          <w:b/>
          <w:i/>
          <w:noProof/>
          <w:color w:val="1F497D" w:themeColor="text2"/>
        </w:rPr>
      </w:pPr>
      <w:r w:rsidRPr="0091291F">
        <w:rPr>
          <w:b/>
          <w:i/>
          <w:noProof/>
          <w:color w:val="1F497D" w:themeColor="text2"/>
        </w:rPr>
        <w:t># Details: This</w:t>
      </w:r>
      <w:r>
        <w:rPr>
          <w:b/>
          <w:i/>
          <w:noProof/>
          <w:color w:val="1F497D" w:themeColor="text2"/>
        </w:rPr>
        <w:t xml:space="preserve"> exercise checks to see if students read the suggested items or </w:t>
      </w:r>
    </w:p>
    <w:p w14:paraId="0C02728D" w14:textId="77777777" w:rsidR="00AC1A6C" w:rsidRDefault="00AC1A6C" w:rsidP="00AC1A6C">
      <w:pPr>
        <w:ind w:left="720"/>
        <w:rPr>
          <w:b/>
          <w:i/>
          <w:noProof/>
          <w:color w:val="1F497D" w:themeColor="text2"/>
        </w:rPr>
      </w:pPr>
      <w:r>
        <w:rPr>
          <w:b/>
          <w:i/>
          <w:noProof/>
          <w:color w:val="1F497D" w:themeColor="text2"/>
        </w:rPr>
        <w:t>#               prior to class or doing the labs</w:t>
      </w:r>
      <w:r w:rsidRPr="0091291F">
        <w:rPr>
          <w:b/>
          <w:i/>
          <w:noProof/>
          <w:color w:val="1F497D" w:themeColor="text2"/>
        </w:rPr>
        <w:t>.</w:t>
      </w:r>
    </w:p>
    <w:p w14:paraId="54F154E0" w14:textId="77777777" w:rsidR="00AC1A6C" w:rsidRDefault="00AC1A6C" w:rsidP="00AC1A6C">
      <w:pPr>
        <w:ind w:left="720"/>
        <w:rPr>
          <w:b/>
          <w:i/>
          <w:noProof/>
          <w:color w:val="1F497D" w:themeColor="text2"/>
        </w:rPr>
      </w:pPr>
      <w:r>
        <w:rPr>
          <w:b/>
          <w:i/>
          <w:noProof/>
          <w:color w:val="1F497D" w:themeColor="text2"/>
        </w:rPr>
        <w:t># Resources: https://www.cs.siue.edu/programming-style-guide</w:t>
      </w:r>
    </w:p>
    <w:p w14:paraId="4952046B" w14:textId="77777777" w:rsidR="00AC1A6C" w:rsidRPr="0091291F" w:rsidRDefault="00AC1A6C" w:rsidP="00AC1A6C">
      <w:pPr>
        <w:ind w:left="720"/>
        <w:rPr>
          <w:b/>
          <w:i/>
          <w:noProof/>
          <w:color w:val="1F497D" w:themeColor="text2"/>
        </w:rPr>
      </w:pPr>
    </w:p>
    <w:p w14:paraId="6A805E0D" w14:textId="77777777" w:rsidR="00AC1A6C" w:rsidRDefault="00AC1A6C" w:rsidP="00AC1A6C">
      <w:pPr>
        <w:pStyle w:val="ListParagraph"/>
        <w:numPr>
          <w:ilvl w:val="0"/>
          <w:numId w:val="42"/>
        </w:numPr>
        <w:spacing w:after="60"/>
        <w:contextualSpacing w:val="0"/>
        <w:rPr>
          <w:noProof/>
        </w:rPr>
      </w:pPr>
      <w:r>
        <w:rPr>
          <w:noProof/>
        </w:rPr>
        <w:t>Comments on lines where you used some unique computation that might be tricky to comprehend a month later.</w:t>
      </w:r>
    </w:p>
    <w:p w14:paraId="59A5091D" w14:textId="77777777" w:rsidR="00AC1A6C" w:rsidRPr="0091291F" w:rsidRDefault="00AC1A6C" w:rsidP="00AC1A6C">
      <w:pPr>
        <w:ind w:left="720"/>
        <w:rPr>
          <w:b/>
          <w:i/>
          <w:noProof/>
          <w:color w:val="1F497D" w:themeColor="text2"/>
        </w:rPr>
      </w:pPr>
      <w:r>
        <w:rPr>
          <w:b/>
          <w:i/>
          <w:noProof/>
          <w:color w:val="1F497D" w:themeColor="text2"/>
        </w:rPr>
        <w:t xml:space="preserve">list1 = </w:t>
      </w:r>
      <w:r w:rsidRPr="0091291F">
        <w:rPr>
          <w:b/>
          <w:i/>
          <w:noProof/>
          <w:color w:val="1F497D" w:themeColor="text2"/>
        </w:rPr>
        <w:t xml:space="preserve">[x  for x in range(20) if x % 4 == 1]  </w:t>
      </w:r>
      <w:r w:rsidRPr="0091291F">
        <w:rPr>
          <w:b/>
          <w:i/>
          <w:noProof/>
          <w:color w:val="FF0000"/>
        </w:rPr>
        <w:t xml:space="preserve"># </w:t>
      </w:r>
      <w:r>
        <w:rPr>
          <w:b/>
          <w:i/>
          <w:noProof/>
          <w:color w:val="FF0000"/>
        </w:rPr>
        <w:t>U</w:t>
      </w:r>
      <w:r w:rsidRPr="0091291F">
        <w:rPr>
          <w:b/>
          <w:i/>
          <w:noProof/>
          <w:color w:val="FF0000"/>
        </w:rPr>
        <w:t>sing list comprehension to ….</w:t>
      </w:r>
    </w:p>
    <w:p w14:paraId="7653AD12" w14:textId="04C074D7" w:rsidR="00292D2F" w:rsidRDefault="00292D2F" w:rsidP="007D131C">
      <w:pPr>
        <w:pStyle w:val="Heading1"/>
        <w:spacing w:before="360"/>
      </w:pPr>
      <w:bookmarkStart w:id="4" w:name="_Toc65424209"/>
      <w:r>
        <w:lastRenderedPageBreak/>
        <w:t>Introduction</w:t>
      </w:r>
      <w:bookmarkEnd w:id="4"/>
    </w:p>
    <w:p w14:paraId="40735460" w14:textId="06B21B3E" w:rsidR="004F06EA" w:rsidRDefault="004F06EA" w:rsidP="004F06EA">
      <w:r>
        <w:t>In applications that make requests to low level facilities</w:t>
      </w:r>
      <w:r w:rsidR="00610E8F">
        <w:t>,</w:t>
      </w:r>
      <w:r>
        <w:t xml:space="preserve"> there are times when writing Python code may not get the job done. More precisely</w:t>
      </w:r>
      <w:r w:rsidR="00610E8F">
        <w:t>,</w:t>
      </w:r>
      <w:r>
        <w:t xml:space="preserve"> it may not get the job done as quickly as natively compiled code.</w:t>
      </w:r>
    </w:p>
    <w:p w14:paraId="2378C6DC" w14:textId="10B047A9" w:rsidR="004F06EA" w:rsidRDefault="004F06EA" w:rsidP="004F06EA">
      <w:r>
        <w:t>There are also times when prebuilt</w:t>
      </w:r>
      <w:r w:rsidR="00610E8F">
        <w:t>,</w:t>
      </w:r>
      <w:r>
        <w:t xml:space="preserve"> task specific libraries are already available on the system. In those cases, rolling our own python implementation would be redundant</w:t>
      </w:r>
      <w:r w:rsidR="0072429B">
        <w:t xml:space="preserve"> and potentially buggy</w:t>
      </w:r>
      <w:r>
        <w:t>. Instead, we should use the available libraries</w:t>
      </w:r>
      <w:r w:rsidR="0072429B">
        <w:t>, written by SME (subject matter experts)</w:t>
      </w:r>
      <w:r>
        <w:t xml:space="preserve"> to save ourselves some time</w:t>
      </w:r>
      <w:r w:rsidR="0072429B">
        <w:t xml:space="preserve">. </w:t>
      </w:r>
      <w:proofErr w:type="gramStart"/>
      <w:r w:rsidR="0072429B">
        <w:t>Thus</w:t>
      </w:r>
      <w:proofErr w:type="gramEnd"/>
      <w:r w:rsidR="0072429B">
        <w:t xml:space="preserve"> allowing us to stand on the shoulders of giants in the industry.</w:t>
      </w:r>
    </w:p>
    <w:p w14:paraId="55B9DCE2" w14:textId="77777777" w:rsidR="0072429B" w:rsidRDefault="0072429B" w:rsidP="004F06EA"/>
    <w:p w14:paraId="6B71B38C" w14:textId="544BDA89" w:rsidR="004F06EA" w:rsidRDefault="004F06EA" w:rsidP="004F06EA">
      <w:r>
        <w:t xml:space="preserve">How can we access </w:t>
      </w:r>
      <w:proofErr w:type="spellStart"/>
      <w:r>
        <w:t>printf</w:t>
      </w:r>
      <w:proofErr w:type="spellEnd"/>
      <w:r>
        <w:t xml:space="preserve"> or </w:t>
      </w:r>
      <w:proofErr w:type="spellStart"/>
      <w:r>
        <w:t>scanf</w:t>
      </w:r>
      <w:proofErr w:type="spellEnd"/>
      <w:r w:rsidR="00610E8F">
        <w:t>,</w:t>
      </w:r>
      <w:r>
        <w:t xml:space="preserve"> or any interesting low-level Operating System APIs we might want to </w:t>
      </w:r>
      <w:proofErr w:type="gramStart"/>
      <w:r>
        <w:t>access.</w:t>
      </w:r>
      <w:proofErr w:type="gramEnd"/>
      <w:r>
        <w:t xml:space="preserve"> The answer, we need a way to cross over from Python to C implemented libraries. There are modules available for this type of task that are collectively referred to as Foreign Function Interface</w:t>
      </w:r>
      <w:r w:rsidR="00610E8F">
        <w:t>s</w:t>
      </w:r>
      <w:r>
        <w:t xml:space="preserve"> (FFI). One such module built-in and readily available is the </w:t>
      </w:r>
      <w:r w:rsidR="0072429B">
        <w:t xml:space="preserve">python </w:t>
      </w:r>
      <w:proofErr w:type="spellStart"/>
      <w:r>
        <w:t>ctypes</w:t>
      </w:r>
      <w:proofErr w:type="spellEnd"/>
      <w:r>
        <w:t xml:space="preserve"> module.</w:t>
      </w:r>
    </w:p>
    <w:p w14:paraId="0401E299" w14:textId="77777777" w:rsidR="004F06EA" w:rsidRDefault="004F06EA" w:rsidP="004F06EA"/>
    <w:p w14:paraId="575EA7E0" w14:textId="3C3EF54E" w:rsidR="004F06EA" w:rsidRDefault="004F06EA" w:rsidP="004F06EA">
      <w:r>
        <w:t xml:space="preserve">Before delving into the </w:t>
      </w:r>
      <w:proofErr w:type="spellStart"/>
      <w:r>
        <w:t>ctypes</w:t>
      </w:r>
      <w:proofErr w:type="spellEnd"/>
      <w:r>
        <w:t xml:space="preserve"> module lets first revisit and </w:t>
      </w:r>
      <w:r w:rsidR="0072429B">
        <w:t>re</w:t>
      </w:r>
      <w:r>
        <w:t xml:space="preserve">introduce a few things from C. Last semester you were introduced to structures. The structure is a powerful abstraction of many types of data components within the Operating System. </w:t>
      </w:r>
      <w:r w:rsidR="00610E8F">
        <w:t>For example, i</w:t>
      </w:r>
      <w:r>
        <w:t xml:space="preserve">t is used to hold data transferred between functions. It is also used to relay information about processes and is </w:t>
      </w:r>
      <w:r w:rsidR="0072429B">
        <w:t xml:space="preserve">also </w:t>
      </w:r>
      <w:r>
        <w:t xml:space="preserve">used </w:t>
      </w:r>
      <w:r w:rsidR="00610E8F">
        <w:t xml:space="preserve">for </w:t>
      </w:r>
      <w:r>
        <w:t>creat</w:t>
      </w:r>
      <w:r w:rsidR="00610E8F">
        <w:t>ing</w:t>
      </w:r>
      <w:r>
        <w:t xml:space="preserve"> “Linked List</w:t>
      </w:r>
      <w:r w:rsidR="00610E8F">
        <w:t>s</w:t>
      </w:r>
      <w:r>
        <w:t>”</w:t>
      </w:r>
      <w:r w:rsidR="0072429B">
        <w:t>; which is to track and maintain a list</w:t>
      </w:r>
      <w:r>
        <w:t xml:space="preserve"> of</w:t>
      </w:r>
      <w:r w:rsidR="0072429B">
        <w:t xml:space="preserve"> system processes</w:t>
      </w:r>
      <w:r>
        <w:t>.</w:t>
      </w:r>
    </w:p>
    <w:p w14:paraId="48DF6DEE" w14:textId="77777777" w:rsidR="00610E8F" w:rsidRDefault="00610E8F" w:rsidP="004F06EA"/>
    <w:p w14:paraId="655B213A" w14:textId="337A36C9" w:rsidR="004F06EA" w:rsidRDefault="004F06EA" w:rsidP="004F06EA">
      <w:r>
        <w:t>Here is an example of a</w:t>
      </w:r>
      <w:r w:rsidR="00610E8F">
        <w:t xml:space="preserve"> structure:</w:t>
      </w:r>
    </w:p>
    <w:p w14:paraId="74169AA3" w14:textId="4744C763" w:rsidR="004F06EA" w:rsidRDefault="004F06EA" w:rsidP="004F06EA">
      <w:pPr>
        <w:tabs>
          <w:tab w:val="left" w:pos="360"/>
        </w:tabs>
        <w:ind w:left="720"/>
        <w:rPr>
          <w:b/>
          <w:sz w:val="20"/>
        </w:rPr>
      </w:pPr>
      <w:r w:rsidRPr="00835271">
        <w:rPr>
          <w:b/>
          <w:sz w:val="20"/>
        </w:rPr>
        <w:t>typedef struct</w:t>
      </w:r>
      <w:r w:rsidRPr="00835271">
        <w:rPr>
          <w:b/>
          <w:sz w:val="20"/>
        </w:rPr>
        <w:br/>
        <w:t>{</w:t>
      </w:r>
      <w:r w:rsidRPr="00835271">
        <w:rPr>
          <w:b/>
          <w:sz w:val="20"/>
        </w:rPr>
        <w:br/>
        <w:t xml:space="preserve">       </w:t>
      </w:r>
      <w:r w:rsidR="00F70015">
        <w:rPr>
          <w:b/>
          <w:sz w:val="20"/>
        </w:rPr>
        <w:t xml:space="preserve">      </w:t>
      </w:r>
      <w:r w:rsidRPr="00835271">
        <w:rPr>
          <w:b/>
          <w:sz w:val="20"/>
        </w:rPr>
        <w:t xml:space="preserve">int </w:t>
      </w:r>
      <w:proofErr w:type="spellStart"/>
      <w:r w:rsidRPr="00835271">
        <w:rPr>
          <w:b/>
          <w:sz w:val="20"/>
        </w:rPr>
        <w:t>ppid</w:t>
      </w:r>
      <w:proofErr w:type="spellEnd"/>
      <w:r w:rsidRPr="00835271">
        <w:rPr>
          <w:b/>
          <w:sz w:val="20"/>
        </w:rPr>
        <w:t>;</w:t>
      </w:r>
      <w:r w:rsidRPr="00835271">
        <w:rPr>
          <w:b/>
          <w:sz w:val="20"/>
        </w:rPr>
        <w:br/>
      </w:r>
      <w:r w:rsidRPr="00835271">
        <w:rPr>
          <w:b/>
          <w:sz w:val="20"/>
        </w:rPr>
        <w:tab/>
        <w:t xml:space="preserve">int </w:t>
      </w:r>
      <w:proofErr w:type="spellStart"/>
      <w:r w:rsidRPr="00835271">
        <w:rPr>
          <w:b/>
          <w:sz w:val="20"/>
        </w:rPr>
        <w:t>pid</w:t>
      </w:r>
      <w:proofErr w:type="spellEnd"/>
      <w:r w:rsidRPr="00835271">
        <w:rPr>
          <w:b/>
          <w:sz w:val="20"/>
        </w:rPr>
        <w:t>;</w:t>
      </w:r>
      <w:r w:rsidRPr="00835271">
        <w:rPr>
          <w:b/>
          <w:sz w:val="20"/>
        </w:rPr>
        <w:br/>
        <w:t xml:space="preserve"> </w:t>
      </w:r>
      <w:r w:rsidRPr="00835271">
        <w:rPr>
          <w:b/>
          <w:sz w:val="20"/>
        </w:rPr>
        <w:tab/>
        <w:t xml:space="preserve">char </w:t>
      </w:r>
      <w:proofErr w:type="gramStart"/>
      <w:r w:rsidRPr="00835271">
        <w:rPr>
          <w:b/>
          <w:sz w:val="20"/>
        </w:rPr>
        <w:t>name[</w:t>
      </w:r>
      <w:proofErr w:type="gramEnd"/>
      <w:r w:rsidRPr="00835271">
        <w:rPr>
          <w:b/>
          <w:sz w:val="20"/>
        </w:rPr>
        <w:t>10];</w:t>
      </w:r>
      <w:r w:rsidRPr="00835271">
        <w:rPr>
          <w:b/>
          <w:sz w:val="20"/>
        </w:rPr>
        <w:br/>
        <w:t xml:space="preserve"> </w:t>
      </w:r>
      <w:r w:rsidRPr="00835271">
        <w:rPr>
          <w:b/>
          <w:sz w:val="20"/>
        </w:rPr>
        <w:tab/>
        <w:t>char children[10][30];</w:t>
      </w:r>
      <w:r w:rsidRPr="00835271">
        <w:rPr>
          <w:b/>
          <w:sz w:val="20"/>
        </w:rPr>
        <w:br/>
        <w:t>}process;</w:t>
      </w:r>
    </w:p>
    <w:p w14:paraId="2DBF2ED5" w14:textId="77777777" w:rsidR="004F06EA" w:rsidRPr="00835271" w:rsidRDefault="004F06EA" w:rsidP="004F06EA">
      <w:pPr>
        <w:tabs>
          <w:tab w:val="left" w:pos="360"/>
        </w:tabs>
        <w:ind w:left="720"/>
        <w:rPr>
          <w:b/>
          <w:sz w:val="20"/>
        </w:rPr>
      </w:pPr>
    </w:p>
    <w:p w14:paraId="223766FD" w14:textId="4CD85AD6" w:rsidR="004F06EA" w:rsidRDefault="004F06EA" w:rsidP="004F06EA">
      <w:pPr>
        <w:tabs>
          <w:tab w:val="left" w:pos="360"/>
        </w:tabs>
      </w:pPr>
      <w:r>
        <w:t>The structure above is a contrived</w:t>
      </w:r>
      <w:r w:rsidR="0072429B">
        <w:t xml:space="preserve"> (abstract)</w:t>
      </w:r>
      <w:r>
        <w:t xml:space="preserve"> representation of a process. We can see here that this struct group</w:t>
      </w:r>
      <w:r w:rsidR="00610E8F">
        <w:t>s</w:t>
      </w:r>
      <w:r>
        <w:t xml:space="preserve"> together different datatypes for the purpose of keeping track of </w:t>
      </w:r>
      <w:r w:rsidR="00610E8F">
        <w:t xml:space="preserve">some </w:t>
      </w:r>
      <w:r>
        <w:t xml:space="preserve">information </w:t>
      </w:r>
      <w:r w:rsidR="00610E8F">
        <w:t xml:space="preserve">(name, process ID </w:t>
      </w:r>
      <w:proofErr w:type="spellStart"/>
      <w:r w:rsidR="00610E8F">
        <w:t>etc</w:t>
      </w:r>
      <w:proofErr w:type="spellEnd"/>
      <w:r w:rsidR="00610E8F">
        <w:t xml:space="preserve">) </w:t>
      </w:r>
      <w:r>
        <w:t xml:space="preserve">related to </w:t>
      </w:r>
      <w:r w:rsidR="00610E8F">
        <w:t xml:space="preserve">a </w:t>
      </w:r>
      <w:r>
        <w:t>process.</w:t>
      </w:r>
    </w:p>
    <w:p w14:paraId="614D7156" w14:textId="77777777" w:rsidR="0072429B" w:rsidRDefault="004F06EA" w:rsidP="004F06EA">
      <w:pPr>
        <w:tabs>
          <w:tab w:val="left" w:pos="360"/>
        </w:tabs>
      </w:pPr>
      <w:r>
        <w:t>C also has</w:t>
      </w:r>
      <w:r w:rsidR="00610E8F">
        <w:t xml:space="preserve"> a</w:t>
      </w:r>
      <w:r>
        <w:t xml:space="preserve"> data structure </w:t>
      </w:r>
      <w:r w:rsidR="00610E8F">
        <w:t xml:space="preserve">known as the </w:t>
      </w:r>
      <w:r>
        <w:t xml:space="preserve">UNION. If this is the first time you have seen this, the easiest explanation for it is as follows. Let’s say you received data from the user but sometimes that data could be a letter, a number type </w:t>
      </w:r>
      <w:r w:rsidR="00610E8F">
        <w:t>(</w:t>
      </w:r>
      <w:r>
        <w:t>float or integer</w:t>
      </w:r>
      <w:r w:rsidR="00610E8F">
        <w:t>)</w:t>
      </w:r>
      <w:r>
        <w:t xml:space="preserve">. The union allows you to assign a value to </w:t>
      </w:r>
      <w:r w:rsidRPr="00835271">
        <w:rPr>
          <w:b/>
          <w:color w:val="FF0000"/>
          <w:sz w:val="28"/>
          <w:u w:val="single"/>
        </w:rPr>
        <w:t xml:space="preserve">ONLY one </w:t>
      </w:r>
      <w:proofErr w:type="gramStart"/>
      <w:r w:rsidRPr="00835271">
        <w:rPr>
          <w:b/>
          <w:color w:val="FF0000"/>
          <w:sz w:val="28"/>
          <w:u w:val="single"/>
        </w:rPr>
        <w:t>member</w:t>
      </w:r>
      <w:r w:rsidRPr="00835271">
        <w:rPr>
          <w:color w:val="FF0000"/>
          <w:sz w:val="28"/>
          <w:u w:val="single"/>
        </w:rPr>
        <w:t xml:space="preserve"> </w:t>
      </w:r>
      <w:r>
        <w:t xml:space="preserve"> </w:t>
      </w:r>
      <w:r w:rsidR="0072429B">
        <w:t>of</w:t>
      </w:r>
      <w:proofErr w:type="gramEnd"/>
      <w:r w:rsidR="0072429B">
        <w:t xml:space="preserve"> the UNION </w:t>
      </w:r>
      <w:r>
        <w:t>at any point in time. So</w:t>
      </w:r>
      <w:r w:rsidR="000C7C62">
        <w:t>,</w:t>
      </w:r>
      <w:r>
        <w:t xml:space="preserve"> in the example described, the program can assume the identity of either an int, float or char.</w:t>
      </w:r>
    </w:p>
    <w:p w14:paraId="283F0775" w14:textId="77777777" w:rsidR="0072429B" w:rsidRDefault="0072429B">
      <w:pPr>
        <w:spacing w:line="240" w:lineRule="auto"/>
      </w:pPr>
      <w:r>
        <w:br w:type="page"/>
      </w:r>
    </w:p>
    <w:p w14:paraId="4276B07B" w14:textId="150DCD47" w:rsidR="004F06EA" w:rsidRDefault="004F06EA" w:rsidP="004F06EA">
      <w:pPr>
        <w:tabs>
          <w:tab w:val="left" w:pos="360"/>
        </w:tabs>
      </w:pPr>
      <w:r>
        <w:lastRenderedPageBreak/>
        <w:t>The format of the union is similar to the struct as show below:</w:t>
      </w:r>
    </w:p>
    <w:p w14:paraId="5E5D3DD7" w14:textId="7B25CAF4" w:rsidR="004F06EA" w:rsidRPr="00835271" w:rsidRDefault="004F06EA" w:rsidP="004F06EA">
      <w:pPr>
        <w:tabs>
          <w:tab w:val="left" w:pos="360"/>
        </w:tabs>
        <w:ind w:left="720"/>
        <w:rPr>
          <w:b/>
        </w:rPr>
      </w:pPr>
      <w:r w:rsidRPr="00835271">
        <w:rPr>
          <w:b/>
          <w:sz w:val="20"/>
        </w:rPr>
        <w:t>typedef union</w:t>
      </w:r>
      <w:r w:rsidRPr="00835271">
        <w:rPr>
          <w:b/>
          <w:sz w:val="20"/>
        </w:rPr>
        <w:br/>
        <w:t>{</w:t>
      </w:r>
      <w:r w:rsidRPr="00835271">
        <w:rPr>
          <w:b/>
          <w:sz w:val="20"/>
        </w:rPr>
        <w:br/>
        <w:t xml:space="preserve">      </w:t>
      </w:r>
      <w:r w:rsidR="00F70015">
        <w:rPr>
          <w:b/>
          <w:sz w:val="20"/>
        </w:rPr>
        <w:t xml:space="preserve">      </w:t>
      </w:r>
      <w:r w:rsidRPr="00835271">
        <w:rPr>
          <w:b/>
          <w:sz w:val="20"/>
        </w:rPr>
        <w:t xml:space="preserve"> int value1;</w:t>
      </w:r>
      <w:r w:rsidRPr="00835271">
        <w:rPr>
          <w:b/>
          <w:sz w:val="20"/>
        </w:rPr>
        <w:br/>
      </w:r>
      <w:r w:rsidRPr="00835271">
        <w:rPr>
          <w:b/>
          <w:sz w:val="20"/>
        </w:rPr>
        <w:tab/>
        <w:t>char value2;</w:t>
      </w:r>
      <w:r w:rsidRPr="00835271">
        <w:rPr>
          <w:b/>
          <w:sz w:val="20"/>
        </w:rPr>
        <w:br/>
        <w:t xml:space="preserve"> </w:t>
      </w:r>
      <w:r w:rsidRPr="00835271">
        <w:rPr>
          <w:b/>
          <w:sz w:val="20"/>
        </w:rPr>
        <w:tab/>
        <w:t>char name[10];</w:t>
      </w:r>
      <w:r w:rsidRPr="00835271">
        <w:rPr>
          <w:b/>
          <w:sz w:val="20"/>
        </w:rPr>
        <w:br/>
        <w:t>}process</w:t>
      </w:r>
      <w:r w:rsidRPr="00835271">
        <w:rPr>
          <w:b/>
        </w:rPr>
        <w:t>;</w:t>
      </w:r>
    </w:p>
    <w:p w14:paraId="3A1A552C" w14:textId="5CD18789" w:rsidR="004F06EA" w:rsidRDefault="0072429B" w:rsidP="004F06EA">
      <w:r>
        <w:t>To</w:t>
      </w:r>
      <w:r w:rsidR="004F06EA">
        <w:t xml:space="preserve"> see the structure and union in action type in the following code and investigate the behavior of the code. Switch the order of lines 20 and 21 around and observe the output. Based on the description of the union provided answer the following question.</w:t>
      </w:r>
    </w:p>
    <w:p w14:paraId="057944CD" w14:textId="77777777" w:rsidR="000C7C62" w:rsidRDefault="000C7C62" w:rsidP="004F06EA"/>
    <w:p w14:paraId="013AA9EF" w14:textId="1CFFF0DB" w:rsidR="004F06EA" w:rsidRDefault="000C7C62" w:rsidP="000C7C62">
      <w:pPr>
        <w:pStyle w:val="Heading2"/>
      </w:pPr>
      <w:r>
        <w:t>Question</w:t>
      </w:r>
      <w:r w:rsidR="005325FC">
        <w:t xml:space="preserve"> </w:t>
      </w:r>
      <w:r w:rsidR="005325FC" w:rsidRPr="005325FC">
        <w:rPr>
          <w:b w:val="0"/>
        </w:rPr>
        <w:t>(</w:t>
      </w:r>
      <w:r w:rsidR="005325FC" w:rsidRPr="0072429B">
        <w:t>no marks</w:t>
      </w:r>
      <w:r w:rsidR="005325FC" w:rsidRPr="005325FC">
        <w:rPr>
          <w:b w:val="0"/>
        </w:rPr>
        <w:t>)</w:t>
      </w:r>
    </w:p>
    <w:p w14:paraId="1F423A53" w14:textId="36A1CECB" w:rsidR="004F06EA" w:rsidRDefault="004F06EA" w:rsidP="000C7C62">
      <w:pPr>
        <w:pStyle w:val="ListParagraph"/>
        <w:numPr>
          <w:ilvl w:val="0"/>
          <w:numId w:val="43"/>
        </w:numPr>
      </w:pPr>
      <w:r w:rsidRPr="00CE6307">
        <w:t>Why does changing the order of lines 20 and 21 produce different output</w:t>
      </w:r>
      <w:r w:rsidR="000C7C62">
        <w:t>?</w:t>
      </w:r>
      <w:r w:rsidRPr="00CE6307">
        <w:t xml:space="preserve"> </w:t>
      </w:r>
      <w:r w:rsidR="000C7C62" w:rsidRPr="000C7C62">
        <w:rPr>
          <w:i/>
          <w:sz w:val="20"/>
        </w:rPr>
        <w:t>See the output of line 23 on the terminal.</w:t>
      </w:r>
    </w:p>
    <w:p w14:paraId="4D4B6522" w14:textId="77777777" w:rsidR="004F06EA" w:rsidRPr="00CE6307" w:rsidRDefault="004F06EA" w:rsidP="004F06EA">
      <w:pPr>
        <w:rPr>
          <w:b/>
          <w:sz w:val="24"/>
        </w:rPr>
      </w:pPr>
    </w:p>
    <w:p w14:paraId="4AC4449D" w14:textId="77777777" w:rsidR="004F06EA" w:rsidRDefault="004F06EA" w:rsidP="004F06EA">
      <w:pPr>
        <w:tabs>
          <w:tab w:val="left" w:pos="360"/>
        </w:tabs>
      </w:pPr>
      <w:r w:rsidRPr="00835271">
        <w:rPr>
          <w:noProof/>
        </w:rPr>
        <w:drawing>
          <wp:anchor distT="0" distB="0" distL="114300" distR="114300" simplePos="0" relativeHeight="251708416" behindDoc="0" locked="0" layoutInCell="1" allowOverlap="1" wp14:anchorId="7A7145F7" wp14:editId="66960FD6">
            <wp:simplePos x="0" y="0"/>
            <wp:positionH relativeFrom="column">
              <wp:posOffset>560935</wp:posOffset>
            </wp:positionH>
            <wp:positionV relativeFrom="paragraph">
              <wp:posOffset>82261</wp:posOffset>
            </wp:positionV>
            <wp:extent cx="3849701" cy="3600681"/>
            <wp:effectExtent l="76200" t="76200" r="132080"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9701" cy="36006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689194B" w14:textId="77777777" w:rsidR="004F06EA" w:rsidRDefault="004F06EA" w:rsidP="004F06EA">
      <w:pPr>
        <w:tabs>
          <w:tab w:val="left" w:pos="360"/>
        </w:tabs>
      </w:pPr>
    </w:p>
    <w:p w14:paraId="349C3F6B" w14:textId="77777777" w:rsidR="004F06EA" w:rsidRDefault="004F06EA" w:rsidP="004F06EA">
      <w:pPr>
        <w:tabs>
          <w:tab w:val="left" w:pos="360"/>
        </w:tabs>
      </w:pPr>
    </w:p>
    <w:p w14:paraId="6939B84C" w14:textId="77777777" w:rsidR="004F06EA" w:rsidRDefault="004F06EA" w:rsidP="004F06EA">
      <w:pPr>
        <w:tabs>
          <w:tab w:val="left" w:pos="360"/>
        </w:tabs>
      </w:pPr>
    </w:p>
    <w:p w14:paraId="66601FF0" w14:textId="77777777" w:rsidR="004F06EA" w:rsidRDefault="004F06EA" w:rsidP="004F06EA">
      <w:pPr>
        <w:tabs>
          <w:tab w:val="left" w:pos="360"/>
        </w:tabs>
      </w:pPr>
    </w:p>
    <w:p w14:paraId="10B61C59" w14:textId="77777777" w:rsidR="004F06EA" w:rsidRDefault="004F06EA" w:rsidP="004F06EA">
      <w:pPr>
        <w:tabs>
          <w:tab w:val="left" w:pos="360"/>
        </w:tabs>
      </w:pPr>
    </w:p>
    <w:p w14:paraId="356A33DC" w14:textId="77777777" w:rsidR="004F06EA" w:rsidRDefault="004F06EA" w:rsidP="004F06EA">
      <w:pPr>
        <w:tabs>
          <w:tab w:val="left" w:pos="360"/>
        </w:tabs>
      </w:pPr>
    </w:p>
    <w:p w14:paraId="46545B3C" w14:textId="77777777" w:rsidR="004F06EA" w:rsidRDefault="004F06EA" w:rsidP="004F06EA">
      <w:pPr>
        <w:tabs>
          <w:tab w:val="left" w:pos="360"/>
        </w:tabs>
      </w:pPr>
    </w:p>
    <w:p w14:paraId="2D3CDE3F" w14:textId="77777777" w:rsidR="004F06EA" w:rsidRDefault="004F06EA" w:rsidP="004F06EA">
      <w:pPr>
        <w:tabs>
          <w:tab w:val="left" w:pos="360"/>
        </w:tabs>
      </w:pPr>
    </w:p>
    <w:p w14:paraId="1326DB60" w14:textId="77777777" w:rsidR="004F06EA" w:rsidRDefault="004F06EA" w:rsidP="004F06EA">
      <w:pPr>
        <w:tabs>
          <w:tab w:val="left" w:pos="360"/>
        </w:tabs>
      </w:pPr>
    </w:p>
    <w:p w14:paraId="54BAA619" w14:textId="77777777" w:rsidR="004F06EA" w:rsidRDefault="004F06EA" w:rsidP="004F06EA">
      <w:pPr>
        <w:tabs>
          <w:tab w:val="left" w:pos="360"/>
        </w:tabs>
      </w:pPr>
    </w:p>
    <w:p w14:paraId="1782FE14" w14:textId="77777777" w:rsidR="004F06EA" w:rsidRDefault="004F06EA" w:rsidP="004F06EA">
      <w:pPr>
        <w:tabs>
          <w:tab w:val="left" w:pos="360"/>
        </w:tabs>
      </w:pPr>
    </w:p>
    <w:p w14:paraId="1759F573" w14:textId="77777777" w:rsidR="004F06EA" w:rsidRDefault="004F06EA" w:rsidP="004F06EA">
      <w:pPr>
        <w:tabs>
          <w:tab w:val="left" w:pos="360"/>
        </w:tabs>
      </w:pPr>
    </w:p>
    <w:p w14:paraId="7129E862" w14:textId="77777777" w:rsidR="004F06EA" w:rsidRDefault="004F06EA" w:rsidP="004F06EA">
      <w:pPr>
        <w:tabs>
          <w:tab w:val="left" w:pos="360"/>
        </w:tabs>
      </w:pPr>
    </w:p>
    <w:p w14:paraId="6FC4ECDD" w14:textId="4295EBFF" w:rsidR="004F06EA" w:rsidRDefault="004F06EA" w:rsidP="004F06EA">
      <w:pPr>
        <w:tabs>
          <w:tab w:val="left" w:pos="360"/>
        </w:tabs>
      </w:pPr>
    </w:p>
    <w:p w14:paraId="0C8B7BFE" w14:textId="5E2082DB" w:rsidR="004F06EA" w:rsidRDefault="004F06EA" w:rsidP="004F06EA">
      <w:pPr>
        <w:tabs>
          <w:tab w:val="left" w:pos="360"/>
        </w:tabs>
      </w:pPr>
    </w:p>
    <w:p w14:paraId="2049059E" w14:textId="2C69541E" w:rsidR="004F06EA" w:rsidRDefault="004F06EA" w:rsidP="004F06EA">
      <w:pPr>
        <w:tabs>
          <w:tab w:val="left" w:pos="360"/>
        </w:tabs>
      </w:pPr>
    </w:p>
    <w:p w14:paraId="5FCCD4F1" w14:textId="50121DC8" w:rsidR="004F06EA" w:rsidRDefault="004F06EA" w:rsidP="004F06EA">
      <w:pPr>
        <w:tabs>
          <w:tab w:val="left" w:pos="360"/>
        </w:tabs>
      </w:pPr>
    </w:p>
    <w:p w14:paraId="620D61A3" w14:textId="36679E34" w:rsidR="004F06EA" w:rsidRDefault="004F06EA" w:rsidP="004F06EA">
      <w:pPr>
        <w:tabs>
          <w:tab w:val="left" w:pos="360"/>
        </w:tabs>
      </w:pPr>
    </w:p>
    <w:p w14:paraId="402D11A0" w14:textId="1C09EDB6" w:rsidR="004F06EA" w:rsidRDefault="004F06EA" w:rsidP="004F06EA">
      <w:pPr>
        <w:tabs>
          <w:tab w:val="left" w:pos="360"/>
        </w:tabs>
      </w:pPr>
    </w:p>
    <w:p w14:paraId="43F116A4" w14:textId="12FE5BE9" w:rsidR="004F06EA" w:rsidRDefault="004F06EA" w:rsidP="004F06EA">
      <w:pPr>
        <w:tabs>
          <w:tab w:val="left" w:pos="360"/>
        </w:tabs>
      </w:pPr>
    </w:p>
    <w:p w14:paraId="4318B450" w14:textId="77777777" w:rsidR="004F06EA" w:rsidRDefault="004F06EA" w:rsidP="004F06EA">
      <w:pPr>
        <w:tabs>
          <w:tab w:val="left" w:pos="360"/>
        </w:tabs>
      </w:pPr>
    </w:p>
    <w:p w14:paraId="70BFBE76" w14:textId="7CE0D714" w:rsidR="004F06EA" w:rsidRDefault="005325FC" w:rsidP="004F06EA">
      <w:pPr>
        <w:tabs>
          <w:tab w:val="left" w:pos="360"/>
        </w:tabs>
      </w:pPr>
      <w:r>
        <w:t xml:space="preserve">Although not explored in this document, remember there are </w:t>
      </w:r>
      <w:r w:rsidR="004F06EA">
        <w:t>data structures in C</w:t>
      </w:r>
      <w:r>
        <w:t>; think of the array</w:t>
      </w:r>
      <w:r w:rsidR="004F06EA">
        <w:t>. There are also ma</w:t>
      </w:r>
      <w:r w:rsidR="000C7C62">
        <w:t>n</w:t>
      </w:r>
      <w:r w:rsidR="004F06EA">
        <w:t xml:space="preserve">y variable types useful for holding </w:t>
      </w:r>
      <w:r w:rsidR="000C7C62">
        <w:t>data</w:t>
      </w:r>
      <w:r w:rsidR="004F06EA">
        <w:t>, example int, float and char.</w:t>
      </w:r>
    </w:p>
    <w:p w14:paraId="5B8D12B7" w14:textId="77777777" w:rsidR="004F06EA" w:rsidRDefault="004F06EA" w:rsidP="004F06EA">
      <w:pPr>
        <w:tabs>
          <w:tab w:val="left" w:pos="360"/>
        </w:tabs>
      </w:pPr>
    </w:p>
    <w:p w14:paraId="06FAAF87" w14:textId="77777777" w:rsidR="004F06EA" w:rsidRDefault="004F06EA" w:rsidP="004F06EA">
      <w:pPr>
        <w:tabs>
          <w:tab w:val="left" w:pos="360"/>
        </w:tabs>
      </w:pPr>
      <w:r>
        <w:t xml:space="preserve">Now that we understand the concept of these data structures, let’s explore some </w:t>
      </w:r>
      <w:proofErr w:type="spellStart"/>
      <w:r>
        <w:t>ctypes</w:t>
      </w:r>
      <w:proofErr w:type="spellEnd"/>
      <w:r>
        <w:t>!!!</w:t>
      </w:r>
    </w:p>
    <w:p w14:paraId="5A2C8EDB" w14:textId="77777777" w:rsidR="004F06EA" w:rsidRDefault="004F06EA" w:rsidP="004F06EA">
      <w:r>
        <w:br w:type="page"/>
      </w:r>
    </w:p>
    <w:p w14:paraId="10F709BB" w14:textId="732CCE2B" w:rsidR="004F06EA" w:rsidRDefault="004F06EA" w:rsidP="004F06EA">
      <w:pPr>
        <w:pStyle w:val="Heading1"/>
        <w:rPr>
          <w:b w:val="0"/>
        </w:rPr>
      </w:pPr>
      <w:bookmarkStart w:id="5" w:name="_Toc65424210"/>
      <w:r w:rsidRPr="009C1B0B">
        <w:lastRenderedPageBreak/>
        <w:t xml:space="preserve">You will need Windows to </w:t>
      </w:r>
      <w:r w:rsidR="0072429B">
        <w:t>complete</w:t>
      </w:r>
      <w:r w:rsidRPr="009C1B0B">
        <w:t xml:space="preserve"> the next few lines</w:t>
      </w:r>
      <w:bookmarkEnd w:id="5"/>
    </w:p>
    <w:p w14:paraId="6AEC721C" w14:textId="77777777" w:rsidR="00F027D7" w:rsidRPr="00F027D7" w:rsidRDefault="00F027D7" w:rsidP="00F027D7">
      <w:pPr>
        <w:spacing w:after="160" w:line="259" w:lineRule="auto"/>
        <w:rPr>
          <w:i/>
          <w:color w:val="C0504D" w:themeColor="accent2"/>
          <w:sz w:val="24"/>
        </w:rPr>
      </w:pPr>
      <w:r w:rsidRPr="00F027D7">
        <w:rPr>
          <w:i/>
          <w:color w:val="C0504D" w:themeColor="accent2"/>
          <w:sz w:val="24"/>
        </w:rPr>
        <w:t xml:space="preserve">Submit screen shots of the work that you did to accomplish each task. </w:t>
      </w:r>
    </w:p>
    <w:p w14:paraId="4231F4C1" w14:textId="095A5508" w:rsidR="005325FC" w:rsidRDefault="005325FC" w:rsidP="004F06EA">
      <w:pPr>
        <w:pStyle w:val="ListParagraph"/>
        <w:numPr>
          <w:ilvl w:val="0"/>
          <w:numId w:val="33"/>
        </w:numPr>
        <w:spacing w:after="160" w:line="259" w:lineRule="auto"/>
      </w:pPr>
      <w:r>
        <w:t>Install python3.8+ on your Windows VM</w:t>
      </w:r>
    </w:p>
    <w:p w14:paraId="697CC74E" w14:textId="50DCD2AA" w:rsidR="005325FC" w:rsidRDefault="005325FC" w:rsidP="004F06EA">
      <w:pPr>
        <w:pStyle w:val="ListParagraph"/>
        <w:numPr>
          <w:ilvl w:val="0"/>
          <w:numId w:val="33"/>
        </w:numPr>
        <w:spacing w:after="160" w:line="259" w:lineRule="auto"/>
      </w:pPr>
      <w:r>
        <w:t xml:space="preserve">Install a Text Editor. Options include (Notepad++, sublime, </w:t>
      </w:r>
      <w:proofErr w:type="spellStart"/>
      <w:r>
        <w:t>Visualstudio</w:t>
      </w:r>
      <w:proofErr w:type="spellEnd"/>
      <w:r>
        <w:t xml:space="preserve"> Code)</w:t>
      </w:r>
    </w:p>
    <w:p w14:paraId="428A9641" w14:textId="6B663BD3" w:rsidR="005325FC" w:rsidRDefault="005325FC" w:rsidP="004F06EA">
      <w:pPr>
        <w:pStyle w:val="ListParagraph"/>
        <w:numPr>
          <w:ilvl w:val="0"/>
          <w:numId w:val="33"/>
        </w:numPr>
        <w:spacing w:after="160" w:line="259" w:lineRule="auto"/>
      </w:pPr>
      <w:r>
        <w:t>Install PyCharm</w:t>
      </w:r>
    </w:p>
    <w:p w14:paraId="6E943857" w14:textId="2CFF32DB" w:rsidR="004F06EA" w:rsidRDefault="004F06EA" w:rsidP="004F06EA">
      <w:pPr>
        <w:pStyle w:val="ListParagraph"/>
        <w:numPr>
          <w:ilvl w:val="0"/>
          <w:numId w:val="33"/>
        </w:numPr>
        <w:spacing w:after="160" w:line="259" w:lineRule="auto"/>
      </w:pPr>
      <w:r>
        <w:t>Open a text editor and enter the code</w:t>
      </w:r>
      <w:r w:rsidR="005325FC">
        <w:t xml:space="preserve"> below</w:t>
      </w:r>
      <w:r>
        <w:t>:</w:t>
      </w:r>
    </w:p>
    <w:p w14:paraId="47425838" w14:textId="012413E2" w:rsidR="004F06EA" w:rsidRPr="009C1B0B" w:rsidRDefault="004F06EA" w:rsidP="004F06EA">
      <w:pPr>
        <w:pStyle w:val="ListParagraph"/>
        <w:numPr>
          <w:ilvl w:val="0"/>
          <w:numId w:val="33"/>
        </w:numPr>
        <w:spacing w:after="160" w:line="259" w:lineRule="auto"/>
      </w:pPr>
      <w:r>
        <w:t xml:space="preserve">Execute the </w:t>
      </w:r>
      <w:r w:rsidR="005325FC">
        <w:t xml:space="preserve">program from </w:t>
      </w:r>
      <w:r>
        <w:t xml:space="preserve">the </w:t>
      </w:r>
      <w:proofErr w:type="spellStart"/>
      <w:r>
        <w:t>Powershell</w:t>
      </w:r>
      <w:proofErr w:type="spellEnd"/>
      <w:r>
        <w:t xml:space="preserve"> window below: </w:t>
      </w:r>
      <w:proofErr w:type="gramStart"/>
      <w:r w:rsidRPr="009C1B0B">
        <w:rPr>
          <w:b/>
        </w:rPr>
        <w:t>python  .</w:t>
      </w:r>
      <w:proofErr w:type="gramEnd"/>
      <w:r w:rsidRPr="009C1B0B">
        <w:rPr>
          <w:b/>
        </w:rPr>
        <w:t>\ctypes1.py</w:t>
      </w:r>
    </w:p>
    <w:p w14:paraId="1A018B07" w14:textId="6C2C1158" w:rsidR="005325FC" w:rsidRDefault="005325FC" w:rsidP="005325FC">
      <w:pPr>
        <w:pStyle w:val="ListParagraph"/>
        <w:numPr>
          <w:ilvl w:val="0"/>
          <w:numId w:val="33"/>
        </w:numPr>
      </w:pPr>
      <w:r>
        <w:t>Alternately you can use the IDE you installed earlier.</w:t>
      </w:r>
    </w:p>
    <w:p w14:paraId="71A2414C" w14:textId="77777777" w:rsidR="005325FC" w:rsidRDefault="005325FC" w:rsidP="005325FC">
      <w:pPr>
        <w:pStyle w:val="ListParagraph"/>
      </w:pPr>
    </w:p>
    <w:p w14:paraId="573F2480" w14:textId="601B7FC5" w:rsidR="004F06EA" w:rsidRPr="005325FC" w:rsidRDefault="004F06EA" w:rsidP="004F06EA">
      <w:pPr>
        <w:rPr>
          <w:i/>
          <w:sz w:val="20"/>
        </w:rPr>
      </w:pPr>
      <w:r w:rsidRPr="005325FC">
        <w:rPr>
          <w:i/>
          <w:sz w:val="20"/>
        </w:rPr>
        <w:t xml:space="preserve">Note: There are only 16 lines of code to copy. The </w:t>
      </w:r>
      <w:proofErr w:type="spellStart"/>
      <w:r w:rsidRPr="005325FC">
        <w:rPr>
          <w:i/>
          <w:sz w:val="20"/>
        </w:rPr>
        <w:t>Powershell</w:t>
      </w:r>
      <w:proofErr w:type="spellEnd"/>
      <w:r w:rsidRPr="005325FC">
        <w:rPr>
          <w:i/>
          <w:sz w:val="20"/>
        </w:rPr>
        <w:t xml:space="preserve"> window is not hiding any code.</w:t>
      </w:r>
    </w:p>
    <w:p w14:paraId="2C681945" w14:textId="77777777" w:rsidR="004F06EA" w:rsidRDefault="004F06EA" w:rsidP="004F06EA">
      <w:r w:rsidRPr="009C1B0B">
        <w:rPr>
          <w:noProof/>
        </w:rPr>
        <w:drawing>
          <wp:anchor distT="0" distB="0" distL="114300" distR="114300" simplePos="0" relativeHeight="251710464" behindDoc="1" locked="0" layoutInCell="1" allowOverlap="1" wp14:anchorId="622344D3" wp14:editId="0DCF2E38">
            <wp:simplePos x="0" y="0"/>
            <wp:positionH relativeFrom="column">
              <wp:posOffset>103505</wp:posOffset>
            </wp:positionH>
            <wp:positionV relativeFrom="paragraph">
              <wp:posOffset>135890</wp:posOffset>
            </wp:positionV>
            <wp:extent cx="4382135" cy="3573780"/>
            <wp:effectExtent l="76200" t="76200" r="132715" b="1409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2135" cy="3573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09E2C95" w14:textId="77777777" w:rsidR="004F06EA" w:rsidRDefault="004F06EA" w:rsidP="004F06EA"/>
    <w:p w14:paraId="3F2112AA" w14:textId="77777777" w:rsidR="004F06EA" w:rsidRDefault="004F06EA" w:rsidP="004F06EA"/>
    <w:p w14:paraId="72D5E8FC" w14:textId="77777777" w:rsidR="004F06EA" w:rsidRDefault="004F06EA" w:rsidP="004F06EA"/>
    <w:p w14:paraId="1357F499" w14:textId="77777777" w:rsidR="004F06EA" w:rsidRDefault="004F06EA" w:rsidP="004F06EA"/>
    <w:p w14:paraId="304F5E89" w14:textId="77777777" w:rsidR="004F06EA" w:rsidRDefault="004F06EA" w:rsidP="004F06EA"/>
    <w:p w14:paraId="6FEA7626" w14:textId="77777777" w:rsidR="004F06EA" w:rsidRDefault="004F06EA" w:rsidP="004F06EA"/>
    <w:p w14:paraId="10C37B7B" w14:textId="77777777" w:rsidR="004F06EA" w:rsidRDefault="004F06EA" w:rsidP="004F06EA"/>
    <w:p w14:paraId="3664D1E9" w14:textId="77777777" w:rsidR="004F06EA" w:rsidRDefault="004F06EA" w:rsidP="004F06EA"/>
    <w:p w14:paraId="54D5A246" w14:textId="77777777" w:rsidR="004F06EA" w:rsidRDefault="004F06EA" w:rsidP="004F06EA"/>
    <w:p w14:paraId="22BF2DF9" w14:textId="77777777" w:rsidR="004F06EA" w:rsidRDefault="004F06EA" w:rsidP="004F06EA"/>
    <w:p w14:paraId="1B537B6E" w14:textId="77777777" w:rsidR="004F06EA" w:rsidRDefault="004F06EA" w:rsidP="004F06EA"/>
    <w:p w14:paraId="6CB2F9DC" w14:textId="77777777" w:rsidR="004F06EA" w:rsidRDefault="004F06EA" w:rsidP="004F06EA"/>
    <w:p w14:paraId="29285107" w14:textId="77777777" w:rsidR="004F06EA" w:rsidRDefault="004F06EA" w:rsidP="004F06EA"/>
    <w:p w14:paraId="0AB946CC" w14:textId="77777777" w:rsidR="004F06EA" w:rsidRDefault="004F06EA" w:rsidP="004F06EA"/>
    <w:p w14:paraId="00DDBE01" w14:textId="6EE457A5" w:rsidR="004F06EA" w:rsidRDefault="004F06EA" w:rsidP="004F06EA"/>
    <w:p w14:paraId="49035512" w14:textId="1FE35E65" w:rsidR="0072429B" w:rsidRDefault="0072429B" w:rsidP="004F06EA"/>
    <w:p w14:paraId="70A90DC6" w14:textId="70FD3FF5" w:rsidR="0072429B" w:rsidRDefault="0072429B" w:rsidP="004F06EA"/>
    <w:p w14:paraId="3E8B9869" w14:textId="542E8BA9" w:rsidR="0072429B" w:rsidRDefault="0072429B" w:rsidP="004F06EA"/>
    <w:p w14:paraId="18B0A651" w14:textId="1916B8C2" w:rsidR="0072429B" w:rsidRDefault="0072429B" w:rsidP="004F06EA"/>
    <w:p w14:paraId="17BA9989" w14:textId="75BE758D" w:rsidR="0072429B" w:rsidRDefault="0072429B" w:rsidP="004F06EA"/>
    <w:p w14:paraId="4CD131B3" w14:textId="6060D1FF" w:rsidR="00A86765" w:rsidRDefault="004F06EA" w:rsidP="0063139D">
      <w:pPr>
        <w:pStyle w:val="Heading2"/>
      </w:pPr>
      <w:bookmarkStart w:id="6" w:name="_Toc65424211"/>
      <w:r w:rsidRPr="009C1B0B">
        <w:t>Question</w:t>
      </w:r>
      <w:r w:rsidR="0072429B">
        <w:t xml:space="preserve"> 1</w:t>
      </w:r>
      <w:r w:rsidR="00A86765">
        <w:t xml:space="preserve"> (5</w:t>
      </w:r>
      <w:r w:rsidR="0072429B">
        <w:t xml:space="preserve"> </w:t>
      </w:r>
      <w:r w:rsidR="00A86765">
        <w:t>pts)</w:t>
      </w:r>
    </w:p>
    <w:p w14:paraId="55CEE130" w14:textId="0B656B47" w:rsidR="004F06EA" w:rsidRPr="00610E8F" w:rsidRDefault="004F06EA" w:rsidP="00610E8F">
      <w:pPr>
        <w:rPr>
          <w:b/>
        </w:rPr>
      </w:pPr>
      <w:r w:rsidRPr="00610E8F">
        <w:rPr>
          <w:b/>
        </w:rPr>
        <w:t xml:space="preserve"> (answer in your own words. Do not </w:t>
      </w:r>
      <w:proofErr w:type="spellStart"/>
      <w:r w:rsidRPr="00610E8F">
        <w:rPr>
          <w:b/>
        </w:rPr>
        <w:t>copy+paste</w:t>
      </w:r>
      <w:proofErr w:type="spellEnd"/>
      <w:r w:rsidRPr="00610E8F">
        <w:rPr>
          <w:b/>
        </w:rPr>
        <w:t xml:space="preserve"> the python documentation)</w:t>
      </w:r>
      <w:bookmarkEnd w:id="6"/>
    </w:p>
    <w:p w14:paraId="7CA1CA72" w14:textId="2B61E92F" w:rsidR="004F06EA" w:rsidRDefault="004F06EA" w:rsidP="004F06EA">
      <w:pPr>
        <w:pStyle w:val="ListParagraph"/>
        <w:numPr>
          <w:ilvl w:val="0"/>
          <w:numId w:val="32"/>
        </w:numPr>
        <w:spacing w:after="160" w:line="259" w:lineRule="auto"/>
      </w:pPr>
      <w:r>
        <w:t xml:space="preserve">Why does </w:t>
      </w:r>
      <w:r w:rsidR="005325FC">
        <w:rPr>
          <w:b/>
        </w:rPr>
        <w:t>L</w:t>
      </w:r>
      <w:r w:rsidRPr="005325FC">
        <w:rPr>
          <w:b/>
        </w:rPr>
        <w:t>ine 6</w:t>
      </w:r>
      <w:r>
        <w:t xml:space="preserve"> produce the output shown in the </w:t>
      </w:r>
      <w:proofErr w:type="spellStart"/>
      <w:r w:rsidR="0072429B">
        <w:t>P</w:t>
      </w:r>
      <w:r>
        <w:t>owershell</w:t>
      </w:r>
      <w:proofErr w:type="spellEnd"/>
      <w:r>
        <w:t xml:space="preserve"> window above?</w:t>
      </w:r>
      <w:r w:rsidR="0072429B">
        <w:t xml:space="preserve"> (</w:t>
      </w:r>
      <w:r w:rsidR="0072429B" w:rsidRPr="0072429B">
        <w:rPr>
          <w:b/>
        </w:rPr>
        <w:t>1pt</w:t>
      </w:r>
      <w:r w:rsidR="0072429B">
        <w:t>)</w:t>
      </w:r>
    </w:p>
    <w:p w14:paraId="65E0852D" w14:textId="47ADF1B7" w:rsidR="004F06EA" w:rsidRDefault="004F06EA" w:rsidP="004F06EA">
      <w:pPr>
        <w:pStyle w:val="ListParagraph"/>
        <w:numPr>
          <w:ilvl w:val="0"/>
          <w:numId w:val="32"/>
        </w:numPr>
        <w:spacing w:after="160" w:line="259" w:lineRule="auto"/>
      </w:pPr>
      <w:r>
        <w:t xml:space="preserve">What does the </w:t>
      </w:r>
      <w:r w:rsidRPr="008B584F">
        <w:rPr>
          <w:b/>
        </w:rPr>
        <w:t>'b'</w:t>
      </w:r>
      <w:r>
        <w:t xml:space="preserve"> in front of the string object on line 10</w:t>
      </w:r>
      <w:r w:rsidR="0072429B">
        <w:t xml:space="preserve"> do</w:t>
      </w:r>
      <w:r>
        <w:t>?</w:t>
      </w:r>
      <w:r w:rsidR="0072429B">
        <w:t xml:space="preserve"> (</w:t>
      </w:r>
      <w:r w:rsidR="0072429B" w:rsidRPr="0072429B">
        <w:rPr>
          <w:b/>
        </w:rPr>
        <w:t>1pt</w:t>
      </w:r>
      <w:r w:rsidR="0072429B">
        <w:t>)</w:t>
      </w:r>
    </w:p>
    <w:p w14:paraId="716202A9" w14:textId="4445E7B1" w:rsidR="004F06EA" w:rsidRDefault="004F06EA" w:rsidP="004F06EA">
      <w:pPr>
        <w:pStyle w:val="ListParagraph"/>
        <w:numPr>
          <w:ilvl w:val="0"/>
          <w:numId w:val="32"/>
        </w:numPr>
        <w:spacing w:after="160" w:line="259" w:lineRule="auto"/>
      </w:pPr>
      <w:r>
        <w:t xml:space="preserve">What </w:t>
      </w:r>
      <w:r w:rsidR="005325FC">
        <w:t>is the purpose of</w:t>
      </w:r>
      <w:r>
        <w:t xml:space="preserve"> </w:t>
      </w:r>
      <w:proofErr w:type="spellStart"/>
      <w:r w:rsidRPr="005325FC">
        <w:rPr>
          <w:b/>
        </w:rPr>
        <w:t>argtypes</w:t>
      </w:r>
      <w:proofErr w:type="spellEnd"/>
      <w:r>
        <w:t xml:space="preserve"> and </w:t>
      </w:r>
      <w:proofErr w:type="spellStart"/>
      <w:r w:rsidRPr="005325FC">
        <w:rPr>
          <w:b/>
        </w:rPr>
        <w:t>restype</w:t>
      </w:r>
      <w:proofErr w:type="spellEnd"/>
      <w:r>
        <w:t>?</w:t>
      </w:r>
      <w:r w:rsidR="0072429B">
        <w:t xml:space="preserve"> </w:t>
      </w:r>
      <w:bookmarkStart w:id="7" w:name="_Hlk76131613"/>
      <w:r w:rsidR="0072429B">
        <w:t>(</w:t>
      </w:r>
      <w:r w:rsidR="0072429B" w:rsidRPr="0072429B">
        <w:rPr>
          <w:b/>
        </w:rPr>
        <w:t>1pt</w:t>
      </w:r>
      <w:r w:rsidR="0072429B">
        <w:t>)</w:t>
      </w:r>
      <w:bookmarkEnd w:id="7"/>
    </w:p>
    <w:p w14:paraId="580CFC23" w14:textId="72AF5CFB" w:rsidR="004F06EA" w:rsidRDefault="004F06EA" w:rsidP="004F06EA">
      <w:pPr>
        <w:pStyle w:val="ListParagraph"/>
        <w:numPr>
          <w:ilvl w:val="0"/>
          <w:numId w:val="32"/>
        </w:numPr>
        <w:spacing w:after="160" w:line="259" w:lineRule="auto"/>
      </w:pPr>
      <w:r>
        <w:t xml:space="preserve">The last line of the output shows the number </w:t>
      </w:r>
      <w:r w:rsidRPr="001951D5">
        <w:rPr>
          <w:b/>
        </w:rPr>
        <w:t>15</w:t>
      </w:r>
      <w:r>
        <w:t>. What is the significance of this number? In other words where did it come from?</w:t>
      </w:r>
      <w:r w:rsidR="0072429B">
        <w:t xml:space="preserve"> </w:t>
      </w:r>
      <w:r w:rsidR="0072429B">
        <w:t>(</w:t>
      </w:r>
      <w:r w:rsidR="0072429B" w:rsidRPr="0072429B">
        <w:rPr>
          <w:b/>
        </w:rPr>
        <w:t>1pt</w:t>
      </w:r>
      <w:r w:rsidR="0072429B">
        <w:t>)</w:t>
      </w:r>
    </w:p>
    <w:p w14:paraId="0531B68A" w14:textId="593864E5" w:rsidR="004F06EA" w:rsidRDefault="004F06EA" w:rsidP="004F06EA">
      <w:pPr>
        <w:pStyle w:val="ListParagraph"/>
        <w:numPr>
          <w:ilvl w:val="0"/>
          <w:numId w:val="32"/>
        </w:numPr>
        <w:spacing w:after="160" w:line="259" w:lineRule="auto"/>
      </w:pPr>
      <w:r>
        <w:t xml:space="preserve">Write the command you would use to load the </w:t>
      </w:r>
      <w:r w:rsidRPr="001E727A">
        <w:rPr>
          <w:b/>
        </w:rPr>
        <w:t>kernel32.dll</w:t>
      </w:r>
      <w:r>
        <w:t xml:space="preserve"> </w:t>
      </w:r>
      <w:r w:rsidR="001E727A">
        <w:t xml:space="preserve">a </w:t>
      </w:r>
      <w:r w:rsidRPr="001E727A">
        <w:rPr>
          <w:b/>
          <w:i/>
        </w:rPr>
        <w:t>Dynamically Linked Library</w:t>
      </w:r>
      <w:r>
        <w:t>.</w:t>
      </w:r>
      <w:r w:rsidR="0072429B">
        <w:t xml:space="preserve"> </w:t>
      </w:r>
      <w:r w:rsidR="0072429B">
        <w:t>(</w:t>
      </w:r>
      <w:r w:rsidR="0072429B" w:rsidRPr="0072429B">
        <w:rPr>
          <w:b/>
        </w:rPr>
        <w:t>1pt</w:t>
      </w:r>
      <w:r w:rsidR="0072429B">
        <w:t>)</w:t>
      </w:r>
    </w:p>
    <w:p w14:paraId="7E40DC1F" w14:textId="77777777" w:rsidR="004F06EA" w:rsidRPr="001E727A" w:rsidRDefault="004F06EA" w:rsidP="001E727A">
      <w:pPr>
        <w:pStyle w:val="Heading1"/>
      </w:pPr>
      <w:bookmarkStart w:id="8" w:name="_Toc65424212"/>
      <w:r w:rsidRPr="001E727A">
        <w:lastRenderedPageBreak/>
        <w:t>You will need Linux to try the next few lines:</w:t>
      </w:r>
      <w:bookmarkEnd w:id="8"/>
    </w:p>
    <w:p w14:paraId="0632EE4B" w14:textId="77777777" w:rsidR="00F027D7" w:rsidRPr="00F027D7" w:rsidRDefault="00F027D7" w:rsidP="00F027D7">
      <w:pPr>
        <w:spacing w:after="160" w:line="259" w:lineRule="auto"/>
        <w:rPr>
          <w:i/>
          <w:color w:val="C0504D" w:themeColor="accent2"/>
          <w:sz w:val="24"/>
        </w:rPr>
      </w:pPr>
      <w:r w:rsidRPr="00F027D7">
        <w:rPr>
          <w:i/>
          <w:color w:val="C0504D" w:themeColor="accent2"/>
          <w:sz w:val="24"/>
        </w:rPr>
        <w:t xml:space="preserve">Submit screen shots of the work that you did to accomplish each task. </w:t>
      </w:r>
    </w:p>
    <w:p w14:paraId="1949930A" w14:textId="77777777" w:rsidR="004F06EA" w:rsidRPr="009C1B0B" w:rsidRDefault="004F06EA" w:rsidP="004F06EA"/>
    <w:p w14:paraId="369AB130" w14:textId="0D4E5C32" w:rsidR="004F06EA" w:rsidRDefault="004F06EA" w:rsidP="004F06EA">
      <w:pPr>
        <w:pStyle w:val="ListParagraph"/>
        <w:numPr>
          <w:ilvl w:val="0"/>
          <w:numId w:val="34"/>
        </w:numPr>
        <w:spacing w:after="160" w:line="259" w:lineRule="auto"/>
      </w:pPr>
      <w:r>
        <w:t>Open a text editor, I used PyChar</w:t>
      </w:r>
      <w:r w:rsidR="00610E8F">
        <w:t>m</w:t>
      </w:r>
      <w:r>
        <w:t xml:space="preserve"> seen below. Enter the following code:</w:t>
      </w:r>
    </w:p>
    <w:p w14:paraId="678C4E02" w14:textId="77777777" w:rsidR="004F06EA" w:rsidRPr="009C1B0B" w:rsidRDefault="004F06EA" w:rsidP="004F06EA">
      <w:pPr>
        <w:pStyle w:val="ListParagraph"/>
        <w:numPr>
          <w:ilvl w:val="0"/>
          <w:numId w:val="34"/>
        </w:numPr>
        <w:spacing w:after="160" w:line="259" w:lineRule="auto"/>
      </w:pPr>
      <w:r>
        <w:t xml:space="preserve">Execute the command from Python as shown or from the command-line with the command: </w:t>
      </w:r>
      <w:r w:rsidRPr="009C1B0B">
        <w:rPr>
          <w:b/>
        </w:rPr>
        <w:t>python</w:t>
      </w:r>
      <w:proofErr w:type="gramStart"/>
      <w:r>
        <w:rPr>
          <w:b/>
        </w:rPr>
        <w:t>3</w:t>
      </w:r>
      <w:r w:rsidRPr="009C1B0B">
        <w:rPr>
          <w:b/>
        </w:rPr>
        <w:t xml:space="preserve">  .</w:t>
      </w:r>
      <w:proofErr w:type="gramEnd"/>
      <w:r w:rsidRPr="009C1B0B">
        <w:rPr>
          <w:b/>
        </w:rPr>
        <w:t>\ctypes1.py</w:t>
      </w:r>
    </w:p>
    <w:p w14:paraId="0C999F30" w14:textId="77777777" w:rsidR="004F06EA" w:rsidRDefault="004F06EA" w:rsidP="004F06EA">
      <w:pPr>
        <w:tabs>
          <w:tab w:val="left" w:pos="360"/>
        </w:tabs>
      </w:pPr>
      <w:r w:rsidRPr="00FD2D44">
        <w:rPr>
          <w:noProof/>
        </w:rPr>
        <w:drawing>
          <wp:anchor distT="0" distB="0" distL="114300" distR="114300" simplePos="0" relativeHeight="251711488" behindDoc="0" locked="0" layoutInCell="1" allowOverlap="1" wp14:anchorId="6ADE42B2" wp14:editId="6BB19FF8">
            <wp:simplePos x="0" y="0"/>
            <wp:positionH relativeFrom="column">
              <wp:posOffset>0</wp:posOffset>
            </wp:positionH>
            <wp:positionV relativeFrom="paragraph">
              <wp:posOffset>0</wp:posOffset>
            </wp:positionV>
            <wp:extent cx="3307367" cy="3779848"/>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7367" cy="3779848"/>
                    </a:xfrm>
                    <a:prstGeom prst="rect">
                      <a:avLst/>
                    </a:prstGeom>
                  </pic:spPr>
                </pic:pic>
              </a:graphicData>
            </a:graphic>
          </wp:anchor>
        </w:drawing>
      </w:r>
    </w:p>
    <w:p w14:paraId="7C7C9C99" w14:textId="77777777" w:rsidR="004F06EA" w:rsidRDefault="004F06EA" w:rsidP="004F06EA">
      <w:pPr>
        <w:tabs>
          <w:tab w:val="left" w:pos="360"/>
        </w:tabs>
      </w:pPr>
    </w:p>
    <w:p w14:paraId="53908135" w14:textId="77777777" w:rsidR="004F06EA" w:rsidRDefault="004F06EA" w:rsidP="004F06EA">
      <w:pPr>
        <w:tabs>
          <w:tab w:val="left" w:pos="360"/>
        </w:tabs>
      </w:pPr>
    </w:p>
    <w:p w14:paraId="69B9B02F" w14:textId="77777777" w:rsidR="004F06EA" w:rsidRDefault="004F06EA" w:rsidP="004F06EA">
      <w:pPr>
        <w:tabs>
          <w:tab w:val="left" w:pos="360"/>
        </w:tabs>
      </w:pPr>
    </w:p>
    <w:p w14:paraId="13A8E46D" w14:textId="77777777" w:rsidR="004F06EA" w:rsidRDefault="004F06EA" w:rsidP="004F06EA">
      <w:pPr>
        <w:tabs>
          <w:tab w:val="left" w:pos="360"/>
        </w:tabs>
      </w:pPr>
    </w:p>
    <w:p w14:paraId="514FEBE9" w14:textId="77777777" w:rsidR="004F06EA" w:rsidRDefault="004F06EA" w:rsidP="004F06EA">
      <w:pPr>
        <w:tabs>
          <w:tab w:val="left" w:pos="360"/>
        </w:tabs>
      </w:pPr>
    </w:p>
    <w:p w14:paraId="021A19F9" w14:textId="77777777" w:rsidR="004F06EA" w:rsidRDefault="004F06EA" w:rsidP="004F06EA">
      <w:pPr>
        <w:tabs>
          <w:tab w:val="left" w:pos="360"/>
        </w:tabs>
      </w:pPr>
    </w:p>
    <w:p w14:paraId="3E630E25" w14:textId="77777777" w:rsidR="004F06EA" w:rsidRDefault="004F06EA" w:rsidP="004F06EA">
      <w:pPr>
        <w:tabs>
          <w:tab w:val="left" w:pos="360"/>
        </w:tabs>
      </w:pPr>
    </w:p>
    <w:p w14:paraId="79226D1E" w14:textId="77777777" w:rsidR="004F06EA" w:rsidRDefault="004F06EA" w:rsidP="004F06EA">
      <w:pPr>
        <w:tabs>
          <w:tab w:val="left" w:pos="360"/>
        </w:tabs>
      </w:pPr>
    </w:p>
    <w:p w14:paraId="38C11A46" w14:textId="77777777" w:rsidR="004F06EA" w:rsidRDefault="004F06EA" w:rsidP="004F06EA">
      <w:pPr>
        <w:tabs>
          <w:tab w:val="left" w:pos="360"/>
        </w:tabs>
      </w:pPr>
    </w:p>
    <w:p w14:paraId="6319CB5D" w14:textId="77777777" w:rsidR="004F06EA" w:rsidRDefault="004F06EA" w:rsidP="004F06EA">
      <w:pPr>
        <w:tabs>
          <w:tab w:val="left" w:pos="360"/>
        </w:tabs>
      </w:pPr>
    </w:p>
    <w:p w14:paraId="6F9BAA1D" w14:textId="77777777" w:rsidR="004F06EA" w:rsidRDefault="004F06EA" w:rsidP="004F06EA">
      <w:pPr>
        <w:tabs>
          <w:tab w:val="left" w:pos="360"/>
        </w:tabs>
      </w:pPr>
    </w:p>
    <w:p w14:paraId="41DA19FD" w14:textId="2FB05306" w:rsidR="004F06EA" w:rsidRDefault="004F06EA" w:rsidP="004F06EA">
      <w:pPr>
        <w:tabs>
          <w:tab w:val="left" w:pos="360"/>
        </w:tabs>
      </w:pPr>
    </w:p>
    <w:p w14:paraId="1A6DC7DA" w14:textId="0098B24B" w:rsidR="004F06EA" w:rsidRDefault="004F06EA" w:rsidP="004F06EA">
      <w:pPr>
        <w:tabs>
          <w:tab w:val="left" w:pos="360"/>
        </w:tabs>
      </w:pPr>
    </w:p>
    <w:p w14:paraId="7CFC8E48" w14:textId="7FEB5258" w:rsidR="004F06EA" w:rsidRDefault="004F06EA" w:rsidP="004F06EA">
      <w:pPr>
        <w:tabs>
          <w:tab w:val="left" w:pos="360"/>
        </w:tabs>
      </w:pPr>
    </w:p>
    <w:p w14:paraId="01C2FED2" w14:textId="30B673B7" w:rsidR="004F06EA" w:rsidRDefault="004F06EA" w:rsidP="004F06EA">
      <w:pPr>
        <w:tabs>
          <w:tab w:val="left" w:pos="360"/>
        </w:tabs>
      </w:pPr>
    </w:p>
    <w:p w14:paraId="6281FA83" w14:textId="2F746BED" w:rsidR="004F06EA" w:rsidRDefault="004F06EA" w:rsidP="004F06EA">
      <w:pPr>
        <w:tabs>
          <w:tab w:val="left" w:pos="360"/>
        </w:tabs>
      </w:pPr>
    </w:p>
    <w:p w14:paraId="205D3200" w14:textId="3253E7BE" w:rsidR="004F06EA" w:rsidRDefault="004F06EA" w:rsidP="004F06EA">
      <w:pPr>
        <w:tabs>
          <w:tab w:val="left" w:pos="360"/>
        </w:tabs>
      </w:pPr>
    </w:p>
    <w:p w14:paraId="57EE3146" w14:textId="67E52EAE" w:rsidR="004F06EA" w:rsidRDefault="004F06EA" w:rsidP="004F06EA">
      <w:pPr>
        <w:tabs>
          <w:tab w:val="left" w:pos="360"/>
        </w:tabs>
      </w:pPr>
    </w:p>
    <w:p w14:paraId="5E3CCAC3" w14:textId="77777777" w:rsidR="004F06EA" w:rsidRDefault="004F06EA" w:rsidP="004F06EA">
      <w:pPr>
        <w:tabs>
          <w:tab w:val="left" w:pos="360"/>
        </w:tabs>
      </w:pPr>
    </w:p>
    <w:p w14:paraId="6723D7B3" w14:textId="77777777" w:rsidR="004F06EA" w:rsidRDefault="004F06EA" w:rsidP="004F06EA">
      <w:pPr>
        <w:tabs>
          <w:tab w:val="left" w:pos="360"/>
        </w:tabs>
      </w:pPr>
    </w:p>
    <w:p w14:paraId="6516D13B" w14:textId="1336413F" w:rsidR="004F06EA" w:rsidRPr="009C1B0B" w:rsidRDefault="004F06EA" w:rsidP="004F06EA">
      <w:pPr>
        <w:pStyle w:val="Heading2"/>
        <w:rPr>
          <w:sz w:val="22"/>
        </w:rPr>
      </w:pPr>
      <w:bookmarkStart w:id="9" w:name="_Toc65424213"/>
      <w:r w:rsidRPr="009C1B0B">
        <w:t>Question</w:t>
      </w:r>
      <w:bookmarkEnd w:id="9"/>
      <w:r w:rsidR="0063139D">
        <w:t xml:space="preserve"> 2</w:t>
      </w:r>
      <w:r>
        <w:t xml:space="preserve"> </w:t>
      </w:r>
      <w:r w:rsidR="00A86765">
        <w:t>(5pts)</w:t>
      </w:r>
    </w:p>
    <w:p w14:paraId="3765B128" w14:textId="614CD957" w:rsidR="004F06EA" w:rsidRDefault="004F06EA" w:rsidP="004F06EA">
      <w:pPr>
        <w:pStyle w:val="ListParagraph"/>
        <w:numPr>
          <w:ilvl w:val="0"/>
          <w:numId w:val="35"/>
        </w:numPr>
        <w:tabs>
          <w:tab w:val="left" w:pos="360"/>
        </w:tabs>
        <w:spacing w:after="160" w:line="259" w:lineRule="auto"/>
      </w:pPr>
      <w:r>
        <w:t xml:space="preserve">What is </w:t>
      </w:r>
      <w:r w:rsidRPr="001E727A">
        <w:rPr>
          <w:b/>
        </w:rPr>
        <w:t>libc.so.6</w:t>
      </w:r>
      <w:r>
        <w:t xml:space="preserve"> on line 4? </w:t>
      </w:r>
      <w:r w:rsidR="0063139D">
        <w:t xml:space="preserve"> </w:t>
      </w:r>
      <w:r w:rsidR="0063139D">
        <w:t>(</w:t>
      </w:r>
      <w:r w:rsidR="0063139D" w:rsidRPr="0072429B">
        <w:rPr>
          <w:b/>
        </w:rPr>
        <w:t>1pt</w:t>
      </w:r>
      <w:r w:rsidR="0063139D">
        <w:t>)</w:t>
      </w:r>
    </w:p>
    <w:p w14:paraId="534A1483" w14:textId="429A7CA4" w:rsidR="004F06EA" w:rsidRDefault="0063139D" w:rsidP="004F06EA">
      <w:pPr>
        <w:pStyle w:val="ListParagraph"/>
        <w:numPr>
          <w:ilvl w:val="0"/>
          <w:numId w:val="35"/>
        </w:numPr>
        <w:tabs>
          <w:tab w:val="left" w:pos="360"/>
        </w:tabs>
        <w:spacing w:after="160" w:line="259" w:lineRule="auto"/>
      </w:pPr>
      <w:r>
        <w:t xml:space="preserve">What is the absolute path of the location of the file </w:t>
      </w:r>
      <w:r w:rsidR="004F06EA" w:rsidRPr="0063139D">
        <w:rPr>
          <w:b/>
        </w:rPr>
        <w:t>libc.so.6</w:t>
      </w:r>
      <w:r w:rsidR="004F06EA">
        <w:t>?</w:t>
      </w:r>
      <w:r>
        <w:t xml:space="preserve">  </w:t>
      </w:r>
      <w:r>
        <w:t>(</w:t>
      </w:r>
      <w:r w:rsidRPr="0072429B">
        <w:rPr>
          <w:b/>
        </w:rPr>
        <w:t>1pt</w:t>
      </w:r>
      <w:r>
        <w:t>)</w:t>
      </w:r>
    </w:p>
    <w:p w14:paraId="5C01BC48" w14:textId="62957139" w:rsidR="004F06EA" w:rsidRDefault="004F06EA" w:rsidP="004F06EA">
      <w:pPr>
        <w:pStyle w:val="ListParagraph"/>
        <w:numPr>
          <w:ilvl w:val="0"/>
          <w:numId w:val="35"/>
        </w:numPr>
        <w:tabs>
          <w:tab w:val="left" w:pos="360"/>
        </w:tabs>
        <w:spacing w:after="160" w:line="259" w:lineRule="auto"/>
      </w:pPr>
      <w:r>
        <w:t xml:space="preserve">Which variables in </w:t>
      </w:r>
      <w:r w:rsidR="001E727A">
        <w:t xml:space="preserve">the function </w:t>
      </w:r>
      <w:proofErr w:type="spellStart"/>
      <w:r w:rsidRPr="001E727A">
        <w:rPr>
          <w:b/>
        </w:rPr>
        <w:t>printf</w:t>
      </w:r>
      <w:proofErr w:type="spellEnd"/>
      <w:r>
        <w:t xml:space="preserve"> are </w:t>
      </w:r>
      <w:proofErr w:type="spellStart"/>
      <w:r w:rsidRPr="001E727A">
        <w:rPr>
          <w:b/>
        </w:rPr>
        <w:t>c_char_p</w:t>
      </w:r>
      <w:proofErr w:type="spellEnd"/>
      <w:r>
        <w:t xml:space="preserve">, </w:t>
      </w:r>
      <w:proofErr w:type="spellStart"/>
      <w:r w:rsidRPr="001E727A">
        <w:rPr>
          <w:b/>
        </w:rPr>
        <w:t>c_int</w:t>
      </w:r>
      <w:proofErr w:type="spellEnd"/>
      <w:r>
        <w:t xml:space="preserve"> and </w:t>
      </w:r>
      <w:proofErr w:type="spellStart"/>
      <w:r w:rsidRPr="001E727A">
        <w:rPr>
          <w:b/>
        </w:rPr>
        <w:t>c_char</w:t>
      </w:r>
      <w:proofErr w:type="spellEnd"/>
      <w:r>
        <w:t xml:space="preserve"> linked to?</w:t>
      </w:r>
      <w:r w:rsidR="0063139D">
        <w:t xml:space="preserve"> </w:t>
      </w:r>
      <w:r w:rsidR="0063139D">
        <w:t>(</w:t>
      </w:r>
      <w:r w:rsidR="0063139D" w:rsidRPr="0072429B">
        <w:rPr>
          <w:b/>
        </w:rPr>
        <w:t>1pt</w:t>
      </w:r>
      <w:r w:rsidR="0063139D">
        <w:t>)</w:t>
      </w:r>
    </w:p>
    <w:p w14:paraId="49A0F610" w14:textId="2BB8200E" w:rsidR="004F06EA" w:rsidRDefault="004F06EA" w:rsidP="004F06EA">
      <w:pPr>
        <w:pStyle w:val="ListParagraph"/>
        <w:numPr>
          <w:ilvl w:val="0"/>
          <w:numId w:val="35"/>
        </w:numPr>
        <w:tabs>
          <w:tab w:val="left" w:pos="360"/>
        </w:tabs>
        <w:spacing w:after="160" w:line="259" w:lineRule="auto"/>
      </w:pPr>
      <w:r>
        <w:t xml:space="preserve">How would you modify the code so that you can print a third value, val3? </w:t>
      </w:r>
      <w:r w:rsidR="0063139D">
        <w:t xml:space="preserve"> </w:t>
      </w:r>
      <w:r w:rsidR="0063139D">
        <w:t>(</w:t>
      </w:r>
      <w:r w:rsidR="0063139D" w:rsidRPr="0072429B">
        <w:rPr>
          <w:b/>
        </w:rPr>
        <w:t>1pt</w:t>
      </w:r>
      <w:r w:rsidR="0063139D">
        <w:t>)</w:t>
      </w:r>
    </w:p>
    <w:p w14:paraId="3F0CB0D5" w14:textId="77777777" w:rsidR="004F06EA" w:rsidRDefault="004F06EA" w:rsidP="004F06EA">
      <w:pPr>
        <w:pStyle w:val="ListParagraph"/>
        <w:numPr>
          <w:ilvl w:val="1"/>
          <w:numId w:val="35"/>
        </w:numPr>
        <w:tabs>
          <w:tab w:val="left" w:pos="360"/>
        </w:tabs>
        <w:spacing w:after="160" w:line="259" w:lineRule="auto"/>
      </w:pPr>
      <w:r>
        <w:t xml:space="preserve">val3 is a string: "You got it …" </w:t>
      </w:r>
    </w:p>
    <w:p w14:paraId="196F1173" w14:textId="77777777" w:rsidR="001E727A" w:rsidRDefault="004F06EA" w:rsidP="004F06EA">
      <w:pPr>
        <w:pStyle w:val="ListParagraph"/>
        <w:numPr>
          <w:ilvl w:val="1"/>
          <w:numId w:val="35"/>
        </w:numPr>
        <w:tabs>
          <w:tab w:val="left" w:pos="360"/>
        </w:tabs>
        <w:spacing w:after="160" w:line="259" w:lineRule="auto"/>
      </w:pPr>
      <w:r>
        <w:t xml:space="preserve">val3 must be a separate string from the format string. </w:t>
      </w:r>
    </w:p>
    <w:p w14:paraId="64E8C03B" w14:textId="06E850C4" w:rsidR="004F06EA" w:rsidRPr="001E727A" w:rsidRDefault="004F06EA" w:rsidP="001E727A">
      <w:pPr>
        <w:pStyle w:val="ListParagraph"/>
        <w:tabs>
          <w:tab w:val="left" w:pos="360"/>
        </w:tabs>
        <w:spacing w:after="160" w:line="259" w:lineRule="auto"/>
        <w:ind w:left="1440"/>
        <w:rPr>
          <w:b/>
        </w:rPr>
      </w:pPr>
      <w:r w:rsidRPr="001E727A">
        <w:rPr>
          <w:b/>
          <w:color w:val="FF0000"/>
        </w:rPr>
        <w:t>The following is not a valid solution:</w:t>
      </w:r>
      <w:r w:rsidRPr="001E727A">
        <w:rPr>
          <w:color w:val="FF0000"/>
        </w:rPr>
        <w:t xml:space="preserve"> </w:t>
      </w:r>
      <w:proofErr w:type="spellStart"/>
      <w:proofErr w:type="gramStart"/>
      <w:r w:rsidRPr="001E727A">
        <w:rPr>
          <w:b/>
        </w:rPr>
        <w:t>printf</w:t>
      </w:r>
      <w:proofErr w:type="spellEnd"/>
      <w:r w:rsidRPr="001E727A">
        <w:rPr>
          <w:b/>
        </w:rPr>
        <w:t>(</w:t>
      </w:r>
      <w:proofErr w:type="gramEnd"/>
      <w:r w:rsidRPr="001E727A">
        <w:rPr>
          <w:b/>
        </w:rPr>
        <w:t>b'val1: %d val2: %c val3: You got it…\n", val1, val2)</w:t>
      </w:r>
    </w:p>
    <w:p w14:paraId="50238401" w14:textId="5F4CD752" w:rsidR="004F06EA" w:rsidRDefault="001E727A" w:rsidP="004F06EA">
      <w:pPr>
        <w:pStyle w:val="ListParagraph"/>
        <w:numPr>
          <w:ilvl w:val="0"/>
          <w:numId w:val="35"/>
        </w:numPr>
        <w:tabs>
          <w:tab w:val="left" w:pos="360"/>
        </w:tabs>
        <w:spacing w:after="160" w:line="259" w:lineRule="auto"/>
      </w:pPr>
      <w:r>
        <w:t>Provide</w:t>
      </w:r>
      <w:r w:rsidR="004F06EA">
        <w:t xml:space="preserve"> the modified Line 10</w:t>
      </w:r>
      <w:r>
        <w:t xml:space="preserve"> in your write-up</w:t>
      </w:r>
      <w:r w:rsidR="0063139D">
        <w:t xml:space="preserve"> that completes the solution for Step 4</w:t>
      </w:r>
      <w:r>
        <w:t>.</w:t>
      </w:r>
      <w:r w:rsidR="0063139D">
        <w:t xml:space="preserve">  </w:t>
      </w:r>
      <w:r w:rsidR="0063139D">
        <w:t>(</w:t>
      </w:r>
      <w:r w:rsidR="0063139D" w:rsidRPr="0072429B">
        <w:rPr>
          <w:b/>
        </w:rPr>
        <w:t>1pt</w:t>
      </w:r>
      <w:r w:rsidR="0063139D">
        <w:t>)</w:t>
      </w:r>
    </w:p>
    <w:p w14:paraId="7D8BFBC4" w14:textId="77777777" w:rsidR="004F06EA" w:rsidRDefault="004F06EA" w:rsidP="004F06EA">
      <w:pPr>
        <w:tabs>
          <w:tab w:val="left" w:pos="360"/>
        </w:tabs>
      </w:pPr>
    </w:p>
    <w:p w14:paraId="7E46937F" w14:textId="77777777" w:rsidR="004F06EA" w:rsidRPr="003F2523" w:rsidRDefault="004F06EA" w:rsidP="004F06EA">
      <w:pPr>
        <w:pStyle w:val="Heading2"/>
        <w:rPr>
          <w:b w:val="0"/>
        </w:rPr>
      </w:pPr>
      <w:bookmarkStart w:id="10" w:name="_Toc65424214"/>
      <w:r w:rsidRPr="003F2523">
        <w:lastRenderedPageBreak/>
        <w:t>Guru Points (Note this will not provide any extra points)</w:t>
      </w:r>
      <w:bookmarkEnd w:id="10"/>
    </w:p>
    <w:p w14:paraId="749574BB" w14:textId="77777777" w:rsidR="004F06EA" w:rsidRDefault="004F06EA" w:rsidP="004F06EA">
      <w:pPr>
        <w:tabs>
          <w:tab w:val="left" w:pos="360"/>
        </w:tabs>
      </w:pPr>
    </w:p>
    <w:p w14:paraId="24AC250B" w14:textId="5D03BC3D" w:rsidR="004F06EA" w:rsidRDefault="004F06EA" w:rsidP="004F06EA">
      <w:pPr>
        <w:tabs>
          <w:tab w:val="left" w:pos="360"/>
        </w:tabs>
      </w:pPr>
      <w:r>
        <w:t>This is a bit challenging, as the solution takes a bit of time to work out. In other words,</w:t>
      </w:r>
      <w:r w:rsidR="0063139D">
        <w:t xml:space="preserve"> if you</w:t>
      </w:r>
      <w:r>
        <w:t xml:space="preserve"> </w:t>
      </w:r>
      <w:r w:rsidR="0063139D">
        <w:t xml:space="preserve">don’t have time don’t </w:t>
      </w:r>
      <w:r>
        <w:t>dedicate too many cycles trying to find a solution.</w:t>
      </w:r>
    </w:p>
    <w:p w14:paraId="7B15DB41" w14:textId="77777777" w:rsidR="004F06EA" w:rsidRDefault="004F06EA" w:rsidP="004F06EA">
      <w:pPr>
        <w:pStyle w:val="ListParagraph"/>
        <w:numPr>
          <w:ilvl w:val="0"/>
          <w:numId w:val="36"/>
        </w:numPr>
        <w:tabs>
          <w:tab w:val="left" w:pos="360"/>
        </w:tabs>
        <w:spacing w:after="160" w:line="259" w:lineRule="auto"/>
      </w:pPr>
      <w:r>
        <w:t xml:space="preserve">Convert the following code to python using the </w:t>
      </w:r>
      <w:proofErr w:type="spellStart"/>
      <w:r>
        <w:t>ctypes</w:t>
      </w:r>
      <w:proofErr w:type="spellEnd"/>
      <w:r>
        <w:t xml:space="preserve"> module:</w:t>
      </w:r>
    </w:p>
    <w:p w14:paraId="108938AA" w14:textId="77777777" w:rsidR="004F06EA" w:rsidRDefault="004F06EA" w:rsidP="004F06EA">
      <w:pPr>
        <w:tabs>
          <w:tab w:val="left" w:pos="360"/>
        </w:tabs>
      </w:pPr>
      <w:r w:rsidRPr="00976704">
        <w:rPr>
          <w:noProof/>
        </w:rPr>
        <w:drawing>
          <wp:anchor distT="0" distB="0" distL="114300" distR="114300" simplePos="0" relativeHeight="251712512" behindDoc="0" locked="0" layoutInCell="1" allowOverlap="1" wp14:anchorId="1852F04C" wp14:editId="40D9492F">
            <wp:simplePos x="0" y="0"/>
            <wp:positionH relativeFrom="column">
              <wp:posOffset>468694</wp:posOffset>
            </wp:positionH>
            <wp:positionV relativeFrom="paragraph">
              <wp:posOffset>217730</wp:posOffset>
            </wp:positionV>
            <wp:extent cx="3665220" cy="1976755"/>
            <wp:effectExtent l="76200" t="76200" r="125730" b="13779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5220" cy="1976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B4F8288" w14:textId="77777777" w:rsidR="004F06EA" w:rsidRDefault="004F06EA" w:rsidP="004F06EA">
      <w:pPr>
        <w:tabs>
          <w:tab w:val="left" w:pos="360"/>
        </w:tabs>
      </w:pPr>
    </w:p>
    <w:p w14:paraId="344FA520" w14:textId="77777777" w:rsidR="004F06EA" w:rsidRDefault="004F06EA" w:rsidP="004F06EA">
      <w:pPr>
        <w:tabs>
          <w:tab w:val="left" w:pos="360"/>
        </w:tabs>
      </w:pPr>
    </w:p>
    <w:p w14:paraId="6E7E9111" w14:textId="77777777" w:rsidR="004F06EA" w:rsidRDefault="004F06EA" w:rsidP="004F06EA">
      <w:pPr>
        <w:tabs>
          <w:tab w:val="left" w:pos="360"/>
        </w:tabs>
      </w:pPr>
    </w:p>
    <w:p w14:paraId="08902E38" w14:textId="77777777" w:rsidR="004F06EA" w:rsidRDefault="004F06EA" w:rsidP="004F06EA">
      <w:pPr>
        <w:tabs>
          <w:tab w:val="left" w:pos="360"/>
        </w:tabs>
      </w:pPr>
    </w:p>
    <w:p w14:paraId="1E49C355" w14:textId="77777777" w:rsidR="004F06EA" w:rsidRDefault="004F06EA" w:rsidP="004F06EA">
      <w:pPr>
        <w:tabs>
          <w:tab w:val="left" w:pos="360"/>
        </w:tabs>
      </w:pPr>
    </w:p>
    <w:p w14:paraId="0ED75512" w14:textId="77777777" w:rsidR="004F06EA" w:rsidRDefault="004F06EA" w:rsidP="004F06EA">
      <w:pPr>
        <w:tabs>
          <w:tab w:val="left" w:pos="360"/>
        </w:tabs>
      </w:pPr>
    </w:p>
    <w:p w14:paraId="75E74810" w14:textId="77777777" w:rsidR="004F06EA" w:rsidRDefault="004F06EA" w:rsidP="004F06EA">
      <w:pPr>
        <w:tabs>
          <w:tab w:val="left" w:pos="360"/>
        </w:tabs>
      </w:pPr>
    </w:p>
    <w:p w14:paraId="44C47450" w14:textId="77777777" w:rsidR="004F06EA" w:rsidRDefault="004F06EA" w:rsidP="004F06EA">
      <w:pPr>
        <w:tabs>
          <w:tab w:val="left" w:pos="360"/>
        </w:tabs>
      </w:pPr>
    </w:p>
    <w:p w14:paraId="3FAF0D7C" w14:textId="77777777" w:rsidR="004F06EA" w:rsidRDefault="004F06EA" w:rsidP="004F06EA">
      <w:pPr>
        <w:tabs>
          <w:tab w:val="left" w:pos="360"/>
        </w:tabs>
      </w:pPr>
    </w:p>
    <w:p w14:paraId="0E990874" w14:textId="77777777" w:rsidR="004F06EA" w:rsidRDefault="004F06EA" w:rsidP="004F06EA"/>
    <w:p w14:paraId="554DC76C" w14:textId="77777777" w:rsidR="004F06EA" w:rsidRDefault="004F06EA" w:rsidP="004F06EA"/>
    <w:p w14:paraId="258630B4" w14:textId="77777777" w:rsidR="004F06EA" w:rsidRDefault="004F06EA" w:rsidP="004F06EA"/>
    <w:p w14:paraId="34EB16D0" w14:textId="6F937FF2" w:rsidR="001E727A" w:rsidRDefault="001E727A">
      <w:pPr>
        <w:spacing w:line="240" w:lineRule="auto"/>
      </w:pPr>
      <w:r>
        <w:br w:type="page"/>
      </w:r>
    </w:p>
    <w:p w14:paraId="0F03AC22" w14:textId="0A61D584" w:rsidR="004F06EA" w:rsidRPr="00976704" w:rsidRDefault="004F06EA" w:rsidP="004F06EA">
      <w:pPr>
        <w:pStyle w:val="Heading1"/>
        <w:rPr>
          <w:b w:val="0"/>
        </w:rPr>
      </w:pPr>
      <w:bookmarkStart w:id="11" w:name="_Toc65424215"/>
      <w:r w:rsidRPr="00976704">
        <w:lastRenderedPageBreak/>
        <w:t>CTYPES by any other name … “A pain in my …”</w:t>
      </w:r>
      <w:bookmarkEnd w:id="11"/>
    </w:p>
    <w:p w14:paraId="1AEF4C67" w14:textId="77777777" w:rsidR="004F06EA" w:rsidRDefault="004F06EA" w:rsidP="004F06EA">
      <w:pPr>
        <w:tabs>
          <w:tab w:val="left" w:pos="360"/>
        </w:tabs>
      </w:pPr>
    </w:p>
    <w:p w14:paraId="6952B9CC" w14:textId="12407087" w:rsidR="004F06EA" w:rsidRDefault="004F06EA" w:rsidP="004F06EA">
      <w:pPr>
        <w:tabs>
          <w:tab w:val="left" w:pos="360"/>
        </w:tabs>
      </w:pPr>
      <w:r>
        <w:t xml:space="preserve">In the other sections we saw that </w:t>
      </w:r>
      <w:proofErr w:type="spellStart"/>
      <w:r>
        <w:t>ctypes</w:t>
      </w:r>
      <w:proofErr w:type="spellEnd"/>
      <w:r>
        <w:t xml:space="preserve"> can access a library of our choosing and we can transmit some data to that library and get some response back. I suspect that the idea is still a bit abstract.</w:t>
      </w:r>
    </w:p>
    <w:p w14:paraId="4D299E98" w14:textId="77777777" w:rsidR="001E727A" w:rsidRDefault="001E727A" w:rsidP="004F06EA">
      <w:pPr>
        <w:tabs>
          <w:tab w:val="left" w:pos="360"/>
        </w:tabs>
      </w:pPr>
    </w:p>
    <w:p w14:paraId="25AEB1A9" w14:textId="77777777" w:rsidR="004F06EA" w:rsidRDefault="004F06EA" w:rsidP="004F06EA">
      <w:pPr>
        <w:tabs>
          <w:tab w:val="left" w:pos="360"/>
        </w:tabs>
      </w:pPr>
      <w:r>
        <w:t>So, let’s try to understand the entire process by building the following components:</w:t>
      </w:r>
    </w:p>
    <w:p w14:paraId="39E25F1C" w14:textId="3E99F662" w:rsidR="004F06EA" w:rsidRDefault="004F06EA" w:rsidP="004F06EA">
      <w:pPr>
        <w:pStyle w:val="ListParagraph"/>
        <w:numPr>
          <w:ilvl w:val="0"/>
          <w:numId w:val="37"/>
        </w:numPr>
        <w:tabs>
          <w:tab w:val="left" w:pos="360"/>
        </w:tabs>
        <w:spacing w:after="160" w:line="259" w:lineRule="auto"/>
      </w:pPr>
      <w:r>
        <w:t>A simple</w:t>
      </w:r>
      <w:r w:rsidR="001E727A">
        <w:t xml:space="preserve"> shared</w:t>
      </w:r>
      <w:r>
        <w:t xml:space="preserve"> library</w:t>
      </w:r>
      <w:r w:rsidR="001E727A">
        <w:t xml:space="preserve">, </w:t>
      </w:r>
      <w:r>
        <w:t xml:space="preserve">which </w:t>
      </w:r>
      <w:r w:rsidR="001E727A">
        <w:t xml:space="preserve">provides our program </w:t>
      </w:r>
      <w:r>
        <w:t>a function</w:t>
      </w:r>
    </w:p>
    <w:p w14:paraId="3C679049" w14:textId="20B6B76A" w:rsidR="004F06EA" w:rsidRDefault="004F06EA" w:rsidP="004F06EA">
      <w:pPr>
        <w:pStyle w:val="ListParagraph"/>
        <w:numPr>
          <w:ilvl w:val="0"/>
          <w:numId w:val="37"/>
        </w:numPr>
        <w:tabs>
          <w:tab w:val="left" w:pos="360"/>
        </w:tabs>
        <w:spacing w:after="160" w:line="259" w:lineRule="auto"/>
      </w:pPr>
      <w:r>
        <w:t>Some python code to make use of that library</w:t>
      </w:r>
    </w:p>
    <w:p w14:paraId="1CA72A3D" w14:textId="06EE7CB5" w:rsidR="004F06EA" w:rsidRPr="00F027D7" w:rsidRDefault="00F027D7" w:rsidP="00F027D7">
      <w:pPr>
        <w:spacing w:after="160" w:line="259" w:lineRule="auto"/>
        <w:rPr>
          <w:b/>
          <w:i/>
          <w:color w:val="C0504D" w:themeColor="accent2"/>
          <w:sz w:val="24"/>
        </w:rPr>
      </w:pPr>
      <w:r w:rsidRPr="00F027D7">
        <w:rPr>
          <w:b/>
          <w:i/>
          <w:color w:val="C0504D" w:themeColor="accent2"/>
          <w:sz w:val="24"/>
        </w:rPr>
        <w:t xml:space="preserve">Submit screen shots of the work that you did to accomplish each task. </w:t>
      </w:r>
    </w:p>
    <w:p w14:paraId="6C171590" w14:textId="77777777" w:rsidR="004F06EA" w:rsidRDefault="004F06EA" w:rsidP="00274BA3">
      <w:pPr>
        <w:pStyle w:val="Heading2"/>
      </w:pPr>
      <w:bookmarkStart w:id="12" w:name="_Toc65424216"/>
      <w:r>
        <w:t>Scenario:</w:t>
      </w:r>
      <w:bookmarkEnd w:id="12"/>
    </w:p>
    <w:p w14:paraId="4CA3155F" w14:textId="5ECAA512" w:rsidR="004F06EA" w:rsidRDefault="004F06EA" w:rsidP="004F06EA">
      <w:pPr>
        <w:tabs>
          <w:tab w:val="left" w:pos="360"/>
        </w:tabs>
      </w:pPr>
      <w:r>
        <w:t xml:space="preserve">Let’s us say that there is a library called </w:t>
      </w:r>
      <w:proofErr w:type="spellStart"/>
      <w:r>
        <w:t>printStruct</w:t>
      </w:r>
      <w:proofErr w:type="spellEnd"/>
      <w:r>
        <w:t xml:space="preserve">. It’s main purpose in life is to print the data inside a structure and union. The output will be formatted using a fancy table to present the information. </w:t>
      </w:r>
      <w:r w:rsidR="001E727A">
        <w:t>Imagine that o</w:t>
      </w:r>
      <w:r>
        <w:t xml:space="preserve">nly </w:t>
      </w:r>
      <w:r w:rsidR="001E727A">
        <w:t xml:space="preserve">our </w:t>
      </w:r>
      <w:r>
        <w:t>C library is capable of this feat</w:t>
      </w:r>
      <w:r w:rsidR="001E727A">
        <w:t>!!!</w:t>
      </w:r>
    </w:p>
    <w:p w14:paraId="5D8802D1" w14:textId="77777777" w:rsidR="00274BA3" w:rsidRDefault="00274BA3" w:rsidP="004F06EA">
      <w:pPr>
        <w:tabs>
          <w:tab w:val="left" w:pos="360"/>
        </w:tabs>
      </w:pPr>
    </w:p>
    <w:p w14:paraId="2777B242" w14:textId="7E9ECD82" w:rsidR="004F06EA" w:rsidRDefault="004F06EA" w:rsidP="004F06EA">
      <w:pPr>
        <w:tabs>
          <w:tab w:val="left" w:pos="360"/>
        </w:tabs>
      </w:pPr>
      <w:r>
        <w:t>To accomplish this task let’s do the following:</w:t>
      </w:r>
    </w:p>
    <w:p w14:paraId="2D3EFE8C" w14:textId="64B80052" w:rsidR="004F06EA" w:rsidRDefault="004F06EA" w:rsidP="004F06EA">
      <w:pPr>
        <w:tabs>
          <w:tab w:val="left" w:pos="360"/>
        </w:tabs>
      </w:pPr>
    </w:p>
    <w:p w14:paraId="5EE89A19" w14:textId="1C6C9989" w:rsidR="004F06EA" w:rsidRDefault="004F06EA" w:rsidP="004F06EA">
      <w:pPr>
        <w:tabs>
          <w:tab w:val="left" w:pos="360"/>
        </w:tabs>
      </w:pPr>
    </w:p>
    <w:p w14:paraId="35FE522A" w14:textId="0EE0B8A4" w:rsidR="004F06EA" w:rsidRDefault="00F027D7" w:rsidP="004F06EA">
      <w:pPr>
        <w:pStyle w:val="ListParagraph"/>
        <w:numPr>
          <w:ilvl w:val="0"/>
          <w:numId w:val="38"/>
        </w:numPr>
        <w:tabs>
          <w:tab w:val="left" w:pos="360"/>
        </w:tabs>
        <w:spacing w:after="160" w:line="259" w:lineRule="auto"/>
      </w:pPr>
      <w:r>
        <w:t>Create</w:t>
      </w:r>
      <w:r w:rsidR="004F06EA">
        <w:t xml:space="preserve"> the </w:t>
      </w:r>
      <w:proofErr w:type="spellStart"/>
      <w:r w:rsidR="004F06EA" w:rsidRPr="00F027D7">
        <w:rPr>
          <w:b/>
        </w:rPr>
        <w:t>printStruct.h</w:t>
      </w:r>
      <w:proofErr w:type="spellEnd"/>
      <w:r w:rsidR="004F06EA">
        <w:t xml:space="preserve"> header file</w:t>
      </w:r>
      <w:r w:rsidR="001E727A">
        <w:t>. All C files in our project will use this file for constants and prototypes.</w:t>
      </w:r>
    </w:p>
    <w:p w14:paraId="78A2D3F8" w14:textId="77777777" w:rsidR="004F06EA" w:rsidRDefault="004F06EA" w:rsidP="004F06EA">
      <w:pPr>
        <w:pStyle w:val="ListParagraph"/>
        <w:tabs>
          <w:tab w:val="left" w:pos="360"/>
        </w:tabs>
      </w:pPr>
      <w:r w:rsidRPr="007945DD">
        <w:rPr>
          <w:noProof/>
        </w:rPr>
        <w:drawing>
          <wp:anchor distT="0" distB="0" distL="114300" distR="114300" simplePos="0" relativeHeight="251713536" behindDoc="1" locked="0" layoutInCell="1" allowOverlap="1" wp14:anchorId="6AD9650A" wp14:editId="31063016">
            <wp:simplePos x="0" y="0"/>
            <wp:positionH relativeFrom="column">
              <wp:posOffset>461010</wp:posOffset>
            </wp:positionH>
            <wp:positionV relativeFrom="paragraph">
              <wp:posOffset>186055</wp:posOffset>
            </wp:positionV>
            <wp:extent cx="3242310" cy="2496820"/>
            <wp:effectExtent l="76200" t="76200" r="129540" b="132080"/>
            <wp:wrapTight wrapText="bothSides">
              <wp:wrapPolygon edited="0">
                <wp:start x="-254" y="-659"/>
                <wp:lineTo x="-508" y="-494"/>
                <wp:lineTo x="-508" y="21919"/>
                <wp:lineTo x="-254" y="22578"/>
                <wp:lineTo x="22082" y="22578"/>
                <wp:lineTo x="22336" y="20765"/>
                <wp:lineTo x="22336" y="2142"/>
                <wp:lineTo x="22082" y="-330"/>
                <wp:lineTo x="22082" y="-659"/>
                <wp:lineTo x="-254" y="-659"/>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2310" cy="2496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9AAD293" w14:textId="77777777" w:rsidR="004F06EA" w:rsidRDefault="004F06EA" w:rsidP="004F06EA">
      <w:pPr>
        <w:pStyle w:val="ListParagraph"/>
        <w:tabs>
          <w:tab w:val="left" w:pos="360"/>
        </w:tabs>
      </w:pPr>
    </w:p>
    <w:p w14:paraId="495D0015" w14:textId="77777777" w:rsidR="004F06EA" w:rsidRDefault="004F06EA" w:rsidP="004F06EA">
      <w:pPr>
        <w:pStyle w:val="ListParagraph"/>
        <w:tabs>
          <w:tab w:val="left" w:pos="360"/>
        </w:tabs>
      </w:pPr>
    </w:p>
    <w:p w14:paraId="0FD905B1" w14:textId="77777777" w:rsidR="004F06EA" w:rsidRDefault="004F06EA" w:rsidP="004F06EA">
      <w:pPr>
        <w:pStyle w:val="ListParagraph"/>
        <w:tabs>
          <w:tab w:val="left" w:pos="360"/>
        </w:tabs>
      </w:pPr>
    </w:p>
    <w:p w14:paraId="13BC0589" w14:textId="77777777" w:rsidR="004F06EA" w:rsidRDefault="004F06EA" w:rsidP="004F06EA">
      <w:pPr>
        <w:pStyle w:val="ListParagraph"/>
        <w:tabs>
          <w:tab w:val="left" w:pos="360"/>
        </w:tabs>
      </w:pPr>
    </w:p>
    <w:p w14:paraId="2F2D0F05" w14:textId="77777777" w:rsidR="004F06EA" w:rsidRDefault="004F06EA" w:rsidP="004F06EA">
      <w:pPr>
        <w:pStyle w:val="ListParagraph"/>
        <w:tabs>
          <w:tab w:val="left" w:pos="360"/>
        </w:tabs>
      </w:pPr>
    </w:p>
    <w:p w14:paraId="6EA5F9C5" w14:textId="77777777" w:rsidR="004F06EA" w:rsidRDefault="004F06EA" w:rsidP="004F06EA">
      <w:pPr>
        <w:pStyle w:val="ListParagraph"/>
        <w:tabs>
          <w:tab w:val="left" w:pos="360"/>
        </w:tabs>
      </w:pPr>
    </w:p>
    <w:p w14:paraId="706BFB4A" w14:textId="77777777" w:rsidR="004F06EA" w:rsidRDefault="004F06EA" w:rsidP="004F06EA">
      <w:pPr>
        <w:pStyle w:val="ListParagraph"/>
        <w:tabs>
          <w:tab w:val="left" w:pos="360"/>
        </w:tabs>
      </w:pPr>
    </w:p>
    <w:p w14:paraId="7994487B" w14:textId="77777777" w:rsidR="004F06EA" w:rsidRDefault="004F06EA" w:rsidP="004F06EA">
      <w:pPr>
        <w:pStyle w:val="ListParagraph"/>
        <w:tabs>
          <w:tab w:val="left" w:pos="360"/>
        </w:tabs>
      </w:pPr>
    </w:p>
    <w:p w14:paraId="48AD879A" w14:textId="77777777" w:rsidR="004F06EA" w:rsidRDefault="004F06EA" w:rsidP="004F06EA">
      <w:pPr>
        <w:pStyle w:val="ListParagraph"/>
        <w:tabs>
          <w:tab w:val="left" w:pos="360"/>
        </w:tabs>
      </w:pPr>
    </w:p>
    <w:p w14:paraId="4437EE98" w14:textId="77777777" w:rsidR="004F06EA" w:rsidRDefault="004F06EA" w:rsidP="004F06EA">
      <w:pPr>
        <w:pStyle w:val="ListParagraph"/>
        <w:tabs>
          <w:tab w:val="left" w:pos="360"/>
        </w:tabs>
      </w:pPr>
    </w:p>
    <w:p w14:paraId="30C91A48" w14:textId="77777777" w:rsidR="004F06EA" w:rsidRDefault="004F06EA" w:rsidP="004F06EA">
      <w:pPr>
        <w:pStyle w:val="ListParagraph"/>
        <w:tabs>
          <w:tab w:val="left" w:pos="360"/>
        </w:tabs>
      </w:pPr>
    </w:p>
    <w:p w14:paraId="2E020690" w14:textId="77777777" w:rsidR="004F06EA" w:rsidRDefault="004F06EA" w:rsidP="004F06EA">
      <w:pPr>
        <w:pStyle w:val="ListParagraph"/>
        <w:tabs>
          <w:tab w:val="left" w:pos="360"/>
        </w:tabs>
      </w:pPr>
    </w:p>
    <w:p w14:paraId="536B11C8" w14:textId="77777777" w:rsidR="004F06EA" w:rsidRDefault="004F06EA" w:rsidP="004F06EA"/>
    <w:p w14:paraId="0D8607AD" w14:textId="77777777" w:rsidR="004F06EA" w:rsidRDefault="004F06EA" w:rsidP="004F06EA"/>
    <w:p w14:paraId="7E59200B" w14:textId="1F2B8B18" w:rsidR="004F06EA" w:rsidRDefault="004F06EA" w:rsidP="004F06EA"/>
    <w:p w14:paraId="6483CC3E" w14:textId="2F3F4D07" w:rsidR="001E727A" w:rsidRDefault="001E727A" w:rsidP="004F06EA"/>
    <w:p w14:paraId="2A7ACB9A" w14:textId="43E1A66A" w:rsidR="001E727A" w:rsidRDefault="001E727A" w:rsidP="004F06EA"/>
    <w:p w14:paraId="42BA17AF" w14:textId="782B72FB" w:rsidR="001E727A" w:rsidRDefault="001E727A" w:rsidP="004F06EA"/>
    <w:p w14:paraId="35E7024B" w14:textId="77777777" w:rsidR="001E727A" w:rsidRDefault="001E727A" w:rsidP="004F06EA"/>
    <w:p w14:paraId="1EC283F4" w14:textId="3C2F5363" w:rsidR="004F06EA" w:rsidRDefault="004F06EA" w:rsidP="004F06EA"/>
    <w:p w14:paraId="274CDF9D" w14:textId="47BC630E" w:rsidR="004F06EA" w:rsidRDefault="00F027D7" w:rsidP="004F06EA">
      <w:pPr>
        <w:pStyle w:val="ListParagraph"/>
        <w:numPr>
          <w:ilvl w:val="0"/>
          <w:numId w:val="38"/>
        </w:numPr>
        <w:tabs>
          <w:tab w:val="left" w:pos="360"/>
        </w:tabs>
        <w:spacing w:after="160" w:line="259" w:lineRule="auto"/>
      </w:pPr>
      <w:r>
        <w:t>Create</w:t>
      </w:r>
      <w:r w:rsidR="004F06EA">
        <w:t xml:space="preserve"> the </w:t>
      </w:r>
      <w:proofErr w:type="spellStart"/>
      <w:r w:rsidR="004F06EA" w:rsidRPr="00F027D7">
        <w:rPr>
          <w:b/>
        </w:rPr>
        <w:t>printStruct.c</w:t>
      </w:r>
      <w:proofErr w:type="spellEnd"/>
      <w:r w:rsidR="004F06EA">
        <w:t xml:space="preserve"> file. This file contains a single function to print data in the struct.</w:t>
      </w:r>
    </w:p>
    <w:p w14:paraId="4B2B57CF" w14:textId="52A6E3F7" w:rsidR="004F06EA" w:rsidRDefault="001E727A" w:rsidP="004F06EA">
      <w:pPr>
        <w:pStyle w:val="ListParagraph"/>
        <w:tabs>
          <w:tab w:val="left" w:pos="360"/>
        </w:tabs>
      </w:pPr>
      <w:r w:rsidRPr="0065717C">
        <w:rPr>
          <w:noProof/>
        </w:rPr>
        <w:drawing>
          <wp:anchor distT="0" distB="0" distL="114300" distR="114300" simplePos="0" relativeHeight="251717632" behindDoc="0" locked="0" layoutInCell="1" allowOverlap="1" wp14:anchorId="556F94C8" wp14:editId="007B286C">
            <wp:simplePos x="0" y="0"/>
            <wp:positionH relativeFrom="column">
              <wp:posOffset>491554</wp:posOffset>
            </wp:positionH>
            <wp:positionV relativeFrom="paragraph">
              <wp:posOffset>145927</wp:posOffset>
            </wp:positionV>
            <wp:extent cx="4015740" cy="2350770"/>
            <wp:effectExtent l="76200" t="76200" r="137160" b="12573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15740" cy="2350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8D48EDE" w14:textId="00DDA8F1" w:rsidR="004F06EA" w:rsidRDefault="004F06EA" w:rsidP="004F06EA">
      <w:pPr>
        <w:pStyle w:val="ListParagraph"/>
        <w:tabs>
          <w:tab w:val="left" w:pos="360"/>
        </w:tabs>
      </w:pPr>
    </w:p>
    <w:p w14:paraId="6D79BF5A" w14:textId="77777777" w:rsidR="004F06EA" w:rsidRDefault="004F06EA" w:rsidP="004F06EA">
      <w:pPr>
        <w:pStyle w:val="ListParagraph"/>
        <w:tabs>
          <w:tab w:val="left" w:pos="360"/>
        </w:tabs>
      </w:pPr>
    </w:p>
    <w:p w14:paraId="72AEBE54" w14:textId="77777777" w:rsidR="004F06EA" w:rsidRDefault="004F06EA" w:rsidP="004F06EA">
      <w:pPr>
        <w:pStyle w:val="ListParagraph"/>
        <w:tabs>
          <w:tab w:val="left" w:pos="360"/>
        </w:tabs>
      </w:pPr>
    </w:p>
    <w:p w14:paraId="34C8863E" w14:textId="77777777" w:rsidR="004F06EA" w:rsidRDefault="004F06EA" w:rsidP="004F06EA">
      <w:pPr>
        <w:pStyle w:val="ListParagraph"/>
        <w:tabs>
          <w:tab w:val="left" w:pos="360"/>
        </w:tabs>
      </w:pPr>
    </w:p>
    <w:p w14:paraId="0BD2B764" w14:textId="77777777" w:rsidR="004F06EA" w:rsidRDefault="004F06EA" w:rsidP="004F06EA">
      <w:pPr>
        <w:pStyle w:val="ListParagraph"/>
        <w:tabs>
          <w:tab w:val="left" w:pos="360"/>
        </w:tabs>
      </w:pPr>
    </w:p>
    <w:p w14:paraId="2DD23A04" w14:textId="77777777" w:rsidR="004F06EA" w:rsidRDefault="004F06EA" w:rsidP="004F06EA">
      <w:pPr>
        <w:pStyle w:val="ListParagraph"/>
        <w:tabs>
          <w:tab w:val="left" w:pos="360"/>
        </w:tabs>
      </w:pPr>
    </w:p>
    <w:p w14:paraId="75087840" w14:textId="77777777" w:rsidR="004F06EA" w:rsidRDefault="004F06EA" w:rsidP="004F06EA">
      <w:pPr>
        <w:pStyle w:val="ListParagraph"/>
        <w:tabs>
          <w:tab w:val="left" w:pos="360"/>
        </w:tabs>
      </w:pPr>
    </w:p>
    <w:p w14:paraId="60FA366B" w14:textId="77777777" w:rsidR="004F06EA" w:rsidRDefault="004F06EA" w:rsidP="004F06EA">
      <w:pPr>
        <w:pStyle w:val="ListParagraph"/>
        <w:tabs>
          <w:tab w:val="left" w:pos="360"/>
        </w:tabs>
      </w:pPr>
    </w:p>
    <w:p w14:paraId="7A069AC8" w14:textId="77777777" w:rsidR="004F06EA" w:rsidRDefault="004F06EA" w:rsidP="004F06EA">
      <w:pPr>
        <w:pStyle w:val="ListParagraph"/>
        <w:tabs>
          <w:tab w:val="left" w:pos="360"/>
        </w:tabs>
      </w:pPr>
    </w:p>
    <w:p w14:paraId="6A6CEAC8" w14:textId="77777777" w:rsidR="004F06EA" w:rsidRDefault="004F06EA" w:rsidP="004F06EA">
      <w:pPr>
        <w:pStyle w:val="ListParagraph"/>
        <w:tabs>
          <w:tab w:val="left" w:pos="360"/>
        </w:tabs>
      </w:pPr>
    </w:p>
    <w:p w14:paraId="6F77EBDF" w14:textId="77777777" w:rsidR="004F06EA" w:rsidRDefault="004F06EA" w:rsidP="004F06EA">
      <w:pPr>
        <w:pStyle w:val="ListParagraph"/>
        <w:tabs>
          <w:tab w:val="left" w:pos="360"/>
        </w:tabs>
      </w:pPr>
    </w:p>
    <w:p w14:paraId="66A0B575" w14:textId="77777777" w:rsidR="004F06EA" w:rsidRDefault="004F06EA" w:rsidP="004F06EA">
      <w:pPr>
        <w:pStyle w:val="ListParagraph"/>
        <w:tabs>
          <w:tab w:val="left" w:pos="360"/>
        </w:tabs>
      </w:pPr>
    </w:p>
    <w:p w14:paraId="3E5E35A0" w14:textId="77777777" w:rsidR="004F06EA" w:rsidRDefault="004F06EA" w:rsidP="004F06EA">
      <w:pPr>
        <w:pStyle w:val="ListParagraph"/>
        <w:tabs>
          <w:tab w:val="left" w:pos="360"/>
        </w:tabs>
      </w:pPr>
    </w:p>
    <w:p w14:paraId="3F3C1916" w14:textId="4D73CECC" w:rsidR="004F06EA" w:rsidRDefault="004F06EA" w:rsidP="004F06EA">
      <w:pPr>
        <w:pStyle w:val="ListParagraph"/>
        <w:tabs>
          <w:tab w:val="left" w:pos="360"/>
        </w:tabs>
      </w:pPr>
    </w:p>
    <w:p w14:paraId="6ED1495D" w14:textId="6DF86C25" w:rsidR="004F06EA" w:rsidRDefault="004F06EA" w:rsidP="004F06EA">
      <w:pPr>
        <w:pStyle w:val="ListParagraph"/>
        <w:tabs>
          <w:tab w:val="left" w:pos="360"/>
        </w:tabs>
      </w:pPr>
    </w:p>
    <w:p w14:paraId="7129E9A2" w14:textId="77777777" w:rsidR="004F06EA" w:rsidRDefault="004F06EA" w:rsidP="004F06EA">
      <w:pPr>
        <w:pStyle w:val="ListParagraph"/>
        <w:tabs>
          <w:tab w:val="left" w:pos="360"/>
        </w:tabs>
      </w:pPr>
    </w:p>
    <w:p w14:paraId="7F9B3249" w14:textId="793D866B" w:rsidR="004F06EA" w:rsidRDefault="00F027D7" w:rsidP="004F06EA">
      <w:pPr>
        <w:pStyle w:val="ListParagraph"/>
        <w:numPr>
          <w:ilvl w:val="0"/>
          <w:numId w:val="38"/>
        </w:numPr>
        <w:tabs>
          <w:tab w:val="left" w:pos="360"/>
        </w:tabs>
        <w:spacing w:after="160" w:line="259" w:lineRule="auto"/>
      </w:pPr>
      <w:r>
        <w:t xml:space="preserve">Create the </w:t>
      </w:r>
      <w:proofErr w:type="spellStart"/>
      <w:r w:rsidRPr="00F027D7">
        <w:rPr>
          <w:b/>
        </w:rPr>
        <w:t>structdriver.c</w:t>
      </w:r>
      <w:proofErr w:type="spellEnd"/>
      <w:r>
        <w:t xml:space="preserve"> file t</w:t>
      </w:r>
      <w:r w:rsidR="004F06EA">
        <w:t xml:space="preserve">o test the above code let’s create some driver code that will </w:t>
      </w:r>
      <w:r w:rsidR="001E727A">
        <w:t xml:space="preserve">call </w:t>
      </w:r>
      <w:proofErr w:type="spellStart"/>
      <w:r w:rsidR="001E727A">
        <w:t>printStruct</w:t>
      </w:r>
      <w:proofErr w:type="spellEnd"/>
      <w:r w:rsidR="001E727A">
        <w:t>, provide some information that will be printed</w:t>
      </w:r>
      <w:r w:rsidR="004F06EA">
        <w:t>.</w:t>
      </w:r>
    </w:p>
    <w:p w14:paraId="7FE51DCA" w14:textId="573A5ADC" w:rsidR="004F06EA" w:rsidRDefault="004F06EA" w:rsidP="004F06EA">
      <w:pPr>
        <w:pStyle w:val="ListParagraph"/>
        <w:tabs>
          <w:tab w:val="left" w:pos="360"/>
        </w:tabs>
      </w:pPr>
      <w:r>
        <w:t>This is just test code that we will attempt to implement in python later to test our library.</w:t>
      </w:r>
    </w:p>
    <w:p w14:paraId="74BC8FF9" w14:textId="43C0920C" w:rsidR="001E727A" w:rsidRDefault="001E727A" w:rsidP="004F06EA">
      <w:pPr>
        <w:pStyle w:val="ListParagraph"/>
        <w:tabs>
          <w:tab w:val="left" w:pos="360"/>
        </w:tabs>
      </w:pPr>
    </w:p>
    <w:p w14:paraId="13B4D794" w14:textId="77777777" w:rsidR="004F06EA" w:rsidRDefault="004F06EA" w:rsidP="004F06EA">
      <w:pPr>
        <w:pStyle w:val="ListParagraph"/>
        <w:tabs>
          <w:tab w:val="left" w:pos="360"/>
        </w:tabs>
      </w:pPr>
      <w:r w:rsidRPr="00914376">
        <w:rPr>
          <w:noProof/>
        </w:rPr>
        <w:drawing>
          <wp:anchor distT="0" distB="0" distL="114300" distR="114300" simplePos="0" relativeHeight="251714560" behindDoc="0" locked="0" layoutInCell="1" allowOverlap="1" wp14:anchorId="3720A7A5" wp14:editId="7ACC2DEB">
            <wp:simplePos x="0" y="0"/>
            <wp:positionH relativeFrom="column">
              <wp:posOffset>491618</wp:posOffset>
            </wp:positionH>
            <wp:positionV relativeFrom="paragraph">
              <wp:posOffset>83179</wp:posOffset>
            </wp:positionV>
            <wp:extent cx="3365500" cy="1402715"/>
            <wp:effectExtent l="76200" t="76200" r="139700" b="1403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65500" cy="1402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BF12B9" w14:textId="77777777" w:rsidR="004F06EA" w:rsidRDefault="004F06EA" w:rsidP="004F06EA">
      <w:pPr>
        <w:pStyle w:val="ListParagraph"/>
        <w:tabs>
          <w:tab w:val="left" w:pos="360"/>
        </w:tabs>
      </w:pPr>
    </w:p>
    <w:p w14:paraId="0C3E0167" w14:textId="77777777" w:rsidR="004F06EA" w:rsidRDefault="004F06EA" w:rsidP="004F06EA">
      <w:pPr>
        <w:pStyle w:val="ListParagraph"/>
        <w:tabs>
          <w:tab w:val="left" w:pos="360"/>
        </w:tabs>
      </w:pPr>
    </w:p>
    <w:p w14:paraId="41C876C1" w14:textId="77777777" w:rsidR="004F06EA" w:rsidRDefault="004F06EA" w:rsidP="004F06EA">
      <w:pPr>
        <w:pStyle w:val="ListParagraph"/>
        <w:tabs>
          <w:tab w:val="left" w:pos="360"/>
        </w:tabs>
      </w:pPr>
    </w:p>
    <w:p w14:paraId="428095A4" w14:textId="77777777" w:rsidR="004F06EA" w:rsidRDefault="004F06EA" w:rsidP="004F06EA">
      <w:pPr>
        <w:pStyle w:val="ListParagraph"/>
        <w:tabs>
          <w:tab w:val="left" w:pos="360"/>
        </w:tabs>
      </w:pPr>
    </w:p>
    <w:p w14:paraId="59F99203" w14:textId="77777777" w:rsidR="004F06EA" w:rsidRDefault="004F06EA" w:rsidP="004F06EA">
      <w:pPr>
        <w:pStyle w:val="ListParagraph"/>
        <w:tabs>
          <w:tab w:val="left" w:pos="360"/>
        </w:tabs>
      </w:pPr>
    </w:p>
    <w:p w14:paraId="56636A56" w14:textId="77777777" w:rsidR="004F06EA" w:rsidRDefault="004F06EA" w:rsidP="004F06EA">
      <w:pPr>
        <w:pStyle w:val="ListParagraph"/>
        <w:tabs>
          <w:tab w:val="left" w:pos="360"/>
        </w:tabs>
      </w:pPr>
    </w:p>
    <w:p w14:paraId="3EF338A3" w14:textId="77777777" w:rsidR="004F06EA" w:rsidRDefault="004F06EA" w:rsidP="004F06EA">
      <w:pPr>
        <w:pStyle w:val="ListParagraph"/>
        <w:tabs>
          <w:tab w:val="left" w:pos="360"/>
        </w:tabs>
      </w:pPr>
    </w:p>
    <w:p w14:paraId="13D0A56D" w14:textId="77777777" w:rsidR="004F06EA" w:rsidRDefault="004F06EA" w:rsidP="004F06EA">
      <w:pPr>
        <w:pStyle w:val="ListParagraph"/>
        <w:tabs>
          <w:tab w:val="left" w:pos="360"/>
        </w:tabs>
      </w:pPr>
    </w:p>
    <w:p w14:paraId="466702C4" w14:textId="00EC2C70" w:rsidR="004F06EA" w:rsidRDefault="004F06EA" w:rsidP="004F06EA">
      <w:pPr>
        <w:pStyle w:val="ListParagraph"/>
        <w:tabs>
          <w:tab w:val="left" w:pos="360"/>
        </w:tabs>
      </w:pPr>
    </w:p>
    <w:p w14:paraId="7F71643B" w14:textId="3C1F1755" w:rsidR="001E727A" w:rsidRDefault="001E727A" w:rsidP="004F06EA">
      <w:pPr>
        <w:pStyle w:val="ListParagraph"/>
        <w:tabs>
          <w:tab w:val="left" w:pos="360"/>
        </w:tabs>
      </w:pPr>
    </w:p>
    <w:p w14:paraId="0FCEEC7A" w14:textId="1052BA92" w:rsidR="001E727A" w:rsidRDefault="001E727A" w:rsidP="004F06EA">
      <w:pPr>
        <w:pStyle w:val="ListParagraph"/>
        <w:tabs>
          <w:tab w:val="left" w:pos="360"/>
        </w:tabs>
      </w:pPr>
    </w:p>
    <w:p w14:paraId="50CC39FF" w14:textId="45D9C600" w:rsidR="001E727A" w:rsidRDefault="001E727A" w:rsidP="004F06EA">
      <w:pPr>
        <w:pStyle w:val="ListParagraph"/>
        <w:tabs>
          <w:tab w:val="left" w:pos="360"/>
        </w:tabs>
      </w:pPr>
    </w:p>
    <w:p w14:paraId="4E8DCA16" w14:textId="308E90E6" w:rsidR="001E727A" w:rsidRDefault="001E727A" w:rsidP="004F06EA">
      <w:pPr>
        <w:pStyle w:val="ListParagraph"/>
        <w:tabs>
          <w:tab w:val="left" w:pos="360"/>
        </w:tabs>
      </w:pPr>
    </w:p>
    <w:p w14:paraId="68599866" w14:textId="503880E2" w:rsidR="001E727A" w:rsidRDefault="001E727A" w:rsidP="004F06EA">
      <w:pPr>
        <w:pStyle w:val="ListParagraph"/>
        <w:tabs>
          <w:tab w:val="left" w:pos="360"/>
        </w:tabs>
      </w:pPr>
    </w:p>
    <w:p w14:paraId="22B5334C" w14:textId="1C7DB23E" w:rsidR="001E727A" w:rsidRDefault="001E727A" w:rsidP="004F06EA">
      <w:pPr>
        <w:pStyle w:val="ListParagraph"/>
        <w:tabs>
          <w:tab w:val="left" w:pos="360"/>
        </w:tabs>
      </w:pPr>
    </w:p>
    <w:p w14:paraId="1D2BC0E1" w14:textId="32932EBD" w:rsidR="001E727A" w:rsidRDefault="001E727A" w:rsidP="004F06EA">
      <w:pPr>
        <w:pStyle w:val="ListParagraph"/>
        <w:tabs>
          <w:tab w:val="left" w:pos="360"/>
        </w:tabs>
      </w:pPr>
    </w:p>
    <w:p w14:paraId="5374C893" w14:textId="423F86EB" w:rsidR="001E727A" w:rsidRDefault="001E727A" w:rsidP="004F06EA">
      <w:pPr>
        <w:pStyle w:val="ListParagraph"/>
        <w:tabs>
          <w:tab w:val="left" w:pos="360"/>
        </w:tabs>
      </w:pPr>
    </w:p>
    <w:p w14:paraId="1A27C535" w14:textId="02C541F2" w:rsidR="001E727A" w:rsidRDefault="001E727A" w:rsidP="004F06EA">
      <w:pPr>
        <w:pStyle w:val="ListParagraph"/>
        <w:tabs>
          <w:tab w:val="left" w:pos="360"/>
        </w:tabs>
      </w:pPr>
    </w:p>
    <w:p w14:paraId="647FA386" w14:textId="77777777" w:rsidR="001E727A" w:rsidRDefault="001E727A" w:rsidP="004F06EA">
      <w:pPr>
        <w:pStyle w:val="ListParagraph"/>
        <w:tabs>
          <w:tab w:val="left" w:pos="360"/>
        </w:tabs>
      </w:pPr>
    </w:p>
    <w:p w14:paraId="78E1ED92" w14:textId="45A26F43" w:rsidR="004F06EA" w:rsidRDefault="004F06EA" w:rsidP="004F06EA">
      <w:pPr>
        <w:pStyle w:val="ListParagraph"/>
        <w:numPr>
          <w:ilvl w:val="0"/>
          <w:numId w:val="38"/>
        </w:numPr>
        <w:tabs>
          <w:tab w:val="left" w:pos="360"/>
        </w:tabs>
        <w:spacing w:after="160" w:line="259" w:lineRule="auto"/>
      </w:pPr>
      <w:r>
        <w:lastRenderedPageBreak/>
        <w:t>Compile the code and execute the program.</w:t>
      </w:r>
      <w:r w:rsidR="001E727A">
        <w:t xml:space="preserve"> See the steps </w:t>
      </w:r>
      <w:r w:rsidR="00F027D7">
        <w:t xml:space="preserve">in the image </w:t>
      </w:r>
      <w:r w:rsidR="001E727A">
        <w:t>below</w:t>
      </w:r>
      <w:r w:rsidR="00F027D7">
        <w:t>:</w:t>
      </w:r>
    </w:p>
    <w:p w14:paraId="0E63E81D" w14:textId="2BF10A13" w:rsidR="004F06EA" w:rsidRDefault="00F027D7" w:rsidP="004F06EA">
      <w:pPr>
        <w:tabs>
          <w:tab w:val="left" w:pos="360"/>
        </w:tabs>
      </w:pPr>
      <w:r w:rsidRPr="00F027D7">
        <w:rPr>
          <w:noProof/>
        </w:rPr>
        <w:drawing>
          <wp:anchor distT="0" distB="0" distL="114300" distR="114300" simplePos="0" relativeHeight="251718656" behindDoc="0" locked="0" layoutInCell="1" allowOverlap="1" wp14:anchorId="591C532B" wp14:editId="5F9EBC89">
            <wp:simplePos x="0" y="0"/>
            <wp:positionH relativeFrom="column">
              <wp:posOffset>437985</wp:posOffset>
            </wp:positionH>
            <wp:positionV relativeFrom="paragraph">
              <wp:posOffset>83884</wp:posOffset>
            </wp:positionV>
            <wp:extent cx="3261643" cy="2697714"/>
            <wp:effectExtent l="76200" t="76200" r="129540" b="1409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1643" cy="2697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9CC4D92" w14:textId="77777777" w:rsidR="004F06EA" w:rsidRDefault="004F06EA" w:rsidP="004F06EA">
      <w:pPr>
        <w:tabs>
          <w:tab w:val="left" w:pos="360"/>
        </w:tabs>
      </w:pPr>
    </w:p>
    <w:p w14:paraId="1DC893E3" w14:textId="77777777" w:rsidR="004F06EA" w:rsidRDefault="004F06EA" w:rsidP="004F06EA">
      <w:pPr>
        <w:tabs>
          <w:tab w:val="left" w:pos="360"/>
        </w:tabs>
      </w:pPr>
    </w:p>
    <w:p w14:paraId="32DE27A2" w14:textId="77777777" w:rsidR="004F06EA" w:rsidRDefault="004F06EA" w:rsidP="004F06EA">
      <w:pPr>
        <w:tabs>
          <w:tab w:val="left" w:pos="360"/>
        </w:tabs>
      </w:pPr>
    </w:p>
    <w:p w14:paraId="0FA34639" w14:textId="77777777" w:rsidR="004F06EA" w:rsidRDefault="004F06EA" w:rsidP="004F06EA">
      <w:pPr>
        <w:tabs>
          <w:tab w:val="left" w:pos="360"/>
        </w:tabs>
      </w:pPr>
    </w:p>
    <w:p w14:paraId="05C9C06B" w14:textId="77777777" w:rsidR="004F06EA" w:rsidRDefault="004F06EA" w:rsidP="004F06EA">
      <w:pPr>
        <w:tabs>
          <w:tab w:val="left" w:pos="360"/>
        </w:tabs>
      </w:pPr>
    </w:p>
    <w:p w14:paraId="27E775D4" w14:textId="77777777" w:rsidR="004F06EA" w:rsidRDefault="004F06EA" w:rsidP="004F06EA">
      <w:pPr>
        <w:tabs>
          <w:tab w:val="left" w:pos="360"/>
        </w:tabs>
      </w:pPr>
    </w:p>
    <w:p w14:paraId="75A01F41" w14:textId="77777777" w:rsidR="004F06EA" w:rsidRDefault="004F06EA" w:rsidP="004F06EA">
      <w:pPr>
        <w:tabs>
          <w:tab w:val="left" w:pos="360"/>
        </w:tabs>
      </w:pPr>
    </w:p>
    <w:p w14:paraId="1ADBE745" w14:textId="77777777" w:rsidR="004F06EA" w:rsidRDefault="004F06EA" w:rsidP="004F06EA">
      <w:pPr>
        <w:tabs>
          <w:tab w:val="left" w:pos="360"/>
        </w:tabs>
      </w:pPr>
    </w:p>
    <w:p w14:paraId="0143EFDA" w14:textId="45E0FC3E" w:rsidR="004F06EA" w:rsidRDefault="004F06EA" w:rsidP="004F06EA">
      <w:pPr>
        <w:tabs>
          <w:tab w:val="left" w:pos="360"/>
        </w:tabs>
      </w:pPr>
    </w:p>
    <w:p w14:paraId="6339BB13" w14:textId="38CABEF7" w:rsidR="00274BA3" w:rsidRDefault="00274BA3" w:rsidP="004F06EA">
      <w:pPr>
        <w:tabs>
          <w:tab w:val="left" w:pos="360"/>
        </w:tabs>
      </w:pPr>
    </w:p>
    <w:p w14:paraId="550CD542" w14:textId="685E2269" w:rsidR="00274BA3" w:rsidRDefault="00274BA3" w:rsidP="004F06EA">
      <w:pPr>
        <w:tabs>
          <w:tab w:val="left" w:pos="360"/>
        </w:tabs>
      </w:pPr>
    </w:p>
    <w:p w14:paraId="7E5B0363" w14:textId="049DE6BA" w:rsidR="00274BA3" w:rsidRDefault="00274BA3" w:rsidP="004F06EA">
      <w:pPr>
        <w:tabs>
          <w:tab w:val="left" w:pos="360"/>
        </w:tabs>
      </w:pPr>
    </w:p>
    <w:p w14:paraId="38A9277E" w14:textId="1F35A50F" w:rsidR="00274BA3" w:rsidRDefault="00274BA3" w:rsidP="004F06EA">
      <w:pPr>
        <w:tabs>
          <w:tab w:val="left" w:pos="360"/>
        </w:tabs>
      </w:pPr>
    </w:p>
    <w:p w14:paraId="6809E127" w14:textId="16BF3FBB" w:rsidR="00F027D7" w:rsidRDefault="00F027D7" w:rsidP="004F06EA">
      <w:pPr>
        <w:tabs>
          <w:tab w:val="left" w:pos="360"/>
        </w:tabs>
      </w:pPr>
    </w:p>
    <w:p w14:paraId="41FC9D89" w14:textId="77777777" w:rsidR="00F027D7" w:rsidRDefault="00F027D7" w:rsidP="004F06EA">
      <w:pPr>
        <w:tabs>
          <w:tab w:val="left" w:pos="360"/>
        </w:tabs>
      </w:pPr>
    </w:p>
    <w:p w14:paraId="26553100" w14:textId="3775275A" w:rsidR="004F06EA" w:rsidRDefault="004F06EA" w:rsidP="004F06EA">
      <w:pPr>
        <w:pStyle w:val="Heading2"/>
        <w:rPr>
          <w:b w:val="0"/>
        </w:rPr>
      </w:pPr>
      <w:bookmarkStart w:id="13" w:name="_Toc65424217"/>
      <w:r w:rsidRPr="00177AE9">
        <w:t>Question</w:t>
      </w:r>
      <w:bookmarkEnd w:id="13"/>
      <w:r w:rsidR="0063139D">
        <w:t xml:space="preserve"> 3</w:t>
      </w:r>
      <w:r w:rsidR="00A86765">
        <w:t xml:space="preserve"> (</w:t>
      </w:r>
      <w:r w:rsidR="0063139D">
        <w:t>8</w:t>
      </w:r>
      <w:r w:rsidR="00A86765">
        <w:t>pts)</w:t>
      </w:r>
    </w:p>
    <w:p w14:paraId="0E1176D4" w14:textId="2F8F685D" w:rsidR="00F027D7" w:rsidRPr="00F027D7" w:rsidRDefault="00F027D7" w:rsidP="00F027D7">
      <w:pPr>
        <w:spacing w:after="160" w:line="259" w:lineRule="auto"/>
        <w:rPr>
          <w:b/>
          <w:i/>
          <w:color w:val="C0504D" w:themeColor="accent2"/>
          <w:sz w:val="24"/>
        </w:rPr>
      </w:pPr>
      <w:r w:rsidRPr="00F027D7">
        <w:rPr>
          <w:b/>
          <w:i/>
          <w:color w:val="C0504D" w:themeColor="accent2"/>
          <w:sz w:val="24"/>
        </w:rPr>
        <w:t xml:space="preserve">Submit screen shots of the work that you did to accomplish each task. </w:t>
      </w:r>
    </w:p>
    <w:p w14:paraId="2D458653" w14:textId="467A9695" w:rsidR="004F06EA" w:rsidRDefault="004F06EA" w:rsidP="004F06EA">
      <w:pPr>
        <w:pStyle w:val="ListParagraph"/>
        <w:numPr>
          <w:ilvl w:val="0"/>
          <w:numId w:val="39"/>
        </w:numPr>
        <w:spacing w:after="160" w:line="259" w:lineRule="auto"/>
      </w:pPr>
      <w:r>
        <w:t xml:space="preserve">What is the purpose of the </w:t>
      </w:r>
      <w:proofErr w:type="spellStart"/>
      <w:r>
        <w:t>printStruct.h</w:t>
      </w:r>
      <w:proofErr w:type="spellEnd"/>
      <w:r>
        <w:t xml:space="preserve"> file?</w:t>
      </w:r>
      <w:r w:rsidR="0063139D">
        <w:t xml:space="preserve"> (</w:t>
      </w:r>
      <w:r w:rsidR="0063139D" w:rsidRPr="0063139D">
        <w:rPr>
          <w:b/>
        </w:rPr>
        <w:t>2pts</w:t>
      </w:r>
      <w:r w:rsidR="0063139D">
        <w:rPr>
          <w:b/>
        </w:rPr>
        <w:t>)</w:t>
      </w:r>
    </w:p>
    <w:p w14:paraId="5F3EDB68" w14:textId="7D2E6BEC" w:rsidR="004F06EA" w:rsidRDefault="004F06EA" w:rsidP="004F06EA">
      <w:pPr>
        <w:pStyle w:val="ListParagraph"/>
        <w:numPr>
          <w:ilvl w:val="0"/>
          <w:numId w:val="39"/>
        </w:numPr>
        <w:spacing w:after="160" w:line="259" w:lineRule="auto"/>
      </w:pPr>
      <w:r>
        <w:t xml:space="preserve">What is the purpose of the </w:t>
      </w:r>
      <w:proofErr w:type="spellStart"/>
      <w:r>
        <w:t>printStruct.c</w:t>
      </w:r>
      <w:proofErr w:type="spellEnd"/>
      <w:r>
        <w:t xml:space="preserve"> file?</w:t>
      </w:r>
      <w:r w:rsidR="0063139D">
        <w:t xml:space="preserve"> </w:t>
      </w:r>
      <w:r w:rsidR="0063139D">
        <w:t>(</w:t>
      </w:r>
      <w:r w:rsidR="0063139D" w:rsidRPr="0063139D">
        <w:rPr>
          <w:b/>
        </w:rPr>
        <w:t>2pts</w:t>
      </w:r>
      <w:r w:rsidR="0063139D">
        <w:rPr>
          <w:b/>
        </w:rPr>
        <w:t>)</w:t>
      </w:r>
    </w:p>
    <w:p w14:paraId="0973FE49" w14:textId="77777777" w:rsidR="004F06EA" w:rsidRDefault="004F06EA" w:rsidP="004F06EA">
      <w:pPr>
        <w:pStyle w:val="ListParagraph"/>
        <w:numPr>
          <w:ilvl w:val="1"/>
          <w:numId w:val="39"/>
        </w:numPr>
        <w:spacing w:after="160" w:line="259" w:lineRule="auto"/>
      </w:pPr>
      <w:r>
        <w:t>Does the file need a main function?</w:t>
      </w:r>
    </w:p>
    <w:p w14:paraId="41EEFC0E" w14:textId="0ED8FFBA" w:rsidR="004F06EA" w:rsidRDefault="004F06EA" w:rsidP="004F06EA">
      <w:pPr>
        <w:pStyle w:val="ListParagraph"/>
        <w:numPr>
          <w:ilvl w:val="0"/>
          <w:numId w:val="39"/>
        </w:numPr>
        <w:spacing w:after="160" w:line="259" w:lineRule="auto"/>
      </w:pPr>
      <w:r>
        <w:t xml:space="preserve">What is the purpose of the </w:t>
      </w:r>
      <w:proofErr w:type="spellStart"/>
      <w:r>
        <w:t>structdriver.c</w:t>
      </w:r>
      <w:proofErr w:type="spellEnd"/>
      <w:r>
        <w:t xml:space="preserve"> file?</w:t>
      </w:r>
      <w:r w:rsidR="0063139D">
        <w:t xml:space="preserve"> </w:t>
      </w:r>
      <w:r w:rsidR="0063139D">
        <w:t>(</w:t>
      </w:r>
      <w:r w:rsidR="0063139D" w:rsidRPr="0063139D">
        <w:rPr>
          <w:b/>
        </w:rPr>
        <w:t>2pts</w:t>
      </w:r>
      <w:r w:rsidR="0063139D">
        <w:rPr>
          <w:b/>
        </w:rPr>
        <w:t>)</w:t>
      </w:r>
    </w:p>
    <w:p w14:paraId="08486E25" w14:textId="63C6513E" w:rsidR="004F06EA" w:rsidRDefault="00F027D7" w:rsidP="004F06EA">
      <w:pPr>
        <w:pStyle w:val="ListParagraph"/>
        <w:numPr>
          <w:ilvl w:val="0"/>
          <w:numId w:val="39"/>
        </w:numPr>
        <w:spacing w:after="160" w:line="259" w:lineRule="auto"/>
      </w:pPr>
      <w:r>
        <w:t>As shown, t</w:t>
      </w:r>
      <w:r w:rsidR="004F06EA">
        <w:t xml:space="preserve">he compiler can </w:t>
      </w:r>
      <w:r>
        <w:t>process</w:t>
      </w:r>
      <w:r w:rsidR="004F06EA">
        <w:t xml:space="preserve"> multiple C files together to create a </w:t>
      </w:r>
      <w:proofErr w:type="gramStart"/>
      <w:r w:rsidR="004F06EA">
        <w:t>single</w:t>
      </w:r>
      <w:r w:rsidR="0063139D">
        <w:t xml:space="preserve">  </w:t>
      </w:r>
      <w:r w:rsidR="0063139D">
        <w:t>(</w:t>
      </w:r>
      <w:proofErr w:type="gramEnd"/>
      <w:r w:rsidR="0063139D" w:rsidRPr="0063139D">
        <w:rPr>
          <w:b/>
        </w:rPr>
        <w:t>2pts</w:t>
      </w:r>
      <w:r w:rsidR="0063139D">
        <w:rPr>
          <w:b/>
        </w:rPr>
        <w:t>)</w:t>
      </w:r>
      <w:r w:rsidR="004F06EA">
        <w:t xml:space="preserve"> executable.</w:t>
      </w:r>
    </w:p>
    <w:p w14:paraId="5DB638BD" w14:textId="1DF8D00E" w:rsidR="004F06EA" w:rsidRDefault="004F06EA" w:rsidP="004F06EA">
      <w:pPr>
        <w:pStyle w:val="ListParagraph"/>
        <w:numPr>
          <w:ilvl w:val="1"/>
          <w:numId w:val="39"/>
        </w:numPr>
        <w:spacing w:after="160" w:line="259" w:lineRule="auto"/>
      </w:pPr>
      <w:r>
        <w:t xml:space="preserve">Is it possible to create a separate </w:t>
      </w:r>
      <w:r w:rsidR="00F027D7">
        <w:t xml:space="preserve">C </w:t>
      </w:r>
      <w:r>
        <w:t>file</w:t>
      </w:r>
      <w:r w:rsidR="00F027D7">
        <w:t>, that can be used</w:t>
      </w:r>
      <w:r>
        <w:t xml:space="preserve"> to print </w:t>
      </w:r>
      <w:r w:rsidR="00F027D7">
        <w:t xml:space="preserve">ONLY </w:t>
      </w:r>
      <w:r>
        <w:t xml:space="preserve">the </w:t>
      </w:r>
      <w:r w:rsidR="00F027D7">
        <w:t>data in</w:t>
      </w:r>
      <w:r>
        <w:t xml:space="preserve"> the union?</w:t>
      </w:r>
    </w:p>
    <w:p w14:paraId="32AB8673" w14:textId="77777777" w:rsidR="004F06EA" w:rsidRDefault="004F06EA" w:rsidP="004F06EA">
      <w:pPr>
        <w:pStyle w:val="ListParagraph"/>
        <w:numPr>
          <w:ilvl w:val="1"/>
          <w:numId w:val="39"/>
        </w:numPr>
        <w:spacing w:after="160" w:line="259" w:lineRule="auto"/>
      </w:pPr>
      <w:r>
        <w:t xml:space="preserve">Write the code that would be contained in the file to print only the Union. You can call the file </w:t>
      </w:r>
      <w:proofErr w:type="spellStart"/>
      <w:r>
        <w:t>printUnion.c</w:t>
      </w:r>
      <w:proofErr w:type="spellEnd"/>
      <w:r>
        <w:t>?</w:t>
      </w:r>
    </w:p>
    <w:p w14:paraId="7951B0CE" w14:textId="77777777" w:rsidR="004F06EA" w:rsidRDefault="004F06EA" w:rsidP="004F06EA">
      <w:pPr>
        <w:pStyle w:val="ListParagraph"/>
        <w:numPr>
          <w:ilvl w:val="1"/>
          <w:numId w:val="39"/>
        </w:numPr>
        <w:spacing w:after="160" w:line="259" w:lineRule="auto"/>
      </w:pPr>
      <w:r>
        <w:t>Take screen shots to show the process of compiling, and executing the 3 .c files.</w:t>
      </w:r>
    </w:p>
    <w:p w14:paraId="4DF8D688" w14:textId="31162FF7" w:rsidR="00F027D7" w:rsidRDefault="00F027D7">
      <w:pPr>
        <w:spacing w:line="240" w:lineRule="auto"/>
      </w:pPr>
      <w:r>
        <w:br w:type="page"/>
      </w:r>
    </w:p>
    <w:p w14:paraId="5E4AF772" w14:textId="12EC278B" w:rsidR="004F06EA" w:rsidRDefault="004F06EA" w:rsidP="00F027D7">
      <w:pPr>
        <w:pStyle w:val="Heading2"/>
        <w:jc w:val="both"/>
        <w:rPr>
          <w:b w:val="0"/>
        </w:rPr>
      </w:pPr>
      <w:bookmarkStart w:id="14" w:name="_Toc65424218"/>
      <w:r w:rsidRPr="00177AE9">
        <w:lastRenderedPageBreak/>
        <w:t xml:space="preserve">Building </w:t>
      </w:r>
      <w:r w:rsidR="00F027D7">
        <w:t>A L</w:t>
      </w:r>
      <w:r w:rsidRPr="00177AE9">
        <w:t>ibrary</w:t>
      </w:r>
      <w:bookmarkEnd w:id="14"/>
    </w:p>
    <w:p w14:paraId="7D03BAA9" w14:textId="77777777" w:rsidR="004F06EA" w:rsidRDefault="004F06EA" w:rsidP="004F06EA">
      <w:r>
        <w:t xml:space="preserve">Follow the steps below to create the library </w:t>
      </w:r>
      <w:r w:rsidRPr="00BE232A">
        <w:rPr>
          <w:b/>
        </w:rPr>
        <w:t>libprintstruct.so</w:t>
      </w:r>
    </w:p>
    <w:p w14:paraId="61754C3D" w14:textId="77777777" w:rsidR="00BE232A" w:rsidRDefault="00BE232A" w:rsidP="004F06EA"/>
    <w:p w14:paraId="287867C9" w14:textId="77777777" w:rsidR="00BE232A" w:rsidRDefault="004F06EA" w:rsidP="004F06EA">
      <w:r>
        <w:t xml:space="preserve">When we execute our C programs we are making use of the </w:t>
      </w:r>
      <w:proofErr w:type="spellStart"/>
      <w:r w:rsidRPr="00BE232A">
        <w:rPr>
          <w:b/>
        </w:rPr>
        <w:t>libc</w:t>
      </w:r>
      <w:proofErr w:type="spellEnd"/>
      <w:r>
        <w:t xml:space="preserve"> functions available to us. </w:t>
      </w:r>
      <w:proofErr w:type="spellStart"/>
      <w:r w:rsidRPr="00BE232A">
        <w:rPr>
          <w:b/>
        </w:rPr>
        <w:t>Libc</w:t>
      </w:r>
      <w:proofErr w:type="spellEnd"/>
      <w:r>
        <w:t xml:space="preserve"> is a shared object (SO) file. Shared objects </w:t>
      </w:r>
      <w:proofErr w:type="gramStart"/>
      <w:r>
        <w:t>mean</w:t>
      </w:r>
      <w:r w:rsidR="00BE232A">
        <w:t>s</w:t>
      </w:r>
      <w:proofErr w:type="gramEnd"/>
      <w:r>
        <w:t xml:space="preserve"> that our program will share the library with other programs that may also need that program. </w:t>
      </w:r>
    </w:p>
    <w:p w14:paraId="5ACC8785" w14:textId="77777777" w:rsidR="00BE232A" w:rsidRDefault="00BE232A" w:rsidP="004F06EA"/>
    <w:p w14:paraId="3EA62CB5" w14:textId="2EFFF1AF" w:rsidR="00BE232A" w:rsidRDefault="004F06EA" w:rsidP="004F06EA">
      <w:r>
        <w:t>For example, if there are 2 processes running on your computer that need to print</w:t>
      </w:r>
      <w:r w:rsidR="00BE232A">
        <w:t>,</w:t>
      </w:r>
      <w:r>
        <w:t xml:space="preserve"> they will both make request</w:t>
      </w:r>
      <w:r w:rsidR="00BE232A">
        <w:t>s</w:t>
      </w:r>
      <w:r>
        <w:t xml:space="preserve"> of the print function located in memory. </w:t>
      </w:r>
      <w:r w:rsidR="00BE232A">
        <w:t xml:space="preserve">The </w:t>
      </w:r>
      <w:proofErr w:type="spellStart"/>
      <w:r w:rsidR="00BE232A">
        <w:t>printf</w:t>
      </w:r>
      <w:proofErr w:type="spellEnd"/>
      <w:r w:rsidR="00BE232A">
        <w:t xml:space="preserve"> function exists as part of the </w:t>
      </w:r>
      <w:proofErr w:type="spellStart"/>
      <w:r w:rsidR="00BE232A">
        <w:t>libc</w:t>
      </w:r>
      <w:proofErr w:type="spellEnd"/>
      <w:r w:rsidR="00BE232A">
        <w:t xml:space="preserve"> ecosystem and is provided for general use.</w:t>
      </w:r>
    </w:p>
    <w:p w14:paraId="1CC140CE" w14:textId="77777777" w:rsidR="00BE232A" w:rsidRDefault="00BE232A" w:rsidP="004F06EA"/>
    <w:p w14:paraId="131CD4F7" w14:textId="59B4D9B3" w:rsidR="004F06EA" w:rsidRDefault="004F06EA" w:rsidP="004F06EA">
      <w:r>
        <w:t>When the processes are loaded the OS through the use of its loader checks all dependencies including any libraries required for execution. In our case</w:t>
      </w:r>
      <w:r w:rsidR="00DB7569">
        <w:t xml:space="preserve">, </w:t>
      </w:r>
      <w:r w:rsidR="00DB7569" w:rsidRPr="00DB7569">
        <w:rPr>
          <w:b/>
        </w:rPr>
        <w:t>libc.so.6</w:t>
      </w:r>
      <w:r w:rsidR="00DB7569">
        <w:t xml:space="preserve"> (aka </w:t>
      </w:r>
      <w:proofErr w:type="spellStart"/>
      <w:r w:rsidR="00DB7569">
        <w:t>libc</w:t>
      </w:r>
      <w:proofErr w:type="spellEnd"/>
      <w:r w:rsidR="00DB7569">
        <w:t xml:space="preserve">) is </w:t>
      </w:r>
      <w:r>
        <w:t xml:space="preserve">one </w:t>
      </w:r>
      <w:r w:rsidR="00DB7569">
        <w:t xml:space="preserve">such </w:t>
      </w:r>
      <w:r>
        <w:t>library</w:t>
      </w:r>
      <w:r w:rsidR="00DB7569">
        <w:t xml:space="preserve"> that is</w:t>
      </w:r>
      <w:r>
        <w:t xml:space="preserve"> needed. </w:t>
      </w:r>
    </w:p>
    <w:p w14:paraId="0A107DAD" w14:textId="77777777" w:rsidR="00DB7569" w:rsidRDefault="00DB7569" w:rsidP="004F06EA"/>
    <w:p w14:paraId="5422CD0A" w14:textId="77777777" w:rsidR="004F06EA" w:rsidRDefault="004F06EA" w:rsidP="004F06EA">
      <w:r w:rsidRPr="00D90D16">
        <w:rPr>
          <w:b/>
        </w:rPr>
        <w:t>NOTE:</w:t>
      </w:r>
      <w:r>
        <w:t xml:space="preserve"> The alternative to </w:t>
      </w:r>
      <w:r w:rsidRPr="00DB7569">
        <w:rPr>
          <w:b/>
        </w:rPr>
        <w:t>Shared Object</w:t>
      </w:r>
      <w:r>
        <w:t xml:space="preserve"> libraries is static libraries.</w:t>
      </w:r>
    </w:p>
    <w:p w14:paraId="5620D325" w14:textId="77777777" w:rsidR="004F06EA" w:rsidRDefault="004F06EA" w:rsidP="004F06EA">
      <w:r>
        <w:t>Can you gather from the name why they are called static?</w:t>
      </w:r>
    </w:p>
    <w:p w14:paraId="44511C77" w14:textId="77777777" w:rsidR="004F06EA" w:rsidRDefault="004F06EA" w:rsidP="004F06EA"/>
    <w:p w14:paraId="76BDDBE4" w14:textId="77777777" w:rsidR="004F06EA" w:rsidRDefault="004F06EA" w:rsidP="004F06EA">
      <w:r>
        <w:t xml:space="preserve">See the dependencies that are needed for your executable: </w:t>
      </w:r>
    </w:p>
    <w:p w14:paraId="6CA9B1C9" w14:textId="1291C5BB" w:rsidR="004F06EA" w:rsidRDefault="004F06EA" w:rsidP="004F06EA">
      <w:r w:rsidRPr="002D265B">
        <w:rPr>
          <w:b/>
          <w:noProof/>
          <w:color w:val="FF0000"/>
        </w:rPr>
        <w:drawing>
          <wp:anchor distT="0" distB="0" distL="114300" distR="114300" simplePos="0" relativeHeight="251715584" behindDoc="0" locked="0" layoutInCell="1" allowOverlap="1" wp14:anchorId="05FF17C2" wp14:editId="263F27D9">
            <wp:simplePos x="0" y="0"/>
            <wp:positionH relativeFrom="column">
              <wp:posOffset>0</wp:posOffset>
            </wp:positionH>
            <wp:positionV relativeFrom="paragraph">
              <wp:posOffset>1185</wp:posOffset>
            </wp:positionV>
            <wp:extent cx="3696020" cy="922447"/>
            <wp:effectExtent l="76200" t="76200" r="133350" b="1257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6020" cy="9224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2D265B">
        <w:rPr>
          <w:b/>
          <w:color w:val="FF0000"/>
        </w:rPr>
        <w:t>WARNING</w:t>
      </w:r>
      <w:r>
        <w:t xml:space="preserve">: </w:t>
      </w:r>
      <w:proofErr w:type="spellStart"/>
      <w:r>
        <w:t>ldd</w:t>
      </w:r>
      <w:proofErr w:type="spellEnd"/>
      <w:r>
        <w:t xml:space="preserve"> executes the program. Therefor</w:t>
      </w:r>
      <w:r w:rsidR="00DB7569">
        <w:t>e,</w:t>
      </w:r>
      <w:r>
        <w:t xml:space="preserve"> if the </w:t>
      </w:r>
      <w:bookmarkStart w:id="15" w:name="_GoBack"/>
      <w:bookmarkEnd w:id="15"/>
      <w:r>
        <w:t>ELF is evil you could execute some arbitrary code</w:t>
      </w:r>
      <w:r w:rsidR="00DB7569">
        <w:t>; this could lead to a bad thing happening.</w:t>
      </w:r>
    </w:p>
    <w:p w14:paraId="451664E1" w14:textId="77777777" w:rsidR="004F06EA" w:rsidRDefault="004F06EA" w:rsidP="004F06EA"/>
    <w:p w14:paraId="0728E522" w14:textId="77777777" w:rsidR="004F06EA" w:rsidRDefault="004F06EA" w:rsidP="004F06EA"/>
    <w:p w14:paraId="46EAF137" w14:textId="1FA0EDE5" w:rsidR="00274BA3" w:rsidRDefault="00274BA3">
      <w:pPr>
        <w:spacing w:line="240" w:lineRule="auto"/>
      </w:pPr>
      <w:r>
        <w:br w:type="page"/>
      </w:r>
    </w:p>
    <w:p w14:paraId="3E3496BC" w14:textId="734AFFB5" w:rsidR="004F06EA" w:rsidRPr="002D265B" w:rsidRDefault="004F06EA" w:rsidP="004F06EA">
      <w:pPr>
        <w:pStyle w:val="Heading2"/>
        <w:rPr>
          <w:b w:val="0"/>
        </w:rPr>
      </w:pPr>
      <w:bookmarkStart w:id="16" w:name="_Toc65424219"/>
      <w:r w:rsidRPr="002D265B">
        <w:lastRenderedPageBreak/>
        <w:t>Compile the program and create a shared library named libprint</w:t>
      </w:r>
      <w:r w:rsidR="00AC5129">
        <w:t>Struct</w:t>
      </w:r>
      <w:r w:rsidRPr="002D265B">
        <w:t>.so.</w:t>
      </w:r>
      <w:bookmarkEnd w:id="16"/>
    </w:p>
    <w:p w14:paraId="02877647" w14:textId="6DFD280F" w:rsidR="004F06EA" w:rsidRDefault="004F06EA" w:rsidP="004F06EA">
      <w:pPr>
        <w:pStyle w:val="ListParagraph"/>
        <w:numPr>
          <w:ilvl w:val="0"/>
          <w:numId w:val="40"/>
        </w:numPr>
        <w:spacing w:after="160" w:line="259" w:lineRule="auto"/>
      </w:pPr>
      <w:proofErr w:type="spellStart"/>
      <w:r>
        <w:t>gcc</w:t>
      </w:r>
      <w:proofErr w:type="spellEnd"/>
      <w:r>
        <w:t xml:space="preserve"> -c -Wall -</w:t>
      </w:r>
      <w:proofErr w:type="spellStart"/>
      <w:r>
        <w:t>fpic</w:t>
      </w:r>
      <w:proofErr w:type="spellEnd"/>
      <w:r>
        <w:t xml:space="preserve"> </w:t>
      </w:r>
      <w:proofErr w:type="spellStart"/>
      <w:r w:rsidR="00AC5129">
        <w:t>printStruct</w:t>
      </w:r>
      <w:r>
        <w:t>.c</w:t>
      </w:r>
      <w:proofErr w:type="spellEnd"/>
    </w:p>
    <w:p w14:paraId="21D13C50" w14:textId="1C6AD6FB" w:rsidR="004F06EA" w:rsidRDefault="004F06EA" w:rsidP="004F06EA">
      <w:pPr>
        <w:pStyle w:val="ListParagraph"/>
        <w:numPr>
          <w:ilvl w:val="0"/>
          <w:numId w:val="40"/>
        </w:numPr>
        <w:spacing w:after="160" w:line="259" w:lineRule="auto"/>
      </w:pPr>
      <w:proofErr w:type="spellStart"/>
      <w:r>
        <w:t>gcc</w:t>
      </w:r>
      <w:proofErr w:type="spellEnd"/>
      <w:r>
        <w:t xml:space="preserve"> -shared -o libprint</w:t>
      </w:r>
      <w:r w:rsidR="00AC5129">
        <w:t>Struct</w:t>
      </w:r>
      <w:r>
        <w:t xml:space="preserve">.so </w:t>
      </w:r>
      <w:proofErr w:type="spellStart"/>
      <w:r w:rsidR="00AC5129">
        <w:t>printStruct.o</w:t>
      </w:r>
      <w:proofErr w:type="spellEnd"/>
    </w:p>
    <w:p w14:paraId="73039D95" w14:textId="2DECADBB" w:rsidR="004F06EA" w:rsidRDefault="004F06EA" w:rsidP="004F06EA">
      <w:pPr>
        <w:pStyle w:val="ListParagraph"/>
        <w:numPr>
          <w:ilvl w:val="0"/>
          <w:numId w:val="40"/>
        </w:numPr>
        <w:spacing w:after="160" w:line="259" w:lineRule="auto"/>
      </w:pPr>
      <w:r>
        <w:t>export LD_LIBRARY_PATH=</w:t>
      </w:r>
      <w:r w:rsidRPr="002D265B">
        <w:t>&lt;path of libprint</w:t>
      </w:r>
      <w:r w:rsidR="00AC5129">
        <w:t>Struct</w:t>
      </w:r>
      <w:r w:rsidRPr="002D265B">
        <w:t>.so</w:t>
      </w:r>
      <w:proofErr w:type="gramStart"/>
      <w:r w:rsidRPr="002D265B">
        <w:t>&gt;</w:t>
      </w:r>
      <w:r>
        <w:t>:$</w:t>
      </w:r>
      <w:proofErr w:type="gramEnd"/>
      <w:r>
        <w:t>LD_LIBRARY_PATH</w:t>
      </w:r>
    </w:p>
    <w:p w14:paraId="6ACAEFD1" w14:textId="77777777" w:rsidR="00274BA3" w:rsidRDefault="00274BA3" w:rsidP="00274BA3">
      <w:pPr>
        <w:pStyle w:val="ListParagraph"/>
        <w:spacing w:after="160" w:line="259" w:lineRule="auto"/>
      </w:pPr>
    </w:p>
    <w:p w14:paraId="6CC149C6" w14:textId="77777777" w:rsidR="004F06EA" w:rsidRDefault="004F06EA" w:rsidP="004F06EA">
      <w:r w:rsidRPr="002D265B">
        <w:rPr>
          <w:noProof/>
        </w:rPr>
        <w:drawing>
          <wp:anchor distT="0" distB="0" distL="114300" distR="114300" simplePos="0" relativeHeight="251716608" behindDoc="0" locked="0" layoutInCell="1" allowOverlap="1" wp14:anchorId="5FE8766A" wp14:editId="74139E64">
            <wp:simplePos x="0" y="0"/>
            <wp:positionH relativeFrom="column">
              <wp:posOffset>76840</wp:posOffset>
            </wp:positionH>
            <wp:positionV relativeFrom="paragraph">
              <wp:posOffset>73916</wp:posOffset>
            </wp:positionV>
            <wp:extent cx="3688400" cy="1188823"/>
            <wp:effectExtent l="76200" t="76200" r="140970" b="12573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88400" cy="11888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381974" w14:textId="77777777" w:rsidR="004F06EA" w:rsidRDefault="004F06EA" w:rsidP="004F06EA"/>
    <w:p w14:paraId="59355FF7" w14:textId="77777777" w:rsidR="004F06EA" w:rsidRDefault="004F06EA" w:rsidP="004F06EA"/>
    <w:p w14:paraId="488FF88A" w14:textId="2CFC3684" w:rsidR="00274BA3" w:rsidRDefault="00274BA3" w:rsidP="00274BA3"/>
    <w:p w14:paraId="62C4414A" w14:textId="1E099DD5" w:rsidR="00274BA3" w:rsidRDefault="00274BA3" w:rsidP="00274BA3"/>
    <w:p w14:paraId="71F8C812" w14:textId="77777777" w:rsidR="00274BA3" w:rsidRDefault="00274BA3" w:rsidP="00274BA3"/>
    <w:p w14:paraId="6D1A820E" w14:textId="77777777" w:rsidR="00274BA3" w:rsidRPr="00274BA3" w:rsidRDefault="00274BA3" w:rsidP="00274BA3"/>
    <w:p w14:paraId="0B56D25B" w14:textId="77777777" w:rsidR="00274BA3" w:rsidRPr="00274BA3" w:rsidRDefault="00274BA3" w:rsidP="00274BA3"/>
    <w:p w14:paraId="3AFB8A49" w14:textId="65AEE64A" w:rsidR="004F06EA" w:rsidRDefault="004F06EA" w:rsidP="004F06EA">
      <w:pPr>
        <w:pStyle w:val="Heading2"/>
      </w:pPr>
      <w:bookmarkStart w:id="17" w:name="_Toc65424220"/>
      <w:r w:rsidRPr="002D265B">
        <w:t>Question</w:t>
      </w:r>
      <w:bookmarkEnd w:id="17"/>
      <w:r w:rsidR="0063139D">
        <w:t xml:space="preserve"> 4</w:t>
      </w:r>
      <w:r w:rsidR="00A86765">
        <w:t xml:space="preserve"> (</w:t>
      </w:r>
      <w:r w:rsidR="0063139D">
        <w:t>9</w:t>
      </w:r>
      <w:r w:rsidR="00A86765">
        <w:t>pts)</w:t>
      </w:r>
    </w:p>
    <w:p w14:paraId="500E2C07" w14:textId="23DD474E" w:rsidR="00AC5129" w:rsidRPr="00AC5129" w:rsidRDefault="00AC5129" w:rsidP="00AC5129">
      <w:pPr>
        <w:spacing w:after="160" w:line="259" w:lineRule="auto"/>
        <w:rPr>
          <w:b/>
          <w:i/>
          <w:color w:val="C0504D" w:themeColor="accent2"/>
          <w:sz w:val="24"/>
        </w:rPr>
      </w:pPr>
      <w:r w:rsidRPr="00F027D7">
        <w:rPr>
          <w:b/>
          <w:i/>
          <w:color w:val="C0504D" w:themeColor="accent2"/>
          <w:sz w:val="24"/>
        </w:rPr>
        <w:t xml:space="preserve">Submit screen shots of the work that you did to accomplish each task. </w:t>
      </w:r>
    </w:p>
    <w:p w14:paraId="5EF4F08E" w14:textId="46C23A69" w:rsidR="004F06EA" w:rsidRDefault="004F06EA" w:rsidP="004F06EA">
      <w:pPr>
        <w:pStyle w:val="ListParagraph"/>
        <w:numPr>
          <w:ilvl w:val="0"/>
          <w:numId w:val="41"/>
        </w:numPr>
        <w:spacing w:after="160" w:line="259" w:lineRule="auto"/>
      </w:pPr>
      <w:r w:rsidRPr="002D265B">
        <w:t>What do the options -shared</w:t>
      </w:r>
      <w:r w:rsidR="00AC5129">
        <w:t>,</w:t>
      </w:r>
      <w:r w:rsidRPr="002D265B">
        <w:t xml:space="preserve"> -c</w:t>
      </w:r>
      <w:r w:rsidR="00AC5129">
        <w:t>,</w:t>
      </w:r>
      <w:r w:rsidRPr="002D265B">
        <w:t xml:space="preserve"> -Wall</w:t>
      </w:r>
      <w:r w:rsidR="00AC5129">
        <w:t>,</w:t>
      </w:r>
      <w:r w:rsidRPr="002D265B">
        <w:t xml:space="preserve"> -</w:t>
      </w:r>
      <w:proofErr w:type="spellStart"/>
      <w:r w:rsidRPr="002D265B">
        <w:t>fpic</w:t>
      </w:r>
      <w:proofErr w:type="spellEnd"/>
      <w:r w:rsidRPr="002D265B">
        <w:t xml:space="preserve"> mean?</w:t>
      </w:r>
      <w:r w:rsidR="0063139D">
        <w:t xml:space="preserve"> </w:t>
      </w:r>
      <w:r w:rsidR="0063139D">
        <w:t>(</w:t>
      </w:r>
      <w:r w:rsidR="0063139D">
        <w:rPr>
          <w:b/>
        </w:rPr>
        <w:t>3</w:t>
      </w:r>
      <w:r w:rsidR="0063139D" w:rsidRPr="0063139D">
        <w:rPr>
          <w:b/>
        </w:rPr>
        <w:t>pts</w:t>
      </w:r>
      <w:r w:rsidR="0063139D">
        <w:rPr>
          <w:b/>
        </w:rPr>
        <w:t>)</w:t>
      </w:r>
    </w:p>
    <w:p w14:paraId="75BD4FD9" w14:textId="3BA97A47" w:rsidR="004F06EA" w:rsidRDefault="004F06EA" w:rsidP="004F06EA">
      <w:pPr>
        <w:pStyle w:val="ListParagraph"/>
        <w:numPr>
          <w:ilvl w:val="0"/>
          <w:numId w:val="41"/>
        </w:numPr>
        <w:spacing w:after="160" w:line="259" w:lineRule="auto"/>
      </w:pPr>
      <w:r>
        <w:t xml:space="preserve">Where is the file </w:t>
      </w:r>
      <w:r w:rsidRPr="002D265B">
        <w:rPr>
          <w:b/>
        </w:rPr>
        <w:t>libprintStruct.so</w:t>
      </w:r>
      <w:r>
        <w:t xml:space="preserve"> located?</w:t>
      </w:r>
      <w:r w:rsidR="0063139D">
        <w:t xml:space="preserve">  </w:t>
      </w:r>
      <w:r w:rsidR="0063139D">
        <w:t>(</w:t>
      </w:r>
      <w:r w:rsidR="0063139D">
        <w:rPr>
          <w:b/>
        </w:rPr>
        <w:t>3</w:t>
      </w:r>
      <w:r w:rsidR="0063139D" w:rsidRPr="0063139D">
        <w:rPr>
          <w:b/>
        </w:rPr>
        <w:t>pts</w:t>
      </w:r>
      <w:r w:rsidR="0063139D">
        <w:rPr>
          <w:b/>
        </w:rPr>
        <w:t>)</w:t>
      </w:r>
    </w:p>
    <w:p w14:paraId="3DCD9C22" w14:textId="6D2F67EB" w:rsidR="00AC5129" w:rsidRDefault="004F06EA" w:rsidP="004F06EA">
      <w:pPr>
        <w:pStyle w:val="ListParagraph"/>
        <w:numPr>
          <w:ilvl w:val="0"/>
          <w:numId w:val="41"/>
        </w:numPr>
        <w:spacing w:after="160" w:line="259" w:lineRule="auto"/>
      </w:pPr>
      <w:r>
        <w:t xml:space="preserve">What does the purpose of the command </w:t>
      </w:r>
      <w:r w:rsidR="0063139D">
        <w:t xml:space="preserve"> </w:t>
      </w:r>
      <w:r w:rsidR="0063139D">
        <w:t>(</w:t>
      </w:r>
      <w:r w:rsidR="0063139D">
        <w:rPr>
          <w:b/>
        </w:rPr>
        <w:t>3</w:t>
      </w:r>
      <w:r w:rsidR="0063139D" w:rsidRPr="0063139D">
        <w:rPr>
          <w:b/>
        </w:rPr>
        <w:t>pts</w:t>
      </w:r>
      <w:r w:rsidR="0063139D">
        <w:rPr>
          <w:b/>
        </w:rPr>
        <w:t>)</w:t>
      </w:r>
    </w:p>
    <w:p w14:paraId="7AAD36FB" w14:textId="3401A2C1" w:rsidR="004F06EA" w:rsidRPr="002D265B" w:rsidRDefault="004F06EA" w:rsidP="00AC5129">
      <w:pPr>
        <w:pStyle w:val="ListParagraph"/>
        <w:spacing w:after="160" w:line="259" w:lineRule="auto"/>
      </w:pPr>
      <w:r w:rsidRPr="002D265B">
        <w:rPr>
          <w:b/>
        </w:rPr>
        <w:t>export LD_LIBRARY_PATH=</w:t>
      </w:r>
      <w:proofErr w:type="gramStart"/>
      <w:r w:rsidRPr="002D265B">
        <w:rPr>
          <w:b/>
        </w:rPr>
        <w:t>.:$</w:t>
      </w:r>
      <w:proofErr w:type="gramEnd"/>
      <w:r w:rsidRPr="002D265B">
        <w:rPr>
          <w:b/>
        </w:rPr>
        <w:t>LD_LIBRARY_PATH?</w:t>
      </w:r>
    </w:p>
    <w:p w14:paraId="5AE6EED0" w14:textId="63897A29" w:rsidR="00AC5129" w:rsidRDefault="00AC5129">
      <w:pPr>
        <w:spacing w:line="240" w:lineRule="auto"/>
      </w:pPr>
      <w:r>
        <w:br w:type="page"/>
      </w:r>
    </w:p>
    <w:p w14:paraId="6FE2A12A" w14:textId="77777777" w:rsidR="00AC5129" w:rsidRDefault="00AC5129" w:rsidP="00AC5129">
      <w:pPr>
        <w:pStyle w:val="Heading2"/>
        <w:rPr>
          <w:b w:val="0"/>
        </w:rPr>
      </w:pPr>
      <w:r w:rsidRPr="006C69F4">
        <w:lastRenderedPageBreak/>
        <w:t>Build the Python test library program</w:t>
      </w:r>
    </w:p>
    <w:p w14:paraId="4B488F5C" w14:textId="77777777" w:rsidR="00AC5129" w:rsidRPr="00F027D7" w:rsidRDefault="00AC5129" w:rsidP="00AC5129">
      <w:pPr>
        <w:spacing w:after="160" w:line="259" w:lineRule="auto"/>
        <w:rPr>
          <w:b/>
          <w:i/>
          <w:color w:val="C0504D" w:themeColor="accent2"/>
          <w:sz w:val="24"/>
        </w:rPr>
      </w:pPr>
      <w:r w:rsidRPr="00F027D7">
        <w:rPr>
          <w:b/>
          <w:i/>
          <w:color w:val="C0504D" w:themeColor="accent2"/>
          <w:sz w:val="24"/>
        </w:rPr>
        <w:t xml:space="preserve">Submit screen shots of the work that you did to accomplish each task. </w:t>
      </w:r>
    </w:p>
    <w:p w14:paraId="008A0E05" w14:textId="77777777" w:rsidR="00AC5129" w:rsidRDefault="00AC5129" w:rsidP="00AC5129"/>
    <w:p w14:paraId="644DAFA8" w14:textId="428B996F" w:rsidR="00AC5129" w:rsidRDefault="00AC5129" w:rsidP="00AC5129">
      <w:r>
        <w:t xml:space="preserve">Now that we have the library, it is time to test our ability to load this library and perform calls to it using </w:t>
      </w:r>
      <w:proofErr w:type="spellStart"/>
      <w:r>
        <w:t>CTypes</w:t>
      </w:r>
      <w:proofErr w:type="spellEnd"/>
      <w:r>
        <w:t>.</w:t>
      </w:r>
    </w:p>
    <w:p w14:paraId="1358B359" w14:textId="77777777" w:rsidR="00AC5129" w:rsidRDefault="00AC5129" w:rsidP="00AC5129">
      <w:r>
        <w:t>Copy the following code and test it:</w:t>
      </w:r>
    </w:p>
    <w:p w14:paraId="4CE525B6" w14:textId="49BF71E5" w:rsidR="00AC5129" w:rsidRDefault="00AC5129" w:rsidP="00AC5129">
      <w:pPr>
        <w:rPr>
          <w:b/>
        </w:rPr>
      </w:pPr>
      <w:r w:rsidRPr="00D44E84">
        <w:rPr>
          <w:b/>
          <w:color w:val="FF0000"/>
          <w:sz w:val="32"/>
          <w:u w:val="single"/>
        </w:rPr>
        <w:t>IMPORTANT</w:t>
      </w:r>
      <w:r>
        <w:t xml:space="preserve">: </w:t>
      </w:r>
      <w:r w:rsidRPr="00D44E84">
        <w:rPr>
          <w:b/>
        </w:rPr>
        <w:t>If you attempt to use PyCharm to test this code</w:t>
      </w:r>
      <w:r>
        <w:rPr>
          <w:b/>
        </w:rPr>
        <w:t>,</w:t>
      </w:r>
      <w:r w:rsidRPr="00D44E84">
        <w:rPr>
          <w:b/>
        </w:rPr>
        <w:t xml:space="preserve"> you </w:t>
      </w:r>
      <w:r>
        <w:rPr>
          <w:b/>
        </w:rPr>
        <w:t>NEED</w:t>
      </w:r>
      <w:r w:rsidRPr="00D44E84">
        <w:rPr>
          <w:b/>
        </w:rPr>
        <w:t xml:space="preserve"> to setup an environment variable </w:t>
      </w:r>
      <w:r>
        <w:rPr>
          <w:b/>
        </w:rPr>
        <w:t xml:space="preserve">called </w:t>
      </w:r>
      <w:r w:rsidRPr="00D44E84">
        <w:rPr>
          <w:b/>
        </w:rPr>
        <w:t xml:space="preserve">LD_LIBRARY_PATH. </w:t>
      </w:r>
      <w:r>
        <w:rPr>
          <w:b/>
        </w:rPr>
        <w:t>Otherwise,</w:t>
      </w:r>
      <w:r w:rsidRPr="00D44E84">
        <w:rPr>
          <w:b/>
        </w:rPr>
        <w:t xml:space="preserve"> you will have to use the absolute path of the </w:t>
      </w:r>
      <w:r>
        <w:rPr>
          <w:b/>
        </w:rPr>
        <w:t xml:space="preserve">library </w:t>
      </w:r>
      <w:r w:rsidRPr="00D44E84">
        <w:rPr>
          <w:b/>
        </w:rPr>
        <w:t>file</w:t>
      </w:r>
      <w:r>
        <w:rPr>
          <w:b/>
        </w:rPr>
        <w:t xml:space="preserve"> on line 18 in the code</w:t>
      </w:r>
      <w:r w:rsidRPr="00D44E84">
        <w:rPr>
          <w:b/>
        </w:rPr>
        <w:t>.</w:t>
      </w:r>
    </w:p>
    <w:p w14:paraId="50814A63" w14:textId="0B0F9CE6" w:rsidR="00AC5129" w:rsidRDefault="00AC5129" w:rsidP="00AC5129">
      <w:pPr>
        <w:rPr>
          <w:b/>
        </w:rPr>
      </w:pPr>
    </w:p>
    <w:p w14:paraId="7102CA5D" w14:textId="5BC589AA" w:rsidR="00AC5129" w:rsidRPr="00AC5129" w:rsidRDefault="00AC5129" w:rsidP="00AC5129">
      <w:pPr>
        <w:pStyle w:val="ListParagraph"/>
        <w:numPr>
          <w:ilvl w:val="0"/>
          <w:numId w:val="45"/>
        </w:numPr>
      </w:pPr>
      <w:r>
        <w:t>Create the printStruct.py file shown below; and execute the python program</w:t>
      </w:r>
    </w:p>
    <w:p w14:paraId="0DE4A2CB" w14:textId="77777777" w:rsidR="00AC5129" w:rsidRDefault="00AC5129" w:rsidP="00AC5129">
      <w:r w:rsidRPr="00D44E84">
        <w:rPr>
          <w:noProof/>
        </w:rPr>
        <w:drawing>
          <wp:anchor distT="0" distB="0" distL="114300" distR="114300" simplePos="0" relativeHeight="251720704" behindDoc="0" locked="0" layoutInCell="1" allowOverlap="1" wp14:anchorId="404EFF71" wp14:editId="75E85BD8">
            <wp:simplePos x="0" y="0"/>
            <wp:positionH relativeFrom="margin">
              <wp:posOffset>452717</wp:posOffset>
            </wp:positionH>
            <wp:positionV relativeFrom="paragraph">
              <wp:posOffset>126685</wp:posOffset>
            </wp:positionV>
            <wp:extent cx="3584575" cy="4057015"/>
            <wp:effectExtent l="76200" t="76200" r="130175" b="133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84575" cy="4057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45F9E6" w14:textId="77777777" w:rsidR="00AC5129" w:rsidRDefault="00AC5129" w:rsidP="00AC5129"/>
    <w:p w14:paraId="7290B036" w14:textId="77777777" w:rsidR="00AC5129" w:rsidRDefault="00AC5129" w:rsidP="00AC5129"/>
    <w:p w14:paraId="33C508A5" w14:textId="77777777" w:rsidR="00AC5129" w:rsidRDefault="00AC5129" w:rsidP="00AC5129"/>
    <w:p w14:paraId="28E973B1" w14:textId="77777777" w:rsidR="00AC5129" w:rsidRDefault="00AC5129" w:rsidP="00AC5129"/>
    <w:p w14:paraId="1F08074C" w14:textId="77777777" w:rsidR="00AC5129" w:rsidRDefault="00AC5129" w:rsidP="00AC5129"/>
    <w:p w14:paraId="120CB8B7" w14:textId="77777777" w:rsidR="00AC5129" w:rsidRDefault="00AC5129" w:rsidP="00AC5129"/>
    <w:p w14:paraId="0D17109C" w14:textId="77777777" w:rsidR="00AC5129" w:rsidRDefault="00AC5129" w:rsidP="00AC5129"/>
    <w:p w14:paraId="48E4F921" w14:textId="77777777" w:rsidR="00AC5129" w:rsidRDefault="00AC5129" w:rsidP="00AC5129"/>
    <w:p w14:paraId="13363345" w14:textId="77777777" w:rsidR="00AC5129" w:rsidRDefault="00AC5129" w:rsidP="00AC5129"/>
    <w:p w14:paraId="21598E19" w14:textId="77777777" w:rsidR="00AC5129" w:rsidRDefault="00AC5129" w:rsidP="00AC5129"/>
    <w:p w14:paraId="03AD191F" w14:textId="77777777" w:rsidR="00AC5129" w:rsidRDefault="00AC5129" w:rsidP="00AC5129"/>
    <w:p w14:paraId="22A96B0B" w14:textId="77777777" w:rsidR="00AC5129" w:rsidRDefault="00AC5129" w:rsidP="00AC5129"/>
    <w:p w14:paraId="587C41FD" w14:textId="77777777" w:rsidR="00AC5129" w:rsidRDefault="00AC5129" w:rsidP="00AC5129"/>
    <w:p w14:paraId="31FC5B35" w14:textId="77777777" w:rsidR="00AC5129" w:rsidRDefault="00AC5129" w:rsidP="00AC5129"/>
    <w:p w14:paraId="3943C0FE" w14:textId="77777777" w:rsidR="00AC5129" w:rsidRDefault="00AC5129" w:rsidP="00AC5129">
      <w:r>
        <w:br w:type="page"/>
      </w:r>
    </w:p>
    <w:p w14:paraId="774FA7B6" w14:textId="2A8C14D3" w:rsidR="00AC5129" w:rsidRPr="002D265B" w:rsidRDefault="00AC5129" w:rsidP="00AC5129">
      <w:pPr>
        <w:pStyle w:val="Heading2"/>
        <w:rPr>
          <w:b w:val="0"/>
        </w:rPr>
      </w:pPr>
      <w:r w:rsidRPr="002D265B">
        <w:lastRenderedPageBreak/>
        <w:t>Question</w:t>
      </w:r>
      <w:r w:rsidR="0063139D">
        <w:t xml:space="preserve"> 5</w:t>
      </w:r>
      <w:r>
        <w:t xml:space="preserve"> (</w:t>
      </w:r>
      <w:r w:rsidR="0063139D">
        <w:t>1</w:t>
      </w:r>
      <w:r>
        <w:t>0 pts)</w:t>
      </w:r>
    </w:p>
    <w:p w14:paraId="55443437" w14:textId="77777777" w:rsidR="00AC5129" w:rsidRPr="00F027D7" w:rsidRDefault="00AC5129" w:rsidP="00AC5129">
      <w:pPr>
        <w:spacing w:after="160" w:line="259" w:lineRule="auto"/>
        <w:rPr>
          <w:b/>
          <w:i/>
          <w:color w:val="C0504D" w:themeColor="accent2"/>
          <w:sz w:val="24"/>
        </w:rPr>
      </w:pPr>
      <w:r w:rsidRPr="00F027D7">
        <w:rPr>
          <w:b/>
          <w:i/>
          <w:color w:val="C0504D" w:themeColor="accent2"/>
          <w:sz w:val="24"/>
        </w:rPr>
        <w:t xml:space="preserve">Submit screen shots of the work that you did to accomplish each task. </w:t>
      </w:r>
    </w:p>
    <w:p w14:paraId="45E1F058" w14:textId="60BF20BB" w:rsidR="00AC5129" w:rsidRDefault="00AC5129" w:rsidP="00B72DF9">
      <w:pPr>
        <w:pStyle w:val="ListParagraph"/>
        <w:numPr>
          <w:ilvl w:val="0"/>
          <w:numId w:val="44"/>
        </w:numPr>
        <w:spacing w:after="160" w:line="360" w:lineRule="auto"/>
      </w:pPr>
      <w:r>
        <w:t xml:space="preserve">Lines 22 and 23 are each performing an initialization. What variables are being initialized with the values </w:t>
      </w:r>
      <w:r w:rsidRPr="00B72DF9">
        <w:rPr>
          <w:b/>
        </w:rPr>
        <w:t xml:space="preserve">10, 11, </w:t>
      </w:r>
      <w:proofErr w:type="spellStart"/>
      <w:r w:rsidRPr="00B72DF9">
        <w:rPr>
          <w:b/>
        </w:rPr>
        <w:t>b'Process</w:t>
      </w:r>
      <w:proofErr w:type="spellEnd"/>
      <w:r w:rsidRPr="00B72DF9">
        <w:rPr>
          <w:b/>
        </w:rPr>
        <w:t>' and 0x7A</w:t>
      </w:r>
      <w:r>
        <w:t>?</w:t>
      </w:r>
      <w:r w:rsidR="0063139D">
        <w:t xml:space="preserve"> </w:t>
      </w:r>
      <w:r w:rsidR="0063139D">
        <w:t>(</w:t>
      </w:r>
      <w:r w:rsidR="0063139D" w:rsidRPr="0063139D">
        <w:rPr>
          <w:b/>
        </w:rPr>
        <w:t>2pts</w:t>
      </w:r>
      <w:r w:rsidR="0063139D">
        <w:rPr>
          <w:b/>
        </w:rPr>
        <w:t>)</w:t>
      </w:r>
    </w:p>
    <w:p w14:paraId="07CE4A4C" w14:textId="1C0AC52F" w:rsidR="00AC5129" w:rsidRDefault="00AC5129" w:rsidP="00B72DF9">
      <w:pPr>
        <w:pStyle w:val="ListParagraph"/>
        <w:numPr>
          <w:ilvl w:val="0"/>
          <w:numId w:val="44"/>
        </w:numPr>
        <w:spacing w:after="160" w:line="360" w:lineRule="auto"/>
      </w:pPr>
      <w:r>
        <w:t xml:space="preserve">Enumerate (or List) the steps required to add a </w:t>
      </w:r>
      <w:r w:rsidR="00B72DF9">
        <w:t>one-character</w:t>
      </w:r>
      <w:r>
        <w:t xml:space="preserve"> variable, that represents state, in the struct </w:t>
      </w:r>
      <w:proofErr w:type="spellStart"/>
      <w:r>
        <w:t>myStruct</w:t>
      </w:r>
      <w:proofErr w:type="spellEnd"/>
      <w:r>
        <w:t>. The state can be either Z, I, R</w:t>
      </w:r>
      <w:r w:rsidR="00B72DF9">
        <w:t xml:space="preserve"> and</w:t>
      </w:r>
      <w:r>
        <w:t xml:space="preserve"> S for (</w:t>
      </w:r>
      <w:r w:rsidRPr="00B72DF9">
        <w:rPr>
          <w:b/>
        </w:rPr>
        <w:t>Zombie, Idle, Running and Sleeping</w:t>
      </w:r>
      <w:r>
        <w:t>) respectively.</w:t>
      </w:r>
      <w:r w:rsidR="0063139D">
        <w:t xml:space="preserve">  </w:t>
      </w:r>
      <w:r w:rsidR="0063139D">
        <w:t>(</w:t>
      </w:r>
      <w:r w:rsidR="0063139D" w:rsidRPr="0063139D">
        <w:rPr>
          <w:b/>
        </w:rPr>
        <w:t>2pts</w:t>
      </w:r>
      <w:r w:rsidR="0063139D">
        <w:rPr>
          <w:b/>
        </w:rPr>
        <w:t>)</w:t>
      </w:r>
    </w:p>
    <w:p w14:paraId="1004EF6C" w14:textId="6F3AFFA4" w:rsidR="00AC5129" w:rsidRDefault="00AC5129" w:rsidP="00B72DF9">
      <w:pPr>
        <w:pStyle w:val="ListParagraph"/>
        <w:numPr>
          <w:ilvl w:val="0"/>
          <w:numId w:val="44"/>
        </w:numPr>
        <w:spacing w:after="160" w:line="360" w:lineRule="auto"/>
      </w:pPr>
      <w:r>
        <w:t xml:space="preserve"> Add a function called </w:t>
      </w:r>
      <w:proofErr w:type="spellStart"/>
      <w:r>
        <w:t>printState</w:t>
      </w:r>
      <w:proofErr w:type="spellEnd"/>
      <w:r>
        <w:t xml:space="preserve"> to the </w:t>
      </w:r>
      <w:r w:rsidRPr="00B72DF9">
        <w:rPr>
          <w:b/>
        </w:rPr>
        <w:t>libprintStruct.so</w:t>
      </w:r>
      <w:r>
        <w:t xml:space="preserve"> </w:t>
      </w:r>
      <w:proofErr w:type="gramStart"/>
      <w:r>
        <w:t>library</w:t>
      </w:r>
      <w:r w:rsidR="0063139D">
        <w:t xml:space="preserve">  </w:t>
      </w:r>
      <w:r w:rsidR="0063139D">
        <w:t>(</w:t>
      </w:r>
      <w:proofErr w:type="gramEnd"/>
      <w:r w:rsidR="0063139D" w:rsidRPr="0063139D">
        <w:rPr>
          <w:b/>
        </w:rPr>
        <w:t>2pts</w:t>
      </w:r>
      <w:r w:rsidR="0063139D">
        <w:rPr>
          <w:b/>
        </w:rPr>
        <w:t>)</w:t>
      </w:r>
    </w:p>
    <w:p w14:paraId="2861C359" w14:textId="0C32741B" w:rsidR="00AC5129" w:rsidRDefault="00AC5129" w:rsidP="00B72DF9">
      <w:pPr>
        <w:pStyle w:val="ListParagraph"/>
        <w:numPr>
          <w:ilvl w:val="1"/>
          <w:numId w:val="44"/>
        </w:numPr>
        <w:spacing w:after="160" w:line="360" w:lineRule="auto"/>
      </w:pPr>
      <w:r>
        <w:t xml:space="preserve">The </w:t>
      </w:r>
      <w:proofErr w:type="spellStart"/>
      <w:r w:rsidRPr="00B72DF9">
        <w:rPr>
          <w:b/>
        </w:rPr>
        <w:t>printState</w:t>
      </w:r>
      <w:proofErr w:type="spellEnd"/>
      <w:r>
        <w:t xml:space="preserve"> function will be called from the </w:t>
      </w:r>
      <w:proofErr w:type="spellStart"/>
      <w:r w:rsidRPr="000B7516">
        <w:rPr>
          <w:b/>
        </w:rPr>
        <w:t>printStruct</w:t>
      </w:r>
      <w:proofErr w:type="spellEnd"/>
      <w:r>
        <w:t xml:space="preserve"> function and take</w:t>
      </w:r>
      <w:r w:rsidR="000B7516">
        <w:t>s</w:t>
      </w:r>
      <w:r>
        <w:t xml:space="preserve"> only one argument (a character representing the state).</w:t>
      </w:r>
    </w:p>
    <w:p w14:paraId="49900140" w14:textId="069CDE7E" w:rsidR="00AC5129" w:rsidRDefault="00AC5129" w:rsidP="00B72DF9">
      <w:pPr>
        <w:pStyle w:val="ListParagraph"/>
        <w:numPr>
          <w:ilvl w:val="1"/>
          <w:numId w:val="44"/>
        </w:numPr>
        <w:spacing w:after="160" w:line="360" w:lineRule="auto"/>
      </w:pPr>
      <w:r>
        <w:t>The function will then print the message about the status as a word instead of the letter that was provided.</w:t>
      </w:r>
    </w:p>
    <w:p w14:paraId="49AC6D30" w14:textId="30804519" w:rsidR="000B7516" w:rsidRDefault="00AC5129" w:rsidP="00B72DF9">
      <w:pPr>
        <w:pStyle w:val="ListParagraph"/>
        <w:numPr>
          <w:ilvl w:val="0"/>
          <w:numId w:val="44"/>
        </w:numPr>
        <w:spacing w:after="160" w:line="360" w:lineRule="auto"/>
      </w:pPr>
      <w:r>
        <w:t xml:space="preserve">Can the </w:t>
      </w:r>
      <w:proofErr w:type="spellStart"/>
      <w:r w:rsidRPr="000B7516">
        <w:rPr>
          <w:b/>
        </w:rPr>
        <w:t>printState</w:t>
      </w:r>
      <w:proofErr w:type="spellEnd"/>
      <w:r>
        <w:t xml:space="preserve"> function be called directly from the python driver? </w:t>
      </w:r>
      <w:r w:rsidR="0063139D">
        <w:t xml:space="preserve"> </w:t>
      </w:r>
      <w:r w:rsidR="0063139D">
        <w:t>(</w:t>
      </w:r>
      <w:r w:rsidR="0063139D" w:rsidRPr="0063139D">
        <w:rPr>
          <w:b/>
        </w:rPr>
        <w:t>2pts</w:t>
      </w:r>
      <w:r w:rsidR="0063139D">
        <w:rPr>
          <w:b/>
        </w:rPr>
        <w:t>)</w:t>
      </w:r>
    </w:p>
    <w:p w14:paraId="348CDEE0" w14:textId="4B104178" w:rsidR="00AC5129" w:rsidRDefault="00AC5129" w:rsidP="000B7516">
      <w:pPr>
        <w:pStyle w:val="ListParagraph"/>
        <w:spacing w:after="160" w:line="360" w:lineRule="auto"/>
      </w:pPr>
      <w:r>
        <w:t xml:space="preserve">Show an example statement that could be used to perform a direct call to the </w:t>
      </w:r>
      <w:proofErr w:type="spellStart"/>
      <w:r w:rsidRPr="000B7516">
        <w:rPr>
          <w:b/>
        </w:rPr>
        <w:t>printState</w:t>
      </w:r>
      <w:proofErr w:type="spellEnd"/>
      <w:r>
        <w:t xml:space="preserve"> function.</w:t>
      </w:r>
    </w:p>
    <w:p w14:paraId="4F6A46E4" w14:textId="178A6B93" w:rsidR="0063139D" w:rsidRDefault="00AC5129" w:rsidP="000B7516">
      <w:pPr>
        <w:pStyle w:val="ListParagraph"/>
        <w:numPr>
          <w:ilvl w:val="0"/>
          <w:numId w:val="44"/>
        </w:numPr>
        <w:spacing w:line="360" w:lineRule="auto"/>
      </w:pPr>
      <w:r>
        <w:t xml:space="preserve">What is the advantage of using the python driver above, instead of the C driver created earlier? </w:t>
      </w:r>
      <w:r w:rsidR="0063139D">
        <w:t>(</w:t>
      </w:r>
      <w:r w:rsidR="0063139D" w:rsidRPr="0063139D">
        <w:rPr>
          <w:b/>
        </w:rPr>
        <w:t>2pts</w:t>
      </w:r>
      <w:r w:rsidR="0063139D">
        <w:rPr>
          <w:b/>
        </w:rPr>
        <w:t>)</w:t>
      </w:r>
    </w:p>
    <w:p w14:paraId="2C205827" w14:textId="1DFD3FEF" w:rsidR="00512D26" w:rsidRDefault="00AC5129" w:rsidP="0063139D">
      <w:pPr>
        <w:pStyle w:val="ListParagraph"/>
        <w:spacing w:line="360" w:lineRule="auto"/>
      </w:pPr>
      <w:r w:rsidRPr="0063139D">
        <w:rPr>
          <w:b/>
        </w:rPr>
        <w:t>Hint:</w:t>
      </w:r>
      <w:r>
        <w:t xml:space="preserve"> think about if you had to modify parameters.</w:t>
      </w:r>
      <w:r w:rsidR="0063139D" w:rsidRPr="0063139D">
        <w:t xml:space="preserve"> </w:t>
      </w:r>
    </w:p>
    <w:p w14:paraId="024A57C9" w14:textId="6864763B" w:rsidR="00AC5129" w:rsidRDefault="00AC5129">
      <w:pPr>
        <w:spacing w:line="240" w:lineRule="auto"/>
      </w:pPr>
      <w:r>
        <w:br w:type="page"/>
      </w:r>
    </w:p>
    <w:p w14:paraId="71189903" w14:textId="77777777" w:rsidR="00AC5129" w:rsidRDefault="00AC5129" w:rsidP="00E026F5">
      <w:pPr>
        <w:sectPr w:rsidR="00AC5129" w:rsidSect="00512D26">
          <w:headerReference w:type="default" r:id="rId20"/>
          <w:footerReference w:type="default" r:id="rId21"/>
          <w:headerReference w:type="first" r:id="rId22"/>
          <w:footerReference w:type="first" r:id="rId23"/>
          <w:pgSz w:w="12240" w:h="15840" w:code="1"/>
          <w:pgMar w:top="1872" w:right="1440" w:bottom="1152" w:left="1440" w:header="720" w:footer="720" w:gutter="0"/>
          <w:cols w:space="720"/>
          <w:titlePg/>
          <w:docGrid w:linePitch="360"/>
        </w:sectPr>
      </w:pPr>
    </w:p>
    <w:p w14:paraId="4D177E7F" w14:textId="23AEDED9" w:rsidR="00433B33" w:rsidRPr="001B0A05" w:rsidRDefault="00433B33" w:rsidP="00017FD6"/>
    <w:sectPr w:rsidR="00433B33" w:rsidRPr="001B0A05" w:rsidSect="00512D26">
      <w:headerReference w:type="first" r:id="rId24"/>
      <w:footerReference w:type="first" r:id="rId25"/>
      <w:pgSz w:w="12240" w:h="15840" w:code="1"/>
      <w:pgMar w:top="1872" w:right="1440" w:bottom="11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9D5FA" w14:textId="77777777" w:rsidR="00956A8A" w:rsidRDefault="00956A8A" w:rsidP="007F2B57">
      <w:r>
        <w:separator/>
      </w:r>
    </w:p>
    <w:p w14:paraId="4322C85D" w14:textId="77777777" w:rsidR="00956A8A" w:rsidRDefault="00956A8A" w:rsidP="007F2B57"/>
    <w:p w14:paraId="286D6B08" w14:textId="77777777" w:rsidR="00956A8A" w:rsidRDefault="00956A8A" w:rsidP="007F2B57"/>
  </w:endnote>
  <w:endnote w:type="continuationSeparator" w:id="0">
    <w:p w14:paraId="5ED17D1E" w14:textId="77777777" w:rsidR="00956A8A" w:rsidRDefault="00956A8A" w:rsidP="007F2B57">
      <w:r>
        <w:continuationSeparator/>
      </w:r>
    </w:p>
    <w:p w14:paraId="25B9E1E2" w14:textId="77777777" w:rsidR="00956A8A" w:rsidRDefault="00956A8A" w:rsidP="007F2B57"/>
    <w:p w14:paraId="671B69D9" w14:textId="77777777" w:rsidR="00956A8A" w:rsidRDefault="00956A8A" w:rsidP="007F2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tillium">
    <w:altName w:val="Calibri"/>
    <w:panose1 w:val="00000000000000000000"/>
    <w:charset w:val="00"/>
    <w:family w:val="modern"/>
    <w:notTrueType/>
    <w:pitch w:val="variable"/>
    <w:sig w:usb0="00000007" w:usb1="00000001" w:usb2="00000000" w:usb3="00000000" w:csb0="00000093" w:csb1="00000000"/>
  </w:font>
  <w:font w:name="Liberation Mono">
    <w:altName w:val="Courier New"/>
    <w:charset w:val="01"/>
    <w:family w:val="modern"/>
    <w:pitch w:val="fixed"/>
  </w:font>
  <w:font w:name="Droid Sans">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Titillium Bd">
    <w:altName w:val="Calibri"/>
    <w:panose1 w:val="00000000000000000000"/>
    <w:charset w:val="00"/>
    <w:family w:val="modern"/>
    <w:notTrueType/>
    <w:pitch w:val="variable"/>
    <w:sig w:usb0="00000007" w:usb1="00000001"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AD9F9" w14:textId="0747E6AF" w:rsidR="00B72DF9" w:rsidRPr="0099405D" w:rsidRDefault="00B72DF9" w:rsidP="0099405D">
    <w:pPr>
      <w:tabs>
        <w:tab w:val="left" w:pos="1170"/>
        <w:tab w:val="center" w:pos="4680"/>
        <w:tab w:val="right" w:pos="9360"/>
      </w:tabs>
      <w:spacing w:before="60" w:line="240" w:lineRule="auto"/>
      <w:ind w:left="1260" w:hanging="450"/>
      <w:rPr>
        <w:rFonts w:eastAsia="Calibri"/>
        <w:b/>
        <w:bCs/>
        <w:color w:val="000000"/>
        <w:kern w:val="32"/>
        <w:sz w:val="20"/>
        <w:szCs w:val="20"/>
      </w:rPr>
    </w:pPr>
    <w:r w:rsidRPr="0099405D">
      <w:rPr>
        <w:rFonts w:eastAsia="Calibri"/>
        <w:b/>
        <w:bCs/>
        <w:noProof/>
        <w:color w:val="000000"/>
        <w:kern w:val="32"/>
        <w:sz w:val="20"/>
        <w:szCs w:val="20"/>
      </w:rPr>
      <mc:AlternateContent>
        <mc:Choice Requires="wps">
          <w:drawing>
            <wp:anchor distT="0" distB="0" distL="114300" distR="114300" simplePos="0" relativeHeight="251669504" behindDoc="0" locked="0" layoutInCell="1" allowOverlap="1" wp14:anchorId="2379ABE9" wp14:editId="0DC4DC12">
              <wp:simplePos x="0" y="0"/>
              <wp:positionH relativeFrom="column">
                <wp:posOffset>657225</wp:posOffset>
              </wp:positionH>
              <wp:positionV relativeFrom="paragraph">
                <wp:posOffset>0</wp:posOffset>
              </wp:positionV>
              <wp:extent cx="0" cy="457200"/>
              <wp:effectExtent l="19050" t="0" r="19050" b="19050"/>
              <wp:wrapNone/>
              <wp:docPr id="10" name="Straight Connector 10"/>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3DF6E340"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M5UssbkBAABfAwAADgAAAAAAAAAAAAAAAAAuAgAAZHJzL2Uyb0Rv&#10;Yy54bWxQSwECLQAUAAYACAAAACEArjH1OtkAAAAHAQAADwAAAAAAAAAAAAAAAAATBAAAZHJzL2Rv&#10;d25yZXYueG1sUEsFBgAAAAAEAAQA8wAAABkFAAAAAA==&#10;" strokecolor="#005eb8" strokeweight="2.25pt"/>
          </w:pict>
        </mc:Fallback>
      </mc:AlternateContent>
    </w:r>
    <w:r w:rsidRPr="0099405D">
      <w:rPr>
        <w:rFonts w:eastAsia="Calibri"/>
        <w:b/>
        <w:bCs/>
        <w:noProof/>
        <w:color w:val="000000"/>
        <w:kern w:val="32"/>
        <w:sz w:val="20"/>
        <w:szCs w:val="20"/>
      </w:rPr>
      <mc:AlternateContent>
        <mc:Choice Requires="wps">
          <w:drawing>
            <wp:anchor distT="0" distB="0" distL="114300" distR="114300" simplePos="0" relativeHeight="251668480" behindDoc="0" locked="0" layoutInCell="1" allowOverlap="1" wp14:anchorId="543B4A85" wp14:editId="01A6C210">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03530810"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99405D">
      <w:rPr>
        <w:rFonts w:eastAsia="Calibri"/>
        <w:b/>
        <w:bCs/>
        <w:color w:val="000000"/>
        <w:kern w:val="32"/>
        <w:sz w:val="20"/>
        <w:szCs w:val="20"/>
      </w:rPr>
      <w:fldChar w:fldCharType="begin"/>
    </w:r>
    <w:r w:rsidRPr="0099405D">
      <w:rPr>
        <w:rFonts w:eastAsia="Calibri"/>
        <w:b/>
        <w:bCs/>
        <w:color w:val="000000"/>
        <w:kern w:val="32"/>
        <w:sz w:val="20"/>
        <w:szCs w:val="20"/>
      </w:rPr>
      <w:instrText xml:space="preserve"> PAGE   \* MERGEFORMAT </w:instrText>
    </w:r>
    <w:r w:rsidRPr="0099405D">
      <w:rPr>
        <w:rFonts w:eastAsia="Calibri"/>
        <w:b/>
        <w:bCs/>
        <w:color w:val="000000"/>
        <w:kern w:val="32"/>
        <w:sz w:val="20"/>
        <w:szCs w:val="20"/>
      </w:rPr>
      <w:fldChar w:fldCharType="separate"/>
    </w:r>
    <w:r>
      <w:rPr>
        <w:rFonts w:eastAsia="Calibri"/>
        <w:b/>
        <w:bCs/>
        <w:noProof/>
        <w:color w:val="000000"/>
        <w:kern w:val="32"/>
        <w:sz w:val="20"/>
        <w:szCs w:val="20"/>
      </w:rPr>
      <w:t>4</w:t>
    </w:r>
    <w:r w:rsidRPr="0099405D">
      <w:rPr>
        <w:rFonts w:eastAsia="Calibri"/>
        <w:b/>
        <w:bCs/>
        <w:color w:val="000000"/>
        <w:kern w:val="32"/>
        <w:sz w:val="20"/>
        <w:szCs w:val="20"/>
      </w:rPr>
      <w:fldChar w:fldCharType="end"/>
    </w:r>
    <w:r w:rsidRPr="0099405D">
      <w:rPr>
        <w:rFonts w:eastAsia="Calibri"/>
        <w:b/>
        <w:bCs/>
        <w:color w:val="000000"/>
        <w:kern w:val="32"/>
        <w:sz w:val="20"/>
        <w:szCs w:val="20"/>
      </w:rPr>
      <w:tab/>
    </w:r>
    <w:r>
      <w:rPr>
        <w:rFonts w:eastAsia="Calibri"/>
        <w:b/>
        <w:bCs/>
        <w:color w:val="000000"/>
        <w:kern w:val="32"/>
        <w:sz w:val="20"/>
        <w:szCs w:val="20"/>
      </w:rPr>
      <w:t>ICT: Offensive and Defensive Tool Construction</w:t>
    </w:r>
  </w:p>
  <w:p w14:paraId="6758E91D" w14:textId="0B834D21" w:rsidR="00B72DF9" w:rsidRPr="0099405D" w:rsidRDefault="00B72DF9" w:rsidP="0099405D">
    <w:pPr>
      <w:tabs>
        <w:tab w:val="left" w:pos="1170"/>
        <w:tab w:val="center" w:pos="4680"/>
        <w:tab w:val="right" w:pos="9360"/>
      </w:tabs>
      <w:spacing w:before="60" w:line="240" w:lineRule="auto"/>
      <w:jc w:val="both"/>
      <w:rPr>
        <w:rFonts w:eastAsia="Calibri"/>
        <w:color w:val="000000"/>
        <w:kern w:val="32"/>
        <w:sz w:val="20"/>
        <w:szCs w:val="32"/>
      </w:rPr>
    </w:pPr>
    <w:r>
      <w:rPr>
        <w:rFonts w:eastAsia="Calibri"/>
        <w:color w:val="000000"/>
        <w:kern w:val="32"/>
        <w:sz w:val="20"/>
        <w:szCs w:val="32"/>
      </w:rPr>
      <w:tab/>
      <w:t>© 2017</w:t>
    </w:r>
    <w:r w:rsidRPr="0099405D">
      <w:rPr>
        <w:rFonts w:eastAsia="Calibri"/>
        <w:color w:val="000000"/>
        <w:kern w:val="32"/>
        <w:sz w:val="20"/>
        <w:szCs w:val="32"/>
      </w:rPr>
      <w:t>, Southern Alberta Institute of Technology</w:t>
    </w:r>
  </w:p>
  <w:p w14:paraId="58F3FE8F" w14:textId="77777777" w:rsidR="00B72DF9" w:rsidRPr="0099405D" w:rsidRDefault="00B72DF9" w:rsidP="0099405D">
    <w:pPr>
      <w:tabs>
        <w:tab w:val="center" w:pos="4680"/>
        <w:tab w:val="right" w:pos="9360"/>
      </w:tabs>
      <w:spacing w:line="240" w:lineRule="auto"/>
      <w:jc w:val="both"/>
      <w:rPr>
        <w:rFonts w:eastAsia="Calibri"/>
        <w:color w:val="000000"/>
        <w:kern w:val="32"/>
        <w:sz w:val="12"/>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A49F" w14:textId="2A81AAE7" w:rsidR="00B72DF9" w:rsidRPr="00E3669A" w:rsidRDefault="00B72DF9" w:rsidP="00E3669A">
    <w:pPr>
      <w:tabs>
        <w:tab w:val="left" w:pos="1170"/>
        <w:tab w:val="center" w:pos="4680"/>
        <w:tab w:val="right" w:pos="9360"/>
      </w:tabs>
      <w:spacing w:before="60" w:line="240" w:lineRule="auto"/>
      <w:ind w:left="1260" w:hanging="450"/>
      <w:rPr>
        <w:rFonts w:eastAsia="Calibri"/>
        <w:b/>
        <w:bCs/>
        <w:color w:val="000000"/>
        <w:kern w:val="32"/>
        <w:sz w:val="20"/>
        <w:szCs w:val="20"/>
      </w:rPr>
    </w:pPr>
    <w:r w:rsidRPr="00E3669A">
      <w:rPr>
        <w:rFonts w:eastAsia="Calibri"/>
        <w:b/>
        <w:bCs/>
        <w:noProof/>
        <w:color w:val="000000"/>
        <w:kern w:val="32"/>
        <w:sz w:val="20"/>
        <w:szCs w:val="20"/>
      </w:rPr>
      <mc:AlternateContent>
        <mc:Choice Requires="wps">
          <w:drawing>
            <wp:anchor distT="0" distB="0" distL="114300" distR="114300" simplePos="0" relativeHeight="251672576" behindDoc="0" locked="0" layoutInCell="1" allowOverlap="1" wp14:anchorId="3EAEED68" wp14:editId="57D696DB">
              <wp:simplePos x="0" y="0"/>
              <wp:positionH relativeFrom="column">
                <wp:posOffset>657225</wp:posOffset>
              </wp:positionH>
              <wp:positionV relativeFrom="paragraph">
                <wp:posOffset>0</wp:posOffset>
              </wp:positionV>
              <wp:extent cx="0" cy="457200"/>
              <wp:effectExtent l="19050" t="0" r="19050" b="19050"/>
              <wp:wrapNone/>
              <wp:docPr id="8" name="Straight Connector 8"/>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20B7F2B6" id="Straight Connector 8" o:spid="_x0000_s1026" style="position:absolute;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" strokecolor="#005eb8" strokeweight="2.25pt"/>
          </w:pict>
        </mc:Fallback>
      </mc:AlternateContent>
    </w:r>
    <w:r w:rsidRPr="00E3669A">
      <w:rPr>
        <w:rFonts w:eastAsia="Calibri"/>
        <w:b/>
        <w:bCs/>
        <w:noProof/>
        <w:color w:val="000000"/>
        <w:kern w:val="32"/>
        <w:sz w:val="20"/>
        <w:szCs w:val="20"/>
      </w:rPr>
      <mc:AlternateContent>
        <mc:Choice Requires="wps">
          <w:drawing>
            <wp:anchor distT="0" distB="0" distL="114300" distR="114300" simplePos="0" relativeHeight="251671552" behindDoc="0" locked="0" layoutInCell="1" allowOverlap="1" wp14:anchorId="5E6634DC" wp14:editId="1206CBF1">
              <wp:simplePos x="0" y="0"/>
              <wp:positionH relativeFrom="column">
                <wp:posOffset>-9525</wp:posOffset>
              </wp:positionH>
              <wp:positionV relativeFrom="paragraph">
                <wp:posOffset>-12700</wp:posOffset>
              </wp:positionV>
              <wp:extent cx="59436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30238214" id="Straight Connector 9"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jbenVLwBAABeAwAADgAAAAAAAAAAAAAAAAAuAgAAZHJzL2Uy&#10;b0RvYy54bWxQSwECLQAUAAYACAAAACEALdJ+5NkAAAAIAQAADwAAAAAAAAAAAAAAAAAWBAAAZHJz&#10;L2Rvd25yZXYueG1sUEsFBgAAAAAEAAQA8wAAABwFAAAAAA==&#10;" strokecolor="#005eb8" strokeweight="2.25pt"/>
          </w:pict>
        </mc:Fallback>
      </mc:AlternateContent>
    </w:r>
    <w:r w:rsidRPr="00E3669A">
      <w:rPr>
        <w:rFonts w:eastAsia="Calibri"/>
        <w:b/>
        <w:bCs/>
        <w:color w:val="000000"/>
        <w:kern w:val="32"/>
        <w:sz w:val="20"/>
        <w:szCs w:val="20"/>
      </w:rPr>
      <w:fldChar w:fldCharType="begin"/>
    </w:r>
    <w:r w:rsidRPr="00E3669A">
      <w:rPr>
        <w:rFonts w:eastAsia="Calibri"/>
        <w:b/>
        <w:bCs/>
        <w:color w:val="000000"/>
        <w:kern w:val="32"/>
        <w:sz w:val="20"/>
        <w:szCs w:val="20"/>
      </w:rPr>
      <w:instrText xml:space="preserve"> PAGE   \* MERGEFORMAT </w:instrText>
    </w:r>
    <w:r w:rsidRPr="00E3669A">
      <w:rPr>
        <w:rFonts w:eastAsia="Calibri"/>
        <w:b/>
        <w:bCs/>
        <w:color w:val="000000"/>
        <w:kern w:val="32"/>
        <w:sz w:val="20"/>
        <w:szCs w:val="20"/>
      </w:rPr>
      <w:fldChar w:fldCharType="separate"/>
    </w:r>
    <w:r>
      <w:rPr>
        <w:rFonts w:eastAsia="Calibri"/>
        <w:b/>
        <w:bCs/>
        <w:noProof/>
        <w:color w:val="000000"/>
        <w:kern w:val="32"/>
        <w:sz w:val="20"/>
        <w:szCs w:val="20"/>
      </w:rPr>
      <w:t>1</w:t>
    </w:r>
    <w:r w:rsidRPr="00E3669A">
      <w:rPr>
        <w:rFonts w:eastAsia="Calibri"/>
        <w:b/>
        <w:bCs/>
        <w:color w:val="000000"/>
        <w:kern w:val="32"/>
        <w:sz w:val="20"/>
        <w:szCs w:val="20"/>
      </w:rPr>
      <w:fldChar w:fldCharType="end"/>
    </w:r>
    <w:r w:rsidRPr="00E3669A">
      <w:rPr>
        <w:rFonts w:eastAsia="Calibri"/>
        <w:b/>
        <w:bCs/>
        <w:color w:val="000000"/>
        <w:kern w:val="32"/>
        <w:sz w:val="20"/>
        <w:szCs w:val="20"/>
      </w:rPr>
      <w:tab/>
    </w:r>
    <w:r>
      <w:rPr>
        <w:rFonts w:eastAsia="Calibri"/>
        <w:b/>
        <w:bCs/>
        <w:color w:val="000000"/>
        <w:kern w:val="32"/>
        <w:sz w:val="20"/>
        <w:szCs w:val="20"/>
      </w:rPr>
      <w:t>ICT: Offensive and Defensive Tool Construction</w:t>
    </w:r>
  </w:p>
  <w:p w14:paraId="4C6E4DE3" w14:textId="77777777" w:rsidR="00B72DF9" w:rsidRPr="00E3669A" w:rsidRDefault="00B72DF9" w:rsidP="00E3669A">
    <w:pPr>
      <w:tabs>
        <w:tab w:val="left" w:pos="1170"/>
        <w:tab w:val="center" w:pos="4680"/>
        <w:tab w:val="right" w:pos="9360"/>
      </w:tabs>
      <w:spacing w:before="60" w:line="240" w:lineRule="auto"/>
      <w:jc w:val="both"/>
      <w:rPr>
        <w:rFonts w:eastAsia="Calibri"/>
        <w:color w:val="000000"/>
        <w:kern w:val="32"/>
        <w:sz w:val="20"/>
        <w:szCs w:val="32"/>
      </w:rPr>
    </w:pPr>
    <w:r w:rsidRPr="00E3669A">
      <w:rPr>
        <w:rFonts w:eastAsia="Calibri"/>
        <w:color w:val="000000"/>
        <w:kern w:val="32"/>
        <w:sz w:val="20"/>
        <w:szCs w:val="32"/>
      </w:rPr>
      <w:tab/>
      <w:t>© 2017, Southern Alberta Institute of Technology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F802A" w14:textId="686C71C3" w:rsidR="00B72DF9" w:rsidRDefault="00B72DF9" w:rsidP="00017FD6">
    <w:r>
      <w:t>© 2017, Southern Alberta Institute of Technology. All rights reserved.</w:t>
    </w:r>
  </w:p>
  <w:p w14:paraId="6B81DECE" w14:textId="232C2329" w:rsidR="00B72DF9" w:rsidRDefault="00B72DF9" w:rsidP="00017FD6">
    <w:r>
      <w:t>This publication and materials herein are protected by applicable intellectual property laws.</w:t>
    </w:r>
  </w:p>
  <w:p w14:paraId="65B9C7A0" w14:textId="130561B0" w:rsidR="00B72DF9" w:rsidRDefault="00B72DF9" w:rsidP="00017FD6">
    <w:r>
      <w:t>Unauthorized reproduction and distribution of this publication in whole or part is prohibited.</w:t>
    </w:r>
  </w:p>
  <w:p w14:paraId="6F4DB428" w14:textId="77777777" w:rsidR="00B72DF9" w:rsidRDefault="00B72DF9" w:rsidP="00017FD6"/>
  <w:p w14:paraId="508159DB" w14:textId="5B791053" w:rsidR="00B72DF9" w:rsidRDefault="00B72DF9" w:rsidP="00017FD6">
    <w:r>
      <w:t>For more information, contact:</w:t>
    </w:r>
  </w:p>
  <w:p w14:paraId="0D60F3E3" w14:textId="56AB9BBB" w:rsidR="00B72DF9" w:rsidRDefault="00B72DF9" w:rsidP="00017FD6">
    <w:r>
      <w:t>Director, Centre for Instructional Technology and Development</w:t>
    </w:r>
  </w:p>
  <w:p w14:paraId="4E741738" w14:textId="6D12960E" w:rsidR="00B72DF9" w:rsidRDefault="00B72DF9" w:rsidP="00017FD6">
    <w:r>
      <w:t>Southern Alberta Institute of Technology</w:t>
    </w:r>
  </w:p>
  <w:p w14:paraId="10822D5A" w14:textId="73CAE1C3" w:rsidR="00B72DF9" w:rsidRDefault="00B72DF9" w:rsidP="00017FD6">
    <w:r>
      <w:t>1301 16 Ave. N.W., Calgary, AB T2M 0L4</w:t>
    </w:r>
  </w:p>
  <w:p w14:paraId="7D139869" w14:textId="77777777" w:rsidR="00B72DF9" w:rsidRDefault="00B72DF9" w:rsidP="00017FD6"/>
  <w:p w14:paraId="4943EC27" w14:textId="77777777" w:rsidR="00B72DF9" w:rsidRPr="0088153E" w:rsidRDefault="00B72DF9" w:rsidP="00017F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3CC52" w14:textId="77777777" w:rsidR="00956A8A" w:rsidRDefault="00956A8A" w:rsidP="007F2B57">
      <w:r>
        <w:separator/>
      </w:r>
    </w:p>
    <w:p w14:paraId="738262EB" w14:textId="77777777" w:rsidR="00956A8A" w:rsidRDefault="00956A8A" w:rsidP="007F2B57"/>
    <w:p w14:paraId="6C19B865" w14:textId="77777777" w:rsidR="00956A8A" w:rsidRDefault="00956A8A" w:rsidP="007F2B57"/>
  </w:footnote>
  <w:footnote w:type="continuationSeparator" w:id="0">
    <w:p w14:paraId="451884F9" w14:textId="77777777" w:rsidR="00956A8A" w:rsidRDefault="00956A8A" w:rsidP="007F2B57">
      <w:r>
        <w:continuationSeparator/>
      </w:r>
    </w:p>
    <w:p w14:paraId="58B2311A" w14:textId="77777777" w:rsidR="00956A8A" w:rsidRDefault="00956A8A" w:rsidP="007F2B57"/>
    <w:p w14:paraId="47129AD2" w14:textId="77777777" w:rsidR="00956A8A" w:rsidRDefault="00956A8A" w:rsidP="007F2B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4CAE" w14:textId="7C93E373" w:rsidR="00B72DF9" w:rsidRPr="0088153E" w:rsidRDefault="00B72DF9" w:rsidP="0088153E">
    <w:pPr>
      <w:pStyle w:val="Header"/>
    </w:pPr>
    <w:r w:rsidRPr="0088153E">
      <w:rPr>
        <w:noProof/>
      </w:rPr>
      <w:drawing>
        <wp:anchor distT="0" distB="0" distL="114300" distR="114300" simplePos="0" relativeHeight="251662336" behindDoc="1" locked="0" layoutInCell="1" allowOverlap="1" wp14:anchorId="61928881" wp14:editId="6804B71A">
          <wp:simplePos x="0" y="0"/>
          <wp:positionH relativeFrom="column">
            <wp:posOffset>4800600</wp:posOffset>
          </wp:positionH>
          <wp:positionV relativeFrom="page">
            <wp:posOffset>228600</wp:posOffset>
          </wp:positionV>
          <wp:extent cx="1261745" cy="5207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3360" behindDoc="0" locked="0" layoutInCell="1" allowOverlap="1" wp14:anchorId="0051FB5C" wp14:editId="2AB4754C">
              <wp:simplePos x="0" y="0"/>
              <wp:positionH relativeFrom="column">
                <wp:posOffset>-9525</wp:posOffset>
              </wp:positionH>
              <wp:positionV relativeFrom="paragraph">
                <wp:posOffset>324485</wp:posOffset>
              </wp:positionV>
              <wp:extent cx="5943600" cy="0"/>
              <wp:effectExtent l="19050" t="19050" r="0" b="19050"/>
              <wp:wrapNone/>
              <wp:docPr id="6" name="Straight Connector 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A1F47"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5pt,25.55pt" to="467.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" strokecolor="#005eb8" strokeweight="2.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0377F" w14:textId="6321CB9C" w:rsidR="00B72DF9" w:rsidRPr="00EF5C89" w:rsidRDefault="00B72DF9" w:rsidP="004974D2">
    <w:pPr>
      <w:pStyle w:val="Header"/>
      <w:tabs>
        <w:tab w:val="clear" w:pos="4680"/>
        <w:tab w:val="clear" w:pos="9360"/>
        <w:tab w:val="left" w:pos="2847"/>
      </w:tabs>
    </w:pPr>
    <w:r w:rsidRPr="0088153E">
      <w:rPr>
        <w:noProof/>
      </w:rPr>
      <w:drawing>
        <wp:anchor distT="0" distB="0" distL="114300" distR="114300" simplePos="0" relativeHeight="251659264" behindDoc="1" locked="0" layoutInCell="1" allowOverlap="1" wp14:anchorId="57322C47" wp14:editId="343A4B53">
          <wp:simplePos x="0" y="0"/>
          <wp:positionH relativeFrom="column">
            <wp:posOffset>4787900</wp:posOffset>
          </wp:positionH>
          <wp:positionV relativeFrom="page">
            <wp:posOffset>228600</wp:posOffset>
          </wp:positionV>
          <wp:extent cx="1261745" cy="5207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0288" behindDoc="0" locked="0" layoutInCell="1" allowOverlap="1" wp14:anchorId="4632B578" wp14:editId="2801DA07">
              <wp:simplePos x="0" y="0"/>
              <wp:positionH relativeFrom="column">
                <wp:posOffset>-34925</wp:posOffset>
              </wp:positionH>
              <wp:positionV relativeFrom="paragraph">
                <wp:posOffset>324485</wp:posOffset>
              </wp:positionV>
              <wp:extent cx="5943600" cy="0"/>
              <wp:effectExtent l="19050" t="19050" r="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91605" id="Straight Connector 5"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" strokecolor="#005eb8" strokeweight="2.2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13C6" w14:textId="77777777" w:rsidR="00B72DF9" w:rsidRPr="00EF5C89" w:rsidRDefault="00B72DF9" w:rsidP="004974D2">
    <w:pPr>
      <w:pStyle w:val="Header"/>
      <w:tabs>
        <w:tab w:val="clear" w:pos="4680"/>
        <w:tab w:val="clear" w:pos="9360"/>
        <w:tab w:val="left" w:pos="2847"/>
      </w:tabs>
    </w:pPr>
    <w:r w:rsidRPr="0088153E">
      <w:rPr>
        <w:noProof/>
      </w:rPr>
      <w:drawing>
        <wp:anchor distT="0" distB="0" distL="114300" distR="114300" simplePos="0" relativeHeight="251665408" behindDoc="1" locked="0" layoutInCell="1" allowOverlap="1" wp14:anchorId="3B6D4FB2" wp14:editId="6B97456A">
          <wp:simplePos x="0" y="0"/>
          <wp:positionH relativeFrom="column">
            <wp:posOffset>4787900</wp:posOffset>
          </wp:positionH>
          <wp:positionV relativeFrom="page">
            <wp:posOffset>228600</wp:posOffset>
          </wp:positionV>
          <wp:extent cx="1261745" cy="520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a:extLst>
                      <a:ext uri="{28A0092B-C50C-407E-A947-70E740481C1C}">
                        <a14:useLocalDpi xmlns:a14="http://schemas.microsoft.com/office/drawing/2010/main" val="0"/>
                      </a:ext>
                    </a:extLst>
                  </a:blip>
                  <a:stretch>
                    <a:fillRect/>
                  </a:stretch>
                </pic:blipFill>
                <pic:spPr>
                  <a:xfrm>
                    <a:off x="0" y="0"/>
                    <a:ext cx="1261745" cy="520700"/>
                  </a:xfrm>
                  <a:prstGeom prst="rect">
                    <a:avLst/>
                  </a:prstGeom>
                </pic:spPr>
              </pic:pic>
            </a:graphicData>
          </a:graphic>
        </wp:anchor>
      </w:drawing>
    </w:r>
    <w:r w:rsidRPr="0088153E">
      <w:rPr>
        <w:noProof/>
      </w:rPr>
      <mc:AlternateContent>
        <mc:Choice Requires="wps">
          <w:drawing>
            <wp:anchor distT="0" distB="0" distL="114300" distR="114300" simplePos="0" relativeHeight="251666432" behindDoc="0" locked="0" layoutInCell="1" allowOverlap="1" wp14:anchorId="254EE6F9" wp14:editId="5EFFB4D9">
              <wp:simplePos x="0" y="0"/>
              <wp:positionH relativeFrom="column">
                <wp:posOffset>-34925</wp:posOffset>
              </wp:positionH>
              <wp:positionV relativeFrom="paragraph">
                <wp:posOffset>324485</wp:posOffset>
              </wp:positionV>
              <wp:extent cx="5943600" cy="0"/>
              <wp:effectExtent l="19050" t="19050" r="0" b="19050"/>
              <wp:wrapNone/>
              <wp:docPr id="36" name="Straight Connector 36"/>
              <wp:cNvGraphicFramePr/>
              <a:graphic xmlns:a="http://schemas.openxmlformats.org/drawingml/2006/main">
                <a:graphicData uri="http://schemas.microsoft.com/office/word/2010/wordprocessingShape">
                  <wps:wsp>
                    <wps:cNvCnPr/>
                    <wps:spPr>
                      <a:xfrm flipH="1">
                        <a:off x="0" y="0"/>
                        <a:ext cx="5943600" cy="0"/>
                      </a:xfrm>
                      <a:prstGeom prst="line">
                        <a:avLst/>
                      </a:prstGeom>
                      <a:ln w="28575">
                        <a:solidFill>
                          <a:srgbClr val="005EB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8ACB4" id="Straight Connector 36"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75pt,25.55pt" to="465.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" strokecolor="#005eb8"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244B"/>
    <w:multiLevelType w:val="hybridMultilevel"/>
    <w:tmpl w:val="01661E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836F9"/>
    <w:multiLevelType w:val="hybridMultilevel"/>
    <w:tmpl w:val="22C4333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533BA"/>
    <w:multiLevelType w:val="hybridMultilevel"/>
    <w:tmpl w:val="97F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C2C61"/>
    <w:multiLevelType w:val="hybridMultilevel"/>
    <w:tmpl w:val="53160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33213"/>
    <w:multiLevelType w:val="hybridMultilevel"/>
    <w:tmpl w:val="5CA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27F6D"/>
    <w:multiLevelType w:val="hybridMultilevel"/>
    <w:tmpl w:val="89B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521AF"/>
    <w:multiLevelType w:val="hybridMultilevel"/>
    <w:tmpl w:val="84F66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62549"/>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FB2D7C"/>
    <w:multiLevelType w:val="hybridMultilevel"/>
    <w:tmpl w:val="16147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D6F7C"/>
    <w:multiLevelType w:val="hybridMultilevel"/>
    <w:tmpl w:val="263AF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10409"/>
    <w:multiLevelType w:val="hybridMultilevel"/>
    <w:tmpl w:val="1A602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941504"/>
    <w:multiLevelType w:val="hybridMultilevel"/>
    <w:tmpl w:val="80E8A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D52CB9"/>
    <w:multiLevelType w:val="multilevel"/>
    <w:tmpl w:val="D3EE12C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3" w15:restartNumberingAfterBreak="0">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272A71"/>
    <w:multiLevelType w:val="hybridMultilevel"/>
    <w:tmpl w:val="B67E9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97807"/>
    <w:multiLevelType w:val="hybridMultilevel"/>
    <w:tmpl w:val="0DE6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0D45D9"/>
    <w:multiLevelType w:val="hybridMultilevel"/>
    <w:tmpl w:val="B8F6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14CF7"/>
    <w:multiLevelType w:val="hybridMultilevel"/>
    <w:tmpl w:val="ABF0A8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C26F32"/>
    <w:multiLevelType w:val="hybridMultilevel"/>
    <w:tmpl w:val="FD22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97879"/>
    <w:multiLevelType w:val="hybridMultilevel"/>
    <w:tmpl w:val="00622140"/>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0EB6292"/>
    <w:multiLevelType w:val="hybridMultilevel"/>
    <w:tmpl w:val="1AF0E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76187A"/>
    <w:multiLevelType w:val="hybridMultilevel"/>
    <w:tmpl w:val="90D0EB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7A4447C"/>
    <w:multiLevelType w:val="hybridMultilevel"/>
    <w:tmpl w:val="0986C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CA2C89"/>
    <w:multiLevelType w:val="hybridMultilevel"/>
    <w:tmpl w:val="12A0D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A5998"/>
    <w:multiLevelType w:val="hybridMultilevel"/>
    <w:tmpl w:val="E0769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167E0E"/>
    <w:multiLevelType w:val="hybridMultilevel"/>
    <w:tmpl w:val="6AE43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DF6134F"/>
    <w:multiLevelType w:val="hybridMultilevel"/>
    <w:tmpl w:val="A43E6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E3458"/>
    <w:multiLevelType w:val="hybridMultilevel"/>
    <w:tmpl w:val="48C2956E"/>
    <w:lvl w:ilvl="0" w:tplc="2236F938">
      <w:start w:val="1"/>
      <w:numFmt w:val="decimal"/>
      <w:lvlText w:val="%1."/>
      <w:lvlJc w:val="left"/>
      <w:pPr>
        <w:ind w:left="720"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70FE5"/>
    <w:multiLevelType w:val="hybridMultilevel"/>
    <w:tmpl w:val="D8B42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175381"/>
    <w:multiLevelType w:val="hybridMultilevel"/>
    <w:tmpl w:val="81368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B76F72"/>
    <w:multiLevelType w:val="hybridMultilevel"/>
    <w:tmpl w:val="64A45D8E"/>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F5589E"/>
    <w:multiLevelType w:val="hybridMultilevel"/>
    <w:tmpl w:val="09B4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443BFB"/>
    <w:multiLevelType w:val="hybridMultilevel"/>
    <w:tmpl w:val="E43C5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6F13C4"/>
    <w:multiLevelType w:val="hybridMultilevel"/>
    <w:tmpl w:val="E0000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731CEC"/>
    <w:multiLevelType w:val="hybridMultilevel"/>
    <w:tmpl w:val="C274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392FB9"/>
    <w:multiLevelType w:val="hybridMultilevel"/>
    <w:tmpl w:val="ECDE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59757E"/>
    <w:multiLevelType w:val="hybridMultilevel"/>
    <w:tmpl w:val="4E8CB33E"/>
    <w:lvl w:ilvl="0" w:tplc="DEF2996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AA2CBE"/>
    <w:multiLevelType w:val="hybridMultilevel"/>
    <w:tmpl w:val="3B3E2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6D517B"/>
    <w:multiLevelType w:val="hybridMultilevel"/>
    <w:tmpl w:val="58C6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E5C12"/>
    <w:multiLevelType w:val="hybridMultilevel"/>
    <w:tmpl w:val="09B4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FD74E5"/>
    <w:multiLevelType w:val="hybridMultilevel"/>
    <w:tmpl w:val="6706DEC4"/>
    <w:lvl w:ilvl="0" w:tplc="B28676A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F50614"/>
    <w:multiLevelType w:val="multilevel"/>
    <w:tmpl w:val="D910F8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2" w15:restartNumberingAfterBreak="0">
    <w:nsid w:val="68F12997"/>
    <w:multiLevelType w:val="hybridMultilevel"/>
    <w:tmpl w:val="D3ACF9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450057"/>
    <w:multiLevelType w:val="hybridMultilevel"/>
    <w:tmpl w:val="5FE43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D43E2"/>
    <w:multiLevelType w:val="hybridMultilevel"/>
    <w:tmpl w:val="42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0"/>
  </w:num>
  <w:num w:numId="3">
    <w:abstractNumId w:val="19"/>
  </w:num>
  <w:num w:numId="4">
    <w:abstractNumId w:val="4"/>
  </w:num>
  <w:num w:numId="5">
    <w:abstractNumId w:val="35"/>
  </w:num>
  <w:num w:numId="6">
    <w:abstractNumId w:val="7"/>
  </w:num>
  <w:num w:numId="7">
    <w:abstractNumId w:val="42"/>
  </w:num>
  <w:num w:numId="8">
    <w:abstractNumId w:val="43"/>
  </w:num>
  <w:num w:numId="9">
    <w:abstractNumId w:val="12"/>
  </w:num>
  <w:num w:numId="10">
    <w:abstractNumId w:val="23"/>
  </w:num>
  <w:num w:numId="11">
    <w:abstractNumId w:val="29"/>
  </w:num>
  <w:num w:numId="12">
    <w:abstractNumId w:val="27"/>
  </w:num>
  <w:num w:numId="13">
    <w:abstractNumId w:val="34"/>
  </w:num>
  <w:num w:numId="14">
    <w:abstractNumId w:val="5"/>
  </w:num>
  <w:num w:numId="15">
    <w:abstractNumId w:val="44"/>
  </w:num>
  <w:num w:numId="16">
    <w:abstractNumId w:val="10"/>
  </w:num>
  <w:num w:numId="17">
    <w:abstractNumId w:val="38"/>
  </w:num>
  <w:num w:numId="18">
    <w:abstractNumId w:val="0"/>
  </w:num>
  <w:num w:numId="19">
    <w:abstractNumId w:val="2"/>
  </w:num>
  <w:num w:numId="20">
    <w:abstractNumId w:val="36"/>
  </w:num>
  <w:num w:numId="21">
    <w:abstractNumId w:val="16"/>
  </w:num>
  <w:num w:numId="22">
    <w:abstractNumId w:val="41"/>
  </w:num>
  <w:num w:numId="23">
    <w:abstractNumId w:val="22"/>
  </w:num>
  <w:num w:numId="24">
    <w:abstractNumId w:val="15"/>
  </w:num>
  <w:num w:numId="25">
    <w:abstractNumId w:val="13"/>
  </w:num>
  <w:num w:numId="26">
    <w:abstractNumId w:val="1"/>
  </w:num>
  <w:num w:numId="27">
    <w:abstractNumId w:val="28"/>
  </w:num>
  <w:num w:numId="28">
    <w:abstractNumId w:val="25"/>
  </w:num>
  <w:num w:numId="29">
    <w:abstractNumId w:val="33"/>
  </w:num>
  <w:num w:numId="30">
    <w:abstractNumId w:val="21"/>
  </w:num>
  <w:num w:numId="31">
    <w:abstractNumId w:val="17"/>
  </w:num>
  <w:num w:numId="32">
    <w:abstractNumId w:val="11"/>
  </w:num>
  <w:num w:numId="33">
    <w:abstractNumId w:val="39"/>
  </w:num>
  <w:num w:numId="34">
    <w:abstractNumId w:val="31"/>
  </w:num>
  <w:num w:numId="35">
    <w:abstractNumId w:val="37"/>
  </w:num>
  <w:num w:numId="36">
    <w:abstractNumId w:val="18"/>
  </w:num>
  <w:num w:numId="37">
    <w:abstractNumId w:val="32"/>
  </w:num>
  <w:num w:numId="38">
    <w:abstractNumId w:val="26"/>
  </w:num>
  <w:num w:numId="39">
    <w:abstractNumId w:val="20"/>
  </w:num>
  <w:num w:numId="40">
    <w:abstractNumId w:val="6"/>
  </w:num>
  <w:num w:numId="41">
    <w:abstractNumId w:val="3"/>
  </w:num>
  <w:num w:numId="42">
    <w:abstractNumId w:val="9"/>
  </w:num>
  <w:num w:numId="43">
    <w:abstractNumId w:val="14"/>
  </w:num>
  <w:num w:numId="44">
    <w:abstractNumId w:val="24"/>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4EC"/>
    <w:rsid w:val="00011D38"/>
    <w:rsid w:val="00017FD6"/>
    <w:rsid w:val="00032989"/>
    <w:rsid w:val="000362BD"/>
    <w:rsid w:val="00036F15"/>
    <w:rsid w:val="00041B5E"/>
    <w:rsid w:val="0004384D"/>
    <w:rsid w:val="000439CA"/>
    <w:rsid w:val="0005300F"/>
    <w:rsid w:val="000537E5"/>
    <w:rsid w:val="00053992"/>
    <w:rsid w:val="000554E3"/>
    <w:rsid w:val="000574B0"/>
    <w:rsid w:val="000579BB"/>
    <w:rsid w:val="00075DAF"/>
    <w:rsid w:val="0009096F"/>
    <w:rsid w:val="00090ACB"/>
    <w:rsid w:val="00095D68"/>
    <w:rsid w:val="00096FA1"/>
    <w:rsid w:val="000A1BB6"/>
    <w:rsid w:val="000A71C3"/>
    <w:rsid w:val="000B6C27"/>
    <w:rsid w:val="000B7516"/>
    <w:rsid w:val="000C7C62"/>
    <w:rsid w:val="000D5A67"/>
    <w:rsid w:val="000D6CD4"/>
    <w:rsid w:val="001022DC"/>
    <w:rsid w:val="0010711D"/>
    <w:rsid w:val="00117156"/>
    <w:rsid w:val="001328B2"/>
    <w:rsid w:val="00144E22"/>
    <w:rsid w:val="00147025"/>
    <w:rsid w:val="0015099E"/>
    <w:rsid w:val="00151EC3"/>
    <w:rsid w:val="001547CE"/>
    <w:rsid w:val="0016131C"/>
    <w:rsid w:val="0016421B"/>
    <w:rsid w:val="001951D5"/>
    <w:rsid w:val="001A0A50"/>
    <w:rsid w:val="001A7B2E"/>
    <w:rsid w:val="001B0A05"/>
    <w:rsid w:val="001B2261"/>
    <w:rsid w:val="001C38F4"/>
    <w:rsid w:val="001C39D4"/>
    <w:rsid w:val="001C77AE"/>
    <w:rsid w:val="001D399F"/>
    <w:rsid w:val="001E2684"/>
    <w:rsid w:val="001E53ED"/>
    <w:rsid w:val="001E692B"/>
    <w:rsid w:val="001E727A"/>
    <w:rsid w:val="002049CA"/>
    <w:rsid w:val="002176C4"/>
    <w:rsid w:val="002208E6"/>
    <w:rsid w:val="00235887"/>
    <w:rsid w:val="00242511"/>
    <w:rsid w:val="00250647"/>
    <w:rsid w:val="00253EC4"/>
    <w:rsid w:val="00264C10"/>
    <w:rsid w:val="00274BA3"/>
    <w:rsid w:val="00276B8F"/>
    <w:rsid w:val="00292D2F"/>
    <w:rsid w:val="002A244D"/>
    <w:rsid w:val="002C6414"/>
    <w:rsid w:val="002D316C"/>
    <w:rsid w:val="002D5288"/>
    <w:rsid w:val="002E0357"/>
    <w:rsid w:val="002F3569"/>
    <w:rsid w:val="00311CEF"/>
    <w:rsid w:val="00311F98"/>
    <w:rsid w:val="003152BC"/>
    <w:rsid w:val="003363F5"/>
    <w:rsid w:val="00337BAE"/>
    <w:rsid w:val="00342C34"/>
    <w:rsid w:val="00350155"/>
    <w:rsid w:val="00350648"/>
    <w:rsid w:val="00356AC7"/>
    <w:rsid w:val="00357496"/>
    <w:rsid w:val="00373D1D"/>
    <w:rsid w:val="00393D87"/>
    <w:rsid w:val="003A3840"/>
    <w:rsid w:val="003F12CC"/>
    <w:rsid w:val="003F1384"/>
    <w:rsid w:val="003F3614"/>
    <w:rsid w:val="00404ED9"/>
    <w:rsid w:val="00412481"/>
    <w:rsid w:val="0042014E"/>
    <w:rsid w:val="00426F5E"/>
    <w:rsid w:val="00433B33"/>
    <w:rsid w:val="00442EE8"/>
    <w:rsid w:val="004503C5"/>
    <w:rsid w:val="004540D0"/>
    <w:rsid w:val="00454293"/>
    <w:rsid w:val="004555CF"/>
    <w:rsid w:val="00457729"/>
    <w:rsid w:val="00464AA9"/>
    <w:rsid w:val="00473521"/>
    <w:rsid w:val="00475522"/>
    <w:rsid w:val="004974D2"/>
    <w:rsid w:val="004A51BA"/>
    <w:rsid w:val="004A5416"/>
    <w:rsid w:val="004A6D1B"/>
    <w:rsid w:val="004B3928"/>
    <w:rsid w:val="004C46F7"/>
    <w:rsid w:val="004C4C4D"/>
    <w:rsid w:val="004C6B67"/>
    <w:rsid w:val="004D461F"/>
    <w:rsid w:val="004E2235"/>
    <w:rsid w:val="004F06EA"/>
    <w:rsid w:val="0050120A"/>
    <w:rsid w:val="00501CD1"/>
    <w:rsid w:val="00501F87"/>
    <w:rsid w:val="00512D26"/>
    <w:rsid w:val="005325FC"/>
    <w:rsid w:val="00551EE2"/>
    <w:rsid w:val="00566DA9"/>
    <w:rsid w:val="00590F16"/>
    <w:rsid w:val="00595E89"/>
    <w:rsid w:val="005A25B4"/>
    <w:rsid w:val="005B2B6A"/>
    <w:rsid w:val="005F0CBC"/>
    <w:rsid w:val="006075E7"/>
    <w:rsid w:val="00610E8F"/>
    <w:rsid w:val="006148DC"/>
    <w:rsid w:val="0063139D"/>
    <w:rsid w:val="00635BFE"/>
    <w:rsid w:val="00642125"/>
    <w:rsid w:val="00644444"/>
    <w:rsid w:val="00644DDC"/>
    <w:rsid w:val="00656C5F"/>
    <w:rsid w:val="00657374"/>
    <w:rsid w:val="006666CE"/>
    <w:rsid w:val="00666EA3"/>
    <w:rsid w:val="006740A1"/>
    <w:rsid w:val="00690242"/>
    <w:rsid w:val="0069485B"/>
    <w:rsid w:val="006A1CDF"/>
    <w:rsid w:val="006A6D5A"/>
    <w:rsid w:val="006C16DE"/>
    <w:rsid w:val="0072429B"/>
    <w:rsid w:val="00736FFC"/>
    <w:rsid w:val="0079382C"/>
    <w:rsid w:val="007A5107"/>
    <w:rsid w:val="007A5765"/>
    <w:rsid w:val="007A76AF"/>
    <w:rsid w:val="007B6BA5"/>
    <w:rsid w:val="007C12F5"/>
    <w:rsid w:val="007C6ACC"/>
    <w:rsid w:val="007C73E8"/>
    <w:rsid w:val="007D01AD"/>
    <w:rsid w:val="007D131C"/>
    <w:rsid w:val="007E5769"/>
    <w:rsid w:val="007F2B57"/>
    <w:rsid w:val="008022C1"/>
    <w:rsid w:val="0080374D"/>
    <w:rsid w:val="00812F17"/>
    <w:rsid w:val="0083252A"/>
    <w:rsid w:val="008334C1"/>
    <w:rsid w:val="00835E23"/>
    <w:rsid w:val="008411EE"/>
    <w:rsid w:val="00867516"/>
    <w:rsid w:val="0088153E"/>
    <w:rsid w:val="008853E9"/>
    <w:rsid w:val="00895D90"/>
    <w:rsid w:val="00897B0B"/>
    <w:rsid w:val="008A1EC8"/>
    <w:rsid w:val="008B2EBF"/>
    <w:rsid w:val="008B573D"/>
    <w:rsid w:val="008B5F02"/>
    <w:rsid w:val="008B6EED"/>
    <w:rsid w:val="008B7CD9"/>
    <w:rsid w:val="008C2999"/>
    <w:rsid w:val="008C2E88"/>
    <w:rsid w:val="008D06D8"/>
    <w:rsid w:val="008D2B18"/>
    <w:rsid w:val="008E7053"/>
    <w:rsid w:val="00900BDB"/>
    <w:rsid w:val="00906ADA"/>
    <w:rsid w:val="009213A0"/>
    <w:rsid w:val="00926A68"/>
    <w:rsid w:val="00935B3E"/>
    <w:rsid w:val="009539CD"/>
    <w:rsid w:val="00955C37"/>
    <w:rsid w:val="00956A8A"/>
    <w:rsid w:val="00956AFF"/>
    <w:rsid w:val="00970B47"/>
    <w:rsid w:val="009744B7"/>
    <w:rsid w:val="00982BFB"/>
    <w:rsid w:val="00992F8E"/>
    <w:rsid w:val="0099405D"/>
    <w:rsid w:val="009A2A34"/>
    <w:rsid w:val="009A557C"/>
    <w:rsid w:val="009C1F3C"/>
    <w:rsid w:val="009C77F7"/>
    <w:rsid w:val="009F6C19"/>
    <w:rsid w:val="00A07387"/>
    <w:rsid w:val="00A206D0"/>
    <w:rsid w:val="00A213D6"/>
    <w:rsid w:val="00A300E3"/>
    <w:rsid w:val="00A3092B"/>
    <w:rsid w:val="00A31369"/>
    <w:rsid w:val="00A45EC3"/>
    <w:rsid w:val="00A45FB0"/>
    <w:rsid w:val="00A504CA"/>
    <w:rsid w:val="00A5077E"/>
    <w:rsid w:val="00A70299"/>
    <w:rsid w:val="00A86765"/>
    <w:rsid w:val="00A86C79"/>
    <w:rsid w:val="00AA3847"/>
    <w:rsid w:val="00AB152B"/>
    <w:rsid w:val="00AC0083"/>
    <w:rsid w:val="00AC1A6C"/>
    <w:rsid w:val="00AC5129"/>
    <w:rsid w:val="00AD3443"/>
    <w:rsid w:val="00AF447F"/>
    <w:rsid w:val="00B074E1"/>
    <w:rsid w:val="00B317F4"/>
    <w:rsid w:val="00B4401E"/>
    <w:rsid w:val="00B50963"/>
    <w:rsid w:val="00B53BF5"/>
    <w:rsid w:val="00B72DF9"/>
    <w:rsid w:val="00B97B1D"/>
    <w:rsid w:val="00BA4726"/>
    <w:rsid w:val="00BA75D0"/>
    <w:rsid w:val="00BB3F7A"/>
    <w:rsid w:val="00BC625A"/>
    <w:rsid w:val="00BD6DFC"/>
    <w:rsid w:val="00BE232A"/>
    <w:rsid w:val="00BE4CF4"/>
    <w:rsid w:val="00BF377E"/>
    <w:rsid w:val="00C01287"/>
    <w:rsid w:val="00C01626"/>
    <w:rsid w:val="00C04854"/>
    <w:rsid w:val="00C05E3C"/>
    <w:rsid w:val="00C10994"/>
    <w:rsid w:val="00C10B87"/>
    <w:rsid w:val="00C24CD4"/>
    <w:rsid w:val="00C347D7"/>
    <w:rsid w:val="00C43AB3"/>
    <w:rsid w:val="00C51F78"/>
    <w:rsid w:val="00C52086"/>
    <w:rsid w:val="00C577BB"/>
    <w:rsid w:val="00C72591"/>
    <w:rsid w:val="00C91BB9"/>
    <w:rsid w:val="00C964E5"/>
    <w:rsid w:val="00C96B09"/>
    <w:rsid w:val="00CA62B7"/>
    <w:rsid w:val="00CB4264"/>
    <w:rsid w:val="00CC08CE"/>
    <w:rsid w:val="00CC0FE8"/>
    <w:rsid w:val="00CC55E1"/>
    <w:rsid w:val="00CD0BF9"/>
    <w:rsid w:val="00CE4F7D"/>
    <w:rsid w:val="00CE6287"/>
    <w:rsid w:val="00CF76BE"/>
    <w:rsid w:val="00D250AC"/>
    <w:rsid w:val="00D26144"/>
    <w:rsid w:val="00D36116"/>
    <w:rsid w:val="00D362DC"/>
    <w:rsid w:val="00D51D79"/>
    <w:rsid w:val="00D60049"/>
    <w:rsid w:val="00D601EB"/>
    <w:rsid w:val="00D6505F"/>
    <w:rsid w:val="00D664EC"/>
    <w:rsid w:val="00D67285"/>
    <w:rsid w:val="00D74B2C"/>
    <w:rsid w:val="00DB0871"/>
    <w:rsid w:val="00DB23A1"/>
    <w:rsid w:val="00DB7569"/>
    <w:rsid w:val="00DC1539"/>
    <w:rsid w:val="00DC3BFD"/>
    <w:rsid w:val="00DC55FB"/>
    <w:rsid w:val="00DC7B81"/>
    <w:rsid w:val="00DD612B"/>
    <w:rsid w:val="00DE4B75"/>
    <w:rsid w:val="00E00E9B"/>
    <w:rsid w:val="00E026F5"/>
    <w:rsid w:val="00E02798"/>
    <w:rsid w:val="00E070CA"/>
    <w:rsid w:val="00E0749B"/>
    <w:rsid w:val="00E22232"/>
    <w:rsid w:val="00E22447"/>
    <w:rsid w:val="00E3669A"/>
    <w:rsid w:val="00E45F6E"/>
    <w:rsid w:val="00E528C4"/>
    <w:rsid w:val="00E5353D"/>
    <w:rsid w:val="00E548FA"/>
    <w:rsid w:val="00E552DA"/>
    <w:rsid w:val="00E56E10"/>
    <w:rsid w:val="00E64327"/>
    <w:rsid w:val="00E7012B"/>
    <w:rsid w:val="00EA0ED5"/>
    <w:rsid w:val="00EA364D"/>
    <w:rsid w:val="00EA5E49"/>
    <w:rsid w:val="00EB176F"/>
    <w:rsid w:val="00EC5E6E"/>
    <w:rsid w:val="00ED3282"/>
    <w:rsid w:val="00ED5812"/>
    <w:rsid w:val="00EF2314"/>
    <w:rsid w:val="00EF2EBA"/>
    <w:rsid w:val="00EF5C89"/>
    <w:rsid w:val="00F027D7"/>
    <w:rsid w:val="00F03265"/>
    <w:rsid w:val="00F0551D"/>
    <w:rsid w:val="00F05817"/>
    <w:rsid w:val="00F116E0"/>
    <w:rsid w:val="00F20DB5"/>
    <w:rsid w:val="00F216F2"/>
    <w:rsid w:val="00F33A84"/>
    <w:rsid w:val="00F33B45"/>
    <w:rsid w:val="00F34F24"/>
    <w:rsid w:val="00F475A9"/>
    <w:rsid w:val="00F62EC0"/>
    <w:rsid w:val="00F66AFE"/>
    <w:rsid w:val="00F70015"/>
    <w:rsid w:val="00F84035"/>
    <w:rsid w:val="00F8588C"/>
    <w:rsid w:val="00F86647"/>
    <w:rsid w:val="00F95AEC"/>
    <w:rsid w:val="00FB3D74"/>
    <w:rsid w:val="00FC1CFE"/>
    <w:rsid w:val="00FC6E91"/>
    <w:rsid w:val="00FF2185"/>
    <w:rsid w:val="00FF4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F82A5"/>
  <w15:docId w15:val="{12CC97AC-5A7E-4A21-9F18-8701DCEE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2B57"/>
    <w:pPr>
      <w:spacing w:line="276" w:lineRule="auto"/>
    </w:pPr>
    <w:rPr>
      <w:rFonts w:ascii="Arial" w:hAnsi="Arial" w:cs="Arial"/>
      <w:sz w:val="22"/>
      <w:szCs w:val="22"/>
    </w:rPr>
  </w:style>
  <w:style w:type="paragraph" w:styleId="Heading1">
    <w:name w:val="heading 1"/>
    <w:basedOn w:val="Normal"/>
    <w:next w:val="Normal"/>
    <w:link w:val="Heading1Char"/>
    <w:uiPriority w:val="9"/>
    <w:qFormat/>
    <w:rsid w:val="000537E5"/>
    <w:pPr>
      <w:keepNext/>
      <w:keepLines/>
      <w:spacing w:before="240" w:after="120"/>
      <w:outlineLvl w:val="0"/>
    </w:pPr>
    <w:rPr>
      <w:b/>
      <w:bCs/>
      <w:sz w:val="32"/>
      <w:szCs w:val="32"/>
    </w:rPr>
  </w:style>
  <w:style w:type="paragraph" w:styleId="Heading2">
    <w:name w:val="heading 2"/>
    <w:basedOn w:val="Normal"/>
    <w:next w:val="Normal"/>
    <w:link w:val="Heading2Char"/>
    <w:uiPriority w:val="9"/>
    <w:unhideWhenUsed/>
    <w:qFormat/>
    <w:rsid w:val="000537E5"/>
    <w:pPr>
      <w:keepNext/>
      <w:keepLines/>
      <w:spacing w:before="240" w:after="120"/>
      <w:outlineLvl w:val="1"/>
    </w:pPr>
    <w:rPr>
      <w:b/>
      <w:bCs/>
      <w:sz w:val="28"/>
      <w:szCs w:val="28"/>
    </w:rPr>
  </w:style>
  <w:style w:type="paragraph" w:styleId="Heading3">
    <w:name w:val="heading 3"/>
    <w:basedOn w:val="Normal"/>
    <w:next w:val="Normal"/>
    <w:link w:val="Heading3Char"/>
    <w:uiPriority w:val="9"/>
    <w:unhideWhenUsed/>
    <w:qFormat/>
    <w:rsid w:val="000537E5"/>
    <w:pPr>
      <w:keepNext/>
      <w:keepLines/>
      <w:spacing w:before="240" w:after="120"/>
      <w:outlineLvl w:val="2"/>
    </w:pPr>
    <w:rPr>
      <w:b/>
      <w:bCs/>
      <w:sz w:val="26"/>
    </w:rPr>
  </w:style>
  <w:style w:type="paragraph" w:styleId="Heading4">
    <w:name w:val="heading 4"/>
    <w:basedOn w:val="Normal"/>
    <w:next w:val="Normal"/>
    <w:link w:val="Heading4Char"/>
    <w:uiPriority w:val="9"/>
    <w:semiHidden/>
    <w:unhideWhenUsed/>
    <w:qFormat/>
    <w:rsid w:val="00C577B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577BB"/>
    <w:pPr>
      <w:keepNext/>
      <w:keepLines/>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577B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577B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577BB"/>
    <w:pPr>
      <w:keepNext/>
      <w:keepLines/>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C577BB"/>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28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1287"/>
    <w:rPr>
      <w:rFonts w:ascii="Tahoma" w:hAnsi="Tahoma" w:cs="Tahoma"/>
      <w:sz w:val="16"/>
      <w:szCs w:val="16"/>
    </w:rPr>
  </w:style>
  <w:style w:type="paragraph" w:styleId="Header">
    <w:name w:val="header"/>
    <w:basedOn w:val="Normal"/>
    <w:link w:val="HeaderChar"/>
    <w:uiPriority w:val="99"/>
    <w:unhideWhenUsed/>
    <w:rsid w:val="00ED3282"/>
    <w:pPr>
      <w:tabs>
        <w:tab w:val="center" w:pos="4680"/>
        <w:tab w:val="right" w:pos="9360"/>
      </w:tabs>
      <w:spacing w:line="240" w:lineRule="auto"/>
    </w:pPr>
  </w:style>
  <w:style w:type="character" w:customStyle="1" w:styleId="HeaderChar">
    <w:name w:val="Header Char"/>
    <w:basedOn w:val="DefaultParagraphFont"/>
    <w:link w:val="Header"/>
    <w:uiPriority w:val="99"/>
    <w:rsid w:val="00ED3282"/>
  </w:style>
  <w:style w:type="paragraph" w:styleId="Footer">
    <w:name w:val="footer"/>
    <w:basedOn w:val="Normal"/>
    <w:link w:val="FooterChar"/>
    <w:uiPriority w:val="99"/>
    <w:unhideWhenUsed/>
    <w:rsid w:val="007F2B57"/>
    <w:pPr>
      <w:tabs>
        <w:tab w:val="center" w:pos="4680"/>
        <w:tab w:val="right" w:pos="9360"/>
      </w:tabs>
      <w:spacing w:before="60" w:line="240" w:lineRule="auto"/>
    </w:pPr>
    <w:rPr>
      <w:b/>
      <w:sz w:val="20"/>
      <w:szCs w:val="20"/>
    </w:rPr>
  </w:style>
  <w:style w:type="character" w:customStyle="1" w:styleId="FooterChar">
    <w:name w:val="Footer Char"/>
    <w:basedOn w:val="DefaultParagraphFont"/>
    <w:link w:val="Footer"/>
    <w:uiPriority w:val="99"/>
    <w:rsid w:val="007F2B57"/>
    <w:rPr>
      <w:rFonts w:ascii="Arial" w:hAnsi="Arial" w:cs="Arial"/>
      <w:b/>
    </w:rPr>
  </w:style>
  <w:style w:type="paragraph" w:styleId="ListParagraph">
    <w:name w:val="List Paragraph"/>
    <w:basedOn w:val="Normal"/>
    <w:uiPriority w:val="34"/>
    <w:qFormat/>
    <w:rsid w:val="00C577BB"/>
    <w:pPr>
      <w:ind w:left="720"/>
      <w:contextualSpacing/>
    </w:pPr>
  </w:style>
  <w:style w:type="character" w:customStyle="1" w:styleId="Heading1Char">
    <w:name w:val="Heading 1 Char"/>
    <w:link w:val="Heading1"/>
    <w:uiPriority w:val="9"/>
    <w:rsid w:val="000537E5"/>
    <w:rPr>
      <w:rFonts w:ascii="Arial" w:hAnsi="Arial" w:cs="Arial"/>
      <w:b/>
      <w:bCs/>
      <w:sz w:val="32"/>
      <w:szCs w:val="32"/>
    </w:rPr>
  </w:style>
  <w:style w:type="character" w:customStyle="1" w:styleId="Heading2Char">
    <w:name w:val="Heading 2 Char"/>
    <w:link w:val="Heading2"/>
    <w:uiPriority w:val="9"/>
    <w:rsid w:val="000537E5"/>
    <w:rPr>
      <w:rFonts w:ascii="Arial" w:hAnsi="Arial" w:cs="Arial"/>
      <w:b/>
      <w:bCs/>
      <w:sz w:val="28"/>
      <w:szCs w:val="28"/>
    </w:rPr>
  </w:style>
  <w:style w:type="character" w:customStyle="1" w:styleId="Heading3Char">
    <w:name w:val="Heading 3 Char"/>
    <w:link w:val="Heading3"/>
    <w:uiPriority w:val="9"/>
    <w:rsid w:val="000537E5"/>
    <w:rPr>
      <w:rFonts w:ascii="Arial" w:hAnsi="Arial" w:cs="Arial"/>
      <w:b/>
      <w:bCs/>
      <w:sz w:val="26"/>
      <w:szCs w:val="22"/>
    </w:rPr>
  </w:style>
  <w:style w:type="character" w:customStyle="1" w:styleId="Heading4Char">
    <w:name w:val="Heading 4 Char"/>
    <w:link w:val="Heading4"/>
    <w:uiPriority w:val="9"/>
    <w:semiHidden/>
    <w:rsid w:val="00C577BB"/>
    <w:rPr>
      <w:rFonts w:ascii="Cambria" w:eastAsia="Times New Roman" w:hAnsi="Cambria" w:cs="Times New Roman"/>
      <w:b/>
      <w:bCs/>
      <w:i/>
      <w:iCs/>
      <w:color w:val="4F81BD"/>
    </w:rPr>
  </w:style>
  <w:style w:type="character" w:customStyle="1" w:styleId="Heading5Char">
    <w:name w:val="Heading 5 Char"/>
    <w:link w:val="Heading5"/>
    <w:uiPriority w:val="9"/>
    <w:semiHidden/>
    <w:rsid w:val="00C577BB"/>
    <w:rPr>
      <w:rFonts w:ascii="Cambria" w:eastAsia="Times New Roman" w:hAnsi="Cambria" w:cs="Times New Roman"/>
      <w:color w:val="243F60"/>
    </w:rPr>
  </w:style>
  <w:style w:type="character" w:customStyle="1" w:styleId="Heading6Char">
    <w:name w:val="Heading 6 Char"/>
    <w:link w:val="Heading6"/>
    <w:uiPriority w:val="9"/>
    <w:semiHidden/>
    <w:rsid w:val="00C577BB"/>
    <w:rPr>
      <w:rFonts w:ascii="Cambria" w:eastAsia="Times New Roman" w:hAnsi="Cambria" w:cs="Times New Roman"/>
      <w:i/>
      <w:iCs/>
      <w:color w:val="243F60"/>
    </w:rPr>
  </w:style>
  <w:style w:type="character" w:customStyle="1" w:styleId="Heading7Char">
    <w:name w:val="Heading 7 Char"/>
    <w:link w:val="Heading7"/>
    <w:uiPriority w:val="9"/>
    <w:semiHidden/>
    <w:rsid w:val="00C577BB"/>
    <w:rPr>
      <w:rFonts w:ascii="Cambria" w:eastAsia="Times New Roman" w:hAnsi="Cambria" w:cs="Times New Roman"/>
      <w:i/>
      <w:iCs/>
      <w:color w:val="404040"/>
    </w:rPr>
  </w:style>
  <w:style w:type="character" w:customStyle="1" w:styleId="Heading8Char">
    <w:name w:val="Heading 8 Char"/>
    <w:link w:val="Heading8"/>
    <w:uiPriority w:val="9"/>
    <w:semiHidden/>
    <w:rsid w:val="00C577BB"/>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C577BB"/>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C577BB"/>
    <w:pPr>
      <w:spacing w:line="240" w:lineRule="auto"/>
    </w:pPr>
    <w:rPr>
      <w:b/>
      <w:bCs/>
      <w:color w:val="4F81BD"/>
      <w:sz w:val="18"/>
      <w:szCs w:val="18"/>
    </w:rPr>
  </w:style>
  <w:style w:type="paragraph" w:styleId="TOCHeading">
    <w:name w:val="TOC Heading"/>
    <w:basedOn w:val="Heading1"/>
    <w:next w:val="Normal"/>
    <w:uiPriority w:val="39"/>
    <w:unhideWhenUsed/>
    <w:qFormat/>
    <w:rsid w:val="007E5769"/>
    <w:pPr>
      <w:spacing w:before="360" w:after="240"/>
      <w:outlineLvl w:val="9"/>
    </w:pPr>
    <w:rPr>
      <w:color w:val="000000" w:themeColor="text1"/>
      <w:sz w:val="36"/>
      <w:szCs w:val="36"/>
    </w:rPr>
  </w:style>
  <w:style w:type="paragraph" w:customStyle="1" w:styleId="HeadingStyle1">
    <w:name w:val="Heading Style 1"/>
    <w:basedOn w:val="Normal"/>
    <w:link w:val="HeadingStyle1Char"/>
    <w:qFormat/>
    <w:rsid w:val="000537E5"/>
    <w:pPr>
      <w:spacing w:before="240" w:after="120" w:line="240" w:lineRule="auto"/>
      <w:outlineLvl w:val="0"/>
    </w:pPr>
    <w:rPr>
      <w:b/>
      <w:sz w:val="32"/>
    </w:rPr>
  </w:style>
  <w:style w:type="character" w:customStyle="1" w:styleId="HeadingStyle1Char">
    <w:name w:val="Heading Style 1 Char"/>
    <w:link w:val="HeadingStyle1"/>
    <w:rsid w:val="000537E5"/>
    <w:rPr>
      <w:rFonts w:ascii="Arial" w:hAnsi="Arial" w:cs="Arial"/>
      <w:b/>
      <w:sz w:val="32"/>
      <w:szCs w:val="24"/>
    </w:rPr>
  </w:style>
  <w:style w:type="paragraph" w:styleId="TOC2">
    <w:name w:val="toc 2"/>
    <w:basedOn w:val="Normal"/>
    <w:next w:val="Normal"/>
    <w:autoRedefine/>
    <w:uiPriority w:val="39"/>
    <w:unhideWhenUsed/>
    <w:qFormat/>
    <w:rsid w:val="00F62EC0"/>
    <w:pPr>
      <w:spacing w:after="120"/>
      <w:ind w:left="216"/>
    </w:pPr>
    <w:rPr>
      <w:szCs w:val="20"/>
    </w:rPr>
  </w:style>
  <w:style w:type="paragraph" w:styleId="TOC1">
    <w:name w:val="toc 1"/>
    <w:basedOn w:val="Normal"/>
    <w:next w:val="Normal"/>
    <w:autoRedefine/>
    <w:uiPriority w:val="39"/>
    <w:unhideWhenUsed/>
    <w:qFormat/>
    <w:rsid w:val="007D01AD"/>
    <w:pPr>
      <w:tabs>
        <w:tab w:val="right" w:leader="dot" w:pos="9350"/>
      </w:tabs>
      <w:spacing w:after="120"/>
    </w:pPr>
    <w:rPr>
      <w:bCs/>
      <w:noProof/>
      <w:szCs w:val="20"/>
    </w:rPr>
  </w:style>
  <w:style w:type="paragraph" w:styleId="TOC3">
    <w:name w:val="toc 3"/>
    <w:basedOn w:val="Normal"/>
    <w:next w:val="Normal"/>
    <w:autoRedefine/>
    <w:uiPriority w:val="39"/>
    <w:unhideWhenUsed/>
    <w:qFormat/>
    <w:rsid w:val="00393D87"/>
    <w:pPr>
      <w:tabs>
        <w:tab w:val="right" w:leader="dot" w:pos="9350"/>
      </w:tabs>
      <w:spacing w:after="120"/>
      <w:ind w:left="446"/>
    </w:pPr>
    <w:rPr>
      <w:iCs/>
      <w:szCs w:val="20"/>
    </w:rPr>
  </w:style>
  <w:style w:type="character" w:styleId="CommentReference">
    <w:name w:val="annotation reference"/>
    <w:uiPriority w:val="99"/>
    <w:semiHidden/>
    <w:unhideWhenUsed/>
    <w:rsid w:val="00BF377E"/>
    <w:rPr>
      <w:sz w:val="16"/>
      <w:szCs w:val="16"/>
    </w:rPr>
  </w:style>
  <w:style w:type="paragraph" w:styleId="CommentText">
    <w:name w:val="annotation text"/>
    <w:basedOn w:val="Normal"/>
    <w:link w:val="CommentTextChar"/>
    <w:uiPriority w:val="99"/>
    <w:semiHidden/>
    <w:unhideWhenUsed/>
    <w:rsid w:val="00BF377E"/>
    <w:pPr>
      <w:spacing w:line="240" w:lineRule="auto"/>
    </w:pPr>
    <w:rPr>
      <w:rFonts w:eastAsia="Calibri"/>
      <w:sz w:val="20"/>
      <w:szCs w:val="20"/>
    </w:rPr>
  </w:style>
  <w:style w:type="character" w:customStyle="1" w:styleId="CommentTextChar">
    <w:name w:val="Comment Text Char"/>
    <w:link w:val="CommentText"/>
    <w:uiPriority w:val="99"/>
    <w:semiHidden/>
    <w:rsid w:val="00BF377E"/>
    <w:rPr>
      <w:rFonts w:eastAsia="Calibri"/>
      <w:sz w:val="20"/>
      <w:szCs w:val="20"/>
    </w:rPr>
  </w:style>
  <w:style w:type="character" w:customStyle="1" w:styleId="DocName">
    <w:name w:val="DocName"/>
    <w:basedOn w:val="DefaultParagraphFont"/>
    <w:uiPriority w:val="1"/>
    <w:qFormat/>
    <w:rsid w:val="00CE6287"/>
    <w:rPr>
      <w:rFonts w:ascii="Times New Roman" w:hAnsi="Times New Roman"/>
      <w:i w:val="0"/>
      <w:iCs/>
      <w:sz w:val="17"/>
    </w:rPr>
  </w:style>
  <w:style w:type="character" w:styleId="Hyperlink">
    <w:name w:val="Hyperlink"/>
    <w:basedOn w:val="DefaultParagraphFont"/>
    <w:uiPriority w:val="99"/>
    <w:unhideWhenUsed/>
    <w:rsid w:val="008C2E88"/>
    <w:rPr>
      <w:color w:val="0000FF" w:themeColor="hyperlink"/>
      <w:u w:val="single"/>
    </w:rPr>
  </w:style>
  <w:style w:type="table" w:styleId="TableGrid">
    <w:name w:val="Table Grid"/>
    <w:basedOn w:val="TableNormal"/>
    <w:uiPriority w:val="59"/>
    <w:rsid w:val="00F6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ITCaption">
    <w:name w:val="SAIT Caption"/>
    <w:basedOn w:val="Normal"/>
    <w:qFormat/>
    <w:rsid w:val="00F84035"/>
    <w:pPr>
      <w:spacing w:before="120"/>
      <w:jc w:val="center"/>
    </w:pPr>
    <w:rPr>
      <w:b/>
      <w:sz w:val="20"/>
      <w:szCs w:val="20"/>
    </w:rPr>
  </w:style>
  <w:style w:type="paragraph" w:customStyle="1" w:styleId="Source">
    <w:name w:val="Source"/>
    <w:basedOn w:val="SAITCaption"/>
    <w:qFormat/>
    <w:rsid w:val="00F84035"/>
    <w:pPr>
      <w:spacing w:before="0" w:line="240" w:lineRule="auto"/>
    </w:pPr>
    <w:rPr>
      <w:b w:val="0"/>
      <w:sz w:val="18"/>
      <w:szCs w:val="18"/>
    </w:rPr>
  </w:style>
  <w:style w:type="paragraph" w:customStyle="1" w:styleId="SchoolName">
    <w:name w:val="School Name"/>
    <w:basedOn w:val="Normal"/>
    <w:qFormat/>
    <w:rsid w:val="000537E5"/>
    <w:pPr>
      <w:spacing w:line="240" w:lineRule="auto"/>
    </w:pPr>
    <w:rPr>
      <w:rFonts w:ascii="Arial Black" w:hAnsi="Arial Black"/>
      <w:b/>
      <w:color w:val="FFFFFF" w:themeColor="background1"/>
      <w:sz w:val="28"/>
    </w:rPr>
  </w:style>
  <w:style w:type="paragraph" w:customStyle="1" w:styleId="CourseName">
    <w:name w:val="Course Name"/>
    <w:basedOn w:val="Normal"/>
    <w:qFormat/>
    <w:rsid w:val="00A70299"/>
    <w:pPr>
      <w:spacing w:after="200" w:line="240" w:lineRule="auto"/>
    </w:pPr>
    <w:rPr>
      <w:b/>
      <w:sz w:val="40"/>
    </w:rPr>
  </w:style>
  <w:style w:type="paragraph" w:customStyle="1" w:styleId="LabTitle">
    <w:name w:val="Lab Title"/>
    <w:basedOn w:val="Normal"/>
    <w:qFormat/>
    <w:rsid w:val="00A70299"/>
    <w:pPr>
      <w:spacing w:after="200" w:line="240" w:lineRule="auto"/>
    </w:pPr>
    <w:rPr>
      <w:b/>
      <w:sz w:val="36"/>
    </w:rPr>
  </w:style>
  <w:style w:type="paragraph" w:customStyle="1" w:styleId="TitlePageCourseName">
    <w:name w:val="Title Page Course Name"/>
    <w:basedOn w:val="CourseName"/>
    <w:qFormat/>
    <w:rsid w:val="00242511"/>
    <w:rPr>
      <w:rFonts w:ascii="Titillium" w:hAnsi="Titillium"/>
      <w:sz w:val="120"/>
      <w:szCs w:val="120"/>
    </w:rPr>
  </w:style>
  <w:style w:type="paragraph" w:customStyle="1" w:styleId="TitlePageModuleTitle">
    <w:name w:val="Title Page Module Title"/>
    <w:basedOn w:val="LabTitle"/>
    <w:qFormat/>
    <w:rsid w:val="00242511"/>
    <w:pPr>
      <w:spacing w:after="0"/>
    </w:pPr>
    <w:rPr>
      <w:rFonts w:ascii="Titillium" w:hAnsi="Titillium"/>
      <w:color w:val="005EB8"/>
      <w:sz w:val="40"/>
      <w:szCs w:val="40"/>
    </w:rPr>
  </w:style>
  <w:style w:type="paragraph" w:customStyle="1" w:styleId="PageNo">
    <w:name w:val="Page No."/>
    <w:basedOn w:val="Footer"/>
    <w:qFormat/>
    <w:rsid w:val="001E692B"/>
    <w:pPr>
      <w:jc w:val="right"/>
    </w:pPr>
  </w:style>
  <w:style w:type="paragraph" w:customStyle="1" w:styleId="Copyright">
    <w:name w:val="Copyright"/>
    <w:basedOn w:val="Footer"/>
    <w:qFormat/>
    <w:rsid w:val="00A70299"/>
    <w:rPr>
      <w:b w:val="0"/>
    </w:rPr>
  </w:style>
  <w:style w:type="paragraph" w:styleId="CommentSubject">
    <w:name w:val="annotation subject"/>
    <w:basedOn w:val="CommentText"/>
    <w:next w:val="CommentText"/>
    <w:link w:val="CommentSubjectChar"/>
    <w:uiPriority w:val="99"/>
    <w:semiHidden/>
    <w:unhideWhenUsed/>
    <w:rsid w:val="00566DA9"/>
    <w:rPr>
      <w:rFonts w:eastAsia="Times New Roman"/>
      <w:b/>
      <w:bCs/>
    </w:rPr>
  </w:style>
  <w:style w:type="character" w:customStyle="1" w:styleId="CommentSubjectChar">
    <w:name w:val="Comment Subject Char"/>
    <w:basedOn w:val="CommentTextChar"/>
    <w:link w:val="CommentSubject"/>
    <w:uiPriority w:val="99"/>
    <w:semiHidden/>
    <w:rsid w:val="00566DA9"/>
    <w:rPr>
      <w:rFonts w:ascii="Arial" w:eastAsia="Calibri" w:hAnsi="Arial" w:cs="Arial"/>
      <w:b/>
      <w:bCs/>
      <w:sz w:val="20"/>
      <w:szCs w:val="20"/>
    </w:rPr>
  </w:style>
  <w:style w:type="paragraph" w:customStyle="1" w:styleId="TableHeading">
    <w:name w:val="Table Heading"/>
    <w:qFormat/>
    <w:rsid w:val="00F84035"/>
    <w:pPr>
      <w:spacing w:after="120"/>
      <w:jc w:val="center"/>
    </w:pPr>
    <w:rPr>
      <w:rFonts w:ascii="Arial" w:hAnsi="Arial" w:cs="Arial"/>
      <w:b/>
      <w:sz w:val="22"/>
    </w:rPr>
  </w:style>
  <w:style w:type="paragraph" w:customStyle="1" w:styleId="PreformattedText">
    <w:name w:val="Preformatted Text"/>
    <w:basedOn w:val="Normal"/>
    <w:qFormat/>
    <w:rsid w:val="00235887"/>
    <w:pPr>
      <w:widowControl w:val="0"/>
      <w:suppressAutoHyphens/>
      <w:overflowPunct w:val="0"/>
      <w:spacing w:line="240" w:lineRule="auto"/>
    </w:pPr>
    <w:rPr>
      <w:rFonts w:ascii="Liberation Mono" w:eastAsia="Droid Sans" w:hAnsi="Liberation Mono" w:cs="Liberation Mono"/>
      <w:color w:val="00000A"/>
      <w:sz w:val="20"/>
      <w:szCs w:val="20"/>
      <w:lang w:eastAsia="zh-CN" w:bidi="hi-IN"/>
    </w:rPr>
  </w:style>
  <w:style w:type="character" w:customStyle="1" w:styleId="InternetLink">
    <w:name w:val="Internet Link"/>
    <w:rsid w:val="009539CD"/>
    <w:rPr>
      <w:color w:val="000080"/>
      <w:u w:val="single"/>
    </w:rPr>
  </w:style>
  <w:style w:type="paragraph" w:customStyle="1" w:styleId="TextBody">
    <w:name w:val="Text Body"/>
    <w:basedOn w:val="Normal"/>
    <w:rsid w:val="009539CD"/>
    <w:pPr>
      <w:widowControl w:val="0"/>
      <w:suppressAutoHyphens/>
      <w:overflowPunct w:val="0"/>
      <w:spacing w:after="140" w:line="288" w:lineRule="auto"/>
    </w:pPr>
    <w:rPr>
      <w:rFonts w:ascii="Liberation Serif" w:eastAsia="Droid Sans" w:hAnsi="Liberation Serif" w:cs="FreeSans"/>
      <w:color w:val="00000A"/>
      <w:sz w:val="24"/>
      <w:szCs w:val="24"/>
      <w:lang w:eastAsia="zh-CN" w:bidi="hi-IN"/>
    </w:rPr>
  </w:style>
  <w:style w:type="paragraph" w:customStyle="1" w:styleId="TableContents">
    <w:name w:val="Table Contents"/>
    <w:basedOn w:val="Normal"/>
    <w:qFormat/>
    <w:rsid w:val="009539CD"/>
    <w:pPr>
      <w:widowControl w:val="0"/>
      <w:suppressLineNumbers/>
      <w:suppressAutoHyphens/>
      <w:overflowPunct w:val="0"/>
      <w:spacing w:line="240" w:lineRule="auto"/>
    </w:pPr>
    <w:rPr>
      <w:rFonts w:ascii="Liberation Serif" w:eastAsia="Droid Sans" w:hAnsi="Liberation Serif" w:cs="FreeSans"/>
      <w:color w:val="00000A"/>
      <w:sz w:val="24"/>
      <w:szCs w:val="24"/>
      <w:lang w:eastAsia="zh-CN" w:bidi="hi-IN"/>
    </w:rPr>
  </w:style>
  <w:style w:type="character" w:styleId="FollowedHyperlink">
    <w:name w:val="FollowedHyperlink"/>
    <w:basedOn w:val="DefaultParagraphFont"/>
    <w:uiPriority w:val="99"/>
    <w:semiHidden/>
    <w:unhideWhenUsed/>
    <w:rsid w:val="00032989"/>
    <w:rPr>
      <w:color w:val="800080" w:themeColor="followedHyperlink"/>
      <w:u w:val="single"/>
    </w:rPr>
  </w:style>
  <w:style w:type="paragraph" w:customStyle="1" w:styleId="Consoleinput">
    <w:name w:val="Console input"/>
    <w:basedOn w:val="TextBody"/>
    <w:qFormat/>
    <w:rsid w:val="000439CA"/>
    <w:rPr>
      <w:rFonts w:ascii="Courier New" w:hAnsi="Courier New"/>
      <w:b/>
    </w:rPr>
  </w:style>
  <w:style w:type="paragraph" w:customStyle="1" w:styleId="SourceCode">
    <w:name w:val="Source Code"/>
    <w:basedOn w:val="Normal"/>
    <w:qFormat/>
    <w:rsid w:val="001C38F4"/>
    <w:pPr>
      <w:widowControl w:val="0"/>
      <w:suppressAutoHyphens/>
      <w:spacing w:line="240" w:lineRule="auto"/>
    </w:pPr>
    <w:rPr>
      <w:rFonts w:ascii="Courier New" w:eastAsia="Droid Sans" w:hAnsi="Courier New" w:cs="FreeSans"/>
      <w:color w:val="00000A"/>
      <w:sz w:val="24"/>
      <w:szCs w:val="24"/>
      <w:lang w:eastAsia="zh-CN" w:bidi="hi-IN"/>
    </w:rPr>
  </w:style>
  <w:style w:type="character" w:customStyle="1" w:styleId="Quotation">
    <w:name w:val="Quotation"/>
    <w:qFormat/>
    <w:rsid w:val="00AD3443"/>
    <w:rPr>
      <w:i/>
      <w:iCs/>
    </w:rPr>
  </w:style>
  <w:style w:type="paragraph" w:styleId="BodyText">
    <w:name w:val="Body Text"/>
    <w:basedOn w:val="Normal"/>
    <w:link w:val="BodyTextChar"/>
    <w:rsid w:val="00895D90"/>
    <w:pPr>
      <w:widowControl w:val="0"/>
      <w:suppressAutoHyphens/>
      <w:spacing w:after="140" w:line="288" w:lineRule="auto"/>
    </w:pPr>
    <w:rPr>
      <w:rFonts w:ascii="Liberation Serif" w:eastAsia="Droid Sans" w:hAnsi="Liberation Serif" w:cs="FreeSans"/>
      <w:color w:val="00000A"/>
      <w:sz w:val="24"/>
      <w:szCs w:val="24"/>
      <w:lang w:eastAsia="zh-CN" w:bidi="hi-IN"/>
    </w:rPr>
  </w:style>
  <w:style w:type="character" w:customStyle="1" w:styleId="BodyTextChar">
    <w:name w:val="Body Text Char"/>
    <w:basedOn w:val="DefaultParagraphFont"/>
    <w:link w:val="BodyText"/>
    <w:rsid w:val="00895D90"/>
    <w:rPr>
      <w:rFonts w:ascii="Liberation Serif" w:eastAsia="Droid Sans" w:hAnsi="Liberation Serif" w:cs="FreeSans"/>
      <w:color w:val="00000A"/>
      <w:sz w:val="24"/>
      <w:szCs w:val="24"/>
      <w:lang w:eastAsia="zh-CN" w:bidi="hi-IN"/>
    </w:rPr>
  </w:style>
  <w:style w:type="paragraph" w:customStyle="1" w:styleId="ConsoleInput0">
    <w:name w:val="Console Input"/>
    <w:basedOn w:val="Normal"/>
    <w:qFormat/>
    <w:rsid w:val="00895D90"/>
    <w:pPr>
      <w:widowControl w:val="0"/>
      <w:suppressAutoHyphens/>
      <w:spacing w:line="240" w:lineRule="auto"/>
    </w:pPr>
    <w:rPr>
      <w:rFonts w:ascii="Courier New" w:eastAsia="Droid Sans" w:hAnsi="Courier New" w:cs="FreeSans"/>
      <w:b/>
      <w:color w:val="00000A"/>
      <w:sz w:val="24"/>
      <w:szCs w:val="24"/>
      <w:lang w:eastAsia="zh-CN" w:bidi="hi-IN"/>
    </w:rPr>
  </w:style>
  <w:style w:type="paragraph" w:styleId="NormalWeb">
    <w:name w:val="Normal (Web)"/>
    <w:basedOn w:val="Normal"/>
    <w:uiPriority w:val="99"/>
    <w:semiHidden/>
    <w:unhideWhenUsed/>
    <w:rsid w:val="00BD6DFC"/>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2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3536">
      <w:bodyDiv w:val="1"/>
      <w:marLeft w:val="0"/>
      <w:marRight w:val="0"/>
      <w:marTop w:val="0"/>
      <w:marBottom w:val="0"/>
      <w:divBdr>
        <w:top w:val="none" w:sz="0" w:space="0" w:color="auto"/>
        <w:left w:val="none" w:sz="0" w:space="0" w:color="auto"/>
        <w:bottom w:val="none" w:sz="0" w:space="0" w:color="auto"/>
        <w:right w:val="none" w:sz="0" w:space="0" w:color="auto"/>
      </w:divBdr>
    </w:div>
    <w:div w:id="1827865904">
      <w:bodyDiv w:val="1"/>
      <w:marLeft w:val="0"/>
      <w:marRight w:val="0"/>
      <w:marTop w:val="0"/>
      <w:marBottom w:val="0"/>
      <w:divBdr>
        <w:top w:val="none" w:sz="0" w:space="0" w:color="auto"/>
        <w:left w:val="none" w:sz="0" w:space="0" w:color="auto"/>
        <w:bottom w:val="none" w:sz="0" w:space="0" w:color="auto"/>
        <w:right w:val="none" w:sz="0" w:space="0" w:color="auto"/>
      </w:divBdr>
    </w:div>
    <w:div w:id="18496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header3.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gge\Desktop\er-template-4-word-97-2003-june-6-2013-10-06-13%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E60FE-42FC-4CB4-B3A7-243725CDD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er-template-4-word-97-2003-june-6-2013-10-06-13 (1).dot</Template>
  <TotalTime>223</TotalTime>
  <Pages>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Gary Rowe</cp:lastModifiedBy>
  <cp:revision>16</cp:revision>
  <cp:lastPrinted>2016-05-26T19:36:00Z</cp:lastPrinted>
  <dcterms:created xsi:type="dcterms:W3CDTF">2021-02-28T23:19:00Z</dcterms:created>
  <dcterms:modified xsi:type="dcterms:W3CDTF">2021-07-02T21:28:00Z</dcterms:modified>
</cp:coreProperties>
</file>