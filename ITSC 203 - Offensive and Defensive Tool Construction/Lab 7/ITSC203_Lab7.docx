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012EDB49" w:rsidR="00D67285" w:rsidRPr="001330A5" w:rsidRDefault="00313910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Applying a</w:t>
                                </w:r>
                                <w:r w:rsidR="001330A5" w:rsidRPr="001330A5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 Debugger for Windows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012EDB49" w:rsidR="00D67285" w:rsidRPr="001330A5" w:rsidRDefault="00313910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>
                            <w:rPr>
                              <w:rFonts w:ascii="Titillium Bd" w:hAnsi="Titillium Bd"/>
                              <w:sz w:val="96"/>
                            </w:rPr>
                            <w:t>Applying a</w:t>
                          </w:r>
                          <w:r w:rsidR="001330A5" w:rsidRPr="001330A5">
                            <w:rPr>
                              <w:rFonts w:ascii="Titillium Bd" w:hAnsi="Titillium Bd"/>
                              <w:sz w:val="96"/>
                            </w:rPr>
                            <w:t xml:space="preserve"> Debugger for Windows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1147F99D" w14:textId="77777777" w:rsidR="00BC59C2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7255276" w:history="1">
            <w:r w:rsidR="00BC59C2" w:rsidRPr="00FD401F">
              <w:rPr>
                <w:rStyle w:val="Hyperlink"/>
              </w:rPr>
              <w:t>Objectives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_Toc477255276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4</w:t>
            </w:r>
            <w:r w:rsidR="00BC59C2">
              <w:rPr>
                <w:webHidden/>
              </w:rPr>
              <w:fldChar w:fldCharType="end"/>
            </w:r>
          </w:hyperlink>
        </w:p>
        <w:p w14:paraId="113FBEA6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77" w:history="1">
            <w:r w:rsidR="00BC59C2" w:rsidRPr="00FD401F">
              <w:rPr>
                <w:rStyle w:val="Hyperlink"/>
              </w:rPr>
              <w:t>Background Reading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_Toc477255277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4</w:t>
            </w:r>
            <w:r w:rsidR="00BC59C2">
              <w:rPr>
                <w:webHidden/>
              </w:rPr>
              <w:fldChar w:fldCharType="end"/>
            </w:r>
          </w:hyperlink>
        </w:p>
        <w:p w14:paraId="5581AC23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78" w:history="1">
            <w:r w:rsidR="00BC59C2" w:rsidRPr="00FD401F">
              <w:rPr>
                <w:rStyle w:val="Hyperlink"/>
              </w:rPr>
              <w:t>Important Information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_Toc477255278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4</w:t>
            </w:r>
            <w:r w:rsidR="00BC59C2">
              <w:rPr>
                <w:webHidden/>
              </w:rPr>
              <w:fldChar w:fldCharType="end"/>
            </w:r>
          </w:hyperlink>
        </w:p>
        <w:p w14:paraId="6AB59FA4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79" w:history="1">
            <w:r w:rsidR="00BC59C2" w:rsidRPr="00FD401F">
              <w:rPr>
                <w:rStyle w:val="Hyperlink"/>
              </w:rPr>
              <w:t>Introduction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_Toc477255279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5</w:t>
            </w:r>
            <w:r w:rsidR="00BC59C2">
              <w:rPr>
                <w:webHidden/>
              </w:rPr>
              <w:fldChar w:fldCharType="end"/>
            </w:r>
          </w:hyperlink>
        </w:p>
        <w:p w14:paraId="54BA4A1E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0" w:history="1">
            <w:r w:rsidR="00BC59C2" w:rsidRPr="00FD401F">
              <w:rPr>
                <w:rStyle w:val="Hyperlink"/>
              </w:rPr>
              <w:t>Problem 1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_Toc477255280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5</w:t>
            </w:r>
            <w:r w:rsidR="00BC59C2">
              <w:rPr>
                <w:webHidden/>
              </w:rPr>
              <w:fldChar w:fldCharType="end"/>
            </w:r>
          </w:hyperlink>
        </w:p>
        <w:p w14:paraId="09BA3E30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1" w:history="1">
            <w:r w:rsidR="00BC59C2" w:rsidRPr="00FD401F">
              <w:rPr>
                <w:rStyle w:val="Hyperlink"/>
              </w:rPr>
              <w:t>Problem 2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_Toc477255281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5</w:t>
            </w:r>
            <w:r w:rsidR="00BC59C2">
              <w:rPr>
                <w:webHidden/>
              </w:rPr>
              <w:fldChar w:fldCharType="end"/>
            </w:r>
          </w:hyperlink>
        </w:p>
        <w:p w14:paraId="48F07062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2" w:history="1">
            <w:r w:rsidR="00BC59C2" w:rsidRPr="00FD401F">
              <w:rPr>
                <w:rStyle w:val="Hyperlink"/>
              </w:rPr>
              <w:t>Problem 3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_Toc477255282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5</w:t>
            </w:r>
            <w:r w:rsidR="00BC59C2">
              <w:rPr>
                <w:webHidden/>
              </w:rPr>
              <w:fldChar w:fldCharType="end"/>
            </w:r>
          </w:hyperlink>
        </w:p>
        <w:p w14:paraId="4B143B3D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3" w:history="1">
            <w:r w:rsidR="00BC59C2" w:rsidRPr="00FD401F">
              <w:rPr>
                <w:rStyle w:val="Hyperlink"/>
              </w:rPr>
              <w:t>Problem 4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_Toc477255283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6231729E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4" w:history="1">
            <w:r w:rsidR="00BC59C2" w:rsidRPr="00FD401F">
              <w:rPr>
                <w:rStyle w:val="Hyperlink"/>
              </w:rPr>
              <w:t>Problem 5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_Toc477255284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1E0700FA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5" w:history="1">
            <w:r w:rsidR="00BC59C2" w:rsidRPr="00FD401F">
              <w:rPr>
                <w:rStyle w:val="Hyperlink"/>
              </w:rPr>
              <w:t>Problem 6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_Toc477255285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0DBD27AD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6" w:history="1">
            <w:r w:rsidR="00BC59C2" w:rsidRPr="00FD401F">
              <w:rPr>
                <w:rStyle w:val="Hyperlink"/>
              </w:rPr>
              <w:t>Problem 7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_Toc477255286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2CA7DBCF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7" w:history="1">
            <w:r w:rsidR="00BC59C2" w:rsidRPr="00FD401F">
              <w:rPr>
                <w:rStyle w:val="Hyperlink"/>
              </w:rPr>
              <w:t>Problem 8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_Toc477255287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6</w:t>
            </w:r>
            <w:r w:rsidR="00BC59C2">
              <w:rPr>
                <w:webHidden/>
              </w:rPr>
              <w:fldChar w:fldCharType="end"/>
            </w:r>
          </w:hyperlink>
        </w:p>
        <w:p w14:paraId="3EA8645F" w14:textId="77777777" w:rsidR="00BC59C2" w:rsidRDefault="00C74C43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55288" w:history="1">
            <w:r w:rsidR="00BC59C2" w:rsidRPr="00FD401F">
              <w:rPr>
                <w:rStyle w:val="Hyperlink"/>
              </w:rPr>
              <w:t>Problem 9</w:t>
            </w:r>
            <w:r w:rsidR="00BC59C2">
              <w:rPr>
                <w:webHidden/>
              </w:rPr>
              <w:tab/>
            </w:r>
            <w:r w:rsidR="00BC59C2">
              <w:rPr>
                <w:webHidden/>
              </w:rPr>
              <w:fldChar w:fldCharType="begin"/>
            </w:r>
            <w:r w:rsidR="00BC59C2">
              <w:rPr>
                <w:webHidden/>
              </w:rPr>
              <w:instrText xml:space="preserve"> PAGEREF _Toc477255288 \h </w:instrText>
            </w:r>
            <w:r w:rsidR="00BC59C2">
              <w:rPr>
                <w:webHidden/>
              </w:rPr>
            </w:r>
            <w:r w:rsidR="00BC59C2">
              <w:rPr>
                <w:webHidden/>
              </w:rPr>
              <w:fldChar w:fldCharType="separate"/>
            </w:r>
            <w:r w:rsidR="00BC59C2">
              <w:rPr>
                <w:webHidden/>
              </w:rPr>
              <w:t>7</w:t>
            </w:r>
            <w:r w:rsidR="00BC59C2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09E44D99" w:rsidR="001D399F" w:rsidRPr="00A70299" w:rsidRDefault="00313910" w:rsidP="007F2B57">
      <w:pPr>
        <w:pStyle w:val="LabTitle"/>
      </w:pPr>
      <w:r>
        <w:t>Applying</w:t>
      </w:r>
      <w:r w:rsidR="001330A5" w:rsidRPr="001330A5">
        <w:t xml:space="preserve"> </w:t>
      </w:r>
      <w:r>
        <w:t xml:space="preserve">a </w:t>
      </w:r>
      <w:r w:rsidR="001330A5" w:rsidRPr="001330A5">
        <w:t>Debugger for Windows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77255276"/>
      <w:r>
        <w:t>Objectives</w:t>
      </w:r>
      <w:bookmarkEnd w:id="0"/>
    </w:p>
    <w:p w14:paraId="4E3BE8E6" w14:textId="1F58C427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DE73EA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5DB676EE" w14:textId="4DBA75C5" w:rsidR="00313910" w:rsidRDefault="00313910" w:rsidP="00390505">
      <w:pPr>
        <w:pStyle w:val="ListParagraph"/>
        <w:numPr>
          <w:ilvl w:val="0"/>
          <w:numId w:val="1"/>
        </w:numPr>
      </w:pPr>
      <w:r>
        <w:t>Outline the basics of the Immunity Debugger.</w:t>
      </w:r>
    </w:p>
    <w:p w14:paraId="3BFD7EEC" w14:textId="18DFE985" w:rsidR="00313910" w:rsidRDefault="00313910" w:rsidP="00390505">
      <w:pPr>
        <w:pStyle w:val="ListParagraph"/>
        <w:numPr>
          <w:ilvl w:val="0"/>
          <w:numId w:val="1"/>
        </w:numPr>
      </w:pPr>
      <w:r>
        <w:t>Find exploit-friendly instructions.</w:t>
      </w:r>
    </w:p>
    <w:p w14:paraId="06FB043F" w14:textId="610E588C" w:rsidR="00313910" w:rsidRDefault="00313910" w:rsidP="00390505">
      <w:pPr>
        <w:pStyle w:val="ListParagraph"/>
        <w:numPr>
          <w:ilvl w:val="0"/>
          <w:numId w:val="1"/>
        </w:numPr>
      </w:pPr>
      <w:r>
        <w:t>Describe bad character filtering.</w:t>
      </w:r>
    </w:p>
    <w:p w14:paraId="277B6636" w14:textId="7E67ECC4" w:rsidR="007B6BA5" w:rsidRDefault="00313910" w:rsidP="00390505">
      <w:pPr>
        <w:pStyle w:val="ListParagraph"/>
        <w:numPr>
          <w:ilvl w:val="0"/>
          <w:numId w:val="1"/>
        </w:numPr>
      </w:pPr>
      <w:r>
        <w:t>Defeat anti-debugging code in malware.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77255277"/>
      <w:r>
        <w:t>Background Reading</w:t>
      </w:r>
      <w:bookmarkEnd w:id="1"/>
    </w:p>
    <w:p w14:paraId="4DF79F28" w14:textId="045AB03C" w:rsidR="00906ADA" w:rsidRDefault="00906ADA" w:rsidP="00F614EE">
      <w:pPr>
        <w:spacing w:after="120"/>
      </w:pPr>
      <w:r>
        <w:t xml:space="preserve">Read chapter </w:t>
      </w:r>
      <w:r w:rsidR="00EC1D13">
        <w:t>5</w:t>
      </w:r>
      <w:r>
        <w:t xml:space="preserve"> in the </w:t>
      </w:r>
      <w:r w:rsidRPr="006C04BE">
        <w:rPr>
          <w:i/>
        </w:rPr>
        <w:t>Gr</w:t>
      </w:r>
      <w:r w:rsidR="009E62E5">
        <w:rPr>
          <w:i/>
        </w:rPr>
        <w:t>a</w:t>
      </w:r>
      <w:r w:rsidRPr="006C04BE">
        <w:rPr>
          <w:i/>
        </w:rPr>
        <w:t>y Hat Python</w:t>
      </w:r>
      <w:r>
        <w:t xml:space="preserve"> textbook. The following links are also useful:</w:t>
      </w:r>
    </w:p>
    <w:p w14:paraId="4B07891E" w14:textId="09954BC5" w:rsidR="00EC1D13" w:rsidRDefault="00EC1D13" w:rsidP="00390505">
      <w:pPr>
        <w:pStyle w:val="ListParagraph"/>
        <w:numPr>
          <w:ilvl w:val="0"/>
          <w:numId w:val="2"/>
        </w:numPr>
      </w:pPr>
      <w:r w:rsidRPr="005307EB">
        <w:t>https://docs.python.org/3/library/pdb.html</w:t>
      </w:r>
      <w:r>
        <w:t xml:space="preserve"> </w:t>
      </w:r>
    </w:p>
    <w:p w14:paraId="7B24205B" w14:textId="279FA51C" w:rsidR="00EC1D13" w:rsidRDefault="00EC1D13" w:rsidP="00390505">
      <w:pPr>
        <w:pStyle w:val="ListParagraph"/>
        <w:numPr>
          <w:ilvl w:val="0"/>
          <w:numId w:val="2"/>
        </w:numPr>
      </w:pPr>
      <w:r w:rsidRPr="005307EB">
        <w:t>http://www.gnu.org/software/gdb/documentation/</w:t>
      </w:r>
      <w:r>
        <w:t xml:space="preserve"> </w:t>
      </w:r>
    </w:p>
    <w:p w14:paraId="33FA48CF" w14:textId="0B4B30CE" w:rsidR="00EC1D13" w:rsidRDefault="00EC1D13" w:rsidP="00390505">
      <w:pPr>
        <w:pStyle w:val="ListParagraph"/>
        <w:numPr>
          <w:ilvl w:val="0"/>
          <w:numId w:val="2"/>
        </w:numPr>
      </w:pPr>
      <w:r w:rsidRPr="00EC1D13">
        <w:t>http://sourceware.org/gdb/current/onlinedocs/gdb.pdf.gz</w:t>
      </w:r>
    </w:p>
    <w:p w14:paraId="23C7E985" w14:textId="277C37CC" w:rsidR="00EC1D13" w:rsidRDefault="00EC1D13" w:rsidP="00390505">
      <w:pPr>
        <w:pStyle w:val="ListParagraph"/>
        <w:numPr>
          <w:ilvl w:val="0"/>
          <w:numId w:val="2"/>
        </w:numPr>
      </w:pPr>
      <w:r w:rsidRPr="005307EB">
        <w:t>https://docs.python.org/2/extending/extending.html</w:t>
      </w:r>
      <w:r>
        <w:t xml:space="preserve"> </w:t>
      </w:r>
    </w:p>
    <w:p w14:paraId="47564F42" w14:textId="3C65F525" w:rsidR="00EC1D13" w:rsidRDefault="00EC1D13" w:rsidP="00390505">
      <w:pPr>
        <w:pStyle w:val="ListParagraph"/>
        <w:numPr>
          <w:ilvl w:val="0"/>
          <w:numId w:val="2"/>
        </w:numPr>
      </w:pPr>
      <w:r w:rsidRPr="005307EB">
        <w:t>https://support.microsoft.com/en-us/kb/875352</w:t>
      </w:r>
      <w:r>
        <w:t xml:space="preserve"> </w:t>
      </w:r>
    </w:p>
    <w:p w14:paraId="552B7CCE" w14:textId="0A5BC266" w:rsidR="00EC1D13" w:rsidRDefault="00EC1D13" w:rsidP="00390505">
      <w:pPr>
        <w:pStyle w:val="ListParagraph"/>
        <w:numPr>
          <w:ilvl w:val="0"/>
          <w:numId w:val="2"/>
        </w:numPr>
      </w:pPr>
      <w:r w:rsidRPr="005307EB">
        <w:t>https://www.sans.org/reading-room/whitepapers/malicious/basic-reverse-engineering-immunity-debugger-36982</w:t>
      </w:r>
      <w:r>
        <w:t xml:space="preserve"> </w:t>
      </w:r>
    </w:p>
    <w:p w14:paraId="46DBE89A" w14:textId="2406EA37" w:rsidR="007B6BA5" w:rsidRDefault="00EC1D13" w:rsidP="00390505">
      <w:pPr>
        <w:pStyle w:val="ListParagraph"/>
        <w:numPr>
          <w:ilvl w:val="0"/>
          <w:numId w:val="2"/>
        </w:numPr>
      </w:pPr>
      <w:r w:rsidRPr="005307EB">
        <w:t>https://sgros-students.blogspot.ca/2014/05/immunity-debugger-basics-part-1.html</w:t>
      </w:r>
      <w:r>
        <w:t xml:space="preserve"> </w:t>
      </w:r>
    </w:p>
    <w:p w14:paraId="1E634ABF" w14:textId="77777777" w:rsidR="00AD3443" w:rsidRDefault="00AD3443" w:rsidP="00AD3443">
      <w:pPr>
        <w:pStyle w:val="Heading1"/>
      </w:pPr>
      <w:bookmarkStart w:id="2" w:name="_Toc477255278"/>
      <w:r>
        <w:t>Important Information</w:t>
      </w:r>
      <w:bookmarkEnd w:id="2"/>
    </w:p>
    <w:p w14:paraId="40AC02F0" w14:textId="77777777" w:rsidR="00A84EC6" w:rsidRPr="00A84EC6" w:rsidRDefault="00A84EC6" w:rsidP="00390505">
      <w:pPr>
        <w:pStyle w:val="ListParagraph"/>
        <w:numPr>
          <w:ilvl w:val="0"/>
          <w:numId w:val="4"/>
        </w:numPr>
        <w:spacing w:after="240" w:line="360" w:lineRule="auto"/>
        <w:rPr>
          <w:b/>
          <w:bCs/>
          <w:sz w:val="32"/>
          <w:szCs w:val="32"/>
        </w:rPr>
      </w:pPr>
      <w:r>
        <w:t xml:space="preserve">Download the immunity Debugger </w:t>
      </w:r>
      <w:r w:rsidRPr="005307EB">
        <w:rPr>
          <w:b/>
          <w:i/>
          <w:color w:val="4F81BD" w:themeColor="accent1"/>
          <w:u w:val="single"/>
        </w:rPr>
        <w:t>http://debugger.immunityinc.com</w:t>
      </w:r>
    </w:p>
    <w:p w14:paraId="0DFF40A6" w14:textId="284A6B81" w:rsidR="00AD3443" w:rsidRDefault="00A84EC6" w:rsidP="00390505">
      <w:pPr>
        <w:pStyle w:val="ListParagraph"/>
        <w:numPr>
          <w:ilvl w:val="0"/>
          <w:numId w:val="4"/>
        </w:numPr>
        <w:spacing w:after="240" w:line="360" w:lineRule="auto"/>
      </w:pPr>
      <w:r>
        <w:t>Download and i</w:t>
      </w:r>
      <w:r w:rsidRPr="00A84EC6">
        <w:t xml:space="preserve">nstall gcc for windows: </w:t>
      </w:r>
      <w:r w:rsidRPr="005307EB">
        <w:rPr>
          <w:b/>
          <w:i/>
          <w:color w:val="4F81BD" w:themeColor="accent1"/>
          <w:u w:val="single"/>
        </w:rPr>
        <w:t>http://www.mingw.org/wiki/Getting_Started</w:t>
      </w:r>
    </w:p>
    <w:p w14:paraId="28728C94" w14:textId="65C32F35" w:rsidR="00A84EC6" w:rsidRDefault="005307EB" w:rsidP="00390505">
      <w:pPr>
        <w:pStyle w:val="ListParagraph"/>
        <w:numPr>
          <w:ilvl w:val="0"/>
          <w:numId w:val="4"/>
        </w:numPr>
        <w:spacing w:after="240" w:line="360" w:lineRule="auto"/>
      </w:pPr>
      <w:r>
        <w:t>Listen to lecture on Immunity</w:t>
      </w:r>
    </w:p>
    <w:p w14:paraId="4FBCD68F" w14:textId="4C3A1F3F" w:rsidR="005307EB" w:rsidRDefault="005307EB" w:rsidP="00390505">
      <w:pPr>
        <w:pStyle w:val="ListParagraph"/>
        <w:numPr>
          <w:ilvl w:val="0"/>
          <w:numId w:val="4"/>
        </w:numPr>
        <w:spacing w:after="240" w:line="360" w:lineRule="auto"/>
      </w:pPr>
      <w:r>
        <w:t>Read a bit on your own to enhance your knowledge</w:t>
      </w:r>
    </w:p>
    <w:p w14:paraId="00DCDEBF" w14:textId="77777777" w:rsidR="005307EB" w:rsidRPr="005307EB" w:rsidRDefault="005307EB" w:rsidP="00390505">
      <w:pPr>
        <w:pStyle w:val="ListParagraph"/>
        <w:numPr>
          <w:ilvl w:val="1"/>
          <w:numId w:val="4"/>
        </w:numPr>
        <w:spacing w:after="240" w:line="360" w:lineRule="auto"/>
        <w:rPr>
          <w:b/>
          <w:i/>
          <w:color w:val="4F81BD" w:themeColor="accent1"/>
          <w:u w:val="single"/>
        </w:rPr>
      </w:pPr>
      <w:r w:rsidRPr="005307EB">
        <w:rPr>
          <w:b/>
          <w:i/>
          <w:color w:val="4F81BD" w:themeColor="accent1"/>
          <w:u w:val="single"/>
        </w:rPr>
        <w:t>https://sgros-students.blogspot.com/2014/09/immunity-debugger-basics-part-2.html</w:t>
      </w:r>
    </w:p>
    <w:p w14:paraId="3459F2DF" w14:textId="1F4749F4" w:rsidR="005307EB" w:rsidRDefault="005307EB" w:rsidP="00390505">
      <w:pPr>
        <w:pStyle w:val="ListParagraph"/>
        <w:numPr>
          <w:ilvl w:val="1"/>
          <w:numId w:val="4"/>
        </w:numPr>
        <w:spacing w:after="240" w:line="360" w:lineRule="auto"/>
      </w:pPr>
      <w:r w:rsidRPr="005307EB">
        <w:rPr>
          <w:b/>
          <w:i/>
          <w:color w:val="4F81BD" w:themeColor="accent1"/>
          <w:u w:val="single"/>
        </w:rPr>
        <w:t>https://sgros-students.blogspot.com/2014/05/immunity-debugger-basics-part-1.html</w:t>
      </w:r>
    </w:p>
    <w:p w14:paraId="0CECCFA3" w14:textId="77777777" w:rsidR="005307EB" w:rsidRPr="005307EB" w:rsidRDefault="005307EB" w:rsidP="00390505">
      <w:pPr>
        <w:pStyle w:val="ListParagraph"/>
        <w:numPr>
          <w:ilvl w:val="0"/>
          <w:numId w:val="4"/>
        </w:numPr>
        <w:spacing w:after="240" w:line="360" w:lineRule="auto"/>
      </w:pPr>
    </w:p>
    <w:p w14:paraId="08AE8F16" w14:textId="04929BC1" w:rsidR="005307EB" w:rsidRDefault="005307EB">
      <w:pPr>
        <w:spacing w:line="240" w:lineRule="auto"/>
      </w:pPr>
      <w:r>
        <w:br w:type="page"/>
      </w:r>
    </w:p>
    <w:p w14:paraId="7653AD12" w14:textId="3A2106EB" w:rsidR="00292D2F" w:rsidRDefault="00292D2F" w:rsidP="007D131C">
      <w:pPr>
        <w:pStyle w:val="Heading1"/>
        <w:spacing w:before="360"/>
      </w:pPr>
      <w:bookmarkStart w:id="3" w:name="_Toc477255279"/>
      <w:r>
        <w:lastRenderedPageBreak/>
        <w:t>Introduction</w:t>
      </w:r>
      <w:bookmarkEnd w:id="3"/>
    </w:p>
    <w:p w14:paraId="185566A5" w14:textId="77777777" w:rsidR="0020016C" w:rsidRDefault="0031046A" w:rsidP="001330A5">
      <w:r w:rsidRPr="0031046A">
        <w:t xml:space="preserve">In this lab we will explore the </w:t>
      </w:r>
      <w:r w:rsidRPr="003A2256">
        <w:rPr>
          <w:b/>
        </w:rPr>
        <w:t>Immunity Debugger</w:t>
      </w:r>
      <w:r w:rsidR="0020016C">
        <w:rPr>
          <w:b/>
        </w:rPr>
        <w:t xml:space="preserve"> </w:t>
      </w:r>
      <w:r w:rsidR="0020016C">
        <w:t>and its relationship to python</w:t>
      </w:r>
      <w:r w:rsidRPr="0031046A">
        <w:t xml:space="preserve">. </w:t>
      </w:r>
    </w:p>
    <w:p w14:paraId="664F2217" w14:textId="1321F234" w:rsidR="00292D2F" w:rsidRDefault="0031046A" w:rsidP="001330A5">
      <w:r>
        <w:t>Note that y</w:t>
      </w:r>
      <w:r w:rsidRPr="0031046A">
        <w:t xml:space="preserve">ou need to have </w:t>
      </w:r>
      <w:r w:rsidR="003A2256">
        <w:t>a</w:t>
      </w:r>
      <w:r>
        <w:t xml:space="preserve"> </w:t>
      </w:r>
      <w:r w:rsidRPr="0031046A">
        <w:t>C development environment</w:t>
      </w:r>
      <w:r w:rsidR="003A2256">
        <w:t xml:space="preserve">, example </w:t>
      </w:r>
      <w:proofErr w:type="spellStart"/>
      <w:r w:rsidR="003A2256" w:rsidRPr="0031046A">
        <w:t>mingw</w:t>
      </w:r>
      <w:proofErr w:type="spellEnd"/>
      <w:r w:rsidR="003A2256">
        <w:t>,</w:t>
      </w:r>
      <w:r w:rsidRPr="0031046A">
        <w:t xml:space="preserve"> installed </w:t>
      </w:r>
      <w:r>
        <w:t xml:space="preserve">on your computer for this lab. </w:t>
      </w:r>
      <w:proofErr w:type="spellStart"/>
      <w:r w:rsidRPr="0031046A">
        <w:t>mingw</w:t>
      </w:r>
      <w:proofErr w:type="spellEnd"/>
      <w:r>
        <w:t xml:space="preserve"> is</w:t>
      </w:r>
      <w:r w:rsidRPr="0031046A">
        <w:t xml:space="preserve"> </w:t>
      </w:r>
      <w:r w:rsidR="003A2256">
        <w:t xml:space="preserve">an </w:t>
      </w:r>
      <w:r w:rsidRPr="0031046A">
        <w:t>open source</w:t>
      </w:r>
      <w:r>
        <w:t xml:space="preserve"> </w:t>
      </w:r>
      <w:r w:rsidR="003A2256">
        <w:t xml:space="preserve">toolchain that </w:t>
      </w:r>
      <w:r>
        <w:t xml:space="preserve">and </w:t>
      </w:r>
      <w:r w:rsidRPr="0031046A">
        <w:t xml:space="preserve">you can download </w:t>
      </w:r>
      <w:r w:rsidR="003A2256">
        <w:t>from</w:t>
      </w:r>
      <w:r w:rsidR="00125294">
        <w:t xml:space="preserve"> </w:t>
      </w:r>
      <w:r w:rsidR="00125294" w:rsidRPr="00125294">
        <w:rPr>
          <w:rStyle w:val="Hyperlink"/>
        </w:rPr>
        <w:t>https://sourceforge.net/projects/mingw/</w:t>
      </w:r>
      <w:r w:rsidRPr="0031046A">
        <w:t xml:space="preserve">. After </w:t>
      </w:r>
      <w:r w:rsidR="00F83151">
        <w:t xml:space="preserve">you </w:t>
      </w:r>
      <w:r w:rsidRPr="0031046A">
        <w:t>install</w:t>
      </w:r>
      <w:r w:rsidR="00F83151">
        <w:t xml:space="preserve"> it</w:t>
      </w:r>
      <w:r w:rsidRPr="0031046A">
        <w:t xml:space="preserve">, add </w:t>
      </w:r>
      <w:r w:rsidRPr="0031046A">
        <w:rPr>
          <w:b/>
        </w:rPr>
        <w:t>c:\mingw\bin</w:t>
      </w:r>
      <w:r w:rsidRPr="0031046A">
        <w:t xml:space="preserve"> to your system path so you can use the gcc compiler without typing in the full path.</w:t>
      </w:r>
    </w:p>
    <w:p w14:paraId="485A033F" w14:textId="3CC930BE" w:rsidR="00212514" w:rsidRDefault="00212514" w:rsidP="001330A5"/>
    <w:p w14:paraId="5E6261F9" w14:textId="306CE4F6" w:rsidR="009539CD" w:rsidRDefault="00C331D4" w:rsidP="001330A5">
      <w:pPr>
        <w:pStyle w:val="Heading1"/>
      </w:pPr>
      <w:bookmarkStart w:id="4" w:name="_Toc477255280"/>
      <w:r>
        <w:t>Setup</w:t>
      </w:r>
      <w:bookmarkEnd w:id="4"/>
    </w:p>
    <w:p w14:paraId="61281280" w14:textId="0CE5884B" w:rsidR="0031046A" w:rsidRDefault="0020016C" w:rsidP="00390505">
      <w:pPr>
        <w:pStyle w:val="ListParagraph"/>
        <w:numPr>
          <w:ilvl w:val="0"/>
          <w:numId w:val="7"/>
        </w:numPr>
        <w:spacing w:after="120" w:line="360" w:lineRule="auto"/>
      </w:pPr>
      <w:proofErr w:type="spellStart"/>
      <w:r>
        <w:t>YOu</w:t>
      </w:r>
      <w:proofErr w:type="spellEnd"/>
      <w:r>
        <w:t xml:space="preserve"> should already have d</w:t>
      </w:r>
      <w:r w:rsidR="00F83151">
        <w:t>ownload</w:t>
      </w:r>
      <w:r>
        <w:t>ed</w:t>
      </w:r>
      <w:r w:rsidR="00F83151">
        <w:t xml:space="preserve"> </w:t>
      </w:r>
      <w:r>
        <w:t xml:space="preserve">and installed </w:t>
      </w:r>
      <w:r w:rsidR="0031046A">
        <w:t xml:space="preserve">Immunity Debugger. </w:t>
      </w:r>
    </w:p>
    <w:p w14:paraId="595AA4B2" w14:textId="19787767" w:rsidR="0031046A" w:rsidRDefault="0020016C" w:rsidP="0020016C">
      <w:pPr>
        <w:pStyle w:val="ListParagraph"/>
        <w:spacing w:after="120" w:line="360" w:lineRule="auto"/>
        <w:ind w:left="360"/>
      </w:pPr>
      <w:r>
        <w:t xml:space="preserve">Confirm that is was installed in </w:t>
      </w:r>
      <w:r w:rsidR="0031046A">
        <w:t>it</w:t>
      </w:r>
      <w:r>
        <w:t>s</w:t>
      </w:r>
      <w:r w:rsidR="0031046A">
        <w:t xml:space="preserve"> default location.</w:t>
      </w:r>
    </w:p>
    <w:p w14:paraId="0CB9AE81" w14:textId="08CACFC8" w:rsidR="005307EB" w:rsidRDefault="0031046A" w:rsidP="00390505">
      <w:pPr>
        <w:pStyle w:val="ListParagraph"/>
        <w:numPr>
          <w:ilvl w:val="0"/>
          <w:numId w:val="7"/>
        </w:numPr>
        <w:spacing w:after="120" w:line="360" w:lineRule="auto"/>
      </w:pPr>
      <w:r>
        <w:t xml:space="preserve">Locate the </w:t>
      </w:r>
      <w:proofErr w:type="spellStart"/>
      <w:r>
        <w:t>PyCommands</w:t>
      </w:r>
      <w:proofErr w:type="spellEnd"/>
      <w:r w:rsidR="00BF06DF">
        <w:t xml:space="preserve"> folder</w:t>
      </w:r>
      <w:r>
        <w:t xml:space="preserve"> in </w:t>
      </w:r>
      <w:r w:rsidR="005307EB" w:rsidRPr="00797525">
        <w:rPr>
          <w:b/>
        </w:rPr>
        <w:t>C:\</w:t>
      </w:r>
      <w:r w:rsidRPr="00797525">
        <w:rPr>
          <w:b/>
        </w:rPr>
        <w:t>Program Files</w:t>
      </w:r>
      <w:r w:rsidR="005307EB" w:rsidRPr="00797525">
        <w:rPr>
          <w:b/>
        </w:rPr>
        <w:t>\</w:t>
      </w:r>
      <w:r w:rsidRPr="00797525">
        <w:rPr>
          <w:b/>
        </w:rPr>
        <w:t>Immunity Inc</w:t>
      </w:r>
      <w:r w:rsidR="005307EB" w:rsidRPr="00797525">
        <w:rPr>
          <w:b/>
        </w:rPr>
        <w:t>\</w:t>
      </w:r>
      <w:r w:rsidRPr="00797525">
        <w:rPr>
          <w:b/>
        </w:rPr>
        <w:t>Immunity Debugger</w:t>
      </w:r>
      <w:r w:rsidR="005307EB" w:rsidRPr="00797525">
        <w:rPr>
          <w:b/>
        </w:rPr>
        <w:t>\</w:t>
      </w:r>
      <w:proofErr w:type="spellStart"/>
      <w:r w:rsidRPr="00797525">
        <w:rPr>
          <w:b/>
        </w:rPr>
        <w:t>PyCommands</w:t>
      </w:r>
      <w:proofErr w:type="spellEnd"/>
      <w:r>
        <w:t>.</w:t>
      </w:r>
    </w:p>
    <w:p w14:paraId="336D66D7" w14:textId="0D3FBCEE" w:rsidR="00BA01B2" w:rsidRPr="00BF06DF" w:rsidRDefault="00797525" w:rsidP="00797525">
      <w:pPr>
        <w:pStyle w:val="Heading2"/>
        <w:rPr>
          <w:sz w:val="24"/>
        </w:rPr>
      </w:pPr>
      <w:r w:rsidRPr="00BF06DF">
        <w:rPr>
          <w:sz w:val="24"/>
        </w:rPr>
        <w:t>Questions 1 (5)</w:t>
      </w:r>
    </w:p>
    <w:p w14:paraId="14C437BA" w14:textId="069574E2" w:rsidR="00BA01B2" w:rsidRDefault="005307EB" w:rsidP="00390505">
      <w:pPr>
        <w:pStyle w:val="ListParagraph"/>
        <w:numPr>
          <w:ilvl w:val="0"/>
          <w:numId w:val="8"/>
        </w:numPr>
        <w:spacing w:after="120"/>
      </w:pPr>
      <w:r>
        <w:t xml:space="preserve">In your report, show a screenshot of the directory contents. </w:t>
      </w:r>
      <w:r w:rsidRPr="00BA01B2">
        <w:t>(</w:t>
      </w:r>
      <w:r w:rsidR="00BA01B2" w:rsidRPr="00212514">
        <w:rPr>
          <w:b/>
          <w:color w:val="1F497D" w:themeColor="text2"/>
        </w:rPr>
        <w:t xml:space="preserve">To capture all </w:t>
      </w:r>
      <w:r w:rsidR="00212514" w:rsidRPr="00212514">
        <w:rPr>
          <w:b/>
          <w:color w:val="1F497D" w:themeColor="text2"/>
        </w:rPr>
        <w:t>contents,</w:t>
      </w:r>
      <w:r w:rsidRPr="00212514">
        <w:rPr>
          <w:b/>
          <w:color w:val="1F497D" w:themeColor="text2"/>
        </w:rPr>
        <w:t xml:space="preserve"> change display to small icons</w:t>
      </w:r>
      <w:r w:rsidRPr="00BA01B2">
        <w:t>)</w:t>
      </w:r>
    </w:p>
    <w:p w14:paraId="1EDB5986" w14:textId="2D300276" w:rsidR="005307EB" w:rsidRDefault="005307EB" w:rsidP="00390505">
      <w:pPr>
        <w:pStyle w:val="ListParagraph"/>
        <w:numPr>
          <w:ilvl w:val="0"/>
          <w:numId w:val="8"/>
        </w:numPr>
        <w:spacing w:after="120"/>
        <w:contextualSpacing w:val="0"/>
      </w:pPr>
      <w:r>
        <w:t>What type of files (</w:t>
      </w:r>
      <w:r w:rsidRPr="00797525">
        <w:rPr>
          <w:b/>
        </w:rPr>
        <w:t>file extensions</w:t>
      </w:r>
      <w:r>
        <w:t>) are located in this directory?</w:t>
      </w:r>
    </w:p>
    <w:p w14:paraId="5CC3CAC1" w14:textId="77777777" w:rsidR="0020016C" w:rsidRDefault="00212514" w:rsidP="00390505">
      <w:pPr>
        <w:pStyle w:val="ListParagraph"/>
        <w:numPr>
          <w:ilvl w:val="0"/>
          <w:numId w:val="8"/>
        </w:numPr>
        <w:spacing w:after="120"/>
        <w:contextualSpacing w:val="0"/>
      </w:pPr>
      <w:r>
        <w:t xml:space="preserve">Who is the owner of the folder? </w:t>
      </w:r>
    </w:p>
    <w:p w14:paraId="5CCD5442" w14:textId="10D92715" w:rsidR="00742D5D" w:rsidRDefault="00212514" w:rsidP="00390505">
      <w:pPr>
        <w:pStyle w:val="ListParagraph"/>
        <w:numPr>
          <w:ilvl w:val="0"/>
          <w:numId w:val="8"/>
        </w:numPr>
        <w:spacing w:after="120"/>
        <w:contextualSpacing w:val="0"/>
      </w:pPr>
      <w:r>
        <w:t xml:space="preserve">How </w:t>
      </w:r>
      <w:r w:rsidR="0020016C">
        <w:t xml:space="preserve">will the owner </w:t>
      </w:r>
      <w:r>
        <w:t xml:space="preserve">permissions </w:t>
      </w:r>
      <w:r w:rsidR="0020016C">
        <w:t xml:space="preserve">affect who can </w:t>
      </w:r>
      <w:r>
        <w:t>save to this folder?</w:t>
      </w:r>
    </w:p>
    <w:p w14:paraId="05E9E790" w14:textId="77777777" w:rsidR="00246204" w:rsidRPr="0020016C" w:rsidRDefault="00246204" w:rsidP="00246204">
      <w:pPr>
        <w:pStyle w:val="ListParagraph"/>
        <w:spacing w:after="120"/>
        <w:contextualSpacing w:val="0"/>
        <w:rPr>
          <w:sz w:val="16"/>
        </w:rPr>
      </w:pPr>
    </w:p>
    <w:p w14:paraId="4A9E9723" w14:textId="7AF3065D" w:rsidR="00582F25" w:rsidRDefault="00582F25" w:rsidP="00582F25">
      <w:pPr>
        <w:pStyle w:val="Heading2"/>
      </w:pPr>
      <w:r>
        <w:t>Sanity Test (</w:t>
      </w:r>
      <w:r w:rsidRPr="00582F25">
        <w:rPr>
          <w:sz w:val="24"/>
        </w:rPr>
        <w:t>No Marks</w:t>
      </w:r>
      <w:r>
        <w:rPr>
          <w:sz w:val="24"/>
        </w:rPr>
        <w:t xml:space="preserve">. </w:t>
      </w:r>
      <w:r w:rsidRPr="00582F25">
        <w:rPr>
          <w:color w:val="FF0000"/>
          <w:sz w:val="24"/>
        </w:rPr>
        <w:t>Do not submit answer</w:t>
      </w:r>
      <w:r w:rsidR="007320C6">
        <w:rPr>
          <w:color w:val="FF0000"/>
          <w:sz w:val="24"/>
        </w:rPr>
        <w:t>s</w:t>
      </w:r>
      <w:r w:rsidRPr="00582F25">
        <w:rPr>
          <w:color w:val="FF0000"/>
          <w:sz w:val="24"/>
        </w:rPr>
        <w:t xml:space="preserve"> for Sanity Test!!!</w:t>
      </w:r>
      <w:r>
        <w:t>)</w:t>
      </w:r>
    </w:p>
    <w:p w14:paraId="6E74F102" w14:textId="1B510705" w:rsidR="007320C6" w:rsidRDefault="00582F25" w:rsidP="00582F25">
      <w:r>
        <w:t xml:space="preserve">Create the following 2 </w:t>
      </w:r>
      <w:proofErr w:type="spellStart"/>
      <w:r>
        <w:t>PyCommands</w:t>
      </w:r>
      <w:proofErr w:type="spellEnd"/>
      <w:r>
        <w:t xml:space="preserve"> and answer the question. </w:t>
      </w:r>
    </w:p>
    <w:p w14:paraId="67BF11BD" w14:textId="44655BD4" w:rsidR="00582F25" w:rsidRPr="007320C6" w:rsidRDefault="007320C6" w:rsidP="00582F25">
      <w:pPr>
        <w:rPr>
          <w:b/>
        </w:rPr>
      </w:pPr>
      <w:r w:rsidRPr="00246204">
        <w:rPr>
          <w:b/>
          <w:noProof/>
          <w:color w:val="FF0000"/>
          <w:u w:val="single"/>
        </w:rPr>
        <w:drawing>
          <wp:anchor distT="0" distB="0" distL="114300" distR="114300" simplePos="0" relativeHeight="251708416" behindDoc="0" locked="0" layoutInCell="1" allowOverlap="1" wp14:anchorId="7E41E851" wp14:editId="7B7F6B6A">
            <wp:simplePos x="0" y="0"/>
            <wp:positionH relativeFrom="column">
              <wp:posOffset>2904426</wp:posOffset>
            </wp:positionH>
            <wp:positionV relativeFrom="paragraph">
              <wp:posOffset>418855</wp:posOffset>
            </wp:positionV>
            <wp:extent cx="3195320" cy="1743710"/>
            <wp:effectExtent l="76200" t="76200" r="138430" b="1422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743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204">
        <w:rPr>
          <w:b/>
          <w:color w:val="FF0000"/>
          <w:u w:val="single"/>
        </w:rPr>
        <w:t>IMPORTANT</w:t>
      </w:r>
      <w:r>
        <w:rPr>
          <w:b/>
        </w:rPr>
        <w:t xml:space="preserve">: </w:t>
      </w:r>
      <w:r w:rsidR="00582F25" w:rsidRPr="007320C6">
        <w:rPr>
          <w:b/>
        </w:rPr>
        <w:t>Clear the Log Window prior to executing each PyCommand.</w:t>
      </w:r>
    </w:p>
    <w:p w14:paraId="54035B39" w14:textId="375BE805" w:rsidR="0020016C" w:rsidRDefault="0020016C" w:rsidP="00582F25">
      <w:r w:rsidRPr="00246204">
        <w:rPr>
          <w:noProof/>
          <w:color w:val="FF0000"/>
          <w:u w:val="single"/>
        </w:rPr>
        <w:drawing>
          <wp:anchor distT="0" distB="0" distL="114300" distR="114300" simplePos="0" relativeHeight="251707392" behindDoc="0" locked="0" layoutInCell="1" allowOverlap="1" wp14:anchorId="0D5C83DD" wp14:editId="0E406086">
            <wp:simplePos x="0" y="0"/>
            <wp:positionH relativeFrom="margin">
              <wp:posOffset>-144780</wp:posOffset>
            </wp:positionH>
            <wp:positionV relativeFrom="paragraph">
              <wp:posOffset>233349</wp:posOffset>
            </wp:positionV>
            <wp:extent cx="2931160" cy="1743710"/>
            <wp:effectExtent l="76200" t="76200" r="135890" b="1422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743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2E557" w14:textId="2AE08370" w:rsidR="00582F25" w:rsidRPr="00582F25" w:rsidRDefault="0020016C" w:rsidP="00582F25">
      <w:r w:rsidRPr="0020016C">
        <w:rPr>
          <w:b/>
        </w:rPr>
        <w:t>Question</w:t>
      </w:r>
      <w:r>
        <w:t xml:space="preserve">: </w:t>
      </w:r>
      <w:r w:rsidRPr="0020016C">
        <w:rPr>
          <w:b/>
          <w:color w:val="984806" w:themeColor="accent6" w:themeShade="80"/>
        </w:rPr>
        <w:t>Where is the output of the print, return and dbugr.log statement</w:t>
      </w:r>
      <w:r>
        <w:rPr>
          <w:b/>
          <w:color w:val="984806" w:themeColor="accent6" w:themeShade="80"/>
        </w:rPr>
        <w:t>s</w:t>
      </w:r>
      <w:r w:rsidRPr="0020016C">
        <w:rPr>
          <w:b/>
          <w:color w:val="984806" w:themeColor="accent6" w:themeShade="80"/>
        </w:rPr>
        <w:t xml:space="preserve"> and function?</w:t>
      </w:r>
    </w:p>
    <w:p w14:paraId="6382A91C" w14:textId="062872D7" w:rsidR="00B50963" w:rsidRDefault="00B50963" w:rsidP="001330A5">
      <w:pPr>
        <w:pStyle w:val="Heading1"/>
      </w:pPr>
      <w:bookmarkStart w:id="5" w:name="_Toc477255281"/>
      <w:bookmarkStart w:id="6" w:name="_Hlk67591465"/>
      <w:r>
        <w:lastRenderedPageBreak/>
        <w:t xml:space="preserve">Problem </w:t>
      </w:r>
      <w:proofErr w:type="gramStart"/>
      <w:r w:rsidR="00501CD1">
        <w:t>2</w:t>
      </w:r>
      <w:bookmarkEnd w:id="5"/>
      <w:r w:rsidR="008B59ED">
        <w:t xml:space="preserve">  (</w:t>
      </w:r>
      <w:proofErr w:type="gramEnd"/>
      <w:r w:rsidR="008B59ED">
        <w:t>15)</w:t>
      </w:r>
      <w:bookmarkEnd w:id="6"/>
    </w:p>
    <w:p w14:paraId="58CA4E89" w14:textId="77777777" w:rsidR="00742D5D" w:rsidRPr="00742D5D" w:rsidRDefault="00742D5D" w:rsidP="00742D5D"/>
    <w:p w14:paraId="35BF91CB" w14:textId="1C8E4D2F" w:rsidR="00656871" w:rsidRDefault="007549A4" w:rsidP="007549A4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Write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Pr="003A2256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PyCommand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script name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d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7549A4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m0</w:t>
      </w:r>
      <w:r w:rsidR="003A2256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7</w:t>
      </w:r>
      <w:r w:rsidRPr="007549A4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p02.py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that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output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 single line</w:t>
      </w:r>
      <w:r w:rsidR="0065687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in the </w:t>
      </w:r>
      <w:r w:rsidR="00656871" w:rsidRPr="00656871">
        <w:rPr>
          <w:rFonts w:ascii="Arial" w:eastAsia="Times New Roman" w:hAnsi="Arial" w:cs="Arial"/>
          <w:b/>
          <w:color w:val="auto"/>
          <w:sz w:val="22"/>
          <w:szCs w:val="22"/>
          <w:u w:val="single"/>
          <w:lang w:eastAsia="en-US" w:bidi="ar-SA"/>
        </w:rPr>
        <w:t>status bar</w:t>
      </w:r>
      <w:r w:rsidRPr="007549A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3A2256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as show</w:t>
      </w:r>
      <w:r w:rsidR="0065687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n:</w:t>
      </w:r>
    </w:p>
    <w:p w14:paraId="1148F0A4" w14:textId="77777777" w:rsidR="00656871" w:rsidRPr="00212514" w:rsidRDefault="00656871" w:rsidP="00656871">
      <w:pPr>
        <w:pStyle w:val="BodyText"/>
        <w:ind w:firstLine="720"/>
        <w:rPr>
          <w:rFonts w:ascii="Arial" w:eastAsia="Times New Roman" w:hAnsi="Arial" w:cs="Arial"/>
          <w:color w:val="1F497D" w:themeColor="text2"/>
          <w:sz w:val="22"/>
          <w:szCs w:val="22"/>
          <w:lang w:eastAsia="en-US" w:bidi="ar-SA"/>
        </w:rPr>
      </w:pPr>
      <w:r w:rsidRPr="00212514">
        <w:rPr>
          <w:rFonts w:ascii="Tahoma" w:hAnsi="Tahoma" w:cs="Tahoma"/>
          <w:bCs/>
          <w:color w:val="1F497D" w:themeColor="text2"/>
          <w:sz w:val="28"/>
          <w:szCs w:val="28"/>
        </w:rPr>
        <w:t>" PYCOMMANDS</w:t>
      </w:r>
      <w:r>
        <w:rPr>
          <w:rFonts w:ascii="Tahoma" w:hAnsi="Tahoma" w:cs="Tahoma"/>
          <w:bCs/>
          <w:color w:val="1F497D" w:themeColor="text2"/>
          <w:sz w:val="28"/>
          <w:szCs w:val="28"/>
        </w:rPr>
        <w:t xml:space="preserve"> Executed with X commands</w:t>
      </w:r>
      <w:r w:rsidRPr="00212514">
        <w:rPr>
          <w:rFonts w:ascii="Tahoma" w:hAnsi="Tahoma" w:cs="Tahoma"/>
          <w:bCs/>
          <w:color w:val="1F497D" w:themeColor="text2"/>
          <w:sz w:val="28"/>
          <w:szCs w:val="28"/>
        </w:rPr>
        <w:t>"</w:t>
      </w:r>
    </w:p>
    <w:p w14:paraId="2B7C25DD" w14:textId="57AF934A" w:rsidR="00656871" w:rsidRDefault="00656871" w:rsidP="007549A4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Your PyCommand should also place output to the Log Window. The requirements </w:t>
      </w:r>
      <w:r w:rsidR="0020016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of the </w:t>
      </w:r>
      <w:proofErr w:type="spellStart"/>
      <w:r w:rsidR="0020016C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PyCommand</w:t>
      </w:r>
      <w:proofErr w:type="spellEnd"/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are as follows: </w:t>
      </w:r>
    </w:p>
    <w:p w14:paraId="41A0D095" w14:textId="48245120" w:rsidR="00656871" w:rsidRDefault="00656871" w:rsidP="00390505">
      <w:pPr>
        <w:pStyle w:val="BodyText"/>
        <w:numPr>
          <w:ilvl w:val="0"/>
          <w:numId w:val="10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Your program should </w:t>
      </w:r>
      <w:r w:rsidR="00E27940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allow run the following command </w:t>
      </w:r>
      <w:proofErr w:type="gramStart"/>
      <w:r w:rsidR="00E27940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forms</w:t>
      </w:r>
      <w:r w:rsidR="009A5A0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 </w:t>
      </w:r>
      <w:r w:rsidR="009A5A04">
        <w:t>(</w:t>
      </w:r>
      <w:proofErr w:type="gramEnd"/>
      <w:r w:rsidR="009A5A04" w:rsidRPr="00436212">
        <w:rPr>
          <w:b/>
        </w:rPr>
        <w:t>5pts</w:t>
      </w:r>
      <w:r w:rsidR="009A5A04">
        <w:t>)</w:t>
      </w:r>
    </w:p>
    <w:p w14:paraId="4E264029" w14:textId="4793296F" w:rsidR="003A2256" w:rsidRDefault="00546BE2" w:rsidP="00390505">
      <w:pPr>
        <w:pStyle w:val="BodyText"/>
        <w:numPr>
          <w:ilvl w:val="1"/>
          <w:numId w:val="10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proofErr w:type="gramStart"/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!m07p02.py</w:t>
      </w:r>
      <w:proofErr w:type="gramEnd"/>
    </w:p>
    <w:p w14:paraId="73A9534C" w14:textId="041284B8" w:rsidR="00656871" w:rsidRDefault="00656871" w:rsidP="00390505">
      <w:pPr>
        <w:pStyle w:val="BodyText"/>
        <w:numPr>
          <w:ilvl w:val="1"/>
          <w:numId w:val="10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proofErr w:type="gramStart"/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!m07p02.py</w:t>
      </w:r>
      <w:proofErr w:type="gramEnd"/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first</w:t>
      </w:r>
    </w:p>
    <w:p w14:paraId="557A3F44" w14:textId="530589C0" w:rsidR="00656871" w:rsidRDefault="00656871" w:rsidP="00390505">
      <w:pPr>
        <w:pStyle w:val="BodyText"/>
        <w:numPr>
          <w:ilvl w:val="1"/>
          <w:numId w:val="10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proofErr w:type="gramStart"/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!m07p02.py</w:t>
      </w:r>
      <w:proofErr w:type="gramEnd"/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first second third</w:t>
      </w:r>
    </w:p>
    <w:p w14:paraId="16825B00" w14:textId="77777777" w:rsidR="00E27940" w:rsidRDefault="00E27940" w:rsidP="00E27940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</w:p>
    <w:p w14:paraId="29886B45" w14:textId="37C2429E" w:rsidR="00656871" w:rsidRDefault="00E27940" w:rsidP="00390505">
      <w:pPr>
        <w:pStyle w:val="BodyText"/>
        <w:numPr>
          <w:ilvl w:val="0"/>
          <w:numId w:val="10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Your program will then print the following output to the </w:t>
      </w:r>
      <w:r w:rsidRPr="008B59ED">
        <w:rPr>
          <w:rFonts w:ascii="Arial" w:eastAsia="Times New Roman" w:hAnsi="Arial" w:cs="Arial"/>
          <w:b/>
          <w:color w:val="auto"/>
          <w:sz w:val="28"/>
          <w:szCs w:val="22"/>
          <w:u w:val="single"/>
          <w:lang w:eastAsia="en-US" w:bidi="ar-SA"/>
        </w:rPr>
        <w:t xml:space="preserve">Log </w:t>
      </w:r>
      <w:proofErr w:type="gramStart"/>
      <w:r w:rsidRPr="008B59ED">
        <w:rPr>
          <w:rFonts w:ascii="Arial" w:eastAsia="Times New Roman" w:hAnsi="Arial" w:cs="Arial"/>
          <w:b/>
          <w:color w:val="auto"/>
          <w:sz w:val="28"/>
          <w:szCs w:val="22"/>
          <w:u w:val="single"/>
          <w:lang w:eastAsia="en-US" w:bidi="ar-SA"/>
        </w:rPr>
        <w:t>Window</w:t>
      </w:r>
      <w:r w:rsidR="009A5A04">
        <w:rPr>
          <w:rFonts w:ascii="Arial" w:eastAsia="Times New Roman" w:hAnsi="Arial" w:cs="Arial"/>
          <w:b/>
          <w:color w:val="auto"/>
          <w:sz w:val="28"/>
          <w:szCs w:val="22"/>
          <w:u w:val="single"/>
          <w:lang w:eastAsia="en-US" w:bidi="ar-SA"/>
        </w:rPr>
        <w:t xml:space="preserve">  </w:t>
      </w:r>
      <w:r w:rsidR="009A5A04">
        <w:t>(</w:t>
      </w:r>
      <w:proofErr w:type="gramEnd"/>
      <w:r w:rsidR="009A5A04" w:rsidRPr="00436212">
        <w:rPr>
          <w:b/>
        </w:rPr>
        <w:t>5pts</w:t>
      </w:r>
      <w:r w:rsidR="009A5A04">
        <w:t>)</w:t>
      </w:r>
    </w:p>
    <w:p w14:paraId="1C80F3D9" w14:textId="77709CED" w:rsidR="00E27940" w:rsidRPr="008B59ED" w:rsidRDefault="008B59ED" w:rsidP="00390505">
      <w:pPr>
        <w:pStyle w:val="BodyText"/>
        <w:numPr>
          <w:ilvl w:val="1"/>
          <w:numId w:val="10"/>
        </w:numPr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</w:pPr>
      <w:proofErr w:type="gramStart"/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!m</w:t>
      </w:r>
      <w:proofErr w:type="gramEnd"/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07p02</w:t>
      </w:r>
    </w:p>
    <w:p w14:paraId="120E904A" w14:textId="16ABA9D3" w:rsidR="00E27940" w:rsidRPr="008B59ED" w:rsidRDefault="00E27940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Running m07p02.py ...</w:t>
      </w:r>
    </w:p>
    <w:p w14:paraId="53C21D0E" w14:textId="529EB8ED" w:rsidR="00E27940" w:rsidRPr="008B59ED" w:rsidRDefault="00E27940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Program </w:t>
      </w:r>
      <w:proofErr w:type="spell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args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are:</w:t>
      </w:r>
    </w:p>
    <w:p w14:paraId="22ED106E" w14:textId="7D42F32A" w:rsidR="00E27940" w:rsidRDefault="00E27940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proofErr w:type="spell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Pycommand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executed with </w:t>
      </w:r>
      <w:r w:rsid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0</w:t>
      </w: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arguments</w:t>
      </w:r>
    </w:p>
    <w:p w14:paraId="4D8F85D2" w14:textId="32BCCE87" w:rsidR="008B59ED" w:rsidRPr="008B59ED" w:rsidRDefault="008B59ED" w:rsidP="00390505">
      <w:pPr>
        <w:pStyle w:val="BodyText"/>
        <w:numPr>
          <w:ilvl w:val="0"/>
          <w:numId w:val="11"/>
        </w:numPr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</w:pPr>
      <w:proofErr w:type="gramStart"/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!m</w:t>
      </w:r>
      <w:proofErr w:type="gramEnd"/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07p02 first</w:t>
      </w:r>
    </w:p>
    <w:p w14:paraId="160D99B1" w14:textId="77777777" w:rsidR="008B59ED" w:rsidRP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Running m07p02.py ...</w:t>
      </w:r>
    </w:p>
    <w:p w14:paraId="22CDCAF5" w14:textId="77777777" w:rsidR="008B59ED" w:rsidRP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Program </w:t>
      </w:r>
      <w:proofErr w:type="spell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args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are:</w:t>
      </w:r>
    </w:p>
    <w:p w14:paraId="4BEFE08F" w14:textId="77777777" w:rsidR="008B59ED" w:rsidRP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  </w:t>
      </w:r>
      <w:proofErr w:type="spellStart"/>
      <w:proofErr w:type="gram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[</w:t>
      </w:r>
      <w:proofErr w:type="gram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0]: first</w:t>
      </w:r>
    </w:p>
    <w:p w14:paraId="58584658" w14:textId="5F354D7A" w:rsid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proofErr w:type="spell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Pycommand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executed with </w:t>
      </w:r>
      <w:r>
        <w:rPr>
          <w:rFonts w:ascii="Tahoma" w:hAnsi="Tahoma" w:cs="Tahoma"/>
          <w:b/>
          <w:bCs/>
          <w:color w:val="1F497D" w:themeColor="text2"/>
          <w:sz w:val="20"/>
          <w:szCs w:val="28"/>
        </w:rPr>
        <w:t>1</w:t>
      </w: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</w:t>
      </w:r>
      <w:proofErr w:type="gram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arguments</w:t>
      </w:r>
      <w:proofErr w:type="gramEnd"/>
    </w:p>
    <w:p w14:paraId="0604F987" w14:textId="757C17C1" w:rsidR="008B59ED" w:rsidRPr="008B59ED" w:rsidRDefault="008B59ED" w:rsidP="00390505">
      <w:pPr>
        <w:pStyle w:val="BodyText"/>
        <w:numPr>
          <w:ilvl w:val="0"/>
          <w:numId w:val="11"/>
        </w:numPr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</w:pPr>
      <w:bookmarkStart w:id="7" w:name="_Hlk67606967"/>
      <w:proofErr w:type="gramStart"/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!m</w:t>
      </w:r>
      <w:proofErr w:type="gramEnd"/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07p02 first second third</w:t>
      </w:r>
    </w:p>
    <w:p w14:paraId="07E559C8" w14:textId="77777777" w:rsidR="008B59ED" w:rsidRP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Running m07p02.py ...</w:t>
      </w:r>
    </w:p>
    <w:p w14:paraId="04B207CE" w14:textId="77777777" w:rsidR="008B59ED" w:rsidRP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Program </w:t>
      </w:r>
      <w:proofErr w:type="spell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args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are:</w:t>
      </w:r>
    </w:p>
    <w:p w14:paraId="3CE21B84" w14:textId="77777777" w:rsidR="008B59ED" w:rsidRP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  </w:t>
      </w:r>
      <w:proofErr w:type="spellStart"/>
      <w:proofErr w:type="gram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[</w:t>
      </w:r>
      <w:proofErr w:type="gram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0]: first</w:t>
      </w:r>
    </w:p>
    <w:p w14:paraId="49465AD7" w14:textId="77777777" w:rsidR="008B59ED" w:rsidRP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  </w:t>
      </w:r>
      <w:proofErr w:type="spellStart"/>
      <w:proofErr w:type="gram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[</w:t>
      </w:r>
      <w:proofErr w:type="gram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1]: second</w:t>
      </w:r>
    </w:p>
    <w:p w14:paraId="2B17B350" w14:textId="77777777" w:rsidR="008B59ED" w:rsidRPr="008B59ED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  </w:t>
      </w:r>
      <w:proofErr w:type="spellStart"/>
      <w:proofErr w:type="gram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[</w:t>
      </w:r>
      <w:proofErr w:type="gram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2]: third</w:t>
      </w:r>
    </w:p>
    <w:p w14:paraId="462EA1E0" w14:textId="4746C94C" w:rsidR="008B59ED" w:rsidRPr="00E27940" w:rsidRDefault="008B59ED" w:rsidP="008B59ED">
      <w:pPr>
        <w:pStyle w:val="BodyText"/>
        <w:spacing w:line="240" w:lineRule="auto"/>
        <w:ind w:left="1080" w:firstLine="720"/>
        <w:rPr>
          <w:rFonts w:ascii="Tahoma" w:hAnsi="Tahoma" w:cs="Tahoma"/>
          <w:bCs/>
          <w:color w:val="1F497D" w:themeColor="text2"/>
          <w:sz w:val="20"/>
          <w:szCs w:val="28"/>
        </w:rPr>
      </w:pPr>
      <w:proofErr w:type="spell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Pycommand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executed with 3 arguments</w:t>
      </w:r>
    </w:p>
    <w:bookmarkEnd w:id="7"/>
    <w:p w14:paraId="3BC750A1" w14:textId="77777777" w:rsidR="00246204" w:rsidRDefault="00246204" w:rsidP="007549A4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</w:p>
    <w:p w14:paraId="52830940" w14:textId="77D0381D" w:rsidR="0007501D" w:rsidRPr="008B59ED" w:rsidRDefault="0007501D" w:rsidP="00390505">
      <w:pPr>
        <w:pStyle w:val="BodyText"/>
        <w:numPr>
          <w:ilvl w:val="0"/>
          <w:numId w:val="11"/>
        </w:numPr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</w:pPr>
      <w:proofErr w:type="gramStart"/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lastRenderedPageBreak/>
        <w:t>!m</w:t>
      </w:r>
      <w:proofErr w:type="gramEnd"/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 xml:space="preserve">07p02 first </w:t>
      </w:r>
      <w:r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"</w:t>
      </w:r>
      <w:r w:rsidRPr="008B59ED"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second third</w:t>
      </w:r>
      <w:r>
        <w:rPr>
          <w:rFonts w:ascii="Arial" w:eastAsia="Times New Roman" w:hAnsi="Arial" w:cs="Arial"/>
          <w:b/>
          <w:color w:val="C0504D" w:themeColor="accent2"/>
          <w:sz w:val="28"/>
          <w:szCs w:val="22"/>
          <w:lang w:eastAsia="en-US" w:bidi="ar-SA"/>
        </w:rPr>
        <w:t>_forth"</w:t>
      </w:r>
    </w:p>
    <w:p w14:paraId="0806B605" w14:textId="77777777" w:rsidR="0007501D" w:rsidRPr="008B59ED" w:rsidRDefault="0007501D" w:rsidP="0007501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Running m07p02.py ...</w:t>
      </w:r>
    </w:p>
    <w:p w14:paraId="04818229" w14:textId="77777777" w:rsidR="0007501D" w:rsidRPr="008B59ED" w:rsidRDefault="0007501D" w:rsidP="0007501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Program </w:t>
      </w:r>
      <w:proofErr w:type="spell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args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are:</w:t>
      </w:r>
    </w:p>
    <w:p w14:paraId="776B160A" w14:textId="77777777" w:rsidR="0007501D" w:rsidRPr="008B59ED" w:rsidRDefault="0007501D" w:rsidP="0007501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 w:val="20"/>
          <w:szCs w:val="28"/>
        </w:rPr>
      </w:pPr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  </w:t>
      </w:r>
      <w:proofErr w:type="spellStart"/>
      <w:proofErr w:type="gram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Arg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[</w:t>
      </w:r>
      <w:proofErr w:type="gram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0]: first</w:t>
      </w:r>
    </w:p>
    <w:p w14:paraId="623971D8" w14:textId="374CD8AD" w:rsidR="0007501D" w:rsidRPr="008406A2" w:rsidRDefault="0007501D" w:rsidP="0007501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Cs w:val="28"/>
        </w:rPr>
      </w:pPr>
      <w:r w:rsidRPr="008406A2">
        <w:rPr>
          <w:rFonts w:ascii="Tahoma" w:hAnsi="Tahoma" w:cs="Tahoma"/>
          <w:b/>
          <w:bCs/>
          <w:color w:val="1F497D" w:themeColor="text2"/>
          <w:szCs w:val="28"/>
        </w:rPr>
        <w:t xml:space="preserve">   </w:t>
      </w:r>
      <w:proofErr w:type="spellStart"/>
      <w:proofErr w:type="gramStart"/>
      <w:r w:rsidRPr="008406A2">
        <w:rPr>
          <w:rFonts w:ascii="Tahoma" w:hAnsi="Tahoma" w:cs="Tahoma"/>
          <w:b/>
          <w:bCs/>
          <w:color w:val="1F497D" w:themeColor="text2"/>
          <w:szCs w:val="28"/>
        </w:rPr>
        <w:t>Arg</w:t>
      </w:r>
      <w:proofErr w:type="spellEnd"/>
      <w:r w:rsidRPr="008406A2">
        <w:rPr>
          <w:rFonts w:ascii="Tahoma" w:hAnsi="Tahoma" w:cs="Tahoma"/>
          <w:b/>
          <w:bCs/>
          <w:color w:val="1F497D" w:themeColor="text2"/>
          <w:szCs w:val="28"/>
        </w:rPr>
        <w:t>[</w:t>
      </w:r>
      <w:proofErr w:type="gramEnd"/>
      <w:r w:rsidRPr="008406A2">
        <w:rPr>
          <w:rFonts w:ascii="Tahoma" w:hAnsi="Tahoma" w:cs="Tahoma"/>
          <w:b/>
          <w:bCs/>
          <w:color w:val="1F497D" w:themeColor="text2"/>
          <w:szCs w:val="28"/>
        </w:rPr>
        <w:t xml:space="preserve">1]: </w:t>
      </w:r>
      <w:r w:rsidRPr="008406A2">
        <w:rPr>
          <w:rFonts w:ascii="Tahoma" w:hAnsi="Tahoma" w:cs="Tahoma"/>
          <w:b/>
          <w:bCs/>
          <w:color w:val="C0504D" w:themeColor="accent2"/>
          <w:szCs w:val="28"/>
        </w:rPr>
        <w:t>"second</w:t>
      </w:r>
    </w:p>
    <w:p w14:paraId="0D7E352E" w14:textId="09D40DCC" w:rsidR="0007501D" w:rsidRPr="008406A2" w:rsidRDefault="0007501D" w:rsidP="0007501D">
      <w:pPr>
        <w:pStyle w:val="BodyText"/>
        <w:spacing w:line="240" w:lineRule="auto"/>
        <w:ind w:left="1080" w:firstLine="720"/>
        <w:rPr>
          <w:rFonts w:ascii="Tahoma" w:hAnsi="Tahoma" w:cs="Tahoma"/>
          <w:b/>
          <w:bCs/>
          <w:color w:val="1F497D" w:themeColor="text2"/>
          <w:szCs w:val="28"/>
        </w:rPr>
      </w:pPr>
      <w:r w:rsidRPr="008406A2">
        <w:rPr>
          <w:rFonts w:ascii="Tahoma" w:hAnsi="Tahoma" w:cs="Tahoma"/>
          <w:b/>
          <w:bCs/>
          <w:color w:val="1F497D" w:themeColor="text2"/>
          <w:szCs w:val="28"/>
        </w:rPr>
        <w:t xml:space="preserve">   </w:t>
      </w:r>
      <w:proofErr w:type="spellStart"/>
      <w:proofErr w:type="gramStart"/>
      <w:r w:rsidRPr="008406A2">
        <w:rPr>
          <w:rFonts w:ascii="Tahoma" w:hAnsi="Tahoma" w:cs="Tahoma"/>
          <w:b/>
          <w:bCs/>
          <w:color w:val="1F497D" w:themeColor="text2"/>
          <w:szCs w:val="28"/>
        </w:rPr>
        <w:t>Arg</w:t>
      </w:r>
      <w:proofErr w:type="spellEnd"/>
      <w:r w:rsidRPr="008406A2">
        <w:rPr>
          <w:rFonts w:ascii="Tahoma" w:hAnsi="Tahoma" w:cs="Tahoma"/>
          <w:b/>
          <w:bCs/>
          <w:color w:val="1F497D" w:themeColor="text2"/>
          <w:szCs w:val="28"/>
        </w:rPr>
        <w:t>[</w:t>
      </w:r>
      <w:proofErr w:type="gramEnd"/>
      <w:r w:rsidRPr="008406A2">
        <w:rPr>
          <w:rFonts w:ascii="Tahoma" w:hAnsi="Tahoma" w:cs="Tahoma"/>
          <w:b/>
          <w:bCs/>
          <w:color w:val="1F497D" w:themeColor="text2"/>
          <w:szCs w:val="28"/>
        </w:rPr>
        <w:t xml:space="preserve">2]: </w:t>
      </w:r>
      <w:proofErr w:type="spellStart"/>
      <w:r w:rsidRPr="008406A2">
        <w:rPr>
          <w:rFonts w:ascii="Tahoma" w:hAnsi="Tahoma" w:cs="Tahoma"/>
          <w:b/>
          <w:bCs/>
          <w:color w:val="632423" w:themeColor="accent2" w:themeShade="80"/>
          <w:szCs w:val="28"/>
        </w:rPr>
        <w:t>third_forth</w:t>
      </w:r>
      <w:proofErr w:type="spellEnd"/>
      <w:r w:rsidRPr="008406A2">
        <w:rPr>
          <w:rFonts w:ascii="Tahoma" w:hAnsi="Tahoma" w:cs="Tahoma"/>
          <w:b/>
          <w:bCs/>
          <w:color w:val="632423" w:themeColor="accent2" w:themeShade="80"/>
          <w:szCs w:val="28"/>
        </w:rPr>
        <w:t>"</w:t>
      </w:r>
    </w:p>
    <w:p w14:paraId="0B8A0944" w14:textId="77777777" w:rsidR="0007501D" w:rsidRPr="00E27940" w:rsidRDefault="0007501D" w:rsidP="0007501D">
      <w:pPr>
        <w:pStyle w:val="BodyText"/>
        <w:spacing w:line="240" w:lineRule="auto"/>
        <w:ind w:left="1080" w:firstLine="720"/>
        <w:rPr>
          <w:rFonts w:ascii="Tahoma" w:hAnsi="Tahoma" w:cs="Tahoma"/>
          <w:bCs/>
          <w:color w:val="1F497D" w:themeColor="text2"/>
          <w:sz w:val="20"/>
          <w:szCs w:val="28"/>
        </w:rPr>
      </w:pPr>
      <w:proofErr w:type="spellStart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>Pycommand</w:t>
      </w:r>
      <w:proofErr w:type="spellEnd"/>
      <w:r w:rsidRPr="008B59ED">
        <w:rPr>
          <w:rFonts w:ascii="Tahoma" w:hAnsi="Tahoma" w:cs="Tahoma"/>
          <w:b/>
          <w:bCs/>
          <w:color w:val="1F497D" w:themeColor="text2"/>
          <w:sz w:val="20"/>
          <w:szCs w:val="28"/>
        </w:rPr>
        <w:t xml:space="preserve"> executed with 3 arguments</w:t>
      </w:r>
    </w:p>
    <w:p w14:paraId="2703A94F" w14:textId="77777777" w:rsidR="0007501D" w:rsidRDefault="0007501D" w:rsidP="007549A4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</w:p>
    <w:p w14:paraId="528B9882" w14:textId="4372A863" w:rsidR="007C73E8" w:rsidRDefault="00797525" w:rsidP="007549A4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Show a screen shot of the </w:t>
      </w:r>
      <w:r w:rsidR="00656871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PyC</w:t>
      </w:r>
      <w:r w:rsidRPr="00797525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ommand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and the output</w:t>
      </w:r>
      <w:r w:rsidR="003A2256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B86D6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of step d above, </w:t>
      </w:r>
      <w:r w:rsidR="003A2256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in your report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</w:t>
      </w:r>
    </w:p>
    <w:p w14:paraId="628FAB49" w14:textId="70004BCD" w:rsidR="003A2256" w:rsidRPr="00BF06DF" w:rsidRDefault="003A2256" w:rsidP="003A2256">
      <w:pPr>
        <w:pStyle w:val="Heading2"/>
        <w:rPr>
          <w:sz w:val="24"/>
        </w:rPr>
      </w:pPr>
      <w:r w:rsidRPr="00BF06DF">
        <w:rPr>
          <w:sz w:val="24"/>
        </w:rPr>
        <w:t>Questions 2 (</w:t>
      </w:r>
      <w:r w:rsidR="009A5A04">
        <w:rPr>
          <w:sz w:val="24"/>
        </w:rPr>
        <w:t>5pts</w:t>
      </w:r>
      <w:r w:rsidRPr="00BF06DF">
        <w:rPr>
          <w:sz w:val="24"/>
        </w:rPr>
        <w:t>)</w:t>
      </w:r>
    </w:p>
    <w:p w14:paraId="7E9A29D0" w14:textId="12817BFD" w:rsidR="003A2256" w:rsidRDefault="00DA1FA0" w:rsidP="00390505">
      <w:pPr>
        <w:pStyle w:val="ListParagraph"/>
        <w:numPr>
          <w:ilvl w:val="0"/>
          <w:numId w:val="9"/>
        </w:numPr>
        <w:spacing w:after="120" w:line="360" w:lineRule="auto"/>
      </w:pPr>
      <w:r>
        <w:rPr>
          <w:b/>
        </w:rPr>
        <w:t>(</w:t>
      </w:r>
      <w:r>
        <w:rPr>
          <w:b/>
        </w:rPr>
        <w:t>2</w:t>
      </w:r>
      <w:r>
        <w:rPr>
          <w:b/>
        </w:rPr>
        <w:t>pts)</w:t>
      </w:r>
      <w:r>
        <w:rPr>
          <w:b/>
        </w:rPr>
        <w:t xml:space="preserve"> </w:t>
      </w:r>
      <w:r w:rsidR="003A2256" w:rsidRPr="003A2256">
        <w:t>What function</w:t>
      </w:r>
      <w:r w:rsidR="004A6724">
        <w:t>/method</w:t>
      </w:r>
      <w:r w:rsidR="003A2256" w:rsidRPr="003A2256">
        <w:t xml:space="preserve"> did you use to print the output</w:t>
      </w:r>
      <w:r w:rsidR="00BF06DF">
        <w:t xml:space="preserve"> to the status bar</w:t>
      </w:r>
      <w:r w:rsidR="003A2256" w:rsidRPr="003A2256">
        <w:t>?</w:t>
      </w:r>
      <w:r w:rsidR="003A2256">
        <w:t xml:space="preserve"> </w:t>
      </w:r>
    </w:p>
    <w:p w14:paraId="5AABF182" w14:textId="59A3F4D1" w:rsidR="003A2256" w:rsidRPr="003A2256" w:rsidRDefault="00DA1FA0" w:rsidP="00390505">
      <w:pPr>
        <w:pStyle w:val="ListParagraph"/>
        <w:numPr>
          <w:ilvl w:val="0"/>
          <w:numId w:val="9"/>
        </w:numPr>
        <w:spacing w:after="120" w:line="360" w:lineRule="auto"/>
      </w:pPr>
      <w:r>
        <w:rPr>
          <w:b/>
        </w:rPr>
        <w:t xml:space="preserve">(2pts) </w:t>
      </w:r>
      <w:r w:rsidR="003A2256">
        <w:t>What statement is required to make the output show up in the Logs Windows of Immunity?</w:t>
      </w:r>
    </w:p>
    <w:p w14:paraId="238D6420" w14:textId="068968BE" w:rsidR="003A2256" w:rsidRPr="003A2256" w:rsidRDefault="00DA1FA0" w:rsidP="00390505">
      <w:pPr>
        <w:pStyle w:val="ListParagraph"/>
        <w:numPr>
          <w:ilvl w:val="0"/>
          <w:numId w:val="9"/>
        </w:numPr>
        <w:spacing w:after="120" w:line="360" w:lineRule="auto"/>
      </w:pPr>
      <w:r>
        <w:rPr>
          <w:b/>
        </w:rPr>
        <w:t>(</w:t>
      </w:r>
      <w:r>
        <w:rPr>
          <w:b/>
        </w:rPr>
        <w:t>1</w:t>
      </w:r>
      <w:r>
        <w:rPr>
          <w:b/>
        </w:rPr>
        <w:t xml:space="preserve">pts) </w:t>
      </w:r>
      <w:r w:rsidR="003A2256" w:rsidRPr="003A2256">
        <w:t xml:space="preserve">Can you use </w:t>
      </w:r>
      <w:r w:rsidR="00246204">
        <w:t xml:space="preserve">the </w:t>
      </w:r>
      <w:r w:rsidR="003A2256" w:rsidRPr="003A2256">
        <w:t>python print statement to display information</w:t>
      </w:r>
      <w:r w:rsidR="003A2256">
        <w:t>?</w:t>
      </w:r>
    </w:p>
    <w:p w14:paraId="77F7EC85" w14:textId="0F7EDBC3" w:rsidR="00212514" w:rsidRDefault="00212514" w:rsidP="00212514">
      <w:pPr>
        <w:pStyle w:val="TextBody"/>
        <w:ind w:left="720"/>
        <w:rPr>
          <w:rFonts w:ascii="Tahoma" w:hAnsi="Tahoma" w:cs="Tahoma"/>
          <w:bCs/>
          <w:sz w:val="28"/>
          <w:szCs w:val="28"/>
        </w:rPr>
      </w:pPr>
    </w:p>
    <w:p w14:paraId="24741173" w14:textId="07971836" w:rsidR="00212514" w:rsidRDefault="00212514" w:rsidP="00212514">
      <w:pPr>
        <w:pStyle w:val="TextBody"/>
        <w:rPr>
          <w:rFonts w:ascii="Tahoma" w:hAnsi="Tahoma" w:cs="Tahoma"/>
          <w:bCs/>
          <w:sz w:val="28"/>
          <w:szCs w:val="28"/>
        </w:rPr>
      </w:pPr>
    </w:p>
    <w:p w14:paraId="269E761C" w14:textId="410D074D" w:rsidR="00B50963" w:rsidRDefault="00B50963" w:rsidP="00DA1FA0">
      <w:pPr>
        <w:pStyle w:val="Heading1"/>
      </w:pPr>
      <w:bookmarkStart w:id="8" w:name="_Toc477255282"/>
      <w:r>
        <w:lastRenderedPageBreak/>
        <w:t xml:space="preserve">Problem </w:t>
      </w:r>
      <w:proofErr w:type="gramStart"/>
      <w:r w:rsidR="001C39D4">
        <w:t>3</w:t>
      </w:r>
      <w:bookmarkEnd w:id="8"/>
      <w:r w:rsidR="00436212">
        <w:t xml:space="preserve">  (</w:t>
      </w:r>
      <w:proofErr w:type="gramEnd"/>
      <w:r w:rsidR="00436212">
        <w:t>10)</w:t>
      </w:r>
    </w:p>
    <w:p w14:paraId="6DCEA58D" w14:textId="70288F4A" w:rsidR="00BD6DFC" w:rsidRDefault="00E5636E" w:rsidP="00390505">
      <w:pPr>
        <w:pStyle w:val="ListParagraph"/>
        <w:numPr>
          <w:ilvl w:val="0"/>
          <w:numId w:val="3"/>
        </w:numPr>
        <w:spacing w:after="120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C87E83B" wp14:editId="6199A7DE">
                <wp:simplePos x="0" y="0"/>
                <wp:positionH relativeFrom="column">
                  <wp:posOffset>660914</wp:posOffset>
                </wp:positionH>
                <wp:positionV relativeFrom="paragraph">
                  <wp:posOffset>362895</wp:posOffset>
                </wp:positionV>
                <wp:extent cx="3822700" cy="1404620"/>
                <wp:effectExtent l="0" t="0" r="2540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8741F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#include&lt;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stdio.h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&gt;</w:t>
                            </w:r>
                          </w:p>
                          <w:p w14:paraId="3B6BB90E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#include&lt;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string.h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&gt;</w:t>
                            </w:r>
                          </w:p>
                          <w:p w14:paraId="2EA7283A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</w:p>
                          <w:p w14:paraId="5DBF0040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char </w:t>
                            </w:r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label[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]="The address of main is ";</w:t>
                            </w:r>
                          </w:p>
                          <w:p w14:paraId="03798686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</w:p>
                          <w:p w14:paraId="682A6C0A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void 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print_all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(char *</w:t>
                            </w:r>
                            <w:proofErr w:type="spellStart"/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label,void</w:t>
                            </w:r>
                            <w:proofErr w:type="spellEnd"/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*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addr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)</w:t>
                            </w:r>
                          </w:p>
                          <w:p w14:paraId="3E7F9FAA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{</w:t>
                            </w:r>
                          </w:p>
                          <w:p w14:paraId="411D030A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</w:t>
                            </w: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printf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("%s: 0x%08x\n", </w:t>
                            </w:r>
                            <w:proofErr w:type="spellStart"/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label,addr</w:t>
                            </w:r>
                            <w:proofErr w:type="spellEnd"/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);</w:t>
                            </w:r>
                          </w:p>
                          <w:p w14:paraId="110A7F03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}</w:t>
                            </w:r>
                          </w:p>
                          <w:p w14:paraId="5AB74A8A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</w:p>
                          <w:p w14:paraId="44B36FAB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int main (int 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argc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, char **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argv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)</w:t>
                            </w:r>
                          </w:p>
                          <w:p w14:paraId="32CFBD4D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{</w:t>
                            </w:r>
                          </w:p>
                          <w:p w14:paraId="669E0611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char </w:t>
                            </w:r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input[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10];</w:t>
                            </w:r>
                          </w:p>
                          <w:p w14:paraId="575BA4DF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char </w:t>
                            </w:r>
                            <w:proofErr w:type="spellStart"/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ans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[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] = "yes";</w:t>
                            </w:r>
                          </w:p>
                          <w:p w14:paraId="71D0F206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</w:p>
                          <w:p w14:paraId="77E1C969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printf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(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"Do you want to know the address of main: ");</w:t>
                            </w:r>
                          </w:p>
                          <w:p w14:paraId="2BF8BD74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scanf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(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" %s", input);</w:t>
                            </w:r>
                          </w:p>
                          <w:p w14:paraId="0088CBCF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</w:p>
                          <w:p w14:paraId="1AFF6E50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</w:p>
                          <w:p w14:paraId="5437A9AF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void *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addr_of_</w:t>
                            </w:r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main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;   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      // void pointer</w:t>
                            </w:r>
                          </w:p>
                          <w:p w14:paraId="767593DF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addr_of_main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= (void *) &amp;</w:t>
                            </w:r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main;  /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/ Address of main</w:t>
                            </w:r>
                          </w:p>
                          <w:p w14:paraId="17B6CCBF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</w:p>
                          <w:p w14:paraId="5AD9833E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strcmp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(input, 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ans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) == 0)</w:t>
                            </w:r>
                          </w:p>
                          <w:p w14:paraId="658CC2C7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    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print_all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label,addr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_of_main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); // print functions</w:t>
                            </w:r>
                          </w:p>
                          <w:p w14:paraId="641943A7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</w:p>
                          <w:p w14:paraId="38454512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</w:t>
                            </w:r>
                            <w:proofErr w:type="spell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printf</w:t>
                            </w:r>
                            <w:proofErr w:type="spell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("Done."</w:t>
                            </w:r>
                            <w:proofErr w:type="gramStart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);   </w:t>
                            </w:r>
                            <w:proofErr w:type="gramEnd"/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// Exit</w:t>
                            </w:r>
                          </w:p>
                          <w:p w14:paraId="5477907D" w14:textId="77777777" w:rsidR="00246204" w:rsidRPr="00246204" w:rsidRDefault="00246204" w:rsidP="00246204">
                            <w:pPr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</w:pPr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 xml:space="preserve">    return 0;</w:t>
                            </w:r>
                          </w:p>
                          <w:p w14:paraId="4F32F897" w14:textId="09EEFA28" w:rsidR="00E5636E" w:rsidRDefault="00246204" w:rsidP="00246204">
                            <w:r w:rsidRPr="00246204">
                              <w:rPr>
                                <w:rFonts w:eastAsia="Droid Sans"/>
                                <w:color w:val="00000A"/>
                                <w:szCs w:val="24"/>
                                <w:lang w:eastAsia="zh-CN"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7E83B" id="Text Box 2" o:spid="_x0000_s1032" type="#_x0000_t202" style="position:absolute;left:0;text-align:left;margin-left:52.05pt;margin-top:28.55pt;width:301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" fillcolor="#4f81bd [3204]">
                <v:textbox style="mso-fit-shape-to-text:t">
                  <w:txbxContent>
                    <w:p w14:paraId="6B58741F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#include&lt;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stdio.h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&gt;</w:t>
                      </w:r>
                    </w:p>
                    <w:p w14:paraId="3B6BB90E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#include&lt;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string.h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&gt;</w:t>
                      </w:r>
                    </w:p>
                    <w:p w14:paraId="2EA7283A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</w:p>
                    <w:p w14:paraId="5DBF0040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char </w:t>
                      </w:r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label[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]="The address of main is ";</w:t>
                      </w:r>
                    </w:p>
                    <w:p w14:paraId="03798686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</w:p>
                    <w:p w14:paraId="682A6C0A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void 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print_all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(char *</w:t>
                      </w:r>
                      <w:proofErr w:type="spellStart"/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label,void</w:t>
                      </w:r>
                      <w:proofErr w:type="spellEnd"/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*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addr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)</w:t>
                      </w:r>
                    </w:p>
                    <w:p w14:paraId="3E7F9FAA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{</w:t>
                      </w:r>
                    </w:p>
                    <w:p w14:paraId="411D030A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</w:t>
                      </w: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ab/>
                        <w:t xml:space="preserve"> 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printf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("%s: 0x%08x\n", </w:t>
                      </w:r>
                      <w:proofErr w:type="spellStart"/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label,addr</w:t>
                      </w:r>
                      <w:proofErr w:type="spellEnd"/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);</w:t>
                      </w:r>
                    </w:p>
                    <w:p w14:paraId="110A7F03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}</w:t>
                      </w:r>
                    </w:p>
                    <w:p w14:paraId="5AB74A8A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</w:p>
                    <w:p w14:paraId="44B36FAB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int main (int 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argc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, char **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argv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)</w:t>
                      </w:r>
                    </w:p>
                    <w:p w14:paraId="32CFBD4D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{</w:t>
                      </w:r>
                    </w:p>
                    <w:p w14:paraId="669E0611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char </w:t>
                      </w:r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input[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10];</w:t>
                      </w:r>
                    </w:p>
                    <w:p w14:paraId="575BA4DF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char </w:t>
                      </w:r>
                      <w:proofErr w:type="spellStart"/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ans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[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] = "yes";</w:t>
                      </w:r>
                    </w:p>
                    <w:p w14:paraId="71D0F206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</w:p>
                    <w:p w14:paraId="77E1C969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printf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(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"Do you want to know the address of main: ");</w:t>
                      </w:r>
                    </w:p>
                    <w:p w14:paraId="2BF8BD74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scanf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(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" %s", input);</w:t>
                      </w:r>
                    </w:p>
                    <w:p w14:paraId="0088CBCF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</w:p>
                    <w:p w14:paraId="1AFF6E50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</w:p>
                    <w:p w14:paraId="5437A9AF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void *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addr_of_</w:t>
                      </w:r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main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;   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      // void pointer</w:t>
                      </w:r>
                    </w:p>
                    <w:p w14:paraId="767593DF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addr_of_main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= (void *) &amp;</w:t>
                      </w:r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main;  /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/ Address of main</w:t>
                      </w:r>
                    </w:p>
                    <w:p w14:paraId="17B6CCBF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</w:p>
                    <w:p w14:paraId="5AD9833E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if(</w:t>
                      </w:r>
                      <w:proofErr w:type="spellStart"/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strcmp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(input, 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ans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) == 0)</w:t>
                      </w:r>
                    </w:p>
                    <w:p w14:paraId="658CC2C7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    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print_all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(</w:t>
                      </w:r>
                      <w:proofErr w:type="spellStart"/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label,addr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_of_main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); // print functions</w:t>
                      </w:r>
                    </w:p>
                    <w:p w14:paraId="641943A7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</w:p>
                    <w:p w14:paraId="38454512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</w:t>
                      </w:r>
                      <w:proofErr w:type="spell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printf</w:t>
                      </w:r>
                      <w:proofErr w:type="spell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("Done."</w:t>
                      </w:r>
                      <w:proofErr w:type="gramStart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);   </w:t>
                      </w:r>
                      <w:proofErr w:type="gramEnd"/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// Exit</w:t>
                      </w:r>
                    </w:p>
                    <w:p w14:paraId="5477907D" w14:textId="77777777" w:rsidR="00246204" w:rsidRPr="00246204" w:rsidRDefault="00246204" w:rsidP="00246204">
                      <w:pPr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</w:pPr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 xml:space="preserve">    return 0;</w:t>
                      </w:r>
                    </w:p>
                    <w:p w14:paraId="4F32F897" w14:textId="09EEFA28" w:rsidR="00E5636E" w:rsidRDefault="00246204" w:rsidP="00246204">
                      <w:r w:rsidRPr="00246204">
                        <w:rPr>
                          <w:rFonts w:eastAsia="Droid Sans"/>
                          <w:color w:val="00000A"/>
                          <w:szCs w:val="24"/>
                          <w:lang w:eastAsia="zh-CN" w:bidi="hi-IN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7E74" w:rsidRPr="00567E74">
        <w:t xml:space="preserve">Write </w:t>
      </w:r>
      <w:r w:rsidR="00567E74">
        <w:t xml:space="preserve">a </w:t>
      </w:r>
      <w:r w:rsidR="00567E74" w:rsidRPr="00567E74">
        <w:t xml:space="preserve">C program </w:t>
      </w:r>
      <w:r w:rsidR="00567E74">
        <w:t xml:space="preserve">named </w:t>
      </w:r>
      <w:r w:rsidR="00567E74" w:rsidRPr="00567E74">
        <w:rPr>
          <w:b/>
        </w:rPr>
        <w:t>callprintf.c</w:t>
      </w:r>
      <w:r w:rsidR="001330A5" w:rsidRPr="001330A5">
        <w:t>:</w:t>
      </w:r>
    </w:p>
    <w:p w14:paraId="484B7597" w14:textId="503DDBDD" w:rsidR="00567E74" w:rsidRDefault="00567E74" w:rsidP="00390505">
      <w:pPr>
        <w:pStyle w:val="ListParagraph"/>
        <w:keepLines/>
        <w:numPr>
          <w:ilvl w:val="0"/>
          <w:numId w:val="3"/>
        </w:numPr>
        <w:spacing w:before="240" w:after="120"/>
        <w:ind w:left="360"/>
      </w:pPr>
      <w:r>
        <w:t>Compile it:</w:t>
      </w:r>
    </w:p>
    <w:p w14:paraId="3C7FC4A0" w14:textId="69D622A5" w:rsidR="00567E74" w:rsidRDefault="00567E74" w:rsidP="00F614EE">
      <w:pPr>
        <w:pStyle w:val="BodyText"/>
        <w:keepLines/>
        <w:widowControl/>
        <w:spacing w:after="0" w:line="240" w:lineRule="auto"/>
        <w:ind w:left="360"/>
        <w:rPr>
          <w:rFonts w:ascii="Courier New" w:hAnsi="Courier New"/>
          <w:sz w:val="22"/>
        </w:rPr>
      </w:pPr>
      <w:r w:rsidRPr="00567E74">
        <w:rPr>
          <w:rFonts w:ascii="Courier New" w:hAnsi="Courier New"/>
          <w:sz w:val="22"/>
        </w:rPr>
        <w:t xml:space="preserve">gcc -g </w:t>
      </w:r>
      <w:r w:rsidR="00797525">
        <w:rPr>
          <w:rFonts w:ascii="Courier New" w:hAnsi="Courier New"/>
          <w:sz w:val="22"/>
        </w:rPr>
        <w:t xml:space="preserve">-m32 </w:t>
      </w:r>
      <w:r w:rsidRPr="00567E74">
        <w:rPr>
          <w:rFonts w:ascii="Courier New" w:hAnsi="Courier New"/>
          <w:sz w:val="22"/>
        </w:rPr>
        <w:t>-O0 -o callprintf callprintf.c</w:t>
      </w:r>
    </w:p>
    <w:p w14:paraId="1A817265" w14:textId="56CA3086" w:rsidR="00567E74" w:rsidRDefault="00567E74" w:rsidP="00390505">
      <w:pPr>
        <w:pStyle w:val="ListParagraph"/>
        <w:numPr>
          <w:ilvl w:val="0"/>
          <w:numId w:val="3"/>
        </w:numPr>
        <w:spacing w:before="240" w:after="120"/>
        <w:ind w:left="360"/>
        <w:contextualSpacing w:val="0"/>
      </w:pPr>
      <w:r>
        <w:t>Debug the program</w:t>
      </w:r>
      <w:r w:rsidR="00D26D8F">
        <w:t>, single step from the entry point until you find the main function.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3098DD7D" w14:textId="77777777" w:rsidR="00D26D8F" w:rsidRDefault="00567E74" w:rsidP="00390505">
      <w:pPr>
        <w:pStyle w:val="ListParagraph"/>
        <w:numPr>
          <w:ilvl w:val="0"/>
          <w:numId w:val="5"/>
        </w:numPr>
        <w:spacing w:after="120"/>
        <w:contextualSpacing w:val="0"/>
      </w:pPr>
      <w:r>
        <w:t>L</w:t>
      </w:r>
      <w:r w:rsidRPr="00567E74">
        <w:t>ocate the call to</w:t>
      </w:r>
      <w:r w:rsidR="00F83151">
        <w:t xml:space="preserve"> the</w:t>
      </w:r>
      <w:r w:rsidRPr="00567E74">
        <w:t xml:space="preserve"> </w:t>
      </w:r>
      <w:r w:rsidRPr="00567E74">
        <w:rPr>
          <w:b/>
        </w:rPr>
        <w:t>print_all()</w:t>
      </w:r>
      <w:r w:rsidRPr="00567E74">
        <w:t xml:space="preserve"> function. </w:t>
      </w:r>
      <w:r w:rsidR="00D26D8F">
        <w:t>Make note of</w:t>
      </w:r>
      <w:r w:rsidRPr="00567E74">
        <w:t xml:space="preserve"> how the parameters are passed on the stack. </w:t>
      </w:r>
    </w:p>
    <w:p w14:paraId="0F2AF226" w14:textId="075A94FD" w:rsidR="00567E74" w:rsidRDefault="00D26D8F" w:rsidP="00C331D4">
      <w:pPr>
        <w:pStyle w:val="ListParagraph"/>
        <w:spacing w:after="120"/>
        <w:rPr>
          <w:b/>
          <w:color w:val="C0504D" w:themeColor="accent2"/>
          <w:sz w:val="28"/>
        </w:rPr>
      </w:pPr>
      <w:r w:rsidRPr="00C00A18">
        <w:rPr>
          <w:b/>
          <w:color w:val="4F6228" w:themeColor="accent3" w:themeShade="80"/>
        </w:rPr>
        <w:t xml:space="preserve">Show a screenshot of the instructions used to place items on the stack and the stack to confirm that those values are on the stack. </w:t>
      </w:r>
      <w:r w:rsidRPr="00C00A18">
        <w:rPr>
          <w:b/>
          <w:color w:val="C0504D" w:themeColor="accent2"/>
          <w:sz w:val="28"/>
        </w:rPr>
        <w:t xml:space="preserve">Showing the entire </w:t>
      </w:r>
      <w:r w:rsidRPr="00C00A18">
        <w:rPr>
          <w:b/>
          <w:color w:val="C0504D" w:themeColor="accent2"/>
          <w:sz w:val="28"/>
        </w:rPr>
        <w:lastRenderedPageBreak/>
        <w:t>stack and the entire disassembly window will result in a score of 0. You MUST highlight the instructions and the values.</w:t>
      </w:r>
    </w:p>
    <w:p w14:paraId="3738A0A0" w14:textId="77777777" w:rsidR="00C331D4" w:rsidRPr="00C00A18" w:rsidRDefault="00C331D4" w:rsidP="00C331D4">
      <w:pPr>
        <w:pStyle w:val="ListParagraph"/>
        <w:spacing w:after="120"/>
        <w:rPr>
          <w:b/>
        </w:rPr>
      </w:pPr>
    </w:p>
    <w:p w14:paraId="21996D9E" w14:textId="2E5BD629" w:rsidR="004A7FDF" w:rsidRDefault="00567E74" w:rsidP="00390505">
      <w:pPr>
        <w:pStyle w:val="ListParagraph"/>
        <w:numPr>
          <w:ilvl w:val="0"/>
          <w:numId w:val="5"/>
        </w:numPr>
        <w:spacing w:after="120"/>
        <w:contextualSpacing w:val="0"/>
      </w:pPr>
      <w:r w:rsidRPr="00567E74">
        <w:t xml:space="preserve">Set up a breakpoint on </w:t>
      </w:r>
      <w:r>
        <w:t xml:space="preserve">the </w:t>
      </w:r>
      <w:r w:rsidRPr="00567E74">
        <w:t xml:space="preserve">entry to the </w:t>
      </w:r>
      <w:r w:rsidRPr="00F4401A">
        <w:rPr>
          <w:b/>
        </w:rPr>
        <w:t>print_all</w:t>
      </w:r>
      <w:r w:rsidRPr="00567E74">
        <w:t xml:space="preserve">() function, </w:t>
      </w:r>
      <w:r>
        <w:t xml:space="preserve">and </w:t>
      </w:r>
      <w:r w:rsidRPr="00567E74">
        <w:t xml:space="preserve">then single-step through the function up to the </w:t>
      </w:r>
      <w:r w:rsidRPr="00F4401A">
        <w:rPr>
          <w:b/>
        </w:rPr>
        <w:t>prinf</w:t>
      </w:r>
      <w:r w:rsidRPr="00567E74">
        <w:t xml:space="preserve">() function call. 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5FF4A1EC" w14:textId="39126B6D" w:rsidR="00C331D4" w:rsidRPr="00C00A18" w:rsidRDefault="00C331D4" w:rsidP="00C331D4">
      <w:pPr>
        <w:pStyle w:val="ListParagraph"/>
        <w:spacing w:after="120"/>
        <w:rPr>
          <w:b/>
        </w:rPr>
      </w:pPr>
      <w:r w:rsidRPr="00C00A18">
        <w:rPr>
          <w:b/>
          <w:color w:val="4F6228" w:themeColor="accent3" w:themeShade="80"/>
        </w:rPr>
        <w:t xml:space="preserve">Show a screenshot of the instructions used to place items on the stack and the stack to confirm that those values are on the stack. </w:t>
      </w:r>
      <w:r w:rsidRPr="00C00A18">
        <w:rPr>
          <w:b/>
          <w:color w:val="C0504D" w:themeColor="accent2"/>
          <w:sz w:val="28"/>
        </w:rPr>
        <w:t>Showing the entire stack and the entire disassembly window will result in a score of 0. You MUST highlight the instructions and the values.</w:t>
      </w:r>
    </w:p>
    <w:p w14:paraId="63E84038" w14:textId="77777777" w:rsidR="00C331D4" w:rsidRDefault="00C331D4" w:rsidP="00C331D4">
      <w:pPr>
        <w:pStyle w:val="ListParagraph"/>
        <w:spacing w:after="120"/>
        <w:contextualSpacing w:val="0"/>
      </w:pPr>
    </w:p>
    <w:p w14:paraId="473BBE14" w14:textId="6BDBEBC7" w:rsidR="00C331D4" w:rsidRDefault="00C331D4">
      <w:pPr>
        <w:spacing w:line="240" w:lineRule="auto"/>
      </w:pPr>
    </w:p>
    <w:p w14:paraId="6EF1261B" w14:textId="77954C9C" w:rsidR="00C331D4" w:rsidRDefault="00C331D4" w:rsidP="00C331D4">
      <w:pPr>
        <w:pStyle w:val="Heading1"/>
      </w:pPr>
      <w:r>
        <w:t>Problem 4</w:t>
      </w:r>
      <w:r w:rsidR="00436212">
        <w:t xml:space="preserve">  (35)</w:t>
      </w:r>
    </w:p>
    <w:p w14:paraId="5675AC34" w14:textId="77777777" w:rsidR="00C331D4" w:rsidRDefault="00C331D4">
      <w:pPr>
        <w:spacing w:line="240" w:lineRule="auto"/>
      </w:pPr>
      <w:r>
        <w:t>Finding the main function manually was a bit involved. There has to be a better way to do this. Let’s see if this can be done programmatically using Immunity’s Python plugin.</w:t>
      </w:r>
    </w:p>
    <w:p w14:paraId="4A198D0B" w14:textId="77777777" w:rsidR="00B86D64" w:rsidRDefault="00B86D64">
      <w:pPr>
        <w:spacing w:line="240" w:lineRule="auto"/>
      </w:pPr>
    </w:p>
    <w:p w14:paraId="187D3651" w14:textId="39ECBCF3" w:rsidR="00C331D4" w:rsidRPr="00B86D64" w:rsidRDefault="00C07319">
      <w:pPr>
        <w:spacing w:line="240" w:lineRule="auto"/>
        <w:rPr>
          <w:b/>
        </w:rPr>
      </w:pPr>
      <w:r w:rsidRPr="00B86D6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8EA939" wp14:editId="5A138546">
                <wp:simplePos x="0" y="0"/>
                <wp:positionH relativeFrom="margin">
                  <wp:align>right</wp:align>
                </wp:positionH>
                <wp:positionV relativeFrom="paragraph">
                  <wp:posOffset>283140</wp:posOffset>
                </wp:positionV>
                <wp:extent cx="5927725" cy="1404620"/>
                <wp:effectExtent l="0" t="0" r="15875" b="2032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0348C" w14:textId="77777777" w:rsidR="00A441F4" w:rsidRDefault="00A441F4" w:rsidP="00A441F4">
                            <w:r>
                              <w:t xml:space="preserve">import </w:t>
                            </w:r>
                            <w:proofErr w:type="spellStart"/>
                            <w:r>
                              <w:t>immlib</w:t>
                            </w:r>
                            <w:proofErr w:type="spellEnd"/>
                          </w:p>
                          <w:p w14:paraId="227CBC99" w14:textId="77777777" w:rsidR="00A441F4" w:rsidRDefault="00A441F4" w:rsidP="00A441F4"/>
                          <w:p w14:paraId="265BF5FA" w14:textId="77777777" w:rsidR="00A441F4" w:rsidRDefault="00A441F4" w:rsidP="00A441F4">
                            <w:r>
                              <w:t>def main(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0F83ABC" w14:textId="77777777" w:rsidR="00A441F4" w:rsidRDefault="00A441F4" w:rsidP="00A441F4">
                            <w:r>
                              <w:t xml:space="preserve">    </w:t>
                            </w:r>
                            <w:proofErr w:type="spellStart"/>
                            <w:r>
                              <w:t>dbugr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immlib.Debugger</w:t>
                            </w:r>
                            <w:proofErr w:type="spellEnd"/>
                            <w:proofErr w:type="gramEnd"/>
                            <w:r>
                              <w:t xml:space="preserve">() </w:t>
                            </w:r>
                          </w:p>
                          <w:p w14:paraId="3DF1F9A4" w14:textId="77777777" w:rsidR="00A441F4" w:rsidRDefault="00A441F4" w:rsidP="00A441F4">
                            <w:r>
                              <w:t xml:space="preserve">    </w:t>
                            </w:r>
                          </w:p>
                          <w:p w14:paraId="0702DD07" w14:textId="77777777" w:rsidR="00A441F4" w:rsidRDefault="00A441F4" w:rsidP="00A441F4">
                            <w:r>
                              <w:t xml:space="preserve">    allstrings = </w:t>
                            </w:r>
                            <w:proofErr w:type="gramStart"/>
                            <w:r>
                              <w:t>dbugr.getReferencedStrings</w:t>
                            </w:r>
                            <w:proofErr w:type="gramEnd"/>
                            <w:r>
                              <w:t>(dbugr.getCurrentAddress())</w:t>
                            </w:r>
                          </w:p>
                          <w:p w14:paraId="13E5FDDB" w14:textId="77777777" w:rsidR="00A441F4" w:rsidRDefault="00A441F4" w:rsidP="00A441F4">
                            <w:r>
                              <w:t xml:space="preserve">    dbugr.log('%s: %s' % (type(allstrings), allstrings), address=0xB337F00D)</w:t>
                            </w:r>
                          </w:p>
                          <w:p w14:paraId="794889C1" w14:textId="77777777" w:rsidR="00A441F4" w:rsidRDefault="00A441F4" w:rsidP="00A441F4">
                            <w:r>
                              <w:t xml:space="preserve">    for string in allstrings:</w:t>
                            </w:r>
                          </w:p>
                          <w:p w14:paraId="6ED9B117" w14:textId="77777777" w:rsidR="00A441F4" w:rsidRDefault="00A441F4" w:rsidP="00A441F4">
                            <w:r>
                              <w:t xml:space="preserve">        </w:t>
                            </w:r>
                            <w:proofErr w:type="gramStart"/>
                            <w:r>
                              <w:t>dbugr.log(</w:t>
                            </w:r>
                            <w:proofErr w:type="gramEnd"/>
                            <w:r>
                              <w:t>'    %s - %s - %s' % (string[0], string[1], string[2]))</w:t>
                            </w:r>
                          </w:p>
                          <w:p w14:paraId="306BA27D" w14:textId="77777777" w:rsidR="00A441F4" w:rsidRDefault="00A441F4" w:rsidP="00A441F4">
                            <w:r>
                              <w:t xml:space="preserve">    </w:t>
                            </w:r>
                          </w:p>
                          <w:p w14:paraId="34BEBBA0" w14:textId="2C4554E0" w:rsidR="00A441F4" w:rsidRDefault="00A441F4" w:rsidP="00A441F4">
                            <w:r>
                              <w:t xml:space="preserve">    return "Done !!!"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EA939" id="_x0000_s1033" type="#_x0000_t202" style="position:absolute;margin-left:415.55pt;margin-top:22.3pt;width:466.75pt;height:110.6pt;z-index:2517104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" fillcolor="#4f81bd [3204]">
                <v:textbox style="mso-fit-shape-to-text:t">
                  <w:txbxContent>
                    <w:p w14:paraId="64D0348C" w14:textId="77777777" w:rsidR="00A441F4" w:rsidRDefault="00A441F4" w:rsidP="00A441F4">
                      <w:r>
                        <w:t xml:space="preserve">import </w:t>
                      </w:r>
                      <w:proofErr w:type="spellStart"/>
                      <w:r>
                        <w:t>immlib</w:t>
                      </w:r>
                      <w:proofErr w:type="spellEnd"/>
                    </w:p>
                    <w:p w14:paraId="227CBC99" w14:textId="77777777" w:rsidR="00A441F4" w:rsidRDefault="00A441F4" w:rsidP="00A441F4"/>
                    <w:p w14:paraId="265BF5FA" w14:textId="77777777" w:rsidR="00A441F4" w:rsidRDefault="00A441F4" w:rsidP="00A441F4">
                      <w:r>
                        <w:t>def main(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14:paraId="30F83ABC" w14:textId="77777777" w:rsidR="00A441F4" w:rsidRDefault="00A441F4" w:rsidP="00A441F4">
                      <w:r>
                        <w:t xml:space="preserve">    </w:t>
                      </w:r>
                      <w:proofErr w:type="spellStart"/>
                      <w:r>
                        <w:t>dbugr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immlib.Debugger</w:t>
                      </w:r>
                      <w:proofErr w:type="spellEnd"/>
                      <w:proofErr w:type="gramEnd"/>
                      <w:r>
                        <w:t xml:space="preserve">() </w:t>
                      </w:r>
                    </w:p>
                    <w:p w14:paraId="3DF1F9A4" w14:textId="77777777" w:rsidR="00A441F4" w:rsidRDefault="00A441F4" w:rsidP="00A441F4">
                      <w:r>
                        <w:t xml:space="preserve">    </w:t>
                      </w:r>
                    </w:p>
                    <w:p w14:paraId="0702DD07" w14:textId="77777777" w:rsidR="00A441F4" w:rsidRDefault="00A441F4" w:rsidP="00A441F4">
                      <w:r>
                        <w:t xml:space="preserve">    allstrings = </w:t>
                      </w:r>
                      <w:proofErr w:type="gramStart"/>
                      <w:r>
                        <w:t>dbugr.getReferencedStrings</w:t>
                      </w:r>
                      <w:proofErr w:type="gramEnd"/>
                      <w:r>
                        <w:t>(dbugr.getCurrentAddress())</w:t>
                      </w:r>
                    </w:p>
                    <w:p w14:paraId="13E5FDDB" w14:textId="77777777" w:rsidR="00A441F4" w:rsidRDefault="00A441F4" w:rsidP="00A441F4">
                      <w:r>
                        <w:t xml:space="preserve">    dbugr.log('%s: %s' % (type(allstrings), allstrings), address=0xB337F00D)</w:t>
                      </w:r>
                    </w:p>
                    <w:p w14:paraId="794889C1" w14:textId="77777777" w:rsidR="00A441F4" w:rsidRDefault="00A441F4" w:rsidP="00A441F4">
                      <w:r>
                        <w:t xml:space="preserve">    for string in allstrings:</w:t>
                      </w:r>
                    </w:p>
                    <w:p w14:paraId="6ED9B117" w14:textId="77777777" w:rsidR="00A441F4" w:rsidRDefault="00A441F4" w:rsidP="00A441F4">
                      <w:r>
                        <w:t xml:space="preserve">        </w:t>
                      </w:r>
                      <w:proofErr w:type="gramStart"/>
                      <w:r>
                        <w:t>dbugr.log(</w:t>
                      </w:r>
                      <w:proofErr w:type="gramEnd"/>
                      <w:r>
                        <w:t>'    %s - %s - %s' % (string[0], string[1], string[2]))</w:t>
                      </w:r>
                    </w:p>
                    <w:p w14:paraId="306BA27D" w14:textId="77777777" w:rsidR="00A441F4" w:rsidRDefault="00A441F4" w:rsidP="00A441F4">
                      <w:r>
                        <w:t xml:space="preserve">    </w:t>
                      </w:r>
                    </w:p>
                    <w:p w14:paraId="34BEBBA0" w14:textId="2C4554E0" w:rsidR="00A441F4" w:rsidRDefault="00A441F4" w:rsidP="00A441F4">
                      <w:r>
                        <w:t xml:space="preserve">    return "Done !!!"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6D64" w:rsidRPr="00B86D64">
        <w:rPr>
          <w:b/>
        </w:rPr>
        <w:t xml:space="preserve">Create the following </w:t>
      </w:r>
      <w:proofErr w:type="spellStart"/>
      <w:r w:rsidR="00B86D64" w:rsidRPr="00B86D64">
        <w:rPr>
          <w:b/>
        </w:rPr>
        <w:t>PyCommand</w:t>
      </w:r>
      <w:proofErr w:type="spellEnd"/>
      <w:r w:rsidR="00B86D64" w:rsidRPr="00B86D64">
        <w:rPr>
          <w:b/>
        </w:rPr>
        <w:t xml:space="preserve"> and analyze it so that you understand what it is doing.</w:t>
      </w:r>
    </w:p>
    <w:p w14:paraId="0B8E0FDA" w14:textId="4B02EA68" w:rsidR="00C07319" w:rsidRDefault="00C07319" w:rsidP="00C07319">
      <w:pPr>
        <w:pStyle w:val="Heading2"/>
      </w:pPr>
      <w:r>
        <w:t>Questions 4</w:t>
      </w:r>
    </w:p>
    <w:p w14:paraId="49E76BB3" w14:textId="5AA898AA" w:rsidR="00C07319" w:rsidRDefault="00C07319" w:rsidP="00390505">
      <w:pPr>
        <w:pStyle w:val="ListParagraph"/>
        <w:numPr>
          <w:ilvl w:val="0"/>
          <w:numId w:val="12"/>
        </w:numPr>
      </w:pPr>
      <w:r>
        <w:t>What type of data is contained in the variable allstrings?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68A2D41F" w14:textId="3AEA30DC" w:rsidR="00C07319" w:rsidRDefault="00C07319" w:rsidP="00390505">
      <w:pPr>
        <w:pStyle w:val="ListParagraph"/>
        <w:numPr>
          <w:ilvl w:val="0"/>
          <w:numId w:val="12"/>
        </w:numPr>
      </w:pPr>
      <w:r>
        <w:t xml:space="preserve">What is the purpose of </w:t>
      </w:r>
      <w:r w:rsidRPr="00C07319">
        <w:rPr>
          <w:b/>
        </w:rPr>
        <w:t>address: 0xB337F00D</w:t>
      </w:r>
      <w:r>
        <w:t xml:space="preserve"> and where does it get displayed in the Log Window?</w:t>
      </w:r>
      <w:r w:rsidR="00436212" w:rsidRPr="00436212">
        <w:t xml:space="preserve"> </w:t>
      </w:r>
      <w:r w:rsidR="00436212">
        <w:t>(</w:t>
      </w:r>
      <w:r w:rsidR="00436212" w:rsidRPr="00436212">
        <w:rPr>
          <w:b/>
        </w:rPr>
        <w:t>5pts</w:t>
      </w:r>
      <w:r w:rsidR="00436212">
        <w:t>)</w:t>
      </w:r>
    </w:p>
    <w:p w14:paraId="224880E5" w14:textId="40C574C2" w:rsidR="00C07319" w:rsidRDefault="00C07319" w:rsidP="00390505">
      <w:pPr>
        <w:pStyle w:val="ListParagraph"/>
        <w:numPr>
          <w:ilvl w:val="0"/>
          <w:numId w:val="12"/>
        </w:numPr>
      </w:pPr>
      <w:r>
        <w:t>The output of the for loop shows 3 pieces of information. What do the strings represent?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10CC1ADE" w14:textId="77777777" w:rsidR="00C07319" w:rsidRDefault="00C07319" w:rsidP="00C07319"/>
    <w:tbl>
      <w:tblPr>
        <w:tblStyle w:val="TableGrid"/>
        <w:tblW w:w="0" w:type="auto"/>
        <w:tblInd w:w="1081" w:type="dxa"/>
        <w:tblLook w:val="04A0" w:firstRow="1" w:lastRow="0" w:firstColumn="1" w:lastColumn="0" w:noHBand="0" w:noVBand="1"/>
      </w:tblPr>
      <w:tblGrid>
        <w:gridCol w:w="1344"/>
        <w:gridCol w:w="5851"/>
      </w:tblGrid>
      <w:tr w:rsidR="00C07319" w14:paraId="0FD87AE8" w14:textId="77777777" w:rsidTr="00C07319">
        <w:tc>
          <w:tcPr>
            <w:tcW w:w="1344" w:type="dxa"/>
          </w:tcPr>
          <w:p w14:paraId="4A70A00B" w14:textId="7F15A68B" w:rsidR="00C07319" w:rsidRDefault="00C07319" w:rsidP="00C07319">
            <w:proofErr w:type="gramStart"/>
            <w:r>
              <w:t>string[</w:t>
            </w:r>
            <w:proofErr w:type="gramEnd"/>
            <w:r>
              <w:t xml:space="preserve">0] </w:t>
            </w:r>
          </w:p>
        </w:tc>
        <w:tc>
          <w:tcPr>
            <w:tcW w:w="5851" w:type="dxa"/>
          </w:tcPr>
          <w:p w14:paraId="5DB8A681" w14:textId="77777777" w:rsidR="00C07319" w:rsidRDefault="00C07319" w:rsidP="00C07319"/>
        </w:tc>
      </w:tr>
      <w:tr w:rsidR="00C07319" w14:paraId="3008C653" w14:textId="77777777" w:rsidTr="00C07319">
        <w:tc>
          <w:tcPr>
            <w:tcW w:w="1344" w:type="dxa"/>
          </w:tcPr>
          <w:p w14:paraId="7EEFDA2A" w14:textId="4723A768" w:rsidR="00C07319" w:rsidRDefault="00C07319" w:rsidP="00C07319">
            <w:proofErr w:type="gramStart"/>
            <w:r>
              <w:t>string[</w:t>
            </w:r>
            <w:proofErr w:type="gramEnd"/>
            <w:r>
              <w:t>1]</w:t>
            </w:r>
          </w:p>
        </w:tc>
        <w:tc>
          <w:tcPr>
            <w:tcW w:w="5851" w:type="dxa"/>
          </w:tcPr>
          <w:p w14:paraId="52916CD3" w14:textId="77777777" w:rsidR="00C07319" w:rsidRDefault="00C07319" w:rsidP="00C07319"/>
        </w:tc>
      </w:tr>
      <w:tr w:rsidR="00C07319" w14:paraId="5027C252" w14:textId="77777777" w:rsidTr="00C07319">
        <w:tc>
          <w:tcPr>
            <w:tcW w:w="1344" w:type="dxa"/>
          </w:tcPr>
          <w:p w14:paraId="5BAD38AA" w14:textId="643E83A5" w:rsidR="00C07319" w:rsidRDefault="00C07319" w:rsidP="00C07319">
            <w:proofErr w:type="gramStart"/>
            <w:r>
              <w:t>string[</w:t>
            </w:r>
            <w:proofErr w:type="gramEnd"/>
            <w:r>
              <w:t>2]</w:t>
            </w:r>
          </w:p>
        </w:tc>
        <w:tc>
          <w:tcPr>
            <w:tcW w:w="5851" w:type="dxa"/>
          </w:tcPr>
          <w:p w14:paraId="1F63BBC9" w14:textId="77777777" w:rsidR="00C07319" w:rsidRDefault="00C07319" w:rsidP="00C07319"/>
        </w:tc>
      </w:tr>
    </w:tbl>
    <w:p w14:paraId="0714AB1C" w14:textId="77777777" w:rsidR="00C07319" w:rsidRDefault="00C07319" w:rsidP="00C07319"/>
    <w:p w14:paraId="44A6BCFA" w14:textId="626649CF" w:rsidR="00C07319" w:rsidRDefault="00C07319" w:rsidP="00390505">
      <w:pPr>
        <w:pStyle w:val="ListParagraph"/>
        <w:numPr>
          <w:ilvl w:val="0"/>
          <w:numId w:val="12"/>
        </w:numPr>
      </w:pPr>
      <w:r>
        <w:t xml:space="preserve">Modify the PyCommand </w:t>
      </w:r>
      <w:r w:rsidR="00F31276">
        <w:t>by</w:t>
      </w:r>
      <w:r w:rsidR="0007501D">
        <w:t>: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36FF71AD" w14:textId="4014679F" w:rsidR="003A2448" w:rsidRDefault="0007501D" w:rsidP="00390505">
      <w:pPr>
        <w:pStyle w:val="ListParagraph"/>
        <w:numPr>
          <w:ilvl w:val="1"/>
          <w:numId w:val="12"/>
        </w:numPr>
      </w:pPr>
      <w:r>
        <w:t>Creat</w:t>
      </w:r>
      <w:r w:rsidR="00F31276">
        <w:t>ing</w:t>
      </w:r>
      <w:r>
        <w:t xml:space="preserve"> a second function named findString that takes </w:t>
      </w:r>
      <w:r w:rsidR="003A2448" w:rsidRPr="003A2448">
        <w:rPr>
          <w:b/>
        </w:rPr>
        <w:t>2</w:t>
      </w:r>
      <w:r w:rsidR="003A2448">
        <w:t xml:space="preserve"> </w:t>
      </w:r>
      <w:r>
        <w:t>arguments</w:t>
      </w:r>
      <w:r w:rsidR="003A2448">
        <w:t>:</w:t>
      </w:r>
    </w:p>
    <w:p w14:paraId="64EC2BFD" w14:textId="48944E59" w:rsidR="00F31276" w:rsidRPr="00F31276" w:rsidRDefault="00F31276" w:rsidP="00F31276">
      <w:pPr>
        <w:pStyle w:val="ListParagraph"/>
        <w:ind w:left="1440"/>
        <w:rPr>
          <w:b/>
          <w:color w:val="4F81BD" w:themeColor="accent1"/>
        </w:rPr>
      </w:pPr>
      <w:r w:rsidRPr="00F31276">
        <w:rPr>
          <w:b/>
          <w:color w:val="4F81BD" w:themeColor="accent1"/>
        </w:rPr>
        <w:t xml:space="preserve">def </w:t>
      </w:r>
      <w:proofErr w:type="spellStart"/>
      <w:proofErr w:type="gramStart"/>
      <w:r w:rsidRPr="00F31276">
        <w:rPr>
          <w:b/>
          <w:color w:val="4F81BD" w:themeColor="accent1"/>
        </w:rPr>
        <w:t>findString</w:t>
      </w:r>
      <w:proofErr w:type="spellEnd"/>
      <w:r w:rsidRPr="00F31276">
        <w:rPr>
          <w:b/>
          <w:color w:val="4F81BD" w:themeColor="accent1"/>
        </w:rPr>
        <w:t>(</w:t>
      </w:r>
      <w:proofErr w:type="spellStart"/>
      <w:proofErr w:type="gramEnd"/>
      <w:r w:rsidRPr="00F31276">
        <w:rPr>
          <w:b/>
          <w:color w:val="4F81BD" w:themeColor="accent1"/>
        </w:rPr>
        <w:t>allstrings</w:t>
      </w:r>
      <w:proofErr w:type="spellEnd"/>
      <w:r w:rsidRPr="00F31276">
        <w:rPr>
          <w:b/>
          <w:color w:val="4F81BD" w:themeColor="accent1"/>
        </w:rPr>
        <w:t xml:space="preserve">, </w:t>
      </w:r>
      <w:proofErr w:type="spellStart"/>
      <w:r w:rsidRPr="00F31276">
        <w:rPr>
          <w:b/>
          <w:color w:val="4F81BD" w:themeColor="accent1"/>
        </w:rPr>
        <w:t>tofind</w:t>
      </w:r>
      <w:proofErr w:type="spellEnd"/>
      <w:r w:rsidRPr="00F31276">
        <w:rPr>
          <w:b/>
          <w:color w:val="4F81BD" w:themeColor="accent1"/>
        </w:rPr>
        <w:t>):</w:t>
      </w:r>
    </w:p>
    <w:p w14:paraId="79846A74" w14:textId="53606A3E" w:rsidR="00F31276" w:rsidRPr="00F31276" w:rsidRDefault="00F31276" w:rsidP="00F31276">
      <w:pPr>
        <w:pStyle w:val="ListParagraph"/>
        <w:ind w:left="1440"/>
        <w:rPr>
          <w:b/>
          <w:color w:val="4F81BD" w:themeColor="accent1"/>
        </w:rPr>
      </w:pPr>
      <w:r w:rsidRPr="00F31276">
        <w:rPr>
          <w:b/>
          <w:color w:val="4F81BD" w:themeColor="accent1"/>
        </w:rPr>
        <w:t xml:space="preserve">    pass</w:t>
      </w:r>
    </w:p>
    <w:p w14:paraId="4B6A71F5" w14:textId="77777777" w:rsidR="003A2448" w:rsidRDefault="0007501D" w:rsidP="00390505">
      <w:pPr>
        <w:pStyle w:val="ListParagraph"/>
        <w:numPr>
          <w:ilvl w:val="2"/>
          <w:numId w:val="12"/>
        </w:numPr>
      </w:pPr>
      <w:r>
        <w:t xml:space="preserve">allstrings </w:t>
      </w:r>
    </w:p>
    <w:p w14:paraId="73A14C72" w14:textId="77777777" w:rsidR="003A2448" w:rsidRDefault="0007501D" w:rsidP="00390505">
      <w:pPr>
        <w:pStyle w:val="ListParagraph"/>
        <w:numPr>
          <w:ilvl w:val="2"/>
          <w:numId w:val="12"/>
        </w:numPr>
      </w:pPr>
      <w:r>
        <w:t>a string to find</w:t>
      </w:r>
      <w:r w:rsidR="003A2448">
        <w:t xml:space="preserve"> in allstrings</w:t>
      </w:r>
      <w:r>
        <w:t>.</w:t>
      </w:r>
    </w:p>
    <w:p w14:paraId="290ED6C6" w14:textId="4FCA776A" w:rsidR="0007501D" w:rsidRDefault="0007501D" w:rsidP="003A2448">
      <w:pPr>
        <w:pStyle w:val="ListParagraph"/>
        <w:ind w:left="2160"/>
        <w:rPr>
          <w:b/>
        </w:rPr>
      </w:pPr>
      <w:r>
        <w:t xml:space="preserve">The string to find is entered at the same time as your pyCommand: </w:t>
      </w:r>
      <w:r w:rsidRPr="00F31276">
        <w:rPr>
          <w:b/>
          <w:color w:val="4F81BD" w:themeColor="accent1"/>
        </w:rPr>
        <w:t>!pycmd string</w:t>
      </w:r>
      <w:r w:rsidR="003A2448" w:rsidRPr="00F31276">
        <w:rPr>
          <w:b/>
          <w:color w:val="4F81BD" w:themeColor="accent1"/>
        </w:rPr>
        <w:t>_</w:t>
      </w:r>
      <w:r w:rsidRPr="00F31276">
        <w:rPr>
          <w:b/>
          <w:color w:val="4F81BD" w:themeColor="accent1"/>
        </w:rPr>
        <w:t>to</w:t>
      </w:r>
      <w:r w:rsidR="003A2448" w:rsidRPr="00F31276">
        <w:rPr>
          <w:b/>
          <w:color w:val="4F81BD" w:themeColor="accent1"/>
        </w:rPr>
        <w:t>_</w:t>
      </w:r>
      <w:r w:rsidRPr="00F31276">
        <w:rPr>
          <w:b/>
          <w:color w:val="4F81BD" w:themeColor="accent1"/>
        </w:rPr>
        <w:t>find</w:t>
      </w:r>
    </w:p>
    <w:p w14:paraId="2554097B" w14:textId="33F231A9" w:rsidR="00F31276" w:rsidRPr="00F31276" w:rsidRDefault="00F31276" w:rsidP="00390505">
      <w:pPr>
        <w:pStyle w:val="ListParagraph"/>
        <w:numPr>
          <w:ilvl w:val="2"/>
          <w:numId w:val="12"/>
        </w:numPr>
      </w:pPr>
      <w:r w:rsidRPr="00F31276">
        <w:t>The function returns the address of where the string is found.</w:t>
      </w:r>
    </w:p>
    <w:p w14:paraId="645BFE88" w14:textId="6AC5A3DF" w:rsidR="00F31276" w:rsidRDefault="00F31276" w:rsidP="00390505">
      <w:pPr>
        <w:pStyle w:val="ListParagraph"/>
        <w:numPr>
          <w:ilvl w:val="1"/>
          <w:numId w:val="12"/>
        </w:numPr>
      </w:pPr>
      <w:r>
        <w:t>Chang</w:t>
      </w:r>
      <w:r w:rsidR="00B86D64">
        <w:t>e</w:t>
      </w:r>
      <w:r>
        <w:t xml:space="preserve"> the output to look as follows:</w:t>
      </w:r>
    </w:p>
    <w:p w14:paraId="7AB1D0EC" w14:textId="7265B45E" w:rsidR="009B6DA4" w:rsidRDefault="003A5038" w:rsidP="00390505">
      <w:pPr>
        <w:pStyle w:val="ListParagraph"/>
        <w:numPr>
          <w:ilvl w:val="2"/>
          <w:numId w:val="12"/>
        </w:numPr>
      </w:pPr>
      <w:r w:rsidRPr="003A5038">
        <w:rPr>
          <w:noProof/>
        </w:rPr>
        <w:drawing>
          <wp:anchor distT="0" distB="0" distL="114300" distR="114300" simplePos="0" relativeHeight="251712512" behindDoc="0" locked="0" layoutInCell="1" allowOverlap="1" wp14:anchorId="15A79E99" wp14:editId="62CAED38">
            <wp:simplePos x="0" y="0"/>
            <wp:positionH relativeFrom="column">
              <wp:posOffset>1375410</wp:posOffset>
            </wp:positionH>
            <wp:positionV relativeFrom="paragraph">
              <wp:posOffset>337831</wp:posOffset>
            </wp:positionV>
            <wp:extent cx="2690093" cy="701101"/>
            <wp:effectExtent l="76200" t="76200" r="129540" b="13716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01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B6DA4">
        <w:t>If the string is found:</w:t>
      </w:r>
    </w:p>
    <w:p w14:paraId="70D483FD" w14:textId="0708A9C6" w:rsidR="003A5038" w:rsidRDefault="003A5038" w:rsidP="003A5038">
      <w:pPr>
        <w:pStyle w:val="ListParagraph"/>
        <w:ind w:left="2160"/>
      </w:pPr>
    </w:p>
    <w:p w14:paraId="30258CF7" w14:textId="78D1A54F" w:rsidR="003A5038" w:rsidRDefault="003A5038" w:rsidP="00390505">
      <w:pPr>
        <w:pStyle w:val="ListParagraph"/>
        <w:numPr>
          <w:ilvl w:val="2"/>
          <w:numId w:val="12"/>
        </w:numPr>
      </w:pPr>
      <w:r w:rsidRPr="009B6DA4">
        <w:rPr>
          <w:noProof/>
        </w:rPr>
        <w:drawing>
          <wp:anchor distT="0" distB="0" distL="114300" distR="114300" simplePos="0" relativeHeight="251711488" behindDoc="0" locked="0" layoutInCell="1" allowOverlap="1" wp14:anchorId="18380A9D" wp14:editId="2A110C2E">
            <wp:simplePos x="0" y="0"/>
            <wp:positionH relativeFrom="column">
              <wp:posOffset>1374647</wp:posOffset>
            </wp:positionH>
            <wp:positionV relativeFrom="paragraph">
              <wp:posOffset>321000</wp:posOffset>
            </wp:positionV>
            <wp:extent cx="1684020" cy="601980"/>
            <wp:effectExtent l="76200" t="76200" r="125730" b="1409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601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B6DA4">
        <w:t>If the string is not found or no string entered:</w:t>
      </w:r>
      <w:r w:rsidR="009B6DA4" w:rsidRPr="009B6DA4">
        <w:rPr>
          <w:noProof/>
        </w:rPr>
        <w:t xml:space="preserve"> </w:t>
      </w:r>
      <w:bookmarkStart w:id="9" w:name="_Toc477255283"/>
    </w:p>
    <w:p w14:paraId="5872E752" w14:textId="77777777" w:rsidR="003A5038" w:rsidRDefault="003A5038" w:rsidP="003A5038">
      <w:pPr>
        <w:pStyle w:val="ListParagraph"/>
      </w:pPr>
    </w:p>
    <w:p w14:paraId="1DBFCE1F" w14:textId="5013DDA7" w:rsidR="003A5038" w:rsidRDefault="003A5038" w:rsidP="00390505">
      <w:pPr>
        <w:pStyle w:val="ListParagraph"/>
        <w:numPr>
          <w:ilvl w:val="0"/>
          <w:numId w:val="12"/>
        </w:numPr>
      </w:pPr>
      <w:r>
        <w:t>Now that we know the address of where the strings were reference. We can proceed to find in what functions they exist.</w:t>
      </w:r>
    </w:p>
    <w:p w14:paraId="0D575509" w14:textId="4F037292" w:rsidR="003A5038" w:rsidRDefault="003A5038" w:rsidP="00390505">
      <w:pPr>
        <w:pStyle w:val="ListParagraph"/>
        <w:numPr>
          <w:ilvl w:val="1"/>
          <w:numId w:val="12"/>
        </w:numPr>
      </w:pPr>
      <w:r>
        <w:t xml:space="preserve">Search </w:t>
      </w:r>
      <w:r w:rsidR="00B86D64">
        <w:t>for</w:t>
      </w:r>
      <w:r>
        <w:t xml:space="preserve"> </w:t>
      </w:r>
      <w:proofErr w:type="spellStart"/>
      <w:r>
        <w:t>getFunctionBegin</w:t>
      </w:r>
      <w:proofErr w:type="spellEnd"/>
      <w:r>
        <w:t xml:space="preserve"> in immlib.py file. Determine the requirements of the function.</w:t>
      </w:r>
    </w:p>
    <w:p w14:paraId="28F3CC75" w14:textId="3C29CFD6" w:rsidR="00536678" w:rsidRDefault="003A5038" w:rsidP="00390505">
      <w:pPr>
        <w:pStyle w:val="ListParagraph"/>
        <w:numPr>
          <w:ilvl w:val="1"/>
          <w:numId w:val="12"/>
        </w:numPr>
      </w:pPr>
      <w:r>
        <w:t xml:space="preserve">Create a function called </w:t>
      </w:r>
      <w:proofErr w:type="spellStart"/>
      <w:r w:rsidR="00536678">
        <w:t>findMyFun</w:t>
      </w:r>
      <w:proofErr w:type="spellEnd"/>
      <w:r w:rsidR="00536678">
        <w:t xml:space="preserve"> with the following features: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0F52049E" w14:textId="7A6B6D5E" w:rsidR="00BF0AE5" w:rsidRDefault="00BF0AE5" w:rsidP="00390505">
      <w:pPr>
        <w:pStyle w:val="ListParagraph"/>
        <w:numPr>
          <w:ilvl w:val="2"/>
          <w:numId w:val="12"/>
        </w:numPr>
      </w:pPr>
      <w:r>
        <w:t>Parameter 1, the Debugger object</w:t>
      </w:r>
    </w:p>
    <w:p w14:paraId="4BB7C2A0" w14:textId="1796CD63" w:rsidR="00536678" w:rsidRDefault="00BF0AE5" w:rsidP="00390505">
      <w:pPr>
        <w:pStyle w:val="ListParagraph"/>
        <w:numPr>
          <w:ilvl w:val="2"/>
          <w:numId w:val="12"/>
        </w:numPr>
      </w:pPr>
      <w:r>
        <w:t>P</w:t>
      </w:r>
      <w:r w:rsidR="00536678">
        <w:t>arameter</w:t>
      </w:r>
      <w:r>
        <w:t xml:space="preserve"> 2</w:t>
      </w:r>
      <w:r w:rsidR="00536678">
        <w:t>, a list of addresses</w:t>
      </w:r>
    </w:p>
    <w:p w14:paraId="4C82F031" w14:textId="5F8F7E6D" w:rsidR="00536678" w:rsidRDefault="00536678" w:rsidP="00390505">
      <w:pPr>
        <w:pStyle w:val="ListParagraph"/>
        <w:numPr>
          <w:ilvl w:val="2"/>
          <w:numId w:val="12"/>
        </w:numPr>
      </w:pPr>
      <w:r>
        <w:t>Returns the first address of the function.</w:t>
      </w:r>
    </w:p>
    <w:p w14:paraId="743C5FE6" w14:textId="2F1DA1FC" w:rsidR="00536678" w:rsidRPr="00536678" w:rsidRDefault="00536678" w:rsidP="00536678">
      <w:pPr>
        <w:pStyle w:val="ListParagraph"/>
        <w:ind w:left="1980"/>
        <w:rPr>
          <w:b/>
          <w:color w:val="4F81BD" w:themeColor="accent1"/>
        </w:rPr>
      </w:pPr>
      <w:r w:rsidRPr="00536678">
        <w:rPr>
          <w:b/>
          <w:color w:val="4F81BD" w:themeColor="accent1"/>
        </w:rPr>
        <w:t xml:space="preserve">def </w:t>
      </w:r>
      <w:proofErr w:type="spellStart"/>
      <w:proofErr w:type="gramStart"/>
      <w:r w:rsidRPr="00536678">
        <w:rPr>
          <w:b/>
          <w:color w:val="4F81BD" w:themeColor="accent1"/>
        </w:rPr>
        <w:t>findMyFun</w:t>
      </w:r>
      <w:proofErr w:type="spellEnd"/>
      <w:r w:rsidRPr="00536678">
        <w:rPr>
          <w:b/>
          <w:color w:val="4F81BD" w:themeColor="accent1"/>
        </w:rPr>
        <w:t>(</w:t>
      </w:r>
      <w:proofErr w:type="spellStart"/>
      <w:proofErr w:type="gramEnd"/>
      <w:r w:rsidR="00BF0AE5">
        <w:rPr>
          <w:b/>
          <w:color w:val="4F81BD" w:themeColor="accent1"/>
        </w:rPr>
        <w:t>immdbg</w:t>
      </w:r>
      <w:proofErr w:type="spellEnd"/>
      <w:r w:rsidR="00BF0AE5">
        <w:rPr>
          <w:b/>
          <w:color w:val="4F81BD" w:themeColor="accent1"/>
        </w:rPr>
        <w:t xml:space="preserve">, </w:t>
      </w:r>
      <w:proofErr w:type="spellStart"/>
      <w:r w:rsidRPr="00536678">
        <w:rPr>
          <w:b/>
          <w:color w:val="4F81BD" w:themeColor="accent1"/>
        </w:rPr>
        <w:t>myaddrList</w:t>
      </w:r>
      <w:proofErr w:type="spellEnd"/>
      <w:r w:rsidRPr="00536678">
        <w:rPr>
          <w:b/>
          <w:color w:val="4F81BD" w:themeColor="accent1"/>
        </w:rPr>
        <w:t>):</w:t>
      </w:r>
    </w:p>
    <w:p w14:paraId="5A2D1397" w14:textId="67E33932" w:rsidR="00536678" w:rsidRPr="00536678" w:rsidRDefault="00536678" w:rsidP="00536678">
      <w:pPr>
        <w:pStyle w:val="ListParagraph"/>
        <w:ind w:left="1980"/>
        <w:rPr>
          <w:b/>
          <w:color w:val="4F81BD" w:themeColor="accent1"/>
        </w:rPr>
      </w:pPr>
      <w:r w:rsidRPr="00536678">
        <w:rPr>
          <w:b/>
          <w:color w:val="4F81BD" w:themeColor="accent1"/>
        </w:rPr>
        <w:t xml:space="preserve">    pass</w:t>
      </w:r>
    </w:p>
    <w:p w14:paraId="0C17E130" w14:textId="0F662706" w:rsidR="00536678" w:rsidRDefault="00BF0AE5" w:rsidP="00390505">
      <w:pPr>
        <w:pStyle w:val="ListParagraph"/>
        <w:numPr>
          <w:ilvl w:val="1"/>
          <w:numId w:val="12"/>
        </w:numPr>
      </w:pPr>
      <w:r w:rsidRPr="00BF0AE5">
        <w:rPr>
          <w:noProof/>
        </w:rPr>
        <w:drawing>
          <wp:anchor distT="0" distB="0" distL="114300" distR="114300" simplePos="0" relativeHeight="251713536" behindDoc="0" locked="0" layoutInCell="1" allowOverlap="1" wp14:anchorId="36CFC094" wp14:editId="11449641">
            <wp:simplePos x="0" y="0"/>
            <wp:positionH relativeFrom="column">
              <wp:posOffset>914400</wp:posOffset>
            </wp:positionH>
            <wp:positionV relativeFrom="paragraph">
              <wp:posOffset>268040</wp:posOffset>
            </wp:positionV>
            <wp:extent cx="2316681" cy="731583"/>
            <wp:effectExtent l="76200" t="76200" r="140970" b="12573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731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6678">
        <w:t>The output of the program will be as follows:</w:t>
      </w:r>
    </w:p>
    <w:p w14:paraId="6D693CA1" w14:textId="7947CD98" w:rsidR="00BF0AE5" w:rsidRDefault="00BF0AE5" w:rsidP="00BF0AE5">
      <w:pPr>
        <w:pStyle w:val="ListParagraph"/>
      </w:pPr>
    </w:p>
    <w:p w14:paraId="52A729A4" w14:textId="77777777" w:rsidR="00BF0AE5" w:rsidRDefault="00BF0AE5" w:rsidP="00BF0AE5">
      <w:pPr>
        <w:pStyle w:val="ListParagraph"/>
      </w:pPr>
    </w:p>
    <w:p w14:paraId="594D19E8" w14:textId="31E30175" w:rsidR="00536678" w:rsidRDefault="00BF0AE5" w:rsidP="00390505">
      <w:pPr>
        <w:pStyle w:val="ListParagraph"/>
        <w:numPr>
          <w:ilvl w:val="0"/>
          <w:numId w:val="12"/>
        </w:numPr>
      </w:pPr>
      <w:r>
        <w:lastRenderedPageBreak/>
        <w:t xml:space="preserve">Write a function that will set a breakpoint at that location and run the debugger until it hits that breakpoint. Call your function </w:t>
      </w:r>
      <w:proofErr w:type="spellStart"/>
      <w:r w:rsidRPr="00654B8F">
        <w:rPr>
          <w:b/>
          <w:color w:val="4F81BD" w:themeColor="accent1"/>
        </w:rPr>
        <w:t>setBpRun</w:t>
      </w:r>
      <w:proofErr w:type="spellEnd"/>
      <w:r>
        <w:t xml:space="preserve"> with the following features: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70033088" w14:textId="7996A1A6" w:rsidR="00BF0AE5" w:rsidRDefault="00BF0AE5" w:rsidP="00390505">
      <w:pPr>
        <w:pStyle w:val="ListParagraph"/>
        <w:numPr>
          <w:ilvl w:val="1"/>
          <w:numId w:val="12"/>
        </w:numPr>
      </w:pPr>
      <w:r>
        <w:t>Parameter 1: The Debugger Object</w:t>
      </w:r>
    </w:p>
    <w:p w14:paraId="22C46467" w14:textId="6A7ADE1D" w:rsidR="00BF0AE5" w:rsidRDefault="00BF0AE5" w:rsidP="00390505">
      <w:pPr>
        <w:pStyle w:val="ListParagraph"/>
        <w:numPr>
          <w:ilvl w:val="1"/>
          <w:numId w:val="12"/>
        </w:numPr>
      </w:pPr>
      <w:r>
        <w:t>Parameter 2: a list of addresses to set breakpoints at</w:t>
      </w:r>
    </w:p>
    <w:p w14:paraId="09B7962F" w14:textId="60374128" w:rsidR="00130F5D" w:rsidRDefault="00130F5D" w:rsidP="00130F5D">
      <w:pPr>
        <w:ind w:left="1080"/>
      </w:pPr>
    </w:p>
    <w:p w14:paraId="42CB80FC" w14:textId="78FFCC89" w:rsidR="00130F5D" w:rsidRDefault="00130F5D" w:rsidP="00130F5D">
      <w:pPr>
        <w:ind w:left="1080"/>
      </w:pPr>
      <w:r>
        <w:t xml:space="preserve">Provide a screenshot of the </w:t>
      </w:r>
      <w:proofErr w:type="spellStart"/>
      <w:r w:rsidRPr="00654B8F">
        <w:rPr>
          <w:b/>
          <w:color w:val="4F81BD" w:themeColor="accent1"/>
        </w:rPr>
        <w:t>setBpRun</w:t>
      </w:r>
      <w:proofErr w:type="spellEnd"/>
      <w:r>
        <w:t xml:space="preserve"> function.</w:t>
      </w:r>
    </w:p>
    <w:p w14:paraId="0856A7DF" w14:textId="77777777" w:rsidR="00130F5D" w:rsidRDefault="00130F5D" w:rsidP="00130F5D">
      <w:pPr>
        <w:ind w:left="1080"/>
      </w:pPr>
    </w:p>
    <w:p w14:paraId="04A8C456" w14:textId="0719304D" w:rsidR="00BF0AE5" w:rsidRDefault="00130F5D" w:rsidP="00390505">
      <w:pPr>
        <w:pStyle w:val="ListParagraph"/>
        <w:numPr>
          <w:ilvl w:val="0"/>
          <w:numId w:val="12"/>
        </w:numPr>
      </w:pPr>
      <w:r>
        <w:t xml:space="preserve">Document </w:t>
      </w:r>
      <w:r w:rsidR="00B86D64">
        <w:t>(</w:t>
      </w:r>
      <w:r w:rsidR="00B86D64" w:rsidRPr="00B86D64">
        <w:rPr>
          <w:b/>
          <w:i/>
        </w:rPr>
        <w:t>screenshot(s) and code</w:t>
      </w:r>
      <w:r w:rsidR="00B86D64">
        <w:t xml:space="preserve">) </w:t>
      </w:r>
      <w:r>
        <w:t>your observations of what happens after you run the PyCommand?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269FFD03" w14:textId="6759971A" w:rsidR="00654B8F" w:rsidRDefault="00654B8F" w:rsidP="00654B8F"/>
    <w:p w14:paraId="7306AAD7" w14:textId="61D4F79C" w:rsidR="00654B8F" w:rsidRDefault="00654B8F" w:rsidP="00654B8F"/>
    <w:p w14:paraId="422BFF1A" w14:textId="77777777" w:rsidR="00654B8F" w:rsidRDefault="00654B8F" w:rsidP="00654B8F"/>
    <w:p w14:paraId="178E2341" w14:textId="4F79343D" w:rsidR="001330A5" w:rsidRDefault="001330A5" w:rsidP="001330A5">
      <w:pPr>
        <w:pStyle w:val="Heading1"/>
        <w:spacing w:before="360"/>
      </w:pPr>
      <w:r>
        <w:t xml:space="preserve">Problem </w:t>
      </w:r>
      <w:bookmarkEnd w:id="9"/>
      <w:r w:rsidR="00654B8F">
        <w:t xml:space="preserve">5  </w:t>
      </w:r>
      <w:r w:rsidR="00654B8F" w:rsidRPr="00654B8F">
        <w:rPr>
          <w:b w:val="0"/>
          <w:sz w:val="28"/>
        </w:rPr>
        <w:t>(See chapter 5</w:t>
      </w:r>
      <w:r w:rsidR="00654B8F">
        <w:rPr>
          <w:b w:val="0"/>
          <w:sz w:val="28"/>
        </w:rPr>
        <w:t xml:space="preserve"> for an example</w:t>
      </w:r>
      <w:r w:rsidR="00654B8F" w:rsidRPr="00654B8F">
        <w:rPr>
          <w:b w:val="0"/>
          <w:sz w:val="28"/>
        </w:rPr>
        <w:t>)</w:t>
      </w:r>
      <w:r w:rsidR="00436212">
        <w:rPr>
          <w:b w:val="0"/>
          <w:sz w:val="28"/>
        </w:rPr>
        <w:t xml:space="preserve">  (25pts)</w:t>
      </w:r>
    </w:p>
    <w:p w14:paraId="7D84AC3B" w14:textId="06CDDA0B" w:rsidR="00654B8F" w:rsidRDefault="00567E74" w:rsidP="001330A5">
      <w:pPr>
        <w:spacing w:after="120"/>
      </w:pPr>
      <w:r w:rsidRPr="00567E74">
        <w:t xml:space="preserve">Write </w:t>
      </w:r>
      <w:r w:rsidR="00847FFA">
        <w:t xml:space="preserve">a </w:t>
      </w:r>
      <w:r w:rsidRPr="00567E74">
        <w:t xml:space="preserve">simple </w:t>
      </w:r>
      <w:r w:rsidRPr="00C632EC">
        <w:rPr>
          <w:b/>
        </w:rPr>
        <w:t>PyCommand</w:t>
      </w:r>
      <w:r w:rsidRPr="00567E74">
        <w:t xml:space="preserve"> file</w:t>
      </w:r>
      <w:r w:rsidR="00847FFA">
        <w:t xml:space="preserve"> named</w:t>
      </w:r>
      <w:r w:rsidRPr="00567E74">
        <w:t xml:space="preserve"> </w:t>
      </w:r>
      <w:r w:rsidRPr="00847FFA">
        <w:rPr>
          <w:b/>
        </w:rPr>
        <w:t>m0</w:t>
      </w:r>
      <w:r w:rsidR="00286006">
        <w:rPr>
          <w:b/>
        </w:rPr>
        <w:t>7</w:t>
      </w:r>
      <w:r w:rsidRPr="00847FFA">
        <w:rPr>
          <w:b/>
        </w:rPr>
        <w:t>p0</w:t>
      </w:r>
      <w:r w:rsidR="00286006">
        <w:rPr>
          <w:b/>
        </w:rPr>
        <w:t>5</w:t>
      </w:r>
      <w:r w:rsidRPr="00847FFA">
        <w:rPr>
          <w:b/>
        </w:rPr>
        <w:t>.py</w:t>
      </w:r>
      <w:r w:rsidRPr="00567E74">
        <w:t xml:space="preserve"> </w:t>
      </w:r>
      <w:r w:rsidR="00847FFA">
        <w:t>that</w:t>
      </w:r>
      <w:r w:rsidRPr="00567E74">
        <w:t xml:space="preserve"> search</w:t>
      </w:r>
      <w:r w:rsidR="00847FFA">
        <w:t>es</w:t>
      </w:r>
      <w:r w:rsidRPr="00567E74">
        <w:t xml:space="preserve"> for the instruction “</w:t>
      </w:r>
      <w:proofErr w:type="spellStart"/>
      <w:r w:rsidRPr="00742D5D">
        <w:rPr>
          <w:b/>
        </w:rPr>
        <w:t>jmp</w:t>
      </w:r>
      <w:proofErr w:type="spellEnd"/>
      <w:r w:rsidRPr="00742D5D">
        <w:rPr>
          <w:b/>
        </w:rPr>
        <w:t xml:space="preserve"> </w:t>
      </w:r>
      <w:proofErr w:type="spellStart"/>
      <w:r w:rsidRPr="00742D5D">
        <w:rPr>
          <w:b/>
        </w:rPr>
        <w:t>esp</w:t>
      </w:r>
      <w:proofErr w:type="spellEnd"/>
      <w:r w:rsidRPr="00567E74">
        <w:t>” and print</w:t>
      </w:r>
      <w:r w:rsidR="00847FFA">
        <w:t>s</w:t>
      </w:r>
      <w:r w:rsidRPr="00567E74">
        <w:t xml:space="preserve"> all ad</w:t>
      </w:r>
      <w:r w:rsidR="00847FFA">
        <w:t>d</w:t>
      </w:r>
      <w:r w:rsidRPr="00567E74">
        <w:t>resses where the instruction is foun</w:t>
      </w:r>
      <w:r w:rsidR="00286006">
        <w:t>d</w:t>
      </w:r>
      <w:r w:rsidRPr="00567E74">
        <w:t>.</w:t>
      </w:r>
      <w:r w:rsidR="00286006">
        <w:t xml:space="preserve"> Confirm that the locations are in a page that is executable.</w:t>
      </w:r>
      <w:r w:rsidR="004A7FDF">
        <w:t xml:space="preserve"> </w:t>
      </w:r>
    </w:p>
    <w:p w14:paraId="38DDA178" w14:textId="77D5F853" w:rsidR="00654B8F" w:rsidRDefault="00654B8F" w:rsidP="001330A5">
      <w:pPr>
        <w:spacing w:after="120"/>
      </w:pPr>
      <w:r>
        <w:t xml:space="preserve">Submit your </w:t>
      </w:r>
      <w:r w:rsidR="004A7FDF" w:rsidRPr="001C2D67">
        <w:rPr>
          <w:b/>
        </w:rPr>
        <w:t>PyCommand</w:t>
      </w:r>
      <w:r w:rsidR="00DF288F">
        <w:t xml:space="preserve"> code used to achieve this</w:t>
      </w:r>
      <w:r w:rsidR="00CF57BD">
        <w:t xml:space="preserve">. </w:t>
      </w:r>
      <w:r w:rsidR="00436212">
        <w:t>(</w:t>
      </w:r>
      <w:r w:rsidR="00436212" w:rsidRPr="00436212">
        <w:rPr>
          <w:b/>
        </w:rPr>
        <w:t>5pts</w:t>
      </w:r>
      <w:r w:rsidR="00436212">
        <w:t>)</w:t>
      </w:r>
    </w:p>
    <w:p w14:paraId="51059A83" w14:textId="32A9504E" w:rsidR="001330A5" w:rsidRDefault="00CF57BD" w:rsidP="001330A5">
      <w:pPr>
        <w:spacing w:after="120"/>
      </w:pPr>
      <w:r>
        <w:t>Show a screenshot of the addresses</w:t>
      </w:r>
      <w:r w:rsidR="00286006">
        <w:t xml:space="preserve"> that are executable only</w:t>
      </w:r>
      <w:r w:rsidR="00DF288F">
        <w:t>: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46D47595" w14:textId="1D0CCD0D" w:rsidR="00654B8F" w:rsidRDefault="00654B8F" w:rsidP="00654B8F">
      <w:pPr>
        <w:pStyle w:val="Heading2"/>
      </w:pPr>
      <w:r>
        <w:t>Questions 5</w:t>
      </w:r>
    </w:p>
    <w:p w14:paraId="20BBB0B4" w14:textId="7B1A84A8" w:rsidR="003D337D" w:rsidRDefault="003D337D" w:rsidP="00390505">
      <w:pPr>
        <w:pStyle w:val="ListParagraph"/>
        <w:numPr>
          <w:ilvl w:val="0"/>
          <w:numId w:val="6"/>
        </w:numPr>
        <w:spacing w:after="120"/>
      </w:pPr>
      <w:r>
        <w:t xml:space="preserve">In the log window print the </w:t>
      </w:r>
      <w:proofErr w:type="spellStart"/>
      <w:r w:rsidRPr="00F64FDC">
        <w:rPr>
          <w:b/>
        </w:rPr>
        <w:t>search_results</w:t>
      </w:r>
      <w:proofErr w:type="spellEnd"/>
      <w:r>
        <w:t xml:space="preserve"> generated by your code.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2EE98CF0" w14:textId="7B965229" w:rsidR="003D337D" w:rsidRDefault="003D337D" w:rsidP="00390505">
      <w:pPr>
        <w:pStyle w:val="ListParagraph"/>
        <w:numPr>
          <w:ilvl w:val="1"/>
          <w:numId w:val="6"/>
        </w:numPr>
        <w:spacing w:after="120"/>
      </w:pPr>
      <w:r>
        <w:t>What do the values printed represent?</w:t>
      </w:r>
    </w:p>
    <w:p w14:paraId="50DADE9D" w14:textId="4AECFBFB" w:rsidR="003D337D" w:rsidRDefault="003D337D" w:rsidP="00390505">
      <w:pPr>
        <w:pStyle w:val="ListParagraph"/>
        <w:numPr>
          <w:ilvl w:val="1"/>
          <w:numId w:val="6"/>
        </w:numPr>
        <w:spacing w:after="120"/>
      </w:pPr>
      <w:r>
        <w:t>Show screenshot of your log window relevant to this output</w:t>
      </w:r>
    </w:p>
    <w:p w14:paraId="5C533446" w14:textId="577DC846" w:rsidR="00174DC1" w:rsidRDefault="00DF288F" w:rsidP="00390505">
      <w:pPr>
        <w:pStyle w:val="ListParagraph"/>
        <w:numPr>
          <w:ilvl w:val="0"/>
          <w:numId w:val="6"/>
        </w:numPr>
        <w:spacing w:after="120"/>
      </w:pPr>
      <w:r>
        <w:t xml:space="preserve">What </w:t>
      </w:r>
      <w:r w:rsidR="00654B8F">
        <w:t xml:space="preserve">is the purpose of the function </w:t>
      </w:r>
      <w:proofErr w:type="spellStart"/>
      <w:r w:rsidR="00CF57BD" w:rsidRPr="00654B8F">
        <w:rPr>
          <w:b/>
          <w:color w:val="4F81BD" w:themeColor="accent1"/>
        </w:rPr>
        <w:t>getMemoryPageByAddress</w:t>
      </w:r>
      <w:proofErr w:type="spellEnd"/>
      <w:r w:rsidR="00CF57BD">
        <w:t>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12026140" w14:textId="3061662E" w:rsidR="00CF57BD" w:rsidRDefault="00CF57BD" w:rsidP="00390505">
      <w:pPr>
        <w:pStyle w:val="ListParagraph"/>
        <w:numPr>
          <w:ilvl w:val="0"/>
          <w:numId w:val="6"/>
        </w:numPr>
        <w:spacing w:after="120"/>
      </w:pPr>
      <w:r>
        <w:t xml:space="preserve">What </w:t>
      </w:r>
      <w:r w:rsidR="00C11258">
        <w:t xml:space="preserve">is the value returned by </w:t>
      </w:r>
      <w:proofErr w:type="spellStart"/>
      <w:proofErr w:type="gramStart"/>
      <w:r w:rsidR="00C11258" w:rsidRPr="00654B8F">
        <w:rPr>
          <w:b/>
          <w:color w:val="4F81BD" w:themeColor="accent1"/>
        </w:rPr>
        <w:t>getAccess</w:t>
      </w:r>
      <w:proofErr w:type="spellEnd"/>
      <w:r w:rsidR="00C11258" w:rsidRPr="00654B8F">
        <w:rPr>
          <w:b/>
          <w:color w:val="4F81BD" w:themeColor="accent1"/>
        </w:rPr>
        <w:t>(</w:t>
      </w:r>
      <w:proofErr w:type="gramEnd"/>
      <w:r w:rsidR="00C11258" w:rsidRPr="00654B8F">
        <w:rPr>
          <w:b/>
          <w:color w:val="4F81BD" w:themeColor="accent1"/>
        </w:rPr>
        <w:t>human = True)</w:t>
      </w:r>
      <w:r w:rsidR="00854875">
        <w:t>? In other words</w:t>
      </w:r>
      <w:r w:rsidR="00654B8F">
        <w:t>,</w:t>
      </w:r>
      <w:r w:rsidR="00854875">
        <w:t xml:space="preserve"> what is in variable access?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73E62D57" w14:textId="77777777" w:rsidR="00742D5D" w:rsidRDefault="003D337D" w:rsidP="00390505">
      <w:pPr>
        <w:pStyle w:val="ListParagraph"/>
        <w:numPr>
          <w:ilvl w:val="1"/>
          <w:numId w:val="6"/>
        </w:numPr>
        <w:spacing w:after="120"/>
      </w:pPr>
      <w:r>
        <w:t xml:space="preserve">Print the value of access for each returned page </w:t>
      </w:r>
    </w:p>
    <w:p w14:paraId="3D1D575A" w14:textId="2CE663B6" w:rsidR="00854875" w:rsidRDefault="00854875" w:rsidP="00390505">
      <w:pPr>
        <w:pStyle w:val="ListParagraph"/>
        <w:numPr>
          <w:ilvl w:val="1"/>
          <w:numId w:val="6"/>
        </w:numPr>
        <w:spacing w:after="120"/>
      </w:pPr>
      <w:r>
        <w:t xml:space="preserve">Determine the meaning of </w:t>
      </w:r>
      <w:r w:rsidRPr="00742D5D">
        <w:rPr>
          <w:b/>
        </w:rPr>
        <w:t>human=True</w:t>
      </w:r>
      <w:r w:rsidR="00742D5D">
        <w:t>?</w:t>
      </w:r>
      <w:r w:rsidR="00654B8F">
        <w:t xml:space="preserve"> </w:t>
      </w:r>
      <w:r w:rsidR="00654B8F" w:rsidRPr="00654B8F">
        <w:rPr>
          <w:b/>
        </w:rPr>
        <w:t>HINT</w:t>
      </w:r>
      <w:r w:rsidR="00654B8F">
        <w:t>: Is this parameter required?</w:t>
      </w:r>
    </w:p>
    <w:p w14:paraId="1D8BF9BD" w14:textId="08D499F0" w:rsidR="00654B8F" w:rsidRDefault="00654B8F" w:rsidP="00654B8F">
      <w:pPr>
        <w:spacing w:after="120"/>
      </w:pPr>
    </w:p>
    <w:p w14:paraId="5F223A7E" w14:textId="0121ABEF" w:rsidR="00654B8F" w:rsidRDefault="00654B8F" w:rsidP="00654B8F">
      <w:pPr>
        <w:spacing w:after="120"/>
      </w:pPr>
    </w:p>
    <w:p w14:paraId="03CDA208" w14:textId="0EE44ED2" w:rsidR="00654B8F" w:rsidRDefault="00654B8F" w:rsidP="00654B8F">
      <w:pPr>
        <w:spacing w:after="120"/>
      </w:pPr>
    </w:p>
    <w:p w14:paraId="67B07CE4" w14:textId="102C8740" w:rsidR="00654B8F" w:rsidRDefault="00654B8F" w:rsidP="00654B8F">
      <w:pPr>
        <w:spacing w:after="120"/>
      </w:pPr>
    </w:p>
    <w:p w14:paraId="174D6CBB" w14:textId="0A7B667C" w:rsidR="00654B8F" w:rsidRDefault="00654B8F" w:rsidP="00654B8F">
      <w:pPr>
        <w:spacing w:after="120"/>
      </w:pPr>
    </w:p>
    <w:p w14:paraId="3B1767D5" w14:textId="4B88FB0E" w:rsidR="00654B8F" w:rsidRDefault="00654B8F" w:rsidP="00654B8F">
      <w:pPr>
        <w:spacing w:after="120"/>
      </w:pPr>
    </w:p>
    <w:p w14:paraId="61143255" w14:textId="5AB2A9A2" w:rsidR="00654B8F" w:rsidRDefault="00654B8F" w:rsidP="00654B8F">
      <w:pPr>
        <w:spacing w:after="120"/>
      </w:pPr>
    </w:p>
    <w:p w14:paraId="13229A00" w14:textId="28F80702" w:rsidR="00654B8F" w:rsidRDefault="00654B8F" w:rsidP="00654B8F">
      <w:pPr>
        <w:spacing w:after="120"/>
      </w:pPr>
    </w:p>
    <w:p w14:paraId="4E31A833" w14:textId="3A1ED216" w:rsidR="00654B8F" w:rsidRDefault="00654B8F" w:rsidP="00654B8F">
      <w:pPr>
        <w:spacing w:after="120"/>
      </w:pPr>
    </w:p>
    <w:p w14:paraId="4B6E73F4" w14:textId="68791D39" w:rsidR="00654B8F" w:rsidRPr="00286006" w:rsidRDefault="00286006" w:rsidP="00654B8F">
      <w:pPr>
        <w:spacing w:after="120"/>
        <w:rPr>
          <w:b/>
          <w:sz w:val="24"/>
          <w:u w:val="single"/>
        </w:rPr>
      </w:pPr>
      <w:r w:rsidRPr="00286006">
        <w:rPr>
          <w:b/>
          <w:sz w:val="24"/>
          <w:u w:val="single"/>
        </w:rPr>
        <w:lastRenderedPageBreak/>
        <w:t>Information for problem 6</w:t>
      </w:r>
    </w:p>
    <w:p w14:paraId="2A621237" w14:textId="2A81EAE3" w:rsidR="00654B8F" w:rsidRDefault="00654B8F" w:rsidP="00654B8F">
      <w:pPr>
        <w:spacing w:after="120"/>
      </w:pPr>
      <w:r>
        <w:t xml:space="preserve">Microsoft has done a great deal of work to make Windows 10 a lot more secure as compared to previous version of the operating system. If your shellcode doesn’t work you </w:t>
      </w:r>
      <w:r w:rsidR="002C1077">
        <w:t>can try to disable some features to see if it helps. A bit of experimentation is required here.</w:t>
      </w:r>
    </w:p>
    <w:p w14:paraId="33D5221A" w14:textId="77777777" w:rsidR="002C1077" w:rsidRPr="002C1077" w:rsidRDefault="002C1077" w:rsidP="002C1077">
      <w:pPr>
        <w:spacing w:after="120"/>
        <w:rPr>
          <w:b/>
        </w:rPr>
      </w:pPr>
      <w:r w:rsidRPr="002C1077">
        <w:rPr>
          <w:b/>
        </w:rPr>
        <w:t>Under settings:</w:t>
      </w:r>
    </w:p>
    <w:p w14:paraId="2FB8DC2A" w14:textId="77777777" w:rsidR="002C1077" w:rsidRDefault="002C1077" w:rsidP="00390505">
      <w:pPr>
        <w:pStyle w:val="ListParagraph"/>
        <w:numPr>
          <w:ilvl w:val="0"/>
          <w:numId w:val="13"/>
        </w:numPr>
        <w:spacing w:after="120"/>
      </w:pPr>
      <w:r>
        <w:t>Virus and Threat protection</w:t>
      </w:r>
    </w:p>
    <w:p w14:paraId="05D71AC8" w14:textId="61E30734" w:rsidR="002C1077" w:rsidRDefault="002C1077" w:rsidP="00390505">
      <w:pPr>
        <w:pStyle w:val="ListParagraph"/>
        <w:numPr>
          <w:ilvl w:val="1"/>
          <w:numId w:val="13"/>
        </w:numPr>
        <w:spacing w:after="120"/>
      </w:pPr>
      <w:r>
        <w:t>Manage Settings</w:t>
      </w:r>
    </w:p>
    <w:p w14:paraId="282B2B05" w14:textId="4FE25288" w:rsidR="002C1077" w:rsidRDefault="002C1077" w:rsidP="00390505">
      <w:pPr>
        <w:pStyle w:val="ListParagraph"/>
        <w:numPr>
          <w:ilvl w:val="1"/>
          <w:numId w:val="13"/>
        </w:numPr>
        <w:spacing w:after="120"/>
      </w:pPr>
      <w:r>
        <w:t xml:space="preserve">Exclusions </w:t>
      </w:r>
      <w:r w:rsidRPr="002C1077">
        <w:rPr>
          <w:b/>
        </w:rPr>
        <w:t>=&gt;</w:t>
      </w:r>
      <w:r>
        <w:t xml:space="preserve"> Add or remove exclusions</w:t>
      </w:r>
    </w:p>
    <w:p w14:paraId="2024C215" w14:textId="77777777" w:rsidR="002C1077" w:rsidRDefault="002C1077" w:rsidP="00390505">
      <w:pPr>
        <w:pStyle w:val="ListParagraph"/>
        <w:numPr>
          <w:ilvl w:val="0"/>
          <w:numId w:val="13"/>
        </w:numPr>
        <w:spacing w:after="120"/>
      </w:pPr>
      <w:r>
        <w:t>App &amp; Browser control</w:t>
      </w:r>
    </w:p>
    <w:p w14:paraId="719B74C3" w14:textId="6DB86D81" w:rsidR="002C1077" w:rsidRPr="001B0A05" w:rsidRDefault="002C1077" w:rsidP="00390505">
      <w:pPr>
        <w:pStyle w:val="ListParagraph"/>
        <w:numPr>
          <w:ilvl w:val="1"/>
          <w:numId w:val="13"/>
        </w:numPr>
        <w:spacing w:after="120"/>
      </w:pPr>
      <w:r>
        <w:t xml:space="preserve">Exploit protection settings </w:t>
      </w:r>
      <w:r w:rsidRPr="002C1077">
        <w:rPr>
          <w:b/>
        </w:rPr>
        <w:t xml:space="preserve">=&gt; </w:t>
      </w:r>
      <w:r>
        <w:t>Force Randomization for images (Mandatory ASLR)</w:t>
      </w:r>
    </w:p>
    <w:p w14:paraId="2DA5B836" w14:textId="77777777" w:rsidR="002C1077" w:rsidRDefault="002C1077" w:rsidP="00654B8F">
      <w:pPr>
        <w:spacing w:after="120"/>
      </w:pPr>
    </w:p>
    <w:p w14:paraId="784FEE00" w14:textId="6841FA3C" w:rsidR="00847FFA" w:rsidRDefault="00847FFA" w:rsidP="00847FFA">
      <w:pPr>
        <w:pStyle w:val="Heading1"/>
        <w:spacing w:before="360"/>
      </w:pPr>
      <w:bookmarkStart w:id="10" w:name="_Toc477255284"/>
      <w:r>
        <w:t xml:space="preserve">Problem </w:t>
      </w:r>
      <w:bookmarkEnd w:id="10"/>
      <w:r w:rsidR="00654B8F">
        <w:t>6</w:t>
      </w:r>
      <w:r w:rsidR="00436212">
        <w:t xml:space="preserve"> (40)</w:t>
      </w:r>
    </w:p>
    <w:p w14:paraId="6682BD6C" w14:textId="5442D8E6" w:rsidR="00815C18" w:rsidRDefault="000335AD" w:rsidP="00847FFA">
      <w:pPr>
        <w:spacing w:after="120"/>
      </w:pPr>
      <w:r>
        <w:t>You will create shellcode from the following C code below</w:t>
      </w:r>
      <w:r w:rsidR="00286006">
        <w:t xml:space="preserve">. </w:t>
      </w:r>
      <w:r w:rsidR="0003118D">
        <w:t xml:space="preserve">The shellcode can then be placed into the buffer of an exploitable program (Think buffer overflow). </w:t>
      </w:r>
    </w:p>
    <w:p w14:paraId="5BD8E4E3" w14:textId="2387D35C" w:rsidR="0003118D" w:rsidRDefault="0003118D" w:rsidP="00847FFA">
      <w:pPr>
        <w:spacing w:after="120"/>
      </w:pPr>
    </w:p>
    <w:p w14:paraId="2CC4482A" w14:textId="4AF98C8A" w:rsidR="0003118D" w:rsidRDefault="0003118D" w:rsidP="00847FFA">
      <w:pPr>
        <w:spacing w:after="120"/>
      </w:pPr>
      <w:r>
        <w:t>Perform the following steps:</w:t>
      </w:r>
    </w:p>
    <w:p w14:paraId="6492F50F" w14:textId="74906D0B" w:rsidR="00DC4D2C" w:rsidRDefault="00815C18" w:rsidP="00390505">
      <w:pPr>
        <w:pStyle w:val="ListParagraph"/>
        <w:numPr>
          <w:ilvl w:val="0"/>
          <w:numId w:val="15"/>
        </w:numPr>
        <w:spacing w:after="120"/>
      </w:pPr>
      <w:r>
        <w:t>Copy the following code into your Windows VM and compile it with the following command:</w:t>
      </w:r>
    </w:p>
    <w:p w14:paraId="63B43F1F" w14:textId="353A4C20" w:rsidR="00815C18" w:rsidRDefault="00815C18" w:rsidP="00815C18">
      <w:pPr>
        <w:pStyle w:val="BodyText"/>
        <w:keepLines/>
        <w:widowControl/>
        <w:spacing w:after="0" w:line="240" w:lineRule="auto"/>
        <w:ind w:left="360"/>
        <w:rPr>
          <w:rFonts w:ascii="Courier New" w:hAnsi="Courier New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2B1173" wp14:editId="6CC1CC6B">
                <wp:simplePos x="0" y="0"/>
                <wp:positionH relativeFrom="column">
                  <wp:posOffset>291993</wp:posOffset>
                </wp:positionH>
                <wp:positionV relativeFrom="paragraph">
                  <wp:posOffset>310451</wp:posOffset>
                </wp:positionV>
                <wp:extent cx="3890645" cy="1404620"/>
                <wp:effectExtent l="0" t="0" r="14605" b="1016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0645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6DB75" w14:textId="7C1D53B0" w:rsidR="00DC4D2C" w:rsidRDefault="00DC4D2C" w:rsidP="00DC4D2C">
                            <w:r>
                              <w:t>#include&lt;winbase.h&gt;</w:t>
                            </w:r>
                          </w:p>
                          <w:p w14:paraId="7B2DBDF0" w14:textId="77777777" w:rsidR="00DC4D2C" w:rsidRDefault="00DC4D2C" w:rsidP="00DC4D2C">
                            <w:r>
                              <w:t>#include&lt;windows.h&gt;</w:t>
                            </w:r>
                          </w:p>
                          <w:p w14:paraId="24DCA75C" w14:textId="77777777" w:rsidR="00DC4D2C" w:rsidRDefault="00DC4D2C" w:rsidP="00DC4D2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00D41F9" w14:textId="77777777" w:rsidR="00DC4D2C" w:rsidRDefault="00DC4D2C" w:rsidP="00DC4D2C">
                            <w:r>
                              <w:t>{</w:t>
                            </w:r>
                          </w:p>
                          <w:p w14:paraId="57A8C738" w14:textId="20677A6A" w:rsidR="00DC4D2C" w:rsidRDefault="00A778A7" w:rsidP="00DC4D2C">
                            <w:r>
                              <w:t xml:space="preserve">      </w:t>
                            </w:r>
                            <w:r w:rsidR="00DC4D2C">
                              <w:t>WinExec("C:\\windows\\system32\\calc.exe",5);</w:t>
                            </w:r>
                          </w:p>
                          <w:p w14:paraId="1AF32388" w14:textId="5A6F5504" w:rsidR="00DC4D2C" w:rsidRDefault="00DC4D2C" w:rsidP="00DC4D2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1173" id="_x0000_s1034" type="#_x0000_t202" style="position:absolute;left:0;text-align:left;margin-left:23pt;margin-top:24.45pt;width:306.35pt;height:11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" fillcolor="#4f81bd [3204]">
                <v:textbox style="mso-fit-shape-to-text:t">
                  <w:txbxContent>
                    <w:p w14:paraId="0C56DB75" w14:textId="7C1D53B0" w:rsidR="00DC4D2C" w:rsidRDefault="00DC4D2C" w:rsidP="00DC4D2C">
                      <w:r>
                        <w:t>#include&lt;winbase.h&gt;</w:t>
                      </w:r>
                    </w:p>
                    <w:p w14:paraId="7B2DBDF0" w14:textId="77777777" w:rsidR="00DC4D2C" w:rsidRDefault="00DC4D2C" w:rsidP="00DC4D2C">
                      <w:r>
                        <w:t>#include&lt;windows.h&gt;</w:t>
                      </w:r>
                    </w:p>
                    <w:p w14:paraId="24DCA75C" w14:textId="77777777" w:rsidR="00DC4D2C" w:rsidRDefault="00DC4D2C" w:rsidP="00DC4D2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400D41F9" w14:textId="77777777" w:rsidR="00DC4D2C" w:rsidRDefault="00DC4D2C" w:rsidP="00DC4D2C">
                      <w:r>
                        <w:t>{</w:t>
                      </w:r>
                    </w:p>
                    <w:p w14:paraId="57A8C738" w14:textId="20677A6A" w:rsidR="00DC4D2C" w:rsidRDefault="00A778A7" w:rsidP="00DC4D2C">
                      <w:r>
                        <w:t xml:space="preserve">      </w:t>
                      </w:r>
                      <w:r w:rsidR="00DC4D2C">
                        <w:t>WinExec("C:\\windows\\system32\\calc.exe",5);</w:t>
                      </w:r>
                    </w:p>
                    <w:p w14:paraId="1AF32388" w14:textId="5A6F5504" w:rsidR="00DC4D2C" w:rsidRDefault="00DC4D2C" w:rsidP="00DC4D2C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15C18">
        <w:rPr>
          <w:rFonts w:ascii="Courier New" w:hAnsi="Courier New"/>
          <w:sz w:val="22"/>
        </w:rPr>
        <w:t>gcc -m32 -</w:t>
      </w:r>
      <w:proofErr w:type="gramStart"/>
      <w:r w:rsidRPr="00815C18">
        <w:rPr>
          <w:rFonts w:ascii="Courier New" w:hAnsi="Courier New"/>
          <w:sz w:val="22"/>
        </w:rPr>
        <w:t>g .</w:t>
      </w:r>
      <w:proofErr w:type="gramEnd"/>
      <w:r w:rsidRPr="00815C18">
        <w:rPr>
          <w:rFonts w:ascii="Courier New" w:hAnsi="Courier New"/>
          <w:sz w:val="22"/>
        </w:rPr>
        <w:t>\winexec.c -o .\winexec.exe -fno-stack-protector</w:t>
      </w:r>
    </w:p>
    <w:p w14:paraId="16D3ECFA" w14:textId="297B2F5F" w:rsidR="00815C18" w:rsidRPr="00815C18" w:rsidRDefault="00815C18" w:rsidP="00815C18">
      <w:pPr>
        <w:pStyle w:val="BodyText"/>
        <w:keepLines/>
        <w:widowControl/>
        <w:spacing w:after="0" w:line="240" w:lineRule="auto"/>
        <w:ind w:left="360"/>
        <w:rPr>
          <w:rFonts w:ascii="Courier New" w:hAnsi="Courier New"/>
          <w:sz w:val="22"/>
        </w:rPr>
      </w:pPr>
    </w:p>
    <w:p w14:paraId="6C32D420" w14:textId="7D64652A" w:rsidR="00815C18" w:rsidRDefault="00815C18" w:rsidP="00815C18"/>
    <w:p w14:paraId="0F89EEFA" w14:textId="2882CF62" w:rsidR="00815C18" w:rsidRDefault="00815C18" w:rsidP="00390505">
      <w:pPr>
        <w:pStyle w:val="ListParagraph"/>
        <w:numPr>
          <w:ilvl w:val="0"/>
          <w:numId w:val="15"/>
        </w:numPr>
      </w:pPr>
      <w:r>
        <w:t xml:space="preserve">Load the program into Immunity Debugger and find the first instruction of </w:t>
      </w:r>
      <w:r w:rsidR="001D1097">
        <w:t xml:space="preserve">the </w:t>
      </w:r>
      <w:r>
        <w:t>main</w:t>
      </w:r>
      <w:r w:rsidR="00A64DF1">
        <w:t xml:space="preserve"> function</w:t>
      </w:r>
      <w:r>
        <w:t>.</w:t>
      </w:r>
    </w:p>
    <w:p w14:paraId="69CDE0A5" w14:textId="77777777" w:rsidR="00A64DF1" w:rsidRDefault="00815C18" w:rsidP="00390505">
      <w:pPr>
        <w:pStyle w:val="ListParagraph"/>
        <w:numPr>
          <w:ilvl w:val="0"/>
          <w:numId w:val="15"/>
        </w:numPr>
      </w:pPr>
      <w:r>
        <w:t>Write a PyCommand to find the address of WinExec</w:t>
      </w:r>
      <w:r w:rsidR="00A64DF1">
        <w:t xml:space="preserve">. </w:t>
      </w:r>
    </w:p>
    <w:p w14:paraId="129B3F96" w14:textId="063154CD" w:rsidR="00815C18" w:rsidRDefault="00A64DF1" w:rsidP="00A64DF1">
      <w:pPr>
        <w:pStyle w:val="ListParagraph"/>
      </w:pPr>
      <w:r w:rsidRPr="00A64DF1">
        <w:rPr>
          <w:b/>
        </w:rPr>
        <w:t>Hint</w:t>
      </w:r>
      <w:r w:rsidRPr="001C2F51">
        <w:rPr>
          <w:b/>
        </w:rPr>
        <w:t>:</w:t>
      </w:r>
      <w:r>
        <w:t xml:space="preserve"> Debugger.</w:t>
      </w:r>
      <w:r w:rsidRPr="00A64DF1">
        <w:rPr>
          <w:b/>
        </w:rPr>
        <w:t>getAddress</w:t>
      </w:r>
      <w:r>
        <w:rPr>
          <w:b/>
        </w:rPr>
        <w:t xml:space="preserve"> </w:t>
      </w:r>
      <w:r w:rsidRPr="00A64DF1">
        <w:t>is a</w:t>
      </w:r>
      <w:r>
        <w:t xml:space="preserve"> method</w:t>
      </w:r>
      <w:r w:rsidRPr="00A64DF1">
        <w:t xml:space="preserve"> to investigate.</w:t>
      </w:r>
    </w:p>
    <w:p w14:paraId="2D8F035B" w14:textId="50C2FB6E" w:rsidR="00A64DF1" w:rsidRPr="00A64DF1" w:rsidRDefault="00A64DF1" w:rsidP="00A64DF1">
      <w:pPr>
        <w:pStyle w:val="ListParagraph"/>
      </w:pPr>
      <w:r w:rsidRPr="001C2F51">
        <w:rPr>
          <w:b/>
        </w:rPr>
        <w:t>Hint:</w:t>
      </w:r>
      <w:r>
        <w:t xml:space="preserve"> Immunity can look for </w:t>
      </w:r>
      <w:r w:rsidR="001C2F51">
        <w:t>a name in all modules.</w:t>
      </w:r>
    </w:p>
    <w:p w14:paraId="126F8F1C" w14:textId="77777777" w:rsidR="001C2F51" w:rsidRDefault="00A64DF1" w:rsidP="00390505">
      <w:pPr>
        <w:pStyle w:val="ListParagraph"/>
        <w:numPr>
          <w:ilvl w:val="0"/>
          <w:numId w:val="15"/>
        </w:numPr>
      </w:pPr>
      <w:r>
        <w:t>Record the address of the WinExec</w:t>
      </w:r>
      <w:r w:rsidR="001C2F51">
        <w:t>.</w:t>
      </w:r>
    </w:p>
    <w:p w14:paraId="315B39F8" w14:textId="1A85B911" w:rsidR="00A64DF1" w:rsidRPr="001C2F51" w:rsidRDefault="00A64DF1" w:rsidP="001C2F51">
      <w:pPr>
        <w:pStyle w:val="ListParagraph"/>
        <w:rPr>
          <w:b/>
          <w:color w:val="E36C0A" w:themeColor="accent6" w:themeShade="BF"/>
          <w:u w:val="single"/>
        </w:rPr>
      </w:pPr>
      <w:r w:rsidRPr="001C2F51">
        <w:rPr>
          <w:b/>
          <w:color w:val="E36C0A" w:themeColor="accent6" w:themeShade="BF"/>
        </w:rPr>
        <w:t>Make note of th</w:t>
      </w:r>
      <w:r w:rsidR="001C2F51" w:rsidRPr="001C2F51">
        <w:rPr>
          <w:b/>
          <w:color w:val="E36C0A" w:themeColor="accent6" w:themeShade="BF"/>
        </w:rPr>
        <w:t>is address:</w:t>
      </w:r>
      <w:r w:rsidR="001C2F51" w:rsidRPr="001C2F51">
        <w:rPr>
          <w:b/>
          <w:color w:val="E36C0A" w:themeColor="accent6" w:themeShade="BF"/>
          <w:u w:val="single"/>
        </w:rPr>
        <w:t>__________________</w:t>
      </w:r>
    </w:p>
    <w:p w14:paraId="17197986" w14:textId="14A62132" w:rsidR="001C2F51" w:rsidRDefault="001C2F51" w:rsidP="00390505">
      <w:pPr>
        <w:pStyle w:val="ListParagraph"/>
        <w:numPr>
          <w:ilvl w:val="0"/>
          <w:numId w:val="15"/>
        </w:numPr>
      </w:pPr>
      <w:r w:rsidRPr="001C2F51">
        <w:t>Reboot your VM and repeat</w:t>
      </w:r>
      <w:r w:rsidR="0003118D">
        <w:t xml:space="preserve"> the process of</w:t>
      </w:r>
      <w:r w:rsidRPr="001C2F51">
        <w:t xml:space="preserve"> finding the </w:t>
      </w:r>
      <w:proofErr w:type="spellStart"/>
      <w:r w:rsidR="0003118D" w:rsidRPr="001C2F51">
        <w:t>WinExec</w:t>
      </w:r>
      <w:proofErr w:type="spellEnd"/>
      <w:r w:rsidR="0003118D" w:rsidRPr="001C2F51">
        <w:t xml:space="preserve"> </w:t>
      </w:r>
      <w:r w:rsidRPr="001C2F51">
        <w:t xml:space="preserve">address </w:t>
      </w:r>
    </w:p>
    <w:p w14:paraId="40785D6A" w14:textId="6F71784F" w:rsidR="001C2F51" w:rsidRPr="001C2F51" w:rsidRDefault="001C2F51" w:rsidP="001C2F51">
      <w:pPr>
        <w:pStyle w:val="ListParagraph"/>
        <w:rPr>
          <w:b/>
          <w:color w:val="E36C0A" w:themeColor="accent6" w:themeShade="BF"/>
          <w:u w:val="single"/>
        </w:rPr>
      </w:pPr>
      <w:r w:rsidRPr="001C2F51">
        <w:rPr>
          <w:b/>
          <w:color w:val="E36C0A" w:themeColor="accent6" w:themeShade="BF"/>
        </w:rPr>
        <w:t xml:space="preserve">Make note of this </w:t>
      </w:r>
      <w:r w:rsidR="0003118D" w:rsidRPr="001C2F51">
        <w:rPr>
          <w:b/>
          <w:color w:val="E36C0A" w:themeColor="accent6" w:themeShade="BF"/>
        </w:rPr>
        <w:t>address:</w:t>
      </w:r>
      <w:r w:rsidR="0003118D" w:rsidRPr="001C2F51">
        <w:rPr>
          <w:b/>
          <w:color w:val="E36C0A" w:themeColor="accent6" w:themeShade="BF"/>
          <w:u w:val="single"/>
        </w:rPr>
        <w:t xml:space="preserve"> _</w:t>
      </w:r>
      <w:r w:rsidRPr="001C2F51">
        <w:rPr>
          <w:b/>
          <w:color w:val="E36C0A" w:themeColor="accent6" w:themeShade="BF"/>
          <w:u w:val="single"/>
        </w:rPr>
        <w:t>_________________</w:t>
      </w:r>
    </w:p>
    <w:p w14:paraId="390ECF81" w14:textId="41F50DB6" w:rsidR="001C2F51" w:rsidRDefault="001C2F51" w:rsidP="001C2F51">
      <w:pPr>
        <w:pStyle w:val="ListParagraph"/>
        <w:rPr>
          <w:b/>
          <w:color w:val="E36C0A" w:themeColor="accent6" w:themeShade="BF"/>
          <w:u w:val="single"/>
        </w:rPr>
      </w:pPr>
      <w:r w:rsidRPr="001C2F51">
        <w:rPr>
          <w:b/>
          <w:color w:val="E36C0A" w:themeColor="accent6" w:themeShade="BF"/>
        </w:rPr>
        <w:lastRenderedPageBreak/>
        <w:t>Question: Are the</w:t>
      </w:r>
      <w:r w:rsidR="0003118D">
        <w:rPr>
          <w:b/>
          <w:color w:val="E36C0A" w:themeColor="accent6" w:themeShade="BF"/>
        </w:rPr>
        <w:t xml:space="preserve"> 2 recorded</w:t>
      </w:r>
      <w:r w:rsidRPr="001C2F51">
        <w:rPr>
          <w:b/>
          <w:color w:val="E36C0A" w:themeColor="accent6" w:themeShade="BF"/>
        </w:rPr>
        <w:t xml:space="preserve"> address</w:t>
      </w:r>
      <w:r w:rsidR="0003118D">
        <w:rPr>
          <w:b/>
          <w:color w:val="E36C0A" w:themeColor="accent6" w:themeShade="BF"/>
        </w:rPr>
        <w:t>es</w:t>
      </w:r>
      <w:r w:rsidRPr="001C2F51">
        <w:rPr>
          <w:b/>
          <w:color w:val="E36C0A" w:themeColor="accent6" w:themeShade="BF"/>
        </w:rPr>
        <w:t xml:space="preserve"> different? </w:t>
      </w:r>
      <w:r w:rsidRPr="001C2F51">
        <w:rPr>
          <w:b/>
          <w:color w:val="E36C0A" w:themeColor="accent6" w:themeShade="BF"/>
          <w:u w:val="single"/>
        </w:rPr>
        <w:t>_____</w:t>
      </w:r>
    </w:p>
    <w:p w14:paraId="51C41EAE" w14:textId="77777777" w:rsidR="0003118D" w:rsidRDefault="0003118D" w:rsidP="0022023B">
      <w:pPr>
        <w:rPr>
          <w:b/>
        </w:rPr>
      </w:pPr>
    </w:p>
    <w:p w14:paraId="67ABA39E" w14:textId="4D2A2BBA" w:rsidR="0022023B" w:rsidRPr="00436212" w:rsidRDefault="0022023B" w:rsidP="0022023B">
      <w:pPr>
        <w:rPr>
          <w:b/>
        </w:rPr>
      </w:pPr>
      <w:r w:rsidRPr="00436212">
        <w:rPr>
          <w:b/>
        </w:rPr>
        <w:t>Let’s take stock of the INTERESTING</w:t>
      </w:r>
      <w:r w:rsidR="003861F8" w:rsidRPr="00436212">
        <w:rPr>
          <w:b/>
        </w:rPr>
        <w:t xml:space="preserve"> </w:t>
      </w:r>
      <w:r w:rsidRPr="00436212">
        <w:rPr>
          <w:b/>
        </w:rPr>
        <w:t>information known this point</w:t>
      </w:r>
      <w:r w:rsidR="003861F8" w:rsidRPr="00436212">
        <w:rPr>
          <w:b/>
        </w:rPr>
        <w:t>. In no particular order</w:t>
      </w:r>
      <w:r w:rsidR="0003118D">
        <w:rPr>
          <w:b/>
        </w:rPr>
        <w:t xml:space="preserve"> we know</w:t>
      </w:r>
      <w:r w:rsidRPr="00436212">
        <w:rPr>
          <w:b/>
        </w:rPr>
        <w:t>:</w:t>
      </w:r>
    </w:p>
    <w:p w14:paraId="0090D336" w14:textId="78F4A9FA" w:rsidR="001C2F51" w:rsidRDefault="0022023B" w:rsidP="00390505">
      <w:pPr>
        <w:pStyle w:val="ListParagraph"/>
        <w:numPr>
          <w:ilvl w:val="0"/>
          <w:numId w:val="16"/>
        </w:numPr>
      </w:pPr>
      <w:r>
        <w:t xml:space="preserve">Memory location(s) where the </w:t>
      </w:r>
      <w:r w:rsidRPr="00436212">
        <w:rPr>
          <w:b/>
        </w:rPr>
        <w:t>JMP ESP</w:t>
      </w:r>
      <w:r>
        <w:t xml:space="preserve"> instruction exists</w:t>
      </w:r>
      <w:r w:rsidR="00436212">
        <w:t>,</w:t>
      </w:r>
      <w:r>
        <w:t xml:space="preserve"> within </w:t>
      </w:r>
      <w:r w:rsidR="0003118D">
        <w:t>the executing process.</w:t>
      </w:r>
    </w:p>
    <w:p w14:paraId="013500A6" w14:textId="4759991B" w:rsidR="0022023B" w:rsidRDefault="0022023B" w:rsidP="00390505">
      <w:pPr>
        <w:pStyle w:val="ListParagraph"/>
        <w:numPr>
          <w:ilvl w:val="0"/>
          <w:numId w:val="16"/>
        </w:numPr>
      </w:pPr>
      <w:r>
        <w:t>The address of WinExec</w:t>
      </w:r>
    </w:p>
    <w:p w14:paraId="4A238ABE" w14:textId="77777777" w:rsidR="00436212" w:rsidRDefault="0022023B" w:rsidP="00390505">
      <w:pPr>
        <w:pStyle w:val="ListParagraph"/>
        <w:numPr>
          <w:ilvl w:val="0"/>
          <w:numId w:val="16"/>
        </w:numPr>
      </w:pPr>
      <w:r>
        <w:t>At the end of main the return instruction causes the EIP to be modified with an address</w:t>
      </w:r>
      <w:r w:rsidR="00436212">
        <w:t xml:space="preserve"> (</w:t>
      </w:r>
      <w:proofErr w:type="spellStart"/>
      <w:r w:rsidR="00436212">
        <w:t>ie</w:t>
      </w:r>
      <w:proofErr w:type="spellEnd"/>
      <w:r w:rsidR="00436212">
        <w:t xml:space="preserve"> the </w:t>
      </w:r>
      <w:r w:rsidR="00436212" w:rsidRPr="00436212">
        <w:rPr>
          <w:b/>
          <w:color w:val="4F81BD" w:themeColor="accent1"/>
          <w:u w:val="single"/>
        </w:rPr>
        <w:t>RETURN ADDRESS</w:t>
      </w:r>
      <w:r w:rsidR="00436212">
        <w:t>)</w:t>
      </w:r>
      <w:r>
        <w:t xml:space="preserve">. </w:t>
      </w:r>
    </w:p>
    <w:p w14:paraId="09818569" w14:textId="0DE490D4" w:rsidR="0022023B" w:rsidRDefault="00436212" w:rsidP="00390505">
      <w:pPr>
        <w:pStyle w:val="ListParagraph"/>
        <w:numPr>
          <w:ilvl w:val="0"/>
          <w:numId w:val="16"/>
        </w:numPr>
      </w:pPr>
      <w:r w:rsidRPr="00436212">
        <w:t>Finally</w:t>
      </w:r>
      <w:r>
        <w:t>,</w:t>
      </w:r>
      <w:r w:rsidRPr="00436212">
        <w:t xml:space="preserve"> </w:t>
      </w:r>
      <w:r w:rsidR="0003118D">
        <w:t>when a function returns to the calling function the</w:t>
      </w:r>
      <w:r w:rsidR="0022023B">
        <w:t xml:space="preserve"> ESP get</w:t>
      </w:r>
      <w:r>
        <w:t>s</w:t>
      </w:r>
      <w:r w:rsidR="0022023B">
        <w:t xml:space="preserve"> decremented</w:t>
      </w:r>
    </w:p>
    <w:p w14:paraId="25D2059B" w14:textId="54A9C799" w:rsidR="0022023B" w:rsidRDefault="0022023B" w:rsidP="0022023B"/>
    <w:p w14:paraId="105B0A8F" w14:textId="0401DF2A" w:rsidR="0022023B" w:rsidRPr="00436212" w:rsidRDefault="0022023B" w:rsidP="0022023B">
      <w:pPr>
        <w:rPr>
          <w:b/>
        </w:rPr>
      </w:pPr>
      <w:r w:rsidRPr="00436212">
        <w:rPr>
          <w:b/>
        </w:rPr>
        <w:t>What is unknown:</w:t>
      </w:r>
    </w:p>
    <w:p w14:paraId="56DAF97E" w14:textId="75CFAC60" w:rsidR="0022023B" w:rsidRDefault="0003118D" w:rsidP="00390505">
      <w:pPr>
        <w:pStyle w:val="ListParagraph"/>
        <w:numPr>
          <w:ilvl w:val="0"/>
          <w:numId w:val="17"/>
        </w:numPr>
      </w:pPr>
      <w:r>
        <w:t xml:space="preserve">How to convert the </w:t>
      </w:r>
      <w:proofErr w:type="spellStart"/>
      <w:r>
        <w:t>WinExec</w:t>
      </w:r>
      <w:proofErr w:type="spellEnd"/>
      <w:r>
        <w:t xml:space="preserve"> program to shellcode</w:t>
      </w:r>
      <w:r w:rsidR="00436212">
        <w:t>?</w:t>
      </w:r>
    </w:p>
    <w:p w14:paraId="2394F361" w14:textId="04F7FD78" w:rsidR="0022023B" w:rsidRDefault="0022023B" w:rsidP="00390505">
      <w:pPr>
        <w:pStyle w:val="ListParagraph"/>
        <w:numPr>
          <w:ilvl w:val="1"/>
          <w:numId w:val="17"/>
        </w:numPr>
      </w:pPr>
      <w:r>
        <w:t>Does the shellcode need a prolog/epilog</w:t>
      </w:r>
      <w:r w:rsidR="003861F8">
        <w:t>?</w:t>
      </w:r>
    </w:p>
    <w:p w14:paraId="58427C11" w14:textId="4C7276BF" w:rsidR="0022023B" w:rsidRDefault="0022023B" w:rsidP="00390505">
      <w:pPr>
        <w:pStyle w:val="ListParagraph"/>
        <w:numPr>
          <w:ilvl w:val="1"/>
          <w:numId w:val="17"/>
        </w:numPr>
      </w:pPr>
      <w:r>
        <w:t xml:space="preserve">Can some code be generated to place </w:t>
      </w:r>
      <w:r w:rsidR="003861F8">
        <w:rPr>
          <w:b/>
          <w:i/>
        </w:rPr>
        <w:t>instructions</w:t>
      </w:r>
      <w:r w:rsidR="003861F8">
        <w:t xml:space="preserve"> (exploit code)</w:t>
      </w:r>
      <w:r>
        <w:t xml:space="preserve"> on the stack</w:t>
      </w:r>
      <w:r w:rsidR="003861F8">
        <w:t>?</w:t>
      </w:r>
    </w:p>
    <w:p w14:paraId="5E424CA9" w14:textId="33706A1C" w:rsidR="00436212" w:rsidRDefault="00436212" w:rsidP="00390505">
      <w:pPr>
        <w:pStyle w:val="ListParagraph"/>
        <w:numPr>
          <w:ilvl w:val="1"/>
          <w:numId w:val="17"/>
        </w:numPr>
      </w:pPr>
      <w:r>
        <w:t>What is the calling convention used for x86 - 32bit systems (</w:t>
      </w:r>
      <w:r w:rsidRPr="00436212">
        <w:rPr>
          <w:b/>
        </w:rPr>
        <w:t>CDECL</w:t>
      </w:r>
      <w:r>
        <w:t>)?</w:t>
      </w:r>
    </w:p>
    <w:p w14:paraId="5FA98248" w14:textId="1D036B33" w:rsidR="003861F8" w:rsidRDefault="003861F8" w:rsidP="00390505">
      <w:pPr>
        <w:pStyle w:val="ListParagraph"/>
        <w:numPr>
          <w:ilvl w:val="0"/>
          <w:numId w:val="17"/>
        </w:numPr>
      </w:pPr>
      <w:r>
        <w:t>How can the EIP be redirected to the stack?</w:t>
      </w:r>
    </w:p>
    <w:p w14:paraId="7350A5A1" w14:textId="16378966" w:rsidR="003861F8" w:rsidRDefault="003861F8" w:rsidP="00390505">
      <w:pPr>
        <w:pStyle w:val="ListParagraph"/>
        <w:numPr>
          <w:ilvl w:val="0"/>
          <w:numId w:val="17"/>
        </w:numPr>
      </w:pPr>
      <w:r>
        <w:t xml:space="preserve">How can the </w:t>
      </w:r>
      <w:proofErr w:type="spellStart"/>
      <w:r>
        <w:t>WinExec</w:t>
      </w:r>
      <w:proofErr w:type="spellEnd"/>
      <w:r>
        <w:t xml:space="preserve"> </w:t>
      </w:r>
      <w:r w:rsidR="00702E15">
        <w:t>shellcode</w:t>
      </w:r>
      <w:r>
        <w:t xml:space="preserve"> be called?</w:t>
      </w:r>
    </w:p>
    <w:p w14:paraId="462A0A01" w14:textId="4F5FAA73" w:rsidR="00702E15" w:rsidRDefault="00702E15" w:rsidP="003861F8"/>
    <w:p w14:paraId="43F1F5E6" w14:textId="77777777" w:rsidR="00702E15" w:rsidRDefault="00702E15" w:rsidP="003861F8"/>
    <w:p w14:paraId="145C2744" w14:textId="77777777" w:rsidR="003861F8" w:rsidRPr="00436212" w:rsidRDefault="003861F8" w:rsidP="003861F8">
      <w:pPr>
        <w:rPr>
          <w:b/>
        </w:rPr>
      </w:pPr>
      <w:r w:rsidRPr="00436212">
        <w:rPr>
          <w:b/>
        </w:rPr>
        <w:t>Submission:</w:t>
      </w:r>
    </w:p>
    <w:p w14:paraId="3BC8ADE0" w14:textId="0E889722" w:rsidR="003861F8" w:rsidRDefault="003861F8" w:rsidP="00390505">
      <w:pPr>
        <w:pStyle w:val="ListParagraph"/>
        <w:numPr>
          <w:ilvl w:val="0"/>
          <w:numId w:val="18"/>
        </w:numPr>
      </w:pPr>
      <w:r>
        <w:t>Screen capture of your exploit working</w:t>
      </w:r>
      <w:r w:rsidR="00436212">
        <w:t xml:space="preserve">   (</w:t>
      </w:r>
      <w:r w:rsidR="00436212" w:rsidRPr="00436212">
        <w:rPr>
          <w:b/>
        </w:rPr>
        <w:t>5pts</w:t>
      </w:r>
      <w:r w:rsidR="00436212">
        <w:t>)</w:t>
      </w:r>
    </w:p>
    <w:p w14:paraId="54D78D8F" w14:textId="14C547EC" w:rsidR="003861F8" w:rsidRDefault="003861F8" w:rsidP="00390505">
      <w:pPr>
        <w:pStyle w:val="ListParagraph"/>
        <w:numPr>
          <w:ilvl w:val="0"/>
          <w:numId w:val="18"/>
        </w:numPr>
      </w:pPr>
      <w:r>
        <w:t>Code required and used; includes any of (shellcode, C code, PyCommand) used.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0D2351D6" w14:textId="0A751FE6" w:rsidR="003861F8" w:rsidRPr="001C2F51" w:rsidRDefault="003861F8" w:rsidP="00390505">
      <w:pPr>
        <w:pStyle w:val="ListParagraph"/>
        <w:numPr>
          <w:ilvl w:val="0"/>
          <w:numId w:val="18"/>
        </w:numPr>
      </w:pPr>
      <w:r>
        <w:t>Screen capture of the stack showing shellcode.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694596F1" w14:textId="7F293DBF" w:rsidR="00815C18" w:rsidRDefault="00815C18" w:rsidP="00815C18">
      <w:pPr>
        <w:pStyle w:val="Heading2"/>
      </w:pPr>
      <w:bookmarkStart w:id="11" w:name="_GoBack"/>
      <w:bookmarkEnd w:id="11"/>
      <w:r>
        <w:t>Questions 6</w:t>
      </w:r>
    </w:p>
    <w:p w14:paraId="67F95791" w14:textId="49400807" w:rsidR="00815C18" w:rsidRDefault="00815C18" w:rsidP="00390505">
      <w:pPr>
        <w:pStyle w:val="ListParagraph"/>
        <w:numPr>
          <w:ilvl w:val="0"/>
          <w:numId w:val="14"/>
        </w:numPr>
      </w:pPr>
      <w:r>
        <w:t xml:space="preserve">What does the option </w:t>
      </w:r>
      <w:r w:rsidRPr="003861F8">
        <w:rPr>
          <w:b/>
        </w:rPr>
        <w:t>-fno-stack-protector</w:t>
      </w:r>
      <w:r>
        <w:t xml:space="preserve"> do?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34BBE282" w14:textId="41660CAB" w:rsidR="00815C18" w:rsidRDefault="00815C18" w:rsidP="00390505">
      <w:pPr>
        <w:pStyle w:val="ListParagraph"/>
        <w:numPr>
          <w:ilvl w:val="0"/>
          <w:numId w:val="14"/>
        </w:numPr>
      </w:pPr>
      <w:r>
        <w:t>What is shellcode?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217DEE72" w14:textId="1D888311" w:rsidR="00815C18" w:rsidRDefault="00815C18" w:rsidP="00390505">
      <w:pPr>
        <w:pStyle w:val="ListParagraph"/>
        <w:numPr>
          <w:ilvl w:val="0"/>
          <w:numId w:val="14"/>
        </w:numPr>
      </w:pPr>
      <w:r>
        <w:t>Is shellcode always malicious?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6E7B691F" w14:textId="53258424" w:rsidR="003861F8" w:rsidRDefault="00815C18" w:rsidP="00390505">
      <w:pPr>
        <w:pStyle w:val="ListParagraph"/>
        <w:numPr>
          <w:ilvl w:val="0"/>
          <w:numId w:val="14"/>
        </w:numPr>
      </w:pPr>
      <w:r>
        <w:t>What Operating System feature(s) make it difficult for malicious code to execute?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7F6C9565" w14:textId="68A7B992" w:rsidR="003861F8" w:rsidRDefault="003861F8" w:rsidP="00390505">
      <w:pPr>
        <w:pStyle w:val="ListParagraph"/>
        <w:numPr>
          <w:ilvl w:val="0"/>
          <w:numId w:val="14"/>
        </w:numPr>
      </w:pPr>
      <w:r>
        <w:t>Why (is/are)</w:t>
      </w:r>
      <w:r w:rsidR="00815C18">
        <w:t xml:space="preserve"> the OS feature</w:t>
      </w:r>
      <w:r>
        <w:t>(s)</w:t>
      </w:r>
      <w:r w:rsidR="00815C18">
        <w:t xml:space="preserve"> able to stop malicious code from executing</w:t>
      </w:r>
      <w:r>
        <w:t>?</w:t>
      </w:r>
      <w:r w:rsidR="00436212">
        <w:t xml:space="preserve"> (</w:t>
      </w:r>
      <w:r w:rsidR="00436212" w:rsidRPr="00436212">
        <w:rPr>
          <w:b/>
        </w:rPr>
        <w:t>5pts</w:t>
      </w:r>
      <w:r w:rsidR="00436212">
        <w:t>)</w:t>
      </w:r>
    </w:p>
    <w:p w14:paraId="1CE07A4F" w14:textId="5677E4FD" w:rsidR="00815C18" w:rsidRPr="00815C18" w:rsidRDefault="00815C18" w:rsidP="00815C18"/>
    <w:sectPr w:rsidR="00815C18" w:rsidRPr="00815C18" w:rsidSect="00512D26">
      <w:headerReference w:type="first" r:id="rId14"/>
      <w:footerReference w:type="first" r:id="rId15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831B" w14:textId="77777777" w:rsidR="00C74C43" w:rsidRDefault="00C74C43" w:rsidP="007F2B57">
      <w:r>
        <w:separator/>
      </w:r>
    </w:p>
    <w:p w14:paraId="4C3B5F8A" w14:textId="77777777" w:rsidR="00C74C43" w:rsidRDefault="00C74C43" w:rsidP="007F2B57"/>
    <w:p w14:paraId="1CCD0039" w14:textId="77777777" w:rsidR="00C74C43" w:rsidRDefault="00C74C43" w:rsidP="007F2B57"/>
  </w:endnote>
  <w:endnote w:type="continuationSeparator" w:id="0">
    <w:p w14:paraId="10393423" w14:textId="77777777" w:rsidR="00C74C43" w:rsidRDefault="00C74C43" w:rsidP="007F2B57">
      <w:r>
        <w:continuationSeparator/>
      </w:r>
    </w:p>
    <w:p w14:paraId="7D91D07E" w14:textId="77777777" w:rsidR="00C74C43" w:rsidRDefault="00C74C43" w:rsidP="007F2B57"/>
    <w:p w14:paraId="5DF8714D" w14:textId="77777777" w:rsidR="00C74C43" w:rsidRDefault="00C74C43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C04FC" w14:textId="77777777" w:rsidR="00C74C43" w:rsidRDefault="00C74C43" w:rsidP="007F2B57">
      <w:r>
        <w:separator/>
      </w:r>
    </w:p>
    <w:p w14:paraId="3AA831D5" w14:textId="77777777" w:rsidR="00C74C43" w:rsidRDefault="00C74C43" w:rsidP="007F2B57"/>
    <w:p w14:paraId="618C7CA3" w14:textId="77777777" w:rsidR="00C74C43" w:rsidRDefault="00C74C43" w:rsidP="007F2B57"/>
  </w:footnote>
  <w:footnote w:type="continuationSeparator" w:id="0">
    <w:p w14:paraId="55B79255" w14:textId="77777777" w:rsidR="00C74C43" w:rsidRDefault="00C74C43" w:rsidP="007F2B57">
      <w:r>
        <w:continuationSeparator/>
      </w:r>
    </w:p>
    <w:p w14:paraId="7E759C4B" w14:textId="77777777" w:rsidR="00C74C43" w:rsidRDefault="00C74C43" w:rsidP="007F2B57"/>
    <w:p w14:paraId="00F9EC26" w14:textId="77777777" w:rsidR="00C74C43" w:rsidRDefault="00C74C43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FF1"/>
    <w:multiLevelType w:val="hybridMultilevel"/>
    <w:tmpl w:val="37B0D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868C8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0396"/>
    <w:multiLevelType w:val="hybridMultilevel"/>
    <w:tmpl w:val="A35C72B6"/>
    <w:lvl w:ilvl="0" w:tplc="5010053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92DC3"/>
    <w:multiLevelType w:val="hybridMultilevel"/>
    <w:tmpl w:val="8FE0FAA0"/>
    <w:lvl w:ilvl="0" w:tplc="683AD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3AD5"/>
    <w:multiLevelType w:val="hybridMultilevel"/>
    <w:tmpl w:val="CE96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9EE"/>
    <w:multiLevelType w:val="hybridMultilevel"/>
    <w:tmpl w:val="A68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30C4"/>
    <w:multiLevelType w:val="hybridMultilevel"/>
    <w:tmpl w:val="63EA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4107E"/>
    <w:multiLevelType w:val="hybridMultilevel"/>
    <w:tmpl w:val="ABDC8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22552C"/>
    <w:multiLevelType w:val="hybridMultilevel"/>
    <w:tmpl w:val="7C009126"/>
    <w:lvl w:ilvl="0" w:tplc="64E08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C833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C1FC3"/>
    <w:multiLevelType w:val="hybridMultilevel"/>
    <w:tmpl w:val="0598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A14EC"/>
    <w:multiLevelType w:val="hybridMultilevel"/>
    <w:tmpl w:val="9650E7F2"/>
    <w:lvl w:ilvl="0" w:tplc="541C19BC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E5332A"/>
    <w:multiLevelType w:val="hybridMultilevel"/>
    <w:tmpl w:val="38880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E4DD2"/>
    <w:multiLevelType w:val="hybridMultilevel"/>
    <w:tmpl w:val="B67A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B5054"/>
    <w:multiLevelType w:val="hybridMultilevel"/>
    <w:tmpl w:val="E3189392"/>
    <w:lvl w:ilvl="0" w:tplc="FF82C4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96C62"/>
    <w:multiLevelType w:val="hybridMultilevel"/>
    <w:tmpl w:val="719E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84EFD"/>
    <w:multiLevelType w:val="hybridMultilevel"/>
    <w:tmpl w:val="1BF4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0343E"/>
    <w:multiLevelType w:val="hybridMultilevel"/>
    <w:tmpl w:val="2A043D5E"/>
    <w:lvl w:ilvl="0" w:tplc="9B64F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13"/>
  </w:num>
  <w:num w:numId="10">
    <w:abstractNumId w:val="8"/>
  </w:num>
  <w:num w:numId="11">
    <w:abstractNumId w:val="10"/>
  </w:num>
  <w:num w:numId="12">
    <w:abstractNumId w:val="0"/>
  </w:num>
  <w:num w:numId="13">
    <w:abstractNumId w:val="15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23785"/>
    <w:rsid w:val="0003118D"/>
    <w:rsid w:val="00032989"/>
    <w:rsid w:val="000335AD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7501D"/>
    <w:rsid w:val="0009096F"/>
    <w:rsid w:val="00090ACB"/>
    <w:rsid w:val="00095D68"/>
    <w:rsid w:val="000B19AE"/>
    <w:rsid w:val="000D5A67"/>
    <w:rsid w:val="000D6CD4"/>
    <w:rsid w:val="001022DC"/>
    <w:rsid w:val="0010711D"/>
    <w:rsid w:val="00117156"/>
    <w:rsid w:val="00125294"/>
    <w:rsid w:val="00130F5D"/>
    <w:rsid w:val="001328B2"/>
    <w:rsid w:val="001330A5"/>
    <w:rsid w:val="00144E22"/>
    <w:rsid w:val="00151EC3"/>
    <w:rsid w:val="001547CE"/>
    <w:rsid w:val="0016421B"/>
    <w:rsid w:val="00174DC1"/>
    <w:rsid w:val="00192C64"/>
    <w:rsid w:val="001A0A50"/>
    <w:rsid w:val="001A7B2E"/>
    <w:rsid w:val="001B0A05"/>
    <w:rsid w:val="001B2261"/>
    <w:rsid w:val="001C2D67"/>
    <w:rsid w:val="001C2F51"/>
    <w:rsid w:val="001C38F4"/>
    <w:rsid w:val="001C39D4"/>
    <w:rsid w:val="001C77AE"/>
    <w:rsid w:val="001D1097"/>
    <w:rsid w:val="001D399F"/>
    <w:rsid w:val="001E2684"/>
    <w:rsid w:val="001E53ED"/>
    <w:rsid w:val="001E692B"/>
    <w:rsid w:val="001F40A4"/>
    <w:rsid w:val="0020016C"/>
    <w:rsid w:val="002049CA"/>
    <w:rsid w:val="00212514"/>
    <w:rsid w:val="0022023B"/>
    <w:rsid w:val="00226A6A"/>
    <w:rsid w:val="002271C2"/>
    <w:rsid w:val="00231797"/>
    <w:rsid w:val="00235887"/>
    <w:rsid w:val="00242511"/>
    <w:rsid w:val="00246204"/>
    <w:rsid w:val="00250647"/>
    <w:rsid w:val="00253EC4"/>
    <w:rsid w:val="00264C10"/>
    <w:rsid w:val="00276B8F"/>
    <w:rsid w:val="00286006"/>
    <w:rsid w:val="00291868"/>
    <w:rsid w:val="00292D2F"/>
    <w:rsid w:val="00295435"/>
    <w:rsid w:val="002A244D"/>
    <w:rsid w:val="002C1077"/>
    <w:rsid w:val="002C6414"/>
    <w:rsid w:val="002D316C"/>
    <w:rsid w:val="002E0357"/>
    <w:rsid w:val="002E21F7"/>
    <w:rsid w:val="002E41EB"/>
    <w:rsid w:val="002F3569"/>
    <w:rsid w:val="0031046A"/>
    <w:rsid w:val="00311CEF"/>
    <w:rsid w:val="00311F98"/>
    <w:rsid w:val="00313910"/>
    <w:rsid w:val="003152BC"/>
    <w:rsid w:val="00326F75"/>
    <w:rsid w:val="00337BAE"/>
    <w:rsid w:val="00342C34"/>
    <w:rsid w:val="00350155"/>
    <w:rsid w:val="00350648"/>
    <w:rsid w:val="00352F37"/>
    <w:rsid w:val="00357496"/>
    <w:rsid w:val="00373D1D"/>
    <w:rsid w:val="003861F8"/>
    <w:rsid w:val="00390505"/>
    <w:rsid w:val="00393D87"/>
    <w:rsid w:val="003A2256"/>
    <w:rsid w:val="003A2448"/>
    <w:rsid w:val="003A3840"/>
    <w:rsid w:val="003A5038"/>
    <w:rsid w:val="003D337D"/>
    <w:rsid w:val="003F12CC"/>
    <w:rsid w:val="003F1384"/>
    <w:rsid w:val="003F3614"/>
    <w:rsid w:val="00412481"/>
    <w:rsid w:val="0042014E"/>
    <w:rsid w:val="00426F5E"/>
    <w:rsid w:val="0043365C"/>
    <w:rsid w:val="00433B33"/>
    <w:rsid w:val="00436212"/>
    <w:rsid w:val="00442EE8"/>
    <w:rsid w:val="004503C5"/>
    <w:rsid w:val="004540D0"/>
    <w:rsid w:val="004555CF"/>
    <w:rsid w:val="00457729"/>
    <w:rsid w:val="00464AA9"/>
    <w:rsid w:val="00475522"/>
    <w:rsid w:val="004777C4"/>
    <w:rsid w:val="004974D2"/>
    <w:rsid w:val="004A51BA"/>
    <w:rsid w:val="004A5416"/>
    <w:rsid w:val="004A6724"/>
    <w:rsid w:val="004A7FDF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307EB"/>
    <w:rsid w:val="0053657E"/>
    <w:rsid w:val="00536678"/>
    <w:rsid w:val="00546BE2"/>
    <w:rsid w:val="00551EE2"/>
    <w:rsid w:val="00564098"/>
    <w:rsid w:val="005656EC"/>
    <w:rsid w:val="00566DA9"/>
    <w:rsid w:val="00567E74"/>
    <w:rsid w:val="00582F25"/>
    <w:rsid w:val="00590F16"/>
    <w:rsid w:val="00595E89"/>
    <w:rsid w:val="005A25B4"/>
    <w:rsid w:val="005B2B6A"/>
    <w:rsid w:val="006040C1"/>
    <w:rsid w:val="006075E7"/>
    <w:rsid w:val="006148DC"/>
    <w:rsid w:val="006306EE"/>
    <w:rsid w:val="00635BFE"/>
    <w:rsid w:val="00642125"/>
    <w:rsid w:val="00644444"/>
    <w:rsid w:val="00644DDC"/>
    <w:rsid w:val="00654B8F"/>
    <w:rsid w:val="00656871"/>
    <w:rsid w:val="00656C5F"/>
    <w:rsid w:val="00657374"/>
    <w:rsid w:val="00666EA3"/>
    <w:rsid w:val="006740A1"/>
    <w:rsid w:val="00693BE9"/>
    <w:rsid w:val="0069485B"/>
    <w:rsid w:val="006A1CDF"/>
    <w:rsid w:val="006A6D5A"/>
    <w:rsid w:val="006C04BE"/>
    <w:rsid w:val="006C16DE"/>
    <w:rsid w:val="006E684C"/>
    <w:rsid w:val="00702E15"/>
    <w:rsid w:val="007320C6"/>
    <w:rsid w:val="00736FFC"/>
    <w:rsid w:val="00742D5D"/>
    <w:rsid w:val="007549A4"/>
    <w:rsid w:val="00793A25"/>
    <w:rsid w:val="00797525"/>
    <w:rsid w:val="007A0BF6"/>
    <w:rsid w:val="007A5107"/>
    <w:rsid w:val="007B6BA5"/>
    <w:rsid w:val="007C12F5"/>
    <w:rsid w:val="007C73E8"/>
    <w:rsid w:val="007D01AD"/>
    <w:rsid w:val="007D131C"/>
    <w:rsid w:val="007E5769"/>
    <w:rsid w:val="007E7E20"/>
    <w:rsid w:val="007F2B57"/>
    <w:rsid w:val="008022C1"/>
    <w:rsid w:val="00812F17"/>
    <w:rsid w:val="00815C18"/>
    <w:rsid w:val="008315FB"/>
    <w:rsid w:val="0083252A"/>
    <w:rsid w:val="008334C1"/>
    <w:rsid w:val="00835E23"/>
    <w:rsid w:val="008406A2"/>
    <w:rsid w:val="008411EE"/>
    <w:rsid w:val="00847FFA"/>
    <w:rsid w:val="00854875"/>
    <w:rsid w:val="0088153E"/>
    <w:rsid w:val="008853E9"/>
    <w:rsid w:val="00895D90"/>
    <w:rsid w:val="00897B0B"/>
    <w:rsid w:val="008A1EC8"/>
    <w:rsid w:val="008B2EBF"/>
    <w:rsid w:val="008B573D"/>
    <w:rsid w:val="008B59ED"/>
    <w:rsid w:val="008B5F02"/>
    <w:rsid w:val="008B6EED"/>
    <w:rsid w:val="008B7CD9"/>
    <w:rsid w:val="008C2999"/>
    <w:rsid w:val="008C2E88"/>
    <w:rsid w:val="008D02DA"/>
    <w:rsid w:val="008D2B18"/>
    <w:rsid w:val="008E7053"/>
    <w:rsid w:val="00900BDB"/>
    <w:rsid w:val="00906ADA"/>
    <w:rsid w:val="009213A0"/>
    <w:rsid w:val="00926A68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A5A04"/>
    <w:rsid w:val="009B6DA4"/>
    <w:rsid w:val="009C1F3C"/>
    <w:rsid w:val="009C24E7"/>
    <w:rsid w:val="009C77F7"/>
    <w:rsid w:val="009E62E5"/>
    <w:rsid w:val="009F6C19"/>
    <w:rsid w:val="00A004E1"/>
    <w:rsid w:val="00A07387"/>
    <w:rsid w:val="00A213D6"/>
    <w:rsid w:val="00A300E3"/>
    <w:rsid w:val="00A43DEB"/>
    <w:rsid w:val="00A441F4"/>
    <w:rsid w:val="00A45EC3"/>
    <w:rsid w:val="00A45FB0"/>
    <w:rsid w:val="00A504CA"/>
    <w:rsid w:val="00A5077E"/>
    <w:rsid w:val="00A64DF1"/>
    <w:rsid w:val="00A70299"/>
    <w:rsid w:val="00A778A7"/>
    <w:rsid w:val="00A84EC6"/>
    <w:rsid w:val="00A86C79"/>
    <w:rsid w:val="00AA3847"/>
    <w:rsid w:val="00AB152B"/>
    <w:rsid w:val="00AC0083"/>
    <w:rsid w:val="00AD3443"/>
    <w:rsid w:val="00AE11F9"/>
    <w:rsid w:val="00B074E1"/>
    <w:rsid w:val="00B317F4"/>
    <w:rsid w:val="00B4401E"/>
    <w:rsid w:val="00B50963"/>
    <w:rsid w:val="00B53BF5"/>
    <w:rsid w:val="00B86D64"/>
    <w:rsid w:val="00B97B1D"/>
    <w:rsid w:val="00BA01B2"/>
    <w:rsid w:val="00BA4726"/>
    <w:rsid w:val="00BA75D0"/>
    <w:rsid w:val="00BB3F7A"/>
    <w:rsid w:val="00BC59C2"/>
    <w:rsid w:val="00BC625A"/>
    <w:rsid w:val="00BD6DFC"/>
    <w:rsid w:val="00BE4CF4"/>
    <w:rsid w:val="00BF06DF"/>
    <w:rsid w:val="00BF0AE5"/>
    <w:rsid w:val="00BF377E"/>
    <w:rsid w:val="00C00A18"/>
    <w:rsid w:val="00C01287"/>
    <w:rsid w:val="00C01EED"/>
    <w:rsid w:val="00C04854"/>
    <w:rsid w:val="00C05E3C"/>
    <w:rsid w:val="00C07319"/>
    <w:rsid w:val="00C10994"/>
    <w:rsid w:val="00C10B87"/>
    <w:rsid w:val="00C11258"/>
    <w:rsid w:val="00C24CD4"/>
    <w:rsid w:val="00C331D4"/>
    <w:rsid w:val="00C347D7"/>
    <w:rsid w:val="00C43AB3"/>
    <w:rsid w:val="00C51F78"/>
    <w:rsid w:val="00C52086"/>
    <w:rsid w:val="00C54AF5"/>
    <w:rsid w:val="00C577BB"/>
    <w:rsid w:val="00C632EC"/>
    <w:rsid w:val="00C72591"/>
    <w:rsid w:val="00C74C43"/>
    <w:rsid w:val="00C91BB9"/>
    <w:rsid w:val="00C964E5"/>
    <w:rsid w:val="00CA62B7"/>
    <w:rsid w:val="00CC08CE"/>
    <w:rsid w:val="00CC0FE8"/>
    <w:rsid w:val="00CC55E1"/>
    <w:rsid w:val="00CD0BF9"/>
    <w:rsid w:val="00CE6287"/>
    <w:rsid w:val="00CF57BD"/>
    <w:rsid w:val="00CF76BE"/>
    <w:rsid w:val="00D250AC"/>
    <w:rsid w:val="00D26144"/>
    <w:rsid w:val="00D26879"/>
    <w:rsid w:val="00D26D8F"/>
    <w:rsid w:val="00D362DC"/>
    <w:rsid w:val="00D366A4"/>
    <w:rsid w:val="00D60049"/>
    <w:rsid w:val="00D601EB"/>
    <w:rsid w:val="00D6505F"/>
    <w:rsid w:val="00D664EC"/>
    <w:rsid w:val="00D67285"/>
    <w:rsid w:val="00D74B2C"/>
    <w:rsid w:val="00DA1FA0"/>
    <w:rsid w:val="00DB0871"/>
    <w:rsid w:val="00DB23A1"/>
    <w:rsid w:val="00DC1539"/>
    <w:rsid w:val="00DC3BFD"/>
    <w:rsid w:val="00DC4D2C"/>
    <w:rsid w:val="00DC55FB"/>
    <w:rsid w:val="00DC7B81"/>
    <w:rsid w:val="00DD612B"/>
    <w:rsid w:val="00DE4B75"/>
    <w:rsid w:val="00DE73EA"/>
    <w:rsid w:val="00DF288F"/>
    <w:rsid w:val="00E00E9B"/>
    <w:rsid w:val="00E019AC"/>
    <w:rsid w:val="00E026F5"/>
    <w:rsid w:val="00E02798"/>
    <w:rsid w:val="00E070CA"/>
    <w:rsid w:val="00E0749B"/>
    <w:rsid w:val="00E22232"/>
    <w:rsid w:val="00E22447"/>
    <w:rsid w:val="00E27940"/>
    <w:rsid w:val="00E3669A"/>
    <w:rsid w:val="00E45F6E"/>
    <w:rsid w:val="00E528C4"/>
    <w:rsid w:val="00E5353D"/>
    <w:rsid w:val="00E548FA"/>
    <w:rsid w:val="00E552DA"/>
    <w:rsid w:val="00E5636E"/>
    <w:rsid w:val="00E56E10"/>
    <w:rsid w:val="00E64327"/>
    <w:rsid w:val="00E7012B"/>
    <w:rsid w:val="00E75622"/>
    <w:rsid w:val="00E87E72"/>
    <w:rsid w:val="00EA0ED5"/>
    <w:rsid w:val="00EA5E49"/>
    <w:rsid w:val="00EB176F"/>
    <w:rsid w:val="00EB577C"/>
    <w:rsid w:val="00EC1D13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1276"/>
    <w:rsid w:val="00F33A84"/>
    <w:rsid w:val="00F33B45"/>
    <w:rsid w:val="00F4401A"/>
    <w:rsid w:val="00F475A9"/>
    <w:rsid w:val="00F614EE"/>
    <w:rsid w:val="00F62EC0"/>
    <w:rsid w:val="00F64FDC"/>
    <w:rsid w:val="00F66AFE"/>
    <w:rsid w:val="00F83151"/>
    <w:rsid w:val="00F84035"/>
    <w:rsid w:val="00F8588C"/>
    <w:rsid w:val="00F86647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4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EBCAC-801C-4CA2-853B-F421E338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1489</TotalTime>
  <Pages>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17</cp:revision>
  <cp:lastPrinted>2016-05-26T19:36:00Z</cp:lastPrinted>
  <dcterms:created xsi:type="dcterms:W3CDTF">2021-03-24T02:38:00Z</dcterms:created>
  <dcterms:modified xsi:type="dcterms:W3CDTF">2021-07-02T21:44:00Z</dcterms:modified>
</cp:coreProperties>
</file>