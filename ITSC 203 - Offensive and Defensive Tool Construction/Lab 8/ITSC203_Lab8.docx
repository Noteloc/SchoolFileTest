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5266A21F" w:rsidR="00D67285" w:rsidRPr="001330A5" w:rsidRDefault="00A22E9A" w:rsidP="00A22E9A">
                                <w:pPr>
                                  <w:pStyle w:val="TitlePageCourseName"/>
                                  <w:jc w:val="center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Socket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5266A21F" w:rsidR="00D67285" w:rsidRPr="001330A5" w:rsidRDefault="00A22E9A" w:rsidP="00A22E9A">
                          <w:pPr>
                            <w:pStyle w:val="TitlePageCourseName"/>
                            <w:jc w:val="center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>Socket Programming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67C32048" w14:textId="605F50D1" w:rsidR="00863300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67897537" w:history="1">
            <w:r w:rsidR="00863300" w:rsidRPr="006F59E3">
              <w:rPr>
                <w:rStyle w:val="Hyperlink"/>
              </w:rPr>
              <w:t>Objectives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_Toc67897537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2</w:t>
            </w:r>
            <w:r w:rsidR="00863300">
              <w:rPr>
                <w:webHidden/>
              </w:rPr>
              <w:fldChar w:fldCharType="end"/>
            </w:r>
          </w:hyperlink>
        </w:p>
        <w:p w14:paraId="43BA6351" w14:textId="74C43059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38" w:history="1">
            <w:r w:rsidR="00863300" w:rsidRPr="006F59E3">
              <w:rPr>
                <w:rStyle w:val="Hyperlink"/>
              </w:rPr>
              <w:t>Background Reading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_Toc67897538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2</w:t>
            </w:r>
            <w:r w:rsidR="00863300">
              <w:rPr>
                <w:webHidden/>
              </w:rPr>
              <w:fldChar w:fldCharType="end"/>
            </w:r>
          </w:hyperlink>
        </w:p>
        <w:p w14:paraId="6080E940" w14:textId="23BCD5B1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39" w:history="1">
            <w:r w:rsidR="00863300" w:rsidRPr="006F59E3">
              <w:rPr>
                <w:rStyle w:val="Hyperlink"/>
              </w:rPr>
              <w:t>Important Information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_Toc67897539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2</w:t>
            </w:r>
            <w:r w:rsidR="00863300">
              <w:rPr>
                <w:webHidden/>
              </w:rPr>
              <w:fldChar w:fldCharType="end"/>
            </w:r>
          </w:hyperlink>
        </w:p>
        <w:p w14:paraId="4C811963" w14:textId="4DCA8D48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0" w:history="1">
            <w:r w:rsidR="00863300" w:rsidRPr="006F59E3">
              <w:rPr>
                <w:rStyle w:val="Hyperlink"/>
              </w:rPr>
              <w:t>Introduction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_Toc67897540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3</w:t>
            </w:r>
            <w:r w:rsidR="00863300">
              <w:rPr>
                <w:webHidden/>
              </w:rPr>
              <w:fldChar w:fldCharType="end"/>
            </w:r>
          </w:hyperlink>
        </w:p>
        <w:p w14:paraId="0FB7BC57" w14:textId="58501F57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1" w:history="1">
            <w:r w:rsidR="00863300" w:rsidRPr="006F59E3">
              <w:rPr>
                <w:rStyle w:val="Hyperlink"/>
              </w:rPr>
              <w:t>Setup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_Toc67897541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3</w:t>
            </w:r>
            <w:r w:rsidR="00863300">
              <w:rPr>
                <w:webHidden/>
              </w:rPr>
              <w:fldChar w:fldCharType="end"/>
            </w:r>
          </w:hyperlink>
        </w:p>
        <w:p w14:paraId="16C11320" w14:textId="0229F241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42" w:history="1">
            <w:r w:rsidR="00863300" w:rsidRPr="006F59E3">
              <w:rPr>
                <w:rStyle w:val="Hyperlink"/>
                <w:noProof/>
              </w:rPr>
              <w:t>Questions 1 (5)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_Toc67897542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3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08076AFA" w14:textId="2915BD4A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43" w:history="1">
            <w:r w:rsidR="00863300" w:rsidRPr="006F59E3">
              <w:rPr>
                <w:rStyle w:val="Hyperlink"/>
                <w:noProof/>
              </w:rPr>
              <w:t>Sanity Test (No Marks. Do not submit answers for Sanity Test!!!)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_Toc67897543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3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1F9F9CB7" w14:textId="3C58CFCF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4" w:history="1">
            <w:r w:rsidR="00863300" w:rsidRPr="006F59E3">
              <w:rPr>
                <w:rStyle w:val="Hyperlink"/>
              </w:rPr>
              <w:t>Problem 2  (15)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_Toc67897544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4</w:t>
            </w:r>
            <w:r w:rsidR="00863300">
              <w:rPr>
                <w:webHidden/>
              </w:rPr>
              <w:fldChar w:fldCharType="end"/>
            </w:r>
          </w:hyperlink>
        </w:p>
        <w:p w14:paraId="494BCC2E" w14:textId="57641A56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45" w:history="1">
            <w:r w:rsidR="00863300" w:rsidRPr="006F59E3">
              <w:rPr>
                <w:rStyle w:val="Hyperlink"/>
                <w:noProof/>
              </w:rPr>
              <w:t>Questions 2 (5pts)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_Toc67897545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5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7BE4E749" w14:textId="65727762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6" w:history="1">
            <w:r w:rsidR="00863300" w:rsidRPr="006F59E3">
              <w:rPr>
                <w:rStyle w:val="Hyperlink"/>
              </w:rPr>
              <w:t>Problem 3  (10)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_Toc67897546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6</w:t>
            </w:r>
            <w:r w:rsidR="00863300">
              <w:rPr>
                <w:webHidden/>
              </w:rPr>
              <w:fldChar w:fldCharType="end"/>
            </w:r>
          </w:hyperlink>
        </w:p>
        <w:p w14:paraId="1789CEE9" w14:textId="10F153DE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7" w:history="1">
            <w:r w:rsidR="00863300" w:rsidRPr="006F59E3">
              <w:rPr>
                <w:rStyle w:val="Hyperlink"/>
              </w:rPr>
              <w:t>Problem 4  (35)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_Toc67897547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7</w:t>
            </w:r>
            <w:r w:rsidR="00863300">
              <w:rPr>
                <w:webHidden/>
              </w:rPr>
              <w:fldChar w:fldCharType="end"/>
            </w:r>
          </w:hyperlink>
        </w:p>
        <w:p w14:paraId="1CD38FFF" w14:textId="0B0B1A70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48" w:history="1">
            <w:r w:rsidR="00863300" w:rsidRPr="006F59E3">
              <w:rPr>
                <w:rStyle w:val="Hyperlink"/>
                <w:noProof/>
              </w:rPr>
              <w:t>Questions 4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_Toc67897548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7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7B47EAD2" w14:textId="2EBA9508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49" w:history="1">
            <w:r w:rsidR="00863300" w:rsidRPr="006F59E3">
              <w:rPr>
                <w:rStyle w:val="Hyperlink"/>
              </w:rPr>
              <w:t>Problem 5  (See chapter 5 for an example)  (25pts)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_Toc67897549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9</w:t>
            </w:r>
            <w:r w:rsidR="00863300">
              <w:rPr>
                <w:webHidden/>
              </w:rPr>
              <w:fldChar w:fldCharType="end"/>
            </w:r>
          </w:hyperlink>
        </w:p>
        <w:p w14:paraId="11087B8B" w14:textId="69A81AAE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50" w:history="1">
            <w:r w:rsidR="00863300" w:rsidRPr="006F59E3">
              <w:rPr>
                <w:rStyle w:val="Hyperlink"/>
                <w:noProof/>
              </w:rPr>
              <w:t>Questions 5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_Toc67897550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9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0D7843B7" w14:textId="1C274281" w:rsidR="00863300" w:rsidRDefault="00656F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7897551" w:history="1">
            <w:r w:rsidR="00863300" w:rsidRPr="006F59E3">
              <w:rPr>
                <w:rStyle w:val="Hyperlink"/>
              </w:rPr>
              <w:t>Problem 6 (40)</w:t>
            </w:r>
            <w:r w:rsidR="00863300">
              <w:rPr>
                <w:webHidden/>
              </w:rPr>
              <w:tab/>
            </w:r>
            <w:r w:rsidR="00863300">
              <w:rPr>
                <w:webHidden/>
              </w:rPr>
              <w:fldChar w:fldCharType="begin"/>
            </w:r>
            <w:r w:rsidR="00863300">
              <w:rPr>
                <w:webHidden/>
              </w:rPr>
              <w:instrText xml:space="preserve"> PAGEREF _Toc67897551 \h </w:instrText>
            </w:r>
            <w:r w:rsidR="00863300">
              <w:rPr>
                <w:webHidden/>
              </w:rPr>
            </w:r>
            <w:r w:rsidR="00863300">
              <w:rPr>
                <w:webHidden/>
              </w:rPr>
              <w:fldChar w:fldCharType="separate"/>
            </w:r>
            <w:r w:rsidR="00863300">
              <w:rPr>
                <w:webHidden/>
              </w:rPr>
              <w:t>10</w:t>
            </w:r>
            <w:r w:rsidR="00863300">
              <w:rPr>
                <w:webHidden/>
              </w:rPr>
              <w:fldChar w:fldCharType="end"/>
            </w:r>
          </w:hyperlink>
        </w:p>
        <w:p w14:paraId="59CA6A24" w14:textId="0C5EA67C" w:rsidR="00863300" w:rsidRDefault="00656F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897552" w:history="1">
            <w:r w:rsidR="00863300" w:rsidRPr="006F59E3">
              <w:rPr>
                <w:rStyle w:val="Hyperlink"/>
                <w:noProof/>
              </w:rPr>
              <w:t>Questions 6</w:t>
            </w:r>
            <w:r w:rsidR="00863300">
              <w:rPr>
                <w:noProof/>
                <w:webHidden/>
              </w:rPr>
              <w:tab/>
            </w:r>
            <w:r w:rsidR="00863300">
              <w:rPr>
                <w:noProof/>
                <w:webHidden/>
              </w:rPr>
              <w:fldChar w:fldCharType="begin"/>
            </w:r>
            <w:r w:rsidR="00863300">
              <w:rPr>
                <w:noProof/>
                <w:webHidden/>
              </w:rPr>
              <w:instrText xml:space="preserve"> PAGEREF _Toc67897552 \h </w:instrText>
            </w:r>
            <w:r w:rsidR="00863300">
              <w:rPr>
                <w:noProof/>
                <w:webHidden/>
              </w:rPr>
            </w:r>
            <w:r w:rsidR="00863300">
              <w:rPr>
                <w:noProof/>
                <w:webHidden/>
              </w:rPr>
              <w:fldChar w:fldCharType="separate"/>
            </w:r>
            <w:r w:rsidR="00863300">
              <w:rPr>
                <w:noProof/>
                <w:webHidden/>
              </w:rPr>
              <w:t>11</w:t>
            </w:r>
            <w:r w:rsidR="00863300">
              <w:rPr>
                <w:noProof/>
                <w:webHidden/>
              </w:rPr>
              <w:fldChar w:fldCharType="end"/>
            </w:r>
          </w:hyperlink>
        </w:p>
        <w:p w14:paraId="6F93916A" w14:textId="34E8F31B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09E44D99" w:rsidR="001D399F" w:rsidRPr="00A70299" w:rsidRDefault="00313910" w:rsidP="007F2B57">
      <w:pPr>
        <w:pStyle w:val="LabTitle"/>
      </w:pPr>
      <w:r>
        <w:t>Applying</w:t>
      </w:r>
      <w:r w:rsidR="001330A5" w:rsidRPr="001330A5">
        <w:t xml:space="preserve"> </w:t>
      </w:r>
      <w:r>
        <w:t xml:space="preserve">a </w:t>
      </w:r>
      <w:r w:rsidR="001330A5" w:rsidRPr="001330A5">
        <w:t>Debugger for Windows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67897537"/>
      <w:r>
        <w:t>Objectives</w:t>
      </w:r>
      <w:bookmarkEnd w:id="0"/>
    </w:p>
    <w:p w14:paraId="4E3BE8E6" w14:textId="1F58C427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DE73EA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5DB676EE" w14:textId="44BE6348" w:rsidR="00313910" w:rsidRDefault="00A22E9A" w:rsidP="00390505">
      <w:pPr>
        <w:pStyle w:val="ListParagraph"/>
        <w:numPr>
          <w:ilvl w:val="0"/>
          <w:numId w:val="1"/>
        </w:numPr>
      </w:pPr>
      <w:r>
        <w:t>Understand the basics of Network sockets</w:t>
      </w:r>
      <w:r w:rsidR="00313910">
        <w:t>.</w:t>
      </w:r>
    </w:p>
    <w:p w14:paraId="3BFD7EEC" w14:textId="0932B9F3" w:rsidR="00313910" w:rsidRDefault="00A22E9A" w:rsidP="00390505">
      <w:pPr>
        <w:pStyle w:val="ListParagraph"/>
        <w:numPr>
          <w:ilvl w:val="0"/>
          <w:numId w:val="1"/>
        </w:numPr>
      </w:pPr>
      <w:r>
        <w:t>Write Python code to scanner ports</w:t>
      </w:r>
      <w:r w:rsidR="00313910">
        <w:t>.</w:t>
      </w:r>
    </w:p>
    <w:p w14:paraId="277B6636" w14:textId="1EF4FA9E" w:rsidR="007B6BA5" w:rsidRDefault="00A22E9A" w:rsidP="00A22E9A">
      <w:pPr>
        <w:pStyle w:val="ListParagraph"/>
        <w:numPr>
          <w:ilvl w:val="0"/>
          <w:numId w:val="1"/>
        </w:numPr>
      </w:pPr>
      <w:r>
        <w:t>Perform analysis on results of port scan</w:t>
      </w:r>
      <w:r w:rsidR="00313910">
        <w:t>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67897538"/>
      <w:r>
        <w:t>Background Reading</w:t>
      </w:r>
      <w:bookmarkEnd w:id="1"/>
    </w:p>
    <w:p w14:paraId="4DF79F28" w14:textId="21177A8E" w:rsidR="00906ADA" w:rsidRDefault="00906ADA" w:rsidP="00F614EE">
      <w:pPr>
        <w:spacing w:after="120"/>
      </w:pPr>
      <w:r>
        <w:t xml:space="preserve">Read chapter </w:t>
      </w:r>
      <w:r w:rsidR="007C2B88">
        <w:t>2</w:t>
      </w:r>
      <w:r>
        <w:t xml:space="preserve"> in the </w:t>
      </w:r>
      <w:r w:rsidR="0029249E" w:rsidRPr="0029249E">
        <w:rPr>
          <w:b/>
          <w:i/>
          <w:sz w:val="28"/>
        </w:rPr>
        <w:t>Black</w:t>
      </w:r>
      <w:r w:rsidRPr="006C04BE">
        <w:rPr>
          <w:i/>
        </w:rPr>
        <w:t xml:space="preserve"> Hat Python</w:t>
      </w:r>
      <w:r>
        <w:t xml:space="preserve"> textbook. The following links are also useful:</w:t>
      </w:r>
    </w:p>
    <w:p w14:paraId="7B24205B" w14:textId="595ACF73" w:rsidR="00EC1D13" w:rsidRDefault="0029249E" w:rsidP="00390505">
      <w:pPr>
        <w:pStyle w:val="ListParagraph"/>
        <w:numPr>
          <w:ilvl w:val="0"/>
          <w:numId w:val="2"/>
        </w:numPr>
      </w:pPr>
      <w:r w:rsidRPr="0029249E">
        <w:t>https://docs.python.org/3/library/socket.html</w:t>
      </w:r>
      <w:r w:rsidR="00EC1D13" w:rsidRPr="005307EB">
        <w:t>/</w:t>
      </w:r>
      <w:r w:rsidR="00EC1D13">
        <w:t xml:space="preserve"> </w:t>
      </w:r>
    </w:p>
    <w:p w14:paraId="46DBE89A" w14:textId="7E6DA62C" w:rsidR="007B6BA5" w:rsidRDefault="0029249E" w:rsidP="00390505">
      <w:pPr>
        <w:pStyle w:val="ListParagraph"/>
        <w:numPr>
          <w:ilvl w:val="0"/>
          <w:numId w:val="2"/>
        </w:numPr>
      </w:pPr>
      <w:r w:rsidRPr="0029249E">
        <w:t>https://realpython.com/python-sockets</w:t>
      </w:r>
    </w:p>
    <w:p w14:paraId="4F8CD1E1" w14:textId="5F502D0E" w:rsidR="0029249E" w:rsidRDefault="0029249E" w:rsidP="00390505">
      <w:pPr>
        <w:pStyle w:val="ListParagraph"/>
        <w:numPr>
          <w:ilvl w:val="0"/>
          <w:numId w:val="2"/>
        </w:numPr>
      </w:pPr>
      <w:r>
        <w:t>A myriad of YouTube tutorials; use the link below:</w:t>
      </w:r>
    </w:p>
    <w:p w14:paraId="2053A015" w14:textId="10288AF8" w:rsidR="0029249E" w:rsidRDefault="0029249E" w:rsidP="0029249E">
      <w:pPr>
        <w:pStyle w:val="ListParagraph"/>
        <w:numPr>
          <w:ilvl w:val="1"/>
          <w:numId w:val="2"/>
        </w:numPr>
      </w:pPr>
      <w:r w:rsidRPr="0029249E">
        <w:t>https://www.youtube.com/results?search_query=python+socket+programming</w:t>
      </w:r>
    </w:p>
    <w:p w14:paraId="7E67F66D" w14:textId="2706E620" w:rsidR="00722058" w:rsidRDefault="00722058" w:rsidP="00722058">
      <w:pPr>
        <w:pStyle w:val="ListParagraph"/>
        <w:numPr>
          <w:ilvl w:val="0"/>
          <w:numId w:val="2"/>
        </w:numPr>
      </w:pPr>
      <w:r w:rsidRPr="00722058">
        <w:t>https://en.wikipedia.org/wiki/Banner_grabbing</w:t>
      </w:r>
    </w:p>
    <w:p w14:paraId="4EB71DF6" w14:textId="1837B770" w:rsidR="00722058" w:rsidRDefault="00722058" w:rsidP="00722058">
      <w:pPr>
        <w:pStyle w:val="ListParagraph"/>
        <w:numPr>
          <w:ilvl w:val="0"/>
          <w:numId w:val="2"/>
        </w:numPr>
      </w:pPr>
      <w:r w:rsidRPr="00722058">
        <w:t>https://en.wikipedia.org/wiki/Netcat</w:t>
      </w:r>
    </w:p>
    <w:p w14:paraId="1E634ABF" w14:textId="77777777" w:rsidR="00AD3443" w:rsidRDefault="00AD3443" w:rsidP="00AD3443">
      <w:pPr>
        <w:pStyle w:val="Heading1"/>
      </w:pPr>
      <w:bookmarkStart w:id="2" w:name="_Toc67897539"/>
      <w:r>
        <w:t>Important Information</w:t>
      </w:r>
      <w:bookmarkEnd w:id="2"/>
    </w:p>
    <w:p w14:paraId="40AC02F0" w14:textId="39CC3F52" w:rsidR="00A84EC6" w:rsidRPr="00A84EC6" w:rsidRDefault="00A84EC6" w:rsidP="00390505">
      <w:pPr>
        <w:pStyle w:val="ListParagraph"/>
        <w:numPr>
          <w:ilvl w:val="0"/>
          <w:numId w:val="4"/>
        </w:numPr>
        <w:spacing w:after="240" w:line="360" w:lineRule="auto"/>
        <w:rPr>
          <w:b/>
          <w:bCs/>
          <w:sz w:val="32"/>
          <w:szCs w:val="32"/>
        </w:rPr>
      </w:pPr>
      <w:r>
        <w:t xml:space="preserve">Download </w:t>
      </w:r>
      <w:r w:rsidR="00B07B9C">
        <w:t>executable on D2L</w:t>
      </w:r>
    </w:p>
    <w:p w14:paraId="58D53D21" w14:textId="77777777" w:rsidR="00B07B9C" w:rsidRDefault="00B07B9C">
      <w:pPr>
        <w:spacing w:line="240" w:lineRule="auto"/>
      </w:pPr>
    </w:p>
    <w:p w14:paraId="0F9106D2" w14:textId="46B161F1" w:rsidR="004775A5" w:rsidRDefault="004775A5" w:rsidP="004775A5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 xml:space="preserve">YOU MUST </w:t>
      </w:r>
      <w:r>
        <w:rPr>
          <w:b/>
          <w:noProof/>
          <w:color w:val="FF0000"/>
          <w:sz w:val="24"/>
        </w:rPr>
        <w:t xml:space="preserve">SUBMIT </w:t>
      </w:r>
      <w:r w:rsidRPr="006927E0">
        <w:rPr>
          <w:b/>
          <w:noProof/>
          <w:color w:val="FF0000"/>
          <w:sz w:val="24"/>
        </w:rPr>
        <w:t>YOUR CODE</w:t>
      </w:r>
      <w:r>
        <w:rPr>
          <w:b/>
          <w:noProof/>
          <w:color w:val="FF0000"/>
          <w:sz w:val="24"/>
        </w:rPr>
        <w:t xml:space="preserve"> AND IMAGES OF THE CODE</w:t>
      </w:r>
      <w:r w:rsidRPr="006927E0">
        <w:rPr>
          <w:b/>
          <w:noProof/>
          <w:color w:val="FF0000"/>
          <w:sz w:val="24"/>
        </w:rPr>
        <w:t xml:space="preserve"> EXECUT</w:t>
      </w:r>
      <w:r>
        <w:rPr>
          <w:b/>
          <w:noProof/>
          <w:color w:val="FF0000"/>
          <w:sz w:val="24"/>
        </w:rPr>
        <w:t>ION</w:t>
      </w:r>
      <w:r w:rsidRPr="006927E0">
        <w:rPr>
          <w:b/>
          <w:noProof/>
          <w:color w:val="FF0000"/>
          <w:sz w:val="24"/>
        </w:rPr>
        <w:t xml:space="preserve">. CREATE A BLANK DOCUMENT AND SUBMIT YOUR ANSWERS THERE. </w:t>
      </w:r>
    </w:p>
    <w:p w14:paraId="49BF5FC2" w14:textId="77777777" w:rsidR="004775A5" w:rsidRPr="00567115" w:rsidRDefault="004775A5" w:rsidP="004775A5">
      <w:pPr>
        <w:rPr>
          <w:b/>
          <w:noProof/>
          <w:color w:val="FF0000"/>
          <w:u w:val="single"/>
        </w:rPr>
      </w:pPr>
    </w:p>
    <w:p w14:paraId="4DC97B87" w14:textId="77777777" w:rsidR="004775A5" w:rsidRPr="00567115" w:rsidRDefault="004775A5" w:rsidP="004775A5">
      <w:pPr>
        <w:jc w:val="center"/>
        <w:rPr>
          <w:b/>
          <w:noProof/>
          <w:color w:val="FF0000"/>
          <w:sz w:val="24"/>
          <w:u w:val="single"/>
        </w:rPr>
      </w:pPr>
      <w:r w:rsidRPr="00567115">
        <w:rPr>
          <w:b/>
          <w:noProof/>
          <w:color w:val="FF0000"/>
          <w:sz w:val="24"/>
          <w:u w:val="single"/>
        </w:rPr>
        <w:t>YOU WILL LOSE MARKS FOR NOT FOLLOWING THE ABOVE REQUIREMENTS.</w:t>
      </w:r>
    </w:p>
    <w:p w14:paraId="08AE8F16" w14:textId="6BA5F5D8" w:rsidR="005307EB" w:rsidRDefault="005307EB">
      <w:pPr>
        <w:spacing w:line="240" w:lineRule="auto"/>
      </w:pPr>
      <w:r>
        <w:br w:type="page"/>
      </w:r>
    </w:p>
    <w:p w14:paraId="7653AD12" w14:textId="3A2106EB" w:rsidR="00292D2F" w:rsidRDefault="00292D2F" w:rsidP="007D131C">
      <w:pPr>
        <w:pStyle w:val="Heading1"/>
        <w:spacing w:before="360"/>
      </w:pPr>
      <w:bookmarkStart w:id="3" w:name="_Toc67897540"/>
      <w:r>
        <w:lastRenderedPageBreak/>
        <w:t>Introduction</w:t>
      </w:r>
      <w:bookmarkEnd w:id="3"/>
    </w:p>
    <w:p w14:paraId="664F2217" w14:textId="669BB6EB" w:rsidR="00292D2F" w:rsidRDefault="004775A5" w:rsidP="001330A5">
      <w:r>
        <w:t>The network is arguably the most sought-after attack surface. For network administrato</w:t>
      </w:r>
      <w:r w:rsidR="000731DD">
        <w:t>rs</w:t>
      </w:r>
      <w:r w:rsidR="000E664B">
        <w:t>,</w:t>
      </w:r>
      <w:r>
        <w:t xml:space="preserve"> nightmares involve hackers penetrating their network defenses and stealing valuable information from the organization. For hackers and penetration testers they dream of being able to enumerate all the weak points</w:t>
      </w:r>
      <w:r w:rsidR="000731DD">
        <w:t xml:space="preserve"> or</w:t>
      </w:r>
      <w:r>
        <w:t xml:space="preserve"> dream up scenarios to gain a foothold and eventually escalate privileges. For the hacker the final pot of gold is exfiltration of data and for the </w:t>
      </w:r>
      <w:proofErr w:type="spellStart"/>
      <w:r>
        <w:t>pentester</w:t>
      </w:r>
      <w:proofErr w:type="spellEnd"/>
      <w:r>
        <w:t xml:space="preserve"> to provide their clients a valuable report on what weak points to </w:t>
      </w:r>
      <w:r w:rsidR="000731DD">
        <w:t>secure</w:t>
      </w:r>
      <w:r>
        <w:t>.</w:t>
      </w:r>
    </w:p>
    <w:p w14:paraId="7EC54AEE" w14:textId="77777777" w:rsidR="000731DD" w:rsidRDefault="000731DD" w:rsidP="001330A5"/>
    <w:p w14:paraId="3438AD05" w14:textId="02595F10" w:rsidR="004775A5" w:rsidRDefault="004775A5" w:rsidP="001330A5">
      <w:r>
        <w:t>As a cyber-security analyst your task is to gain and understanding of how all of this is possible and eventually build the tools or leverage tools to provide insight into these problems.</w:t>
      </w:r>
    </w:p>
    <w:p w14:paraId="485A033F" w14:textId="3CC930BE" w:rsidR="00212514" w:rsidRDefault="00212514" w:rsidP="001330A5"/>
    <w:p w14:paraId="5E6261F9" w14:textId="0B533F60" w:rsidR="009539CD" w:rsidRDefault="00C331D4" w:rsidP="001330A5">
      <w:pPr>
        <w:pStyle w:val="Heading1"/>
      </w:pPr>
      <w:bookmarkStart w:id="4" w:name="_Toc67897541"/>
      <w:r>
        <w:t>Setup</w:t>
      </w:r>
      <w:bookmarkEnd w:id="4"/>
    </w:p>
    <w:p w14:paraId="13B2EDF7" w14:textId="1FB565F0" w:rsidR="007F2581" w:rsidRDefault="007F2581" w:rsidP="007F2581">
      <w:pPr>
        <w:pStyle w:val="ListParagraph"/>
        <w:numPr>
          <w:ilvl w:val="0"/>
          <w:numId w:val="19"/>
        </w:numPr>
      </w:pPr>
      <w:r>
        <w:t>You will need a Linux VM (create a new one or use an existing one).</w:t>
      </w:r>
    </w:p>
    <w:p w14:paraId="0D146A47" w14:textId="0CFD6C99" w:rsidR="007F2581" w:rsidRPr="007F2581" w:rsidRDefault="007F2581" w:rsidP="007F2581">
      <w:pPr>
        <w:pStyle w:val="ListParagraph"/>
        <w:numPr>
          <w:ilvl w:val="1"/>
          <w:numId w:val="19"/>
        </w:numPr>
        <w:rPr>
          <w:b/>
        </w:rPr>
      </w:pPr>
      <w:r w:rsidRPr="007F2581">
        <w:rPr>
          <w:b/>
          <w:color w:val="FF0000"/>
        </w:rPr>
        <w:t>SNAPSHOT</w:t>
      </w:r>
      <w:r w:rsidR="002D1F81">
        <w:rPr>
          <w:b/>
          <w:color w:val="FF0000"/>
        </w:rPr>
        <w:t xml:space="preserve"> (</w:t>
      </w:r>
      <w:proofErr w:type="spellStart"/>
      <w:r w:rsidR="002D1F81">
        <w:rPr>
          <w:b/>
          <w:color w:val="FF0000"/>
        </w:rPr>
        <w:t>and|or</w:t>
      </w:r>
      <w:proofErr w:type="spellEnd"/>
      <w:r w:rsidR="002D1F81">
        <w:rPr>
          <w:b/>
          <w:color w:val="FF0000"/>
        </w:rPr>
        <w:t>) CLONE</w:t>
      </w:r>
      <w:r w:rsidRPr="007F2581">
        <w:rPr>
          <w:b/>
          <w:color w:val="FF0000"/>
        </w:rPr>
        <w:t xml:space="preserve"> THE VM, </w:t>
      </w:r>
      <w:r w:rsidR="002D1F81">
        <w:rPr>
          <w:b/>
          <w:color w:val="FF0000"/>
        </w:rPr>
        <w:t>in case you need to recover the VM.</w:t>
      </w:r>
    </w:p>
    <w:p w14:paraId="3EB8A9E7" w14:textId="2364E845" w:rsidR="007F2581" w:rsidRDefault="00692C8B" w:rsidP="007F2581">
      <w:pPr>
        <w:pStyle w:val="ListParagraph"/>
        <w:numPr>
          <w:ilvl w:val="0"/>
          <w:numId w:val="19"/>
        </w:numPr>
      </w:pPr>
      <w:r>
        <w:t>Before booting up the VM a few adjustments need to be made</w:t>
      </w:r>
    </w:p>
    <w:p w14:paraId="46E1910E" w14:textId="77777777" w:rsidR="00692C8B" w:rsidRDefault="00692C8B" w:rsidP="00692C8B">
      <w:pPr>
        <w:pStyle w:val="ListParagraph"/>
        <w:numPr>
          <w:ilvl w:val="1"/>
          <w:numId w:val="19"/>
        </w:numPr>
      </w:pPr>
      <w:r>
        <w:t xml:space="preserve">If using VirtualBox: </w:t>
      </w:r>
    </w:p>
    <w:p w14:paraId="712F5383" w14:textId="5686B042" w:rsidR="00692C8B" w:rsidRDefault="00692C8B" w:rsidP="00692C8B">
      <w:pPr>
        <w:pStyle w:val="ListParagraph"/>
        <w:ind w:left="1440"/>
        <w:rPr>
          <w:b/>
        </w:rPr>
      </w:pPr>
      <w:r w:rsidRPr="00692C8B">
        <w:rPr>
          <w:b/>
        </w:rPr>
        <w:t>File</w:t>
      </w:r>
      <w:r>
        <w:t xml:space="preserve"> &gt; </w:t>
      </w:r>
      <w:r w:rsidRPr="00692C8B">
        <w:rPr>
          <w:b/>
        </w:rPr>
        <w:t>Preferences</w:t>
      </w:r>
      <w:r>
        <w:t xml:space="preserve"> &gt; </w:t>
      </w:r>
      <w:r w:rsidRPr="00692C8B">
        <w:rPr>
          <w:b/>
        </w:rPr>
        <w:t>Network</w:t>
      </w:r>
    </w:p>
    <w:p w14:paraId="0824BC95" w14:textId="44C8D03C" w:rsidR="00692C8B" w:rsidRDefault="00692C8B" w:rsidP="002D1F81">
      <w:pPr>
        <w:pStyle w:val="ListParagraph"/>
        <w:ind w:left="1440" w:firstLine="720"/>
      </w:pPr>
      <w:r>
        <w:t xml:space="preserve">Add a new </w:t>
      </w:r>
      <w:proofErr w:type="spellStart"/>
      <w:r>
        <w:t>NatNetwork</w:t>
      </w:r>
      <w:proofErr w:type="spellEnd"/>
    </w:p>
    <w:p w14:paraId="66E96593" w14:textId="291F2C8D" w:rsidR="00692C8B" w:rsidRDefault="00692C8B" w:rsidP="00692C8B">
      <w:pPr>
        <w:pStyle w:val="ListParagraph"/>
        <w:numPr>
          <w:ilvl w:val="1"/>
          <w:numId w:val="19"/>
        </w:numPr>
      </w:pPr>
      <w:r>
        <w:t>Select the VM, open the settings for your VM</w:t>
      </w:r>
    </w:p>
    <w:p w14:paraId="2BFCF2CB" w14:textId="70120A80" w:rsidR="00692C8B" w:rsidRDefault="00692C8B" w:rsidP="00692C8B">
      <w:pPr>
        <w:pStyle w:val="ListParagraph"/>
        <w:numPr>
          <w:ilvl w:val="1"/>
          <w:numId w:val="19"/>
        </w:numPr>
      </w:pPr>
      <w:r>
        <w:t>Under Network Enable “</w:t>
      </w:r>
      <w:r w:rsidRPr="00692C8B">
        <w:rPr>
          <w:b/>
        </w:rPr>
        <w:t>Adapter 2</w:t>
      </w:r>
      <w:r>
        <w:t>”</w:t>
      </w:r>
    </w:p>
    <w:p w14:paraId="7F29BEF1" w14:textId="70920891" w:rsidR="00692C8B" w:rsidRDefault="00692C8B" w:rsidP="00692C8B">
      <w:pPr>
        <w:pStyle w:val="ListParagraph"/>
        <w:numPr>
          <w:ilvl w:val="1"/>
          <w:numId w:val="19"/>
        </w:numPr>
      </w:pPr>
      <w:r>
        <w:t>Click OK</w:t>
      </w:r>
    </w:p>
    <w:p w14:paraId="2D5F85E2" w14:textId="36848E1E" w:rsidR="00692C8B" w:rsidRDefault="00692C8B" w:rsidP="00692C8B">
      <w:pPr>
        <w:pStyle w:val="ListParagraph"/>
        <w:numPr>
          <w:ilvl w:val="1"/>
          <w:numId w:val="19"/>
        </w:numPr>
      </w:pPr>
      <w:r>
        <w:t>Confirm that both Networks are available and that you can ping the IP addresses associated with those interfaces.</w:t>
      </w:r>
    </w:p>
    <w:p w14:paraId="196DD220" w14:textId="51328DFF" w:rsidR="002D1F81" w:rsidRDefault="002D1F81" w:rsidP="002D1F81">
      <w:pPr>
        <w:ind w:left="1080"/>
      </w:pPr>
      <w:r w:rsidRPr="002D1F81">
        <w:rPr>
          <w:noProof/>
        </w:rPr>
        <w:drawing>
          <wp:anchor distT="0" distB="0" distL="114300" distR="114300" simplePos="0" relativeHeight="251705344" behindDoc="0" locked="0" layoutInCell="1" allowOverlap="1" wp14:anchorId="6A825A0C" wp14:editId="046307CC">
            <wp:simplePos x="0" y="0"/>
            <wp:positionH relativeFrom="column">
              <wp:posOffset>683260</wp:posOffset>
            </wp:positionH>
            <wp:positionV relativeFrom="paragraph">
              <wp:posOffset>329880</wp:posOffset>
            </wp:positionV>
            <wp:extent cx="4856309" cy="1021284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309" cy="102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See below for an example:</w:t>
      </w:r>
    </w:p>
    <w:p w14:paraId="3576B009" w14:textId="1B7E523F" w:rsidR="002D1F81" w:rsidRDefault="002D1F81" w:rsidP="002D1F81">
      <w:pPr>
        <w:ind w:left="1080"/>
      </w:pPr>
    </w:p>
    <w:p w14:paraId="5825EFDC" w14:textId="70B0C39A" w:rsidR="002D1F81" w:rsidRDefault="007E176F" w:rsidP="007E176F">
      <w:pPr>
        <w:pStyle w:val="ListParagraph"/>
        <w:numPr>
          <w:ilvl w:val="0"/>
          <w:numId w:val="19"/>
        </w:numPr>
      </w:pPr>
      <w:r>
        <w:t xml:space="preserve">Copy the file </w:t>
      </w:r>
      <w:r w:rsidR="000731DD" w:rsidRPr="000731DD">
        <w:rPr>
          <w:b/>
        </w:rPr>
        <w:t>Portcreator2021</w:t>
      </w:r>
      <w:r w:rsidR="000731DD">
        <w:t>, provided on D2L,</w:t>
      </w:r>
      <w:r w:rsidR="00E35585">
        <w:t xml:space="preserve"> to your VM and execute it from the command line.</w:t>
      </w:r>
    </w:p>
    <w:p w14:paraId="10509AAB" w14:textId="14532224" w:rsidR="00E35585" w:rsidRDefault="00E35585" w:rsidP="00E35585">
      <w:pPr>
        <w:ind w:firstLine="720"/>
      </w:pPr>
      <w:r w:rsidRPr="00E35585">
        <w:rPr>
          <w:b/>
          <w:color w:val="FF0000"/>
        </w:rPr>
        <w:t>CTRL+C terminates the application</w:t>
      </w:r>
      <w:r>
        <w:t>.</w:t>
      </w:r>
    </w:p>
    <w:p w14:paraId="28766906" w14:textId="61A7E59E" w:rsidR="002D1F81" w:rsidRPr="007F2581" w:rsidRDefault="00E35585" w:rsidP="00E35585">
      <w:pPr>
        <w:spacing w:line="240" w:lineRule="auto"/>
      </w:pPr>
      <w:r>
        <w:br w:type="page"/>
      </w:r>
    </w:p>
    <w:p w14:paraId="336D66D7" w14:textId="0120C175" w:rsidR="00BA01B2" w:rsidRDefault="00797525" w:rsidP="00797525">
      <w:pPr>
        <w:pStyle w:val="Heading2"/>
        <w:rPr>
          <w:sz w:val="24"/>
        </w:rPr>
      </w:pPr>
      <w:bookmarkStart w:id="5" w:name="_Toc67897542"/>
      <w:r w:rsidRPr="00BF06DF">
        <w:rPr>
          <w:sz w:val="24"/>
        </w:rPr>
        <w:lastRenderedPageBreak/>
        <w:t>Questions 1 (5)</w:t>
      </w:r>
      <w:bookmarkEnd w:id="5"/>
    </w:p>
    <w:p w14:paraId="60AA5DEC" w14:textId="0F9ADDE1" w:rsidR="00E35585" w:rsidRDefault="00E35585" w:rsidP="00E35585">
      <w:pPr>
        <w:pStyle w:val="ListParagraph"/>
        <w:numPr>
          <w:ilvl w:val="0"/>
          <w:numId w:val="20"/>
        </w:numPr>
      </w:pPr>
      <w:r>
        <w:t xml:space="preserve">Name three </w:t>
      </w:r>
      <w:r w:rsidR="000731DD">
        <w:t xml:space="preserve">purposes of </w:t>
      </w:r>
      <w:r>
        <w:t xml:space="preserve">the </w:t>
      </w:r>
      <w:proofErr w:type="spellStart"/>
      <w:r>
        <w:t>netcat</w:t>
      </w:r>
      <w:proofErr w:type="spellEnd"/>
      <w:r>
        <w:t xml:space="preserve"> tool?</w:t>
      </w:r>
    </w:p>
    <w:p w14:paraId="57EB3537" w14:textId="756559B7" w:rsidR="00E35585" w:rsidRDefault="00E35585" w:rsidP="00E35585">
      <w:pPr>
        <w:pStyle w:val="ListParagraph"/>
        <w:numPr>
          <w:ilvl w:val="0"/>
          <w:numId w:val="20"/>
        </w:numPr>
      </w:pPr>
      <w:r>
        <w:t>Python provides a simple http(s) module, what is the name of the module?</w:t>
      </w:r>
    </w:p>
    <w:p w14:paraId="2A69BADA" w14:textId="157A8B0A" w:rsidR="00E35585" w:rsidRDefault="00E35585" w:rsidP="00E35585">
      <w:pPr>
        <w:pStyle w:val="ListParagraph"/>
        <w:numPr>
          <w:ilvl w:val="0"/>
          <w:numId w:val="20"/>
        </w:numPr>
      </w:pPr>
      <w:r>
        <w:t>Show images the module running using port 8989 and 80.</w:t>
      </w:r>
    </w:p>
    <w:p w14:paraId="1934BBA1" w14:textId="77777777" w:rsidR="00BE1A99" w:rsidRDefault="00BE1A99" w:rsidP="00BE1A99">
      <w:pPr>
        <w:pStyle w:val="ListParagraph"/>
      </w:pPr>
    </w:p>
    <w:p w14:paraId="4A9E9723" w14:textId="7AF3065D" w:rsidR="00582F25" w:rsidRDefault="00582F25" w:rsidP="00582F25">
      <w:pPr>
        <w:pStyle w:val="Heading2"/>
      </w:pPr>
      <w:bookmarkStart w:id="6" w:name="_Toc67897543"/>
      <w:r>
        <w:t>Sanity Test (</w:t>
      </w:r>
      <w:r w:rsidRPr="00582F25">
        <w:rPr>
          <w:sz w:val="24"/>
        </w:rPr>
        <w:t>No Marks</w:t>
      </w:r>
      <w:r>
        <w:rPr>
          <w:sz w:val="24"/>
        </w:rPr>
        <w:t xml:space="preserve">. </w:t>
      </w:r>
      <w:r w:rsidRPr="00582F25">
        <w:rPr>
          <w:color w:val="FF0000"/>
          <w:sz w:val="24"/>
        </w:rPr>
        <w:t>Do not submit answer</w:t>
      </w:r>
      <w:r w:rsidR="007320C6">
        <w:rPr>
          <w:color w:val="FF0000"/>
          <w:sz w:val="24"/>
        </w:rPr>
        <w:t>s</w:t>
      </w:r>
      <w:r w:rsidRPr="00582F25">
        <w:rPr>
          <w:color w:val="FF0000"/>
          <w:sz w:val="24"/>
        </w:rPr>
        <w:t xml:space="preserve"> for Sanity Test!!!</w:t>
      </w:r>
      <w:r>
        <w:t>)</w:t>
      </w:r>
      <w:bookmarkEnd w:id="6"/>
    </w:p>
    <w:p w14:paraId="4AC2B5FF" w14:textId="714E4E8A" w:rsidR="00E35585" w:rsidRDefault="00E35585" w:rsidP="00E35585">
      <w:pPr>
        <w:pStyle w:val="ListParagraph"/>
        <w:numPr>
          <w:ilvl w:val="0"/>
          <w:numId w:val="21"/>
        </w:numPr>
      </w:pPr>
      <w:r>
        <w:t>How can you tell if a service</w:t>
      </w:r>
      <w:r w:rsidR="00BE1A99">
        <w:t>, that uses a port,</w:t>
      </w:r>
      <w:r>
        <w:t xml:space="preserve"> is running on Linux</w:t>
      </w:r>
      <w:r w:rsidR="00BE1A99">
        <w:t xml:space="preserve">? </w:t>
      </w:r>
    </w:p>
    <w:p w14:paraId="3A191457" w14:textId="409A1F0F" w:rsidR="00BE1A99" w:rsidRDefault="00BE1A99" w:rsidP="00E35585">
      <w:pPr>
        <w:pStyle w:val="ListParagraph"/>
        <w:numPr>
          <w:ilvl w:val="0"/>
          <w:numId w:val="21"/>
        </w:numPr>
      </w:pPr>
      <w:r>
        <w:t>What tool(s) can you use to provide information about the ports available on your Linux VM?</w:t>
      </w:r>
    </w:p>
    <w:p w14:paraId="47C2E557" w14:textId="170EBD6C" w:rsidR="00582F25" w:rsidRPr="00582F25" w:rsidRDefault="00582F25" w:rsidP="00582F25"/>
    <w:p w14:paraId="6382A91C" w14:textId="062872D7" w:rsidR="00B50963" w:rsidRDefault="00B50963" w:rsidP="001330A5">
      <w:pPr>
        <w:pStyle w:val="Heading1"/>
      </w:pPr>
      <w:bookmarkStart w:id="7" w:name="_Hlk67591465"/>
      <w:bookmarkStart w:id="8" w:name="_Toc67897544"/>
      <w:r>
        <w:t xml:space="preserve">Problem </w:t>
      </w:r>
      <w:proofErr w:type="gramStart"/>
      <w:r w:rsidR="00501CD1">
        <w:t>2</w:t>
      </w:r>
      <w:r w:rsidR="008B59ED">
        <w:t xml:space="preserve">  (</w:t>
      </w:r>
      <w:proofErr w:type="gramEnd"/>
      <w:r w:rsidR="008B59ED">
        <w:t>15)</w:t>
      </w:r>
      <w:bookmarkEnd w:id="7"/>
      <w:bookmarkEnd w:id="8"/>
    </w:p>
    <w:p w14:paraId="08A552F7" w14:textId="54783D59" w:rsidR="00BE1A99" w:rsidRDefault="00BE1A99" w:rsidP="00742D5D">
      <w:r>
        <w:t xml:space="preserve">Nmap is a powerful port scanner that allows Gray, Black and White hat hackers to enumerate the network interfaces of a system. The hope is </w:t>
      </w:r>
      <w:r w:rsidR="000731DD">
        <w:t>to</w:t>
      </w:r>
      <w:r>
        <w:t xml:space="preserve"> determine if there are soft targets as well as if open ports that should be closed are available on the system.</w:t>
      </w:r>
    </w:p>
    <w:p w14:paraId="636ED6DF" w14:textId="77777777" w:rsidR="00BE1A99" w:rsidRDefault="00BE1A99" w:rsidP="00742D5D"/>
    <w:p w14:paraId="58CA4E89" w14:textId="23D65354" w:rsidR="00742D5D" w:rsidRDefault="00BE1A99" w:rsidP="00742D5D">
      <w:r>
        <w:t>In this section you will build a port scanner in Python. You</w:t>
      </w:r>
      <w:r w:rsidR="000731DD">
        <w:t>r</w:t>
      </w:r>
      <w:r>
        <w:t xml:space="preserve"> job will be to enumerate all available ports on your system.</w:t>
      </w:r>
    </w:p>
    <w:p w14:paraId="1CACD90A" w14:textId="39E71941" w:rsidR="00BE1A99" w:rsidRDefault="00BE1A99" w:rsidP="00BE1A99">
      <w:pPr>
        <w:pStyle w:val="ListParagraph"/>
        <w:numPr>
          <w:ilvl w:val="0"/>
          <w:numId w:val="22"/>
        </w:numPr>
      </w:pPr>
      <w:r>
        <w:t>Run the Tool downloaded from D2L (</w:t>
      </w:r>
      <w:proofErr w:type="spellStart"/>
      <w:proofErr w:type="gramStart"/>
      <w:r>
        <w:t>ie</w:t>
      </w:r>
      <w:proofErr w:type="spellEnd"/>
      <w:r>
        <w:t xml:space="preserve"> </w:t>
      </w:r>
      <w:r w:rsidR="000731DD" w:rsidRPr="000731DD">
        <w:rPr>
          <w:b/>
        </w:rPr>
        <w:t>.</w:t>
      </w:r>
      <w:proofErr w:type="gramEnd"/>
      <w:r w:rsidR="000731DD" w:rsidRPr="000731DD">
        <w:rPr>
          <w:b/>
        </w:rPr>
        <w:t>/</w:t>
      </w:r>
      <w:r w:rsidR="00565867" w:rsidRPr="000731DD">
        <w:rPr>
          <w:b/>
        </w:rPr>
        <w:t>Portcreator</w:t>
      </w:r>
      <w:r w:rsidRPr="000731DD">
        <w:rPr>
          <w:b/>
        </w:rPr>
        <w:t>2021</w:t>
      </w:r>
      <w:r>
        <w:t>)</w:t>
      </w:r>
    </w:p>
    <w:p w14:paraId="479283E9" w14:textId="1B4ED9EE" w:rsidR="00BE1A99" w:rsidRDefault="00BE1A99" w:rsidP="00BE1A99">
      <w:pPr>
        <w:pStyle w:val="ListParagraph"/>
        <w:numPr>
          <w:ilvl w:val="1"/>
          <w:numId w:val="22"/>
        </w:numPr>
      </w:pPr>
      <w:r>
        <w:t xml:space="preserve">The </w:t>
      </w:r>
      <w:r w:rsidR="00565867">
        <w:t>Portcreator</w:t>
      </w:r>
      <w:r>
        <w:t xml:space="preserve">2021 is simple tool that generates open ports on </w:t>
      </w:r>
      <w:r w:rsidR="000731DD">
        <w:t xml:space="preserve">your </w:t>
      </w:r>
      <w:r>
        <w:t>network interfaces</w:t>
      </w:r>
    </w:p>
    <w:p w14:paraId="74E12342" w14:textId="4E5FDC68" w:rsidR="00A45A0B" w:rsidRDefault="00A45A0B" w:rsidP="00A45A0B">
      <w:pPr>
        <w:pStyle w:val="ListParagraph"/>
        <w:numPr>
          <w:ilvl w:val="0"/>
          <w:numId w:val="22"/>
        </w:numPr>
      </w:pPr>
      <w:r>
        <w:t xml:space="preserve">Provide screen shots showing the output of </w:t>
      </w:r>
      <w:r w:rsidR="000731DD">
        <w:t xml:space="preserve">the </w:t>
      </w:r>
      <w:r>
        <w:t>port scanner. Only show the open ports?</w:t>
      </w:r>
    </w:p>
    <w:p w14:paraId="1043C570" w14:textId="234BCA47" w:rsidR="00565867" w:rsidRDefault="00565867" w:rsidP="00565867">
      <w:pPr>
        <w:pStyle w:val="ListParagraph"/>
        <w:numPr>
          <w:ilvl w:val="1"/>
          <w:numId w:val="22"/>
        </w:numPr>
      </w:pPr>
      <w:r>
        <w:t>Generate a file with all the open ports on your</w:t>
      </w:r>
      <w:r w:rsidR="000731DD">
        <w:t xml:space="preserve"> 2</w:t>
      </w:r>
      <w:r>
        <w:t xml:space="preserve"> IP interfaces ONLY.</w:t>
      </w:r>
    </w:p>
    <w:p w14:paraId="66EEDA91" w14:textId="77777777" w:rsidR="00565867" w:rsidRPr="00742D5D" w:rsidRDefault="00565867" w:rsidP="00565867">
      <w:pPr>
        <w:pStyle w:val="ListParagraph"/>
        <w:ind w:left="1440"/>
      </w:pPr>
    </w:p>
    <w:p w14:paraId="77F7EC85" w14:textId="3B16F4FF" w:rsidR="00212514" w:rsidRDefault="003A2256" w:rsidP="00BE1A99">
      <w:pPr>
        <w:pStyle w:val="Heading2"/>
        <w:rPr>
          <w:sz w:val="24"/>
        </w:rPr>
      </w:pPr>
      <w:bookmarkStart w:id="9" w:name="_Toc67897545"/>
      <w:r w:rsidRPr="00BF06DF">
        <w:rPr>
          <w:sz w:val="24"/>
        </w:rPr>
        <w:t>Questions 2 (</w:t>
      </w:r>
      <w:r w:rsidR="009A5A04">
        <w:rPr>
          <w:sz w:val="24"/>
        </w:rPr>
        <w:t>5pts</w:t>
      </w:r>
      <w:r w:rsidRPr="00BF06DF">
        <w:rPr>
          <w:sz w:val="24"/>
        </w:rPr>
        <w:t>)</w:t>
      </w:r>
      <w:bookmarkEnd w:id="9"/>
    </w:p>
    <w:p w14:paraId="08F7983A" w14:textId="77777777" w:rsidR="00BE1A99" w:rsidRDefault="00BE1A99" w:rsidP="00BE1A99">
      <w:pPr>
        <w:pStyle w:val="ListParagraph"/>
        <w:numPr>
          <w:ilvl w:val="0"/>
          <w:numId w:val="24"/>
        </w:numPr>
      </w:pPr>
      <w:r>
        <w:t>How many possible TCP ports can there be on a system?</w:t>
      </w:r>
    </w:p>
    <w:p w14:paraId="26130962" w14:textId="77777777" w:rsidR="00BE1A99" w:rsidRDefault="00BE1A99" w:rsidP="00BE1A99">
      <w:pPr>
        <w:pStyle w:val="ListParagraph"/>
        <w:numPr>
          <w:ilvl w:val="0"/>
          <w:numId w:val="24"/>
        </w:numPr>
      </w:pPr>
      <w:r>
        <w:t>Can a regular user generate ports below 1024?</w:t>
      </w:r>
    </w:p>
    <w:p w14:paraId="0079670F" w14:textId="77777777" w:rsidR="00A45A0B" w:rsidRDefault="00A45A0B" w:rsidP="00BE1A99">
      <w:pPr>
        <w:pStyle w:val="ListParagraph"/>
        <w:numPr>
          <w:ilvl w:val="0"/>
          <w:numId w:val="24"/>
        </w:numPr>
      </w:pPr>
      <w:r>
        <w:t>Do open ports automatically mean that there is a vulnerability?</w:t>
      </w:r>
    </w:p>
    <w:p w14:paraId="090121DB" w14:textId="77777777" w:rsidR="00A45A0B" w:rsidRDefault="00A45A0B" w:rsidP="00BE1A99">
      <w:pPr>
        <w:pStyle w:val="ListParagraph"/>
        <w:numPr>
          <w:ilvl w:val="0"/>
          <w:numId w:val="24"/>
        </w:numPr>
      </w:pPr>
      <w:r>
        <w:t>What determines whether a port is vulnerable?</w:t>
      </w:r>
    </w:p>
    <w:p w14:paraId="7AC1BD64" w14:textId="7E29EB94" w:rsidR="00BE1A99" w:rsidRPr="00BE1A99" w:rsidRDefault="00A45A0B" w:rsidP="00BE1A99">
      <w:pPr>
        <w:pStyle w:val="ListParagraph"/>
        <w:numPr>
          <w:ilvl w:val="0"/>
          <w:numId w:val="24"/>
        </w:numPr>
      </w:pPr>
      <w:r>
        <w:t xml:space="preserve">Name at least two services (on Windows/Linux) that you should </w:t>
      </w:r>
      <w:r w:rsidR="000731DD">
        <w:t>shutdown if you find</w:t>
      </w:r>
      <w:r w:rsidR="008C131B">
        <w:t xml:space="preserve"> that service</w:t>
      </w:r>
      <w:r>
        <w:t xml:space="preserve"> running.</w:t>
      </w:r>
    </w:p>
    <w:p w14:paraId="24741173" w14:textId="0DA4C6BA" w:rsidR="00212514" w:rsidRDefault="00212514" w:rsidP="00212514">
      <w:pPr>
        <w:pStyle w:val="TextBody"/>
        <w:rPr>
          <w:rFonts w:ascii="Tahoma" w:hAnsi="Tahoma" w:cs="Tahoma"/>
          <w:bCs/>
          <w:sz w:val="28"/>
          <w:szCs w:val="28"/>
        </w:rPr>
      </w:pPr>
    </w:p>
    <w:p w14:paraId="568CDC48" w14:textId="56548491" w:rsidR="00565867" w:rsidRPr="00565867" w:rsidRDefault="00565867" w:rsidP="00565867">
      <w:pPr>
        <w:pStyle w:val="Heading2"/>
        <w:rPr>
          <w:sz w:val="24"/>
        </w:rPr>
      </w:pPr>
      <w:r w:rsidRPr="00565867">
        <w:rPr>
          <w:sz w:val="24"/>
        </w:rPr>
        <w:t>Submit:</w:t>
      </w:r>
    </w:p>
    <w:p w14:paraId="514952BF" w14:textId="77777777" w:rsidR="00565867" w:rsidRDefault="00565867" w:rsidP="00565867">
      <w:pPr>
        <w:pStyle w:val="ListParagraph"/>
        <w:numPr>
          <w:ilvl w:val="0"/>
          <w:numId w:val="27"/>
        </w:numPr>
      </w:pPr>
      <w:r w:rsidRPr="00565867">
        <w:t>The</w:t>
      </w:r>
      <w:r>
        <w:t xml:space="preserve"> python files</w:t>
      </w:r>
    </w:p>
    <w:p w14:paraId="6C2E4096" w14:textId="77777777" w:rsidR="00565867" w:rsidRDefault="00565867" w:rsidP="00565867">
      <w:pPr>
        <w:pStyle w:val="ListParagraph"/>
        <w:numPr>
          <w:ilvl w:val="0"/>
          <w:numId w:val="27"/>
        </w:numPr>
      </w:pPr>
      <w:r>
        <w:t>The screenshots of program output</w:t>
      </w:r>
    </w:p>
    <w:p w14:paraId="036EA06C" w14:textId="293F95D0" w:rsidR="00565867" w:rsidRDefault="00565867" w:rsidP="00565867">
      <w:pPr>
        <w:pStyle w:val="ListParagraph"/>
        <w:numPr>
          <w:ilvl w:val="0"/>
          <w:numId w:val="27"/>
        </w:numPr>
      </w:pPr>
      <w:r>
        <w:t>File containing open network ports.</w:t>
      </w:r>
      <w:r w:rsidRPr="00565867">
        <w:t xml:space="preserve"> </w:t>
      </w:r>
    </w:p>
    <w:p w14:paraId="07630895" w14:textId="0B2C1997" w:rsidR="008C131B" w:rsidRPr="00565867" w:rsidRDefault="008C131B" w:rsidP="00565867">
      <w:pPr>
        <w:pStyle w:val="ListParagraph"/>
        <w:numPr>
          <w:ilvl w:val="0"/>
          <w:numId w:val="27"/>
        </w:numPr>
      </w:pPr>
      <w:r>
        <w:t>Answers to questions.</w:t>
      </w:r>
    </w:p>
    <w:p w14:paraId="269E761C" w14:textId="1ADBE6BE" w:rsidR="00B50963" w:rsidRDefault="00B50963" w:rsidP="007D131C">
      <w:pPr>
        <w:pStyle w:val="Heading1"/>
        <w:spacing w:before="360"/>
      </w:pPr>
      <w:bookmarkStart w:id="10" w:name="_Toc67897546"/>
      <w:r>
        <w:lastRenderedPageBreak/>
        <w:t xml:space="preserve">Problem </w:t>
      </w:r>
      <w:proofErr w:type="gramStart"/>
      <w:r w:rsidR="001C39D4">
        <w:t>3</w:t>
      </w:r>
      <w:r w:rsidR="00436212">
        <w:t xml:space="preserve">  (</w:t>
      </w:r>
      <w:proofErr w:type="gramEnd"/>
      <w:r w:rsidR="00961E8A">
        <w:t>3</w:t>
      </w:r>
      <w:r w:rsidR="00436212">
        <w:t>0)</w:t>
      </w:r>
      <w:bookmarkEnd w:id="10"/>
    </w:p>
    <w:p w14:paraId="63E84038" w14:textId="35DE6390" w:rsidR="00C331D4" w:rsidRDefault="00565867" w:rsidP="00565867">
      <w:pPr>
        <w:spacing w:after="120"/>
      </w:pPr>
      <w:r>
        <w:t>Banner Grabbing involves the process of connecting to</w:t>
      </w:r>
      <w:r w:rsidR="00B26239">
        <w:t xml:space="preserve"> and communicating with</w:t>
      </w:r>
      <w:r>
        <w:t xml:space="preserve"> a server </w:t>
      </w:r>
      <w:r w:rsidR="00B26239">
        <w:t>to</w:t>
      </w:r>
      <w:r>
        <w:t xml:space="preserve"> </w:t>
      </w:r>
      <w:r w:rsidR="00B26239">
        <w:t xml:space="preserve">potentially </w:t>
      </w:r>
      <w:r>
        <w:t>gain information about</w:t>
      </w:r>
      <w:r w:rsidR="00B26239">
        <w:t xml:space="preserve"> the</w:t>
      </w:r>
      <w:r>
        <w:t xml:space="preserve"> type of server</w:t>
      </w:r>
      <w:r w:rsidR="00B26239">
        <w:t xml:space="preserve"> and service</w:t>
      </w:r>
      <w:r w:rsidR="008C131B">
        <w:t>s</w:t>
      </w:r>
      <w:r w:rsidR="00B26239">
        <w:t xml:space="preserve"> being provided</w:t>
      </w:r>
      <w:r w:rsidR="00722058">
        <w:t>. It can be used by White, Black and Gray hat hackers to provide useful inform that could lead to potential exploit(s).</w:t>
      </w:r>
    </w:p>
    <w:p w14:paraId="21464D8F" w14:textId="33F8B9E9" w:rsidR="00722058" w:rsidRDefault="00722058" w:rsidP="00565867">
      <w:pPr>
        <w:spacing w:after="120"/>
      </w:pPr>
      <w:r>
        <w:t>During a user’s usual interaction of these services these bits of information are hidden from the average user. In this section we will see how it could be possible to extract useful information.</w:t>
      </w:r>
    </w:p>
    <w:p w14:paraId="23258613" w14:textId="6800F8F5" w:rsidR="00722058" w:rsidRDefault="00722058" w:rsidP="00565867">
      <w:pPr>
        <w:spacing w:after="120"/>
      </w:pPr>
      <w:r>
        <w:t>Try the following to get an idea of the tool to be built.</w:t>
      </w:r>
    </w:p>
    <w:p w14:paraId="085BBCA1" w14:textId="0653CDF0" w:rsidR="00B26239" w:rsidRPr="00B079EA" w:rsidRDefault="00961E8A" w:rsidP="00B079EA">
      <w:pPr>
        <w:pStyle w:val="Heading2"/>
        <w:rPr>
          <w:sz w:val="24"/>
        </w:rPr>
      </w:pPr>
      <w:r w:rsidRPr="00B079EA">
        <w:rPr>
          <w:sz w:val="24"/>
        </w:rPr>
        <w:t>Testing Ground:</w:t>
      </w:r>
    </w:p>
    <w:p w14:paraId="581017AC" w14:textId="069F675E" w:rsidR="00961E8A" w:rsidRDefault="00961E8A" w:rsidP="00961E8A">
      <w:pPr>
        <w:pStyle w:val="ListParagraph"/>
        <w:numPr>
          <w:ilvl w:val="0"/>
          <w:numId w:val="28"/>
        </w:numPr>
        <w:spacing w:after="120"/>
      </w:pPr>
      <w:r>
        <w:t xml:space="preserve">Install </w:t>
      </w:r>
      <w:proofErr w:type="spellStart"/>
      <w:r>
        <w:t>openssh</w:t>
      </w:r>
      <w:proofErr w:type="spellEnd"/>
      <w:r>
        <w:t>-server</w:t>
      </w:r>
    </w:p>
    <w:p w14:paraId="2C4D3C0B" w14:textId="5FF019DD" w:rsidR="00961E8A" w:rsidRPr="00961E8A" w:rsidRDefault="00961E8A" w:rsidP="00961E8A">
      <w:pPr>
        <w:pStyle w:val="ListParagraph"/>
        <w:spacing w:after="120"/>
        <w:rPr>
          <w:b/>
        </w:rPr>
      </w:pPr>
      <w:proofErr w:type="spellStart"/>
      <w:r w:rsidRPr="00961E8A">
        <w:rPr>
          <w:b/>
        </w:rPr>
        <w:t>sudo</w:t>
      </w:r>
      <w:proofErr w:type="spellEnd"/>
      <w:r w:rsidRPr="00961E8A">
        <w:rPr>
          <w:b/>
        </w:rPr>
        <w:t xml:space="preserve"> apt install </w:t>
      </w:r>
      <w:proofErr w:type="spellStart"/>
      <w:r w:rsidRPr="00961E8A">
        <w:rPr>
          <w:b/>
        </w:rPr>
        <w:t>openssh</w:t>
      </w:r>
      <w:proofErr w:type="spellEnd"/>
      <w:r w:rsidRPr="00961E8A">
        <w:rPr>
          <w:b/>
        </w:rPr>
        <w:t>-server</w:t>
      </w:r>
    </w:p>
    <w:p w14:paraId="191D2C12" w14:textId="197D9B05" w:rsidR="00961E8A" w:rsidRDefault="00961E8A" w:rsidP="00961E8A">
      <w:pPr>
        <w:pStyle w:val="ListParagraph"/>
        <w:numPr>
          <w:ilvl w:val="0"/>
          <w:numId w:val="28"/>
        </w:numPr>
        <w:spacing w:after="120"/>
      </w:pPr>
      <w:r>
        <w:t xml:space="preserve">Run </w:t>
      </w:r>
      <w:proofErr w:type="spellStart"/>
      <w:r>
        <w:t>openssh</w:t>
      </w:r>
      <w:proofErr w:type="spellEnd"/>
      <w:r>
        <w:t>-server</w:t>
      </w:r>
    </w:p>
    <w:p w14:paraId="02B0D63A" w14:textId="69326292" w:rsidR="00961E8A" w:rsidRPr="00961E8A" w:rsidRDefault="00961E8A" w:rsidP="00961E8A">
      <w:pPr>
        <w:pStyle w:val="ListParagraph"/>
        <w:spacing w:after="120"/>
        <w:rPr>
          <w:b/>
        </w:rPr>
      </w:pPr>
      <w:proofErr w:type="spellStart"/>
      <w:r w:rsidRPr="00961E8A">
        <w:rPr>
          <w:b/>
        </w:rPr>
        <w:t>sudo</w:t>
      </w:r>
      <w:proofErr w:type="spellEnd"/>
      <w:r w:rsidRPr="00961E8A">
        <w:rPr>
          <w:b/>
        </w:rPr>
        <w:t xml:space="preserve"> </w:t>
      </w:r>
      <w:proofErr w:type="spellStart"/>
      <w:r w:rsidRPr="00961E8A">
        <w:rPr>
          <w:b/>
        </w:rPr>
        <w:t>systemctl</w:t>
      </w:r>
      <w:proofErr w:type="spellEnd"/>
      <w:r w:rsidRPr="00961E8A">
        <w:rPr>
          <w:b/>
        </w:rPr>
        <w:t xml:space="preserve"> start </w:t>
      </w:r>
      <w:proofErr w:type="spellStart"/>
      <w:r w:rsidRPr="00961E8A">
        <w:rPr>
          <w:b/>
        </w:rPr>
        <w:t>ssh</w:t>
      </w:r>
      <w:proofErr w:type="spellEnd"/>
    </w:p>
    <w:p w14:paraId="4CFC67E9" w14:textId="4B79B85B" w:rsidR="00961E8A" w:rsidRDefault="00961E8A" w:rsidP="00961E8A">
      <w:pPr>
        <w:pStyle w:val="ListParagraph"/>
        <w:numPr>
          <w:ilvl w:val="0"/>
          <w:numId w:val="28"/>
        </w:numPr>
        <w:spacing w:after="120"/>
      </w:pPr>
      <w:r>
        <w:t>Start python http server</w:t>
      </w:r>
    </w:p>
    <w:p w14:paraId="5D875614" w14:textId="77777777" w:rsidR="00961E8A" w:rsidRDefault="00961E8A" w:rsidP="00961E8A">
      <w:pPr>
        <w:pStyle w:val="ListParagraph"/>
        <w:spacing w:after="120"/>
      </w:pPr>
      <w:proofErr w:type="spellStart"/>
      <w:r w:rsidRPr="00961E8A">
        <w:rPr>
          <w:i/>
        </w:rPr>
        <w:t>gary@</w:t>
      </w:r>
      <w:proofErr w:type="gramStart"/>
      <w:r w:rsidRPr="00961E8A">
        <w:rPr>
          <w:i/>
        </w:rPr>
        <w:t>ubuntu</w:t>
      </w:r>
      <w:proofErr w:type="spellEnd"/>
      <w:r w:rsidRPr="00961E8A">
        <w:rPr>
          <w:i/>
        </w:rPr>
        <w:t>:~</w:t>
      </w:r>
      <w:proofErr w:type="gramEnd"/>
      <w:r w:rsidRPr="00961E8A">
        <w:rPr>
          <w:i/>
        </w:rPr>
        <w:t>$</w:t>
      </w:r>
      <w:r>
        <w:t xml:space="preserve"> </w:t>
      </w:r>
      <w:r w:rsidRPr="00961E8A">
        <w:rPr>
          <w:b/>
        </w:rPr>
        <w:t xml:space="preserve">python3 -m </w:t>
      </w:r>
      <w:proofErr w:type="spellStart"/>
      <w:r w:rsidRPr="00961E8A">
        <w:rPr>
          <w:b/>
        </w:rPr>
        <w:t>http.server</w:t>
      </w:r>
      <w:proofErr w:type="spellEnd"/>
    </w:p>
    <w:p w14:paraId="17A26649" w14:textId="5166CED6" w:rsidR="00961E8A" w:rsidRPr="00961E8A" w:rsidRDefault="00961E8A" w:rsidP="00961E8A">
      <w:pPr>
        <w:pStyle w:val="ListParagraph"/>
        <w:spacing w:after="120"/>
        <w:rPr>
          <w:i/>
          <w:color w:val="4F81BD" w:themeColor="accent1"/>
        </w:rPr>
      </w:pPr>
      <w:r w:rsidRPr="00961E8A">
        <w:rPr>
          <w:i/>
          <w:color w:val="4F81BD" w:themeColor="accent1"/>
        </w:rPr>
        <w:t>Serving HTTP on 0.0.0.0 port 8000 (http://0.0.0.0:8000/) ...</w:t>
      </w:r>
    </w:p>
    <w:p w14:paraId="7019D0DD" w14:textId="57DF5450" w:rsidR="00961E8A" w:rsidRDefault="00961E8A" w:rsidP="00961E8A">
      <w:pPr>
        <w:pStyle w:val="ListParagraph"/>
        <w:numPr>
          <w:ilvl w:val="0"/>
          <w:numId w:val="28"/>
        </w:numPr>
        <w:spacing w:after="120"/>
      </w:pPr>
      <w:r w:rsidRPr="00961E8A">
        <w:rPr>
          <w:noProof/>
        </w:rPr>
        <w:drawing>
          <wp:anchor distT="0" distB="0" distL="114300" distR="114300" simplePos="0" relativeHeight="251706368" behindDoc="0" locked="0" layoutInCell="1" allowOverlap="1" wp14:anchorId="053E364D" wp14:editId="45587C20">
            <wp:simplePos x="0" y="0"/>
            <wp:positionH relativeFrom="column">
              <wp:posOffset>484094</wp:posOffset>
            </wp:positionH>
            <wp:positionV relativeFrom="paragraph">
              <wp:posOffset>292917</wp:posOffset>
            </wp:positionV>
            <wp:extent cx="2994920" cy="17908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Get Banner with </w:t>
      </w:r>
      <w:proofErr w:type="spellStart"/>
      <w:r>
        <w:t>netcat</w:t>
      </w:r>
      <w:proofErr w:type="spellEnd"/>
      <w:r>
        <w:t xml:space="preserve"> for both services.</w:t>
      </w:r>
    </w:p>
    <w:p w14:paraId="473BBE14" w14:textId="449CBDAB" w:rsidR="00C331D4" w:rsidRDefault="00C331D4">
      <w:pPr>
        <w:spacing w:line="240" w:lineRule="auto"/>
      </w:pPr>
    </w:p>
    <w:p w14:paraId="5DA92364" w14:textId="0397E260" w:rsidR="00F71321" w:rsidRDefault="006D78CA" w:rsidP="00961E8A">
      <w:pPr>
        <w:pStyle w:val="ListParagraph"/>
        <w:numPr>
          <w:ilvl w:val="0"/>
          <w:numId w:val="28"/>
        </w:numPr>
      </w:pPr>
      <w:r>
        <w:t>If you are not using kali for this lab you must s</w:t>
      </w:r>
      <w:r w:rsidR="00F71321">
        <w:t xml:space="preserve">etup </w:t>
      </w:r>
      <w:proofErr w:type="spellStart"/>
      <w:r w:rsidR="00F71321" w:rsidRPr="008C131B">
        <w:rPr>
          <w:b/>
        </w:rPr>
        <w:t>searchsploit</w:t>
      </w:r>
      <w:proofErr w:type="spellEnd"/>
      <w:r w:rsidR="00F71321">
        <w:t xml:space="preserve"> locally on your VM (takes about 200MB) </w:t>
      </w:r>
    </w:p>
    <w:p w14:paraId="55CBB0CA" w14:textId="64A232F9" w:rsidR="00B079EA" w:rsidRDefault="00B079EA" w:rsidP="006D78CA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cd ~</w:t>
      </w:r>
    </w:p>
    <w:p w14:paraId="3CBF8D51" w14:textId="2401028D" w:rsidR="00F71321" w:rsidRDefault="00F71321" w:rsidP="006D78CA">
      <w:pPr>
        <w:pStyle w:val="ListParagraph"/>
        <w:numPr>
          <w:ilvl w:val="0"/>
          <w:numId w:val="29"/>
        </w:numPr>
        <w:rPr>
          <w:b/>
        </w:rPr>
      </w:pPr>
      <w:r w:rsidRPr="006D78CA">
        <w:rPr>
          <w:b/>
        </w:rPr>
        <w:t xml:space="preserve">git clone </w:t>
      </w:r>
      <w:r w:rsidR="006D78CA" w:rsidRPr="006D78CA">
        <w:rPr>
          <w:b/>
        </w:rPr>
        <w:t>https://github.com/offensive-security/exploit-database.git</w:t>
      </w:r>
    </w:p>
    <w:p w14:paraId="6A7F6C91" w14:textId="7C6A6D05" w:rsidR="006D78CA" w:rsidRDefault="00B079EA" w:rsidP="006D78CA">
      <w:pPr>
        <w:pStyle w:val="ListParagraph"/>
        <w:numPr>
          <w:ilvl w:val="0"/>
          <w:numId w:val="29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</w:p>
    <w:p w14:paraId="19E55D71" w14:textId="53A63839" w:rsidR="00B079EA" w:rsidRDefault="00B079EA" w:rsidP="006D78CA">
      <w:pPr>
        <w:pStyle w:val="ListParagraph"/>
        <w:numPr>
          <w:ilvl w:val="0"/>
          <w:numId w:val="29"/>
        </w:numPr>
        <w:rPr>
          <w:b/>
        </w:rPr>
      </w:pPr>
      <w:proofErr w:type="gramStart"/>
      <w:r>
        <w:rPr>
          <w:b/>
        </w:rPr>
        <w:t>cd .</w:t>
      </w:r>
      <w:proofErr w:type="gramEnd"/>
      <w:r>
        <w:rPr>
          <w:b/>
        </w:rPr>
        <w:t>/exploit-database</w:t>
      </w:r>
    </w:p>
    <w:p w14:paraId="2AC7C3BE" w14:textId="6DBBB9EC" w:rsidR="00B079EA" w:rsidRDefault="00B079EA" w:rsidP="006D78CA">
      <w:pPr>
        <w:pStyle w:val="ListParagraph"/>
        <w:numPr>
          <w:ilvl w:val="0"/>
          <w:numId w:val="29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/opt/</w:t>
      </w:r>
      <w:proofErr w:type="spellStart"/>
      <w:r>
        <w:rPr>
          <w:b/>
        </w:rPr>
        <w:t>exploitdb</w:t>
      </w:r>
      <w:proofErr w:type="spellEnd"/>
    </w:p>
    <w:p w14:paraId="58E46FFE" w14:textId="375E050F" w:rsidR="00B079EA" w:rsidRPr="00B079EA" w:rsidRDefault="00B079EA" w:rsidP="00B079EA">
      <w:pPr>
        <w:pStyle w:val="ListParagraph"/>
        <w:numPr>
          <w:ilvl w:val="0"/>
          <w:numId w:val="29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cp files_*.csv /opt/</w:t>
      </w:r>
      <w:proofErr w:type="spellStart"/>
      <w:r>
        <w:rPr>
          <w:b/>
        </w:rPr>
        <w:t>exploitdb</w:t>
      </w:r>
      <w:proofErr w:type="spellEnd"/>
    </w:p>
    <w:p w14:paraId="6826C81D" w14:textId="77777777" w:rsidR="006D78CA" w:rsidRDefault="006D78CA" w:rsidP="00F71321">
      <w:pPr>
        <w:pStyle w:val="ListParagraph"/>
      </w:pPr>
    </w:p>
    <w:p w14:paraId="2E2263EB" w14:textId="2CF4F2C2" w:rsidR="00961E8A" w:rsidRDefault="00961E8A" w:rsidP="00961E8A">
      <w:pPr>
        <w:pStyle w:val="ListParagraph"/>
        <w:numPr>
          <w:ilvl w:val="0"/>
          <w:numId w:val="28"/>
        </w:numPr>
      </w:pPr>
      <w:r>
        <w:t xml:space="preserve">Manually check to see if there’s an exploit </w:t>
      </w:r>
      <w:r w:rsidR="00F71321">
        <w:t xml:space="preserve">using a tool like </w:t>
      </w:r>
      <w:proofErr w:type="spellStart"/>
      <w:r w:rsidR="00F71321">
        <w:t>searchsploit</w:t>
      </w:r>
      <w:proofErr w:type="spellEnd"/>
    </w:p>
    <w:p w14:paraId="4C11BBF1" w14:textId="00A1360E" w:rsidR="00B079EA" w:rsidRPr="00B079EA" w:rsidRDefault="00B079EA" w:rsidP="00B079EA">
      <w:pPr>
        <w:ind w:left="720"/>
        <w:rPr>
          <w:b/>
        </w:rPr>
      </w:pPr>
      <w:proofErr w:type="gramStart"/>
      <w:r w:rsidRPr="00B079EA">
        <w:rPr>
          <w:b/>
        </w:rPr>
        <w:t>./</w:t>
      </w:r>
      <w:proofErr w:type="spellStart"/>
      <w:proofErr w:type="gramEnd"/>
      <w:r w:rsidRPr="00B079EA">
        <w:rPr>
          <w:b/>
        </w:rPr>
        <w:t>searchsploit</w:t>
      </w:r>
      <w:proofErr w:type="spellEnd"/>
      <w:r w:rsidRPr="00B079EA">
        <w:rPr>
          <w:b/>
        </w:rPr>
        <w:t xml:space="preserve"> OpenSSH</w:t>
      </w:r>
    </w:p>
    <w:p w14:paraId="43A358BB" w14:textId="019B3F54" w:rsidR="00B079EA" w:rsidRDefault="00B079EA" w:rsidP="00B079EA">
      <w:pPr>
        <w:ind w:left="720"/>
      </w:pPr>
      <w:r>
        <w:t>Are there any services available for you to enumerate?</w:t>
      </w:r>
    </w:p>
    <w:p w14:paraId="62C56872" w14:textId="77777777" w:rsidR="00F71321" w:rsidRDefault="00F71321" w:rsidP="00F71321">
      <w:pPr>
        <w:pStyle w:val="ListParagraph"/>
      </w:pPr>
    </w:p>
    <w:p w14:paraId="4F7F53F9" w14:textId="56D3CBFD" w:rsidR="00F71321" w:rsidRDefault="00B079EA" w:rsidP="00F71321">
      <w:pPr>
        <w:pStyle w:val="ListParagraph"/>
      </w:pPr>
      <w:bookmarkStart w:id="11" w:name="_GoBack"/>
      <w:r w:rsidRPr="00B079EA">
        <w:rPr>
          <w:noProof/>
        </w:rPr>
        <w:lastRenderedPageBreak/>
        <w:drawing>
          <wp:inline distT="0" distB="0" distL="0" distR="0" wp14:anchorId="67D2E4B9" wp14:editId="604DB720">
            <wp:extent cx="3649916" cy="110603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495" cy="11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6458DB1" w14:textId="77777777" w:rsidR="00B079EA" w:rsidRDefault="00B079EA" w:rsidP="00F71321">
      <w:pPr>
        <w:pStyle w:val="ListParagraph"/>
      </w:pPr>
    </w:p>
    <w:p w14:paraId="2641063D" w14:textId="5548FC5A" w:rsidR="00961E8A" w:rsidRDefault="00961E8A" w:rsidP="00815C18">
      <w:r w:rsidRPr="00B079EA">
        <w:rPr>
          <w:b/>
        </w:rPr>
        <w:t>Submit</w:t>
      </w:r>
      <w:r>
        <w:t xml:space="preserve"> an image of the services running on your VM and also report if either service has any known vulnerability.</w:t>
      </w:r>
    </w:p>
    <w:p w14:paraId="6C05DCB0" w14:textId="397486F4" w:rsidR="00961E8A" w:rsidRDefault="00961E8A" w:rsidP="00815C18"/>
    <w:p w14:paraId="0CE4169E" w14:textId="25446086" w:rsidR="00B079EA" w:rsidRPr="00B079EA" w:rsidRDefault="00B079EA" w:rsidP="00B079EA">
      <w:pPr>
        <w:pStyle w:val="Heading2"/>
        <w:rPr>
          <w:sz w:val="24"/>
        </w:rPr>
      </w:pPr>
      <w:r w:rsidRPr="00B079EA">
        <w:rPr>
          <w:sz w:val="24"/>
        </w:rPr>
        <w:t>Python Banner Grabber</w:t>
      </w:r>
    </w:p>
    <w:p w14:paraId="35BB8458" w14:textId="77777777" w:rsidR="00B079EA" w:rsidRDefault="00961E8A" w:rsidP="00815C18">
      <w:r>
        <w:t xml:space="preserve">You will build a </w:t>
      </w:r>
      <w:r w:rsidR="00B079EA">
        <w:t xml:space="preserve">python </w:t>
      </w:r>
      <w:r>
        <w:t xml:space="preserve">Banner Grabber for the Portcreator2021. </w:t>
      </w:r>
    </w:p>
    <w:p w14:paraId="16754BF9" w14:textId="14684514" w:rsidR="00961E8A" w:rsidRDefault="00961E8A" w:rsidP="00B079EA">
      <w:pPr>
        <w:pStyle w:val="ListParagraph"/>
        <w:numPr>
          <w:ilvl w:val="0"/>
          <w:numId w:val="30"/>
        </w:numPr>
      </w:pPr>
      <w:r>
        <w:t xml:space="preserve">The tool will go through the entire </w:t>
      </w:r>
      <w:r w:rsidR="00B079EA">
        <w:t xml:space="preserve">list of </w:t>
      </w:r>
      <w:r>
        <w:t xml:space="preserve">open ports and grab </w:t>
      </w:r>
      <w:r w:rsidR="00B079EA">
        <w:t xml:space="preserve">the </w:t>
      </w:r>
      <w:r>
        <w:t>banners</w:t>
      </w:r>
    </w:p>
    <w:p w14:paraId="5AD08008" w14:textId="7B09E8A1" w:rsidR="00B079EA" w:rsidRDefault="00B079EA" w:rsidP="00B079EA">
      <w:pPr>
        <w:pStyle w:val="ListParagraph"/>
        <w:numPr>
          <w:ilvl w:val="0"/>
          <w:numId w:val="30"/>
        </w:numPr>
      </w:pPr>
      <w:r>
        <w:t>Find all the running services already completed in a previous Problem</w:t>
      </w:r>
    </w:p>
    <w:p w14:paraId="62E7BEA6" w14:textId="40206699" w:rsidR="00B079EA" w:rsidRDefault="00B079EA" w:rsidP="00B079EA">
      <w:pPr>
        <w:pStyle w:val="ListParagraph"/>
        <w:numPr>
          <w:ilvl w:val="0"/>
          <w:numId w:val="30"/>
        </w:numPr>
      </w:pPr>
      <w:r w:rsidRPr="00B079EA">
        <w:rPr>
          <w:b/>
          <w:color w:val="FF0000"/>
        </w:rPr>
        <w:t>IMPORTANT</w:t>
      </w:r>
      <w:r>
        <w:t xml:space="preserve">: If the port is an HTTP port; you will need to send the server a request before it will respond. Use the </w:t>
      </w:r>
      <w:r w:rsidRPr="00B079EA">
        <w:rPr>
          <w:b/>
        </w:rPr>
        <w:t>HEAD</w:t>
      </w:r>
      <w:r>
        <w:t xml:space="preserve"> command.</w:t>
      </w:r>
    </w:p>
    <w:p w14:paraId="64D3D163" w14:textId="1514F623" w:rsidR="00B079EA" w:rsidRDefault="00B079EA" w:rsidP="00B079EA">
      <w:pPr>
        <w:pStyle w:val="ListParagraph"/>
        <w:numPr>
          <w:ilvl w:val="0"/>
          <w:numId w:val="30"/>
        </w:numPr>
      </w:pPr>
      <w:r>
        <w:t>Determine if the service is exploitable.</w:t>
      </w:r>
    </w:p>
    <w:p w14:paraId="60335895" w14:textId="0F535ECD" w:rsidR="00B079EA" w:rsidRPr="00FB459B" w:rsidRDefault="00B079EA" w:rsidP="00B079EA">
      <w:pPr>
        <w:pStyle w:val="ListParagraph"/>
        <w:numPr>
          <w:ilvl w:val="1"/>
          <w:numId w:val="30"/>
        </w:numPr>
      </w:pPr>
      <w:r>
        <w:t xml:space="preserve">This is going to be very challenging because you will need to run </w:t>
      </w:r>
      <w:proofErr w:type="spellStart"/>
      <w:r w:rsidRPr="008C131B">
        <w:rPr>
          <w:b/>
        </w:rPr>
        <w:t>searchsploit</w:t>
      </w:r>
      <w:proofErr w:type="spellEnd"/>
      <w:r>
        <w:t xml:space="preserve"> and then parse the results</w:t>
      </w:r>
      <w:r w:rsidR="00FB459B">
        <w:t xml:space="preserve">. </w:t>
      </w:r>
      <w:r w:rsidR="00FB459B" w:rsidRPr="00FB459B">
        <w:rPr>
          <w:b/>
        </w:rPr>
        <w:t>HINT</w:t>
      </w:r>
      <w:r w:rsidR="00FB459B">
        <w:rPr>
          <w:b/>
        </w:rPr>
        <w:t xml:space="preserve">: See what happens if you search </w:t>
      </w:r>
      <w:proofErr w:type="spellStart"/>
      <w:r w:rsidR="00FB459B">
        <w:rPr>
          <w:b/>
        </w:rPr>
        <w:t>searchsploit</w:t>
      </w:r>
      <w:proofErr w:type="spellEnd"/>
      <w:r w:rsidR="00FB459B">
        <w:rPr>
          <w:b/>
        </w:rPr>
        <w:t xml:space="preserve"> a non-existent service.</w:t>
      </w:r>
    </w:p>
    <w:p w14:paraId="00A42D79" w14:textId="535D03E3" w:rsidR="002E07E7" w:rsidRDefault="002E07E7" w:rsidP="002E07E7">
      <w:pPr>
        <w:pStyle w:val="ListParagraph"/>
        <w:numPr>
          <w:ilvl w:val="0"/>
          <w:numId w:val="30"/>
        </w:numPr>
      </w:pPr>
      <w:r>
        <w:t>Print a list of services you found, the port and IP Address that they were found on.</w:t>
      </w:r>
      <w:r w:rsidR="008C131B">
        <w:t xml:space="preserve"> Example:</w:t>
      </w:r>
    </w:p>
    <w:p w14:paraId="35712584" w14:textId="77777777" w:rsidR="002E07E7" w:rsidRPr="008C131B" w:rsidRDefault="002E07E7" w:rsidP="008C131B">
      <w:pPr>
        <w:pStyle w:val="ListParagraph"/>
        <w:ind w:left="1440"/>
        <w:rPr>
          <w:b/>
        </w:rPr>
      </w:pPr>
      <w:r w:rsidRPr="008C131B">
        <w:rPr>
          <w:b/>
        </w:rPr>
        <w:t>10.0.2.5 – 22 - OpenSSH 7.6</w:t>
      </w:r>
    </w:p>
    <w:p w14:paraId="50B91963" w14:textId="77777777" w:rsidR="002E07E7" w:rsidRPr="008C131B" w:rsidRDefault="002E07E7" w:rsidP="008C131B">
      <w:pPr>
        <w:pStyle w:val="ListParagraph"/>
        <w:ind w:left="1440"/>
        <w:rPr>
          <w:b/>
        </w:rPr>
      </w:pPr>
      <w:r w:rsidRPr="008C131B">
        <w:rPr>
          <w:b/>
        </w:rPr>
        <w:t>10.0.2.5 – 2222 - OpenSSH 7.6</w:t>
      </w:r>
    </w:p>
    <w:p w14:paraId="70FF56D8" w14:textId="680FC780" w:rsidR="002E07E7" w:rsidRDefault="002E07E7" w:rsidP="008C131B">
      <w:pPr>
        <w:pStyle w:val="ListParagraph"/>
        <w:ind w:left="1440"/>
      </w:pPr>
      <w:r w:rsidRPr="008C131B">
        <w:rPr>
          <w:b/>
        </w:rPr>
        <w:t>10.0.2.5 – 5543 – HTTP</w:t>
      </w:r>
    </w:p>
    <w:p w14:paraId="406AEEAD" w14:textId="2FCC5F6D" w:rsidR="002E07E7" w:rsidRDefault="002E07E7" w:rsidP="002E07E7">
      <w:pPr>
        <w:pStyle w:val="ListParagraph"/>
        <w:numPr>
          <w:ilvl w:val="0"/>
          <w:numId w:val="30"/>
        </w:numPr>
      </w:pPr>
      <w:r>
        <w:t xml:space="preserve">The output displayed on the screen should also be written into a time stamped file. </w:t>
      </w:r>
      <w:r w:rsidR="008C131B">
        <w:t xml:space="preserve">Example: bannergrab_04122021_1551 </w:t>
      </w:r>
    </w:p>
    <w:p w14:paraId="4E75AB8B" w14:textId="5A2EE548" w:rsidR="008C131B" w:rsidRDefault="008C131B" w:rsidP="008C131B">
      <w:pPr>
        <w:pStyle w:val="ListParagraph"/>
      </w:pPr>
      <w:r>
        <w:t>The file represents the following information:</w:t>
      </w:r>
    </w:p>
    <w:p w14:paraId="541EE93A" w14:textId="3EB75E49" w:rsidR="008C131B" w:rsidRDefault="008C131B" w:rsidP="008C131B">
      <w:pPr>
        <w:pStyle w:val="ListParagraph"/>
        <w:numPr>
          <w:ilvl w:val="1"/>
          <w:numId w:val="30"/>
        </w:numPr>
      </w:pPr>
      <w:r>
        <w:t xml:space="preserve">Filename: </w:t>
      </w:r>
      <w:proofErr w:type="spellStart"/>
      <w:r>
        <w:t>bannergrab</w:t>
      </w:r>
      <w:proofErr w:type="spellEnd"/>
    </w:p>
    <w:p w14:paraId="1BA8F3F5" w14:textId="06F83735" w:rsidR="008C131B" w:rsidRDefault="008C131B" w:rsidP="008C131B">
      <w:pPr>
        <w:pStyle w:val="ListParagraph"/>
        <w:numPr>
          <w:ilvl w:val="1"/>
          <w:numId w:val="30"/>
        </w:numPr>
      </w:pPr>
      <w:r>
        <w:t>Date: April 12, 2021</w:t>
      </w:r>
    </w:p>
    <w:p w14:paraId="0C5FF4F1" w14:textId="51510362" w:rsidR="002E07E7" w:rsidRDefault="008C131B" w:rsidP="002E07E7">
      <w:pPr>
        <w:pStyle w:val="ListParagraph"/>
        <w:numPr>
          <w:ilvl w:val="1"/>
          <w:numId w:val="30"/>
        </w:numPr>
      </w:pPr>
      <w:r>
        <w:t>Time: 3:51pm</w:t>
      </w:r>
    </w:p>
    <w:p w14:paraId="29687222" w14:textId="48844FB5" w:rsidR="002E07E7" w:rsidRDefault="002E07E7" w:rsidP="002E07E7"/>
    <w:p w14:paraId="747E2FCA" w14:textId="77777777" w:rsidR="002E07E7" w:rsidRPr="00565867" w:rsidRDefault="002E07E7" w:rsidP="002E07E7">
      <w:pPr>
        <w:pStyle w:val="Heading2"/>
        <w:rPr>
          <w:sz w:val="24"/>
        </w:rPr>
      </w:pPr>
      <w:r w:rsidRPr="00565867">
        <w:rPr>
          <w:sz w:val="24"/>
        </w:rPr>
        <w:t>Submit:</w:t>
      </w:r>
    </w:p>
    <w:p w14:paraId="27FC3EF6" w14:textId="77777777" w:rsidR="002E07E7" w:rsidRDefault="002E07E7" w:rsidP="002E07E7">
      <w:pPr>
        <w:pStyle w:val="ListParagraph"/>
        <w:numPr>
          <w:ilvl w:val="0"/>
          <w:numId w:val="31"/>
        </w:numPr>
      </w:pPr>
      <w:r w:rsidRPr="00565867">
        <w:t>The</w:t>
      </w:r>
      <w:r>
        <w:t xml:space="preserve"> python files</w:t>
      </w:r>
    </w:p>
    <w:p w14:paraId="13083079" w14:textId="77777777" w:rsidR="002E07E7" w:rsidRDefault="002E07E7" w:rsidP="002E07E7">
      <w:pPr>
        <w:pStyle w:val="ListParagraph"/>
        <w:numPr>
          <w:ilvl w:val="0"/>
          <w:numId w:val="31"/>
        </w:numPr>
      </w:pPr>
      <w:r>
        <w:t>The screenshots of program output</w:t>
      </w:r>
    </w:p>
    <w:p w14:paraId="3C3841E9" w14:textId="2F9E5D83" w:rsidR="002E07E7" w:rsidRDefault="002E07E7" w:rsidP="002E07E7">
      <w:pPr>
        <w:pStyle w:val="ListParagraph"/>
        <w:numPr>
          <w:ilvl w:val="0"/>
          <w:numId w:val="31"/>
        </w:numPr>
      </w:pPr>
      <w:r>
        <w:t>File containing open network ports.</w:t>
      </w:r>
      <w:r w:rsidRPr="00565867">
        <w:t xml:space="preserve"> </w:t>
      </w:r>
    </w:p>
    <w:p w14:paraId="69762807" w14:textId="5FDE49C6" w:rsidR="008C131B" w:rsidRPr="00565867" w:rsidRDefault="008C131B" w:rsidP="002E07E7">
      <w:pPr>
        <w:pStyle w:val="ListParagraph"/>
        <w:numPr>
          <w:ilvl w:val="0"/>
          <w:numId w:val="31"/>
        </w:numPr>
      </w:pPr>
      <w:r>
        <w:t>Answers to questions</w:t>
      </w:r>
    </w:p>
    <w:p w14:paraId="16F29D03" w14:textId="77777777" w:rsidR="002E07E7" w:rsidRDefault="002E07E7" w:rsidP="002E07E7"/>
    <w:p w14:paraId="45BF4BD9" w14:textId="0C62ABBB" w:rsidR="002E07E7" w:rsidRPr="002E07E7" w:rsidRDefault="002E07E7" w:rsidP="002E07E7">
      <w:pPr>
        <w:pStyle w:val="Heading2"/>
        <w:rPr>
          <w:sz w:val="24"/>
        </w:rPr>
      </w:pPr>
      <w:r w:rsidRPr="002E07E7">
        <w:rPr>
          <w:sz w:val="24"/>
        </w:rPr>
        <w:t>Bonus (10pts)</w:t>
      </w:r>
    </w:p>
    <w:p w14:paraId="53E5361B" w14:textId="0DE704EF" w:rsidR="002E07E7" w:rsidRPr="00815C18" w:rsidRDefault="002E07E7" w:rsidP="002E07E7">
      <w:r>
        <w:t xml:space="preserve">Enhance your program so that it uses 3 Threads to scan the ports. </w:t>
      </w:r>
    </w:p>
    <w:sectPr w:rsidR="002E07E7" w:rsidRPr="00815C18" w:rsidSect="00512D26"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096AD" w14:textId="77777777" w:rsidR="00656F91" w:rsidRDefault="00656F91" w:rsidP="007F2B57">
      <w:r>
        <w:separator/>
      </w:r>
    </w:p>
    <w:p w14:paraId="4AF15552" w14:textId="77777777" w:rsidR="00656F91" w:rsidRDefault="00656F91" w:rsidP="007F2B57"/>
    <w:p w14:paraId="276308E7" w14:textId="77777777" w:rsidR="00656F91" w:rsidRDefault="00656F91" w:rsidP="007F2B57"/>
  </w:endnote>
  <w:endnote w:type="continuationSeparator" w:id="0">
    <w:p w14:paraId="03CAA00E" w14:textId="77777777" w:rsidR="00656F91" w:rsidRDefault="00656F91" w:rsidP="007F2B57">
      <w:r>
        <w:continuationSeparator/>
      </w:r>
    </w:p>
    <w:p w14:paraId="0F6AF64E" w14:textId="77777777" w:rsidR="00656F91" w:rsidRDefault="00656F91" w:rsidP="007F2B57"/>
    <w:p w14:paraId="1577D12D" w14:textId="77777777" w:rsidR="00656F91" w:rsidRDefault="00656F91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489A" w14:textId="77777777" w:rsidR="00656F91" w:rsidRDefault="00656F91" w:rsidP="007F2B57">
      <w:r>
        <w:separator/>
      </w:r>
    </w:p>
    <w:p w14:paraId="4ADB3C26" w14:textId="77777777" w:rsidR="00656F91" w:rsidRDefault="00656F91" w:rsidP="007F2B57"/>
    <w:p w14:paraId="579F4F8D" w14:textId="77777777" w:rsidR="00656F91" w:rsidRDefault="00656F91" w:rsidP="007F2B57"/>
  </w:footnote>
  <w:footnote w:type="continuationSeparator" w:id="0">
    <w:p w14:paraId="5D0B823B" w14:textId="77777777" w:rsidR="00656F91" w:rsidRDefault="00656F91" w:rsidP="007F2B57">
      <w:r>
        <w:continuationSeparator/>
      </w:r>
    </w:p>
    <w:p w14:paraId="1D9003ED" w14:textId="77777777" w:rsidR="00656F91" w:rsidRDefault="00656F91" w:rsidP="007F2B57"/>
    <w:p w14:paraId="38F3638E" w14:textId="77777777" w:rsidR="00656F91" w:rsidRDefault="00656F91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754"/>
    <w:multiLevelType w:val="hybridMultilevel"/>
    <w:tmpl w:val="B742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2FF1"/>
    <w:multiLevelType w:val="hybridMultilevel"/>
    <w:tmpl w:val="37B0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868C8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0396"/>
    <w:multiLevelType w:val="hybridMultilevel"/>
    <w:tmpl w:val="A35C72B6"/>
    <w:lvl w:ilvl="0" w:tplc="501005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92DC3"/>
    <w:multiLevelType w:val="hybridMultilevel"/>
    <w:tmpl w:val="8FE0FAA0"/>
    <w:lvl w:ilvl="0" w:tplc="683AD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03AD5"/>
    <w:multiLevelType w:val="hybridMultilevel"/>
    <w:tmpl w:val="CE96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9EE"/>
    <w:multiLevelType w:val="hybridMultilevel"/>
    <w:tmpl w:val="A68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43385"/>
    <w:multiLevelType w:val="hybridMultilevel"/>
    <w:tmpl w:val="4B7C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93A3F"/>
    <w:multiLevelType w:val="hybridMultilevel"/>
    <w:tmpl w:val="3036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63356"/>
    <w:multiLevelType w:val="hybridMultilevel"/>
    <w:tmpl w:val="48A0B624"/>
    <w:lvl w:ilvl="0" w:tplc="0336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82F2C"/>
    <w:multiLevelType w:val="hybridMultilevel"/>
    <w:tmpl w:val="D70A35F6"/>
    <w:lvl w:ilvl="0" w:tplc="93D6E5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96943"/>
    <w:multiLevelType w:val="hybridMultilevel"/>
    <w:tmpl w:val="B7F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C30C4"/>
    <w:multiLevelType w:val="hybridMultilevel"/>
    <w:tmpl w:val="63EA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107E"/>
    <w:multiLevelType w:val="hybridMultilevel"/>
    <w:tmpl w:val="ABDC8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2552C"/>
    <w:multiLevelType w:val="hybridMultilevel"/>
    <w:tmpl w:val="7C009126"/>
    <w:lvl w:ilvl="0" w:tplc="64E08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C833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6A7A"/>
    <w:multiLevelType w:val="hybridMultilevel"/>
    <w:tmpl w:val="CBA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3313"/>
    <w:multiLevelType w:val="hybridMultilevel"/>
    <w:tmpl w:val="CBA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57805"/>
    <w:multiLevelType w:val="hybridMultilevel"/>
    <w:tmpl w:val="ED62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46328"/>
    <w:multiLevelType w:val="hybridMultilevel"/>
    <w:tmpl w:val="67D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1FC3"/>
    <w:multiLevelType w:val="hybridMultilevel"/>
    <w:tmpl w:val="0598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A14EC"/>
    <w:multiLevelType w:val="hybridMultilevel"/>
    <w:tmpl w:val="9650E7F2"/>
    <w:lvl w:ilvl="0" w:tplc="541C19BC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E5332A"/>
    <w:multiLevelType w:val="hybridMultilevel"/>
    <w:tmpl w:val="38880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E4DD2"/>
    <w:multiLevelType w:val="hybridMultilevel"/>
    <w:tmpl w:val="B67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B5054"/>
    <w:multiLevelType w:val="hybridMultilevel"/>
    <w:tmpl w:val="E3189392"/>
    <w:lvl w:ilvl="0" w:tplc="FF82C4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96C62"/>
    <w:multiLevelType w:val="hybridMultilevel"/>
    <w:tmpl w:val="719E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84EFD"/>
    <w:multiLevelType w:val="hybridMultilevel"/>
    <w:tmpl w:val="1BF4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0105D"/>
    <w:multiLevelType w:val="hybridMultilevel"/>
    <w:tmpl w:val="3FF0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08B1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55ED9"/>
    <w:multiLevelType w:val="hybridMultilevel"/>
    <w:tmpl w:val="67D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9447D"/>
    <w:multiLevelType w:val="hybridMultilevel"/>
    <w:tmpl w:val="37784E18"/>
    <w:lvl w:ilvl="0" w:tplc="4F6C5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C0343E"/>
    <w:multiLevelType w:val="hybridMultilevel"/>
    <w:tmpl w:val="2A043D5E"/>
    <w:lvl w:ilvl="0" w:tplc="9B64F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0"/>
  </w:num>
  <w:num w:numId="4">
    <w:abstractNumId w:val="4"/>
  </w:num>
  <w:num w:numId="5">
    <w:abstractNumId w:val="3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14"/>
  </w:num>
  <w:num w:numId="11">
    <w:abstractNumId w:val="20"/>
  </w:num>
  <w:num w:numId="12">
    <w:abstractNumId w:val="1"/>
  </w:num>
  <w:num w:numId="13">
    <w:abstractNumId w:val="25"/>
  </w:num>
  <w:num w:numId="14">
    <w:abstractNumId w:val="12"/>
  </w:num>
  <w:num w:numId="15">
    <w:abstractNumId w:val="5"/>
  </w:num>
  <w:num w:numId="16">
    <w:abstractNumId w:val="22"/>
  </w:num>
  <w:num w:numId="17">
    <w:abstractNumId w:val="24"/>
  </w:num>
  <w:num w:numId="18">
    <w:abstractNumId w:val="19"/>
  </w:num>
  <w:num w:numId="19">
    <w:abstractNumId w:val="26"/>
  </w:num>
  <w:num w:numId="20">
    <w:abstractNumId w:val="16"/>
  </w:num>
  <w:num w:numId="21">
    <w:abstractNumId w:val="15"/>
  </w:num>
  <w:num w:numId="22">
    <w:abstractNumId w:val="11"/>
  </w:num>
  <w:num w:numId="23">
    <w:abstractNumId w:val="9"/>
  </w:num>
  <w:num w:numId="24">
    <w:abstractNumId w:val="0"/>
  </w:num>
  <w:num w:numId="25">
    <w:abstractNumId w:val="8"/>
  </w:num>
  <w:num w:numId="26">
    <w:abstractNumId w:val="29"/>
  </w:num>
  <w:num w:numId="27">
    <w:abstractNumId w:val="28"/>
  </w:num>
  <w:num w:numId="28">
    <w:abstractNumId w:val="17"/>
  </w:num>
  <w:num w:numId="29">
    <w:abstractNumId w:val="10"/>
  </w:num>
  <w:num w:numId="30">
    <w:abstractNumId w:val="7"/>
  </w:num>
  <w:num w:numId="3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23785"/>
    <w:rsid w:val="0003118D"/>
    <w:rsid w:val="00032989"/>
    <w:rsid w:val="000335AD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731DD"/>
    <w:rsid w:val="0007501D"/>
    <w:rsid w:val="0009096F"/>
    <w:rsid w:val="00090ACB"/>
    <w:rsid w:val="00095D68"/>
    <w:rsid w:val="000B19AE"/>
    <w:rsid w:val="000D5A67"/>
    <w:rsid w:val="000D6CD4"/>
    <w:rsid w:val="000E664B"/>
    <w:rsid w:val="001022DC"/>
    <w:rsid w:val="00106B13"/>
    <w:rsid w:val="0010711D"/>
    <w:rsid w:val="00117156"/>
    <w:rsid w:val="00125294"/>
    <w:rsid w:val="00130F5D"/>
    <w:rsid w:val="001328B2"/>
    <w:rsid w:val="001330A5"/>
    <w:rsid w:val="00144E22"/>
    <w:rsid w:val="00151EC3"/>
    <w:rsid w:val="001547CE"/>
    <w:rsid w:val="0016421B"/>
    <w:rsid w:val="00174DC1"/>
    <w:rsid w:val="00192C64"/>
    <w:rsid w:val="001A0A50"/>
    <w:rsid w:val="001A7B2E"/>
    <w:rsid w:val="001B0A05"/>
    <w:rsid w:val="001B2261"/>
    <w:rsid w:val="001C2D67"/>
    <w:rsid w:val="001C2F51"/>
    <w:rsid w:val="001C38F4"/>
    <w:rsid w:val="001C39D4"/>
    <w:rsid w:val="001C77AE"/>
    <w:rsid w:val="001D1097"/>
    <w:rsid w:val="001D399F"/>
    <w:rsid w:val="001E2684"/>
    <w:rsid w:val="001E53ED"/>
    <w:rsid w:val="001E692B"/>
    <w:rsid w:val="001F40A4"/>
    <w:rsid w:val="0020016C"/>
    <w:rsid w:val="002049CA"/>
    <w:rsid w:val="00212514"/>
    <w:rsid w:val="0022023B"/>
    <w:rsid w:val="00226A6A"/>
    <w:rsid w:val="002271C2"/>
    <w:rsid w:val="00231797"/>
    <w:rsid w:val="00235887"/>
    <w:rsid w:val="00242511"/>
    <w:rsid w:val="00246204"/>
    <w:rsid w:val="00250647"/>
    <w:rsid w:val="00253EC4"/>
    <w:rsid w:val="00264C10"/>
    <w:rsid w:val="00276B8F"/>
    <w:rsid w:val="00286006"/>
    <w:rsid w:val="00291868"/>
    <w:rsid w:val="0029249E"/>
    <w:rsid w:val="00292D2F"/>
    <w:rsid w:val="00295435"/>
    <w:rsid w:val="002A244D"/>
    <w:rsid w:val="002C1077"/>
    <w:rsid w:val="002C6414"/>
    <w:rsid w:val="002D1F81"/>
    <w:rsid w:val="002D316C"/>
    <w:rsid w:val="002E0357"/>
    <w:rsid w:val="002E07E7"/>
    <w:rsid w:val="002E21F7"/>
    <w:rsid w:val="002E41EB"/>
    <w:rsid w:val="002F3569"/>
    <w:rsid w:val="0031046A"/>
    <w:rsid w:val="00311CEF"/>
    <w:rsid w:val="00311F98"/>
    <w:rsid w:val="00313910"/>
    <w:rsid w:val="003152BC"/>
    <w:rsid w:val="00326F75"/>
    <w:rsid w:val="00337BAE"/>
    <w:rsid w:val="00342C34"/>
    <w:rsid w:val="00350155"/>
    <w:rsid w:val="00350648"/>
    <w:rsid w:val="00352F37"/>
    <w:rsid w:val="00357496"/>
    <w:rsid w:val="00373D1D"/>
    <w:rsid w:val="003861F8"/>
    <w:rsid w:val="00390505"/>
    <w:rsid w:val="00393D87"/>
    <w:rsid w:val="003A2256"/>
    <w:rsid w:val="003A2448"/>
    <w:rsid w:val="003A3840"/>
    <w:rsid w:val="003A5038"/>
    <w:rsid w:val="003D337D"/>
    <w:rsid w:val="003F12CC"/>
    <w:rsid w:val="003F1384"/>
    <w:rsid w:val="003F3614"/>
    <w:rsid w:val="00412481"/>
    <w:rsid w:val="0042014E"/>
    <w:rsid w:val="00426F5E"/>
    <w:rsid w:val="0043365C"/>
    <w:rsid w:val="00433B33"/>
    <w:rsid w:val="00436212"/>
    <w:rsid w:val="00442EE8"/>
    <w:rsid w:val="004503C5"/>
    <w:rsid w:val="004540D0"/>
    <w:rsid w:val="004555CF"/>
    <w:rsid w:val="00457729"/>
    <w:rsid w:val="00464AA9"/>
    <w:rsid w:val="00475522"/>
    <w:rsid w:val="004775A5"/>
    <w:rsid w:val="004777C4"/>
    <w:rsid w:val="004974D2"/>
    <w:rsid w:val="004A51BA"/>
    <w:rsid w:val="004A5416"/>
    <w:rsid w:val="004A6724"/>
    <w:rsid w:val="004A7FDF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213FA"/>
    <w:rsid w:val="005307EB"/>
    <w:rsid w:val="0053657E"/>
    <w:rsid w:val="00536678"/>
    <w:rsid w:val="00546BE2"/>
    <w:rsid w:val="00551EE2"/>
    <w:rsid w:val="00564098"/>
    <w:rsid w:val="005656EC"/>
    <w:rsid w:val="00565867"/>
    <w:rsid w:val="00566DA9"/>
    <w:rsid w:val="00567E74"/>
    <w:rsid w:val="00582F25"/>
    <w:rsid w:val="00590F16"/>
    <w:rsid w:val="00595E89"/>
    <w:rsid w:val="005A25B4"/>
    <w:rsid w:val="005B2B6A"/>
    <w:rsid w:val="006040C1"/>
    <w:rsid w:val="006075E7"/>
    <w:rsid w:val="006148DC"/>
    <w:rsid w:val="006306EE"/>
    <w:rsid w:val="00635BFE"/>
    <w:rsid w:val="00642125"/>
    <w:rsid w:val="00644444"/>
    <w:rsid w:val="00644DDC"/>
    <w:rsid w:val="00654B8F"/>
    <w:rsid w:val="00656871"/>
    <w:rsid w:val="00656C5F"/>
    <w:rsid w:val="00656F91"/>
    <w:rsid w:val="00657374"/>
    <w:rsid w:val="00666EA3"/>
    <w:rsid w:val="006740A1"/>
    <w:rsid w:val="00692C8B"/>
    <w:rsid w:val="00693BE9"/>
    <w:rsid w:val="0069485B"/>
    <w:rsid w:val="006A1CDF"/>
    <w:rsid w:val="006A6D5A"/>
    <w:rsid w:val="006C04BE"/>
    <w:rsid w:val="006C16DE"/>
    <w:rsid w:val="006D78CA"/>
    <w:rsid w:val="006E684C"/>
    <w:rsid w:val="00702E15"/>
    <w:rsid w:val="00722058"/>
    <w:rsid w:val="007320C6"/>
    <w:rsid w:val="00736FFC"/>
    <w:rsid w:val="00742D5D"/>
    <w:rsid w:val="007549A4"/>
    <w:rsid w:val="00793A25"/>
    <w:rsid w:val="00797525"/>
    <w:rsid w:val="007A0BF6"/>
    <w:rsid w:val="007A5107"/>
    <w:rsid w:val="007B6BA5"/>
    <w:rsid w:val="007C12F5"/>
    <w:rsid w:val="007C2B88"/>
    <w:rsid w:val="007C73E8"/>
    <w:rsid w:val="007D01AD"/>
    <w:rsid w:val="007D131C"/>
    <w:rsid w:val="007E176F"/>
    <w:rsid w:val="007E5769"/>
    <w:rsid w:val="007E7E20"/>
    <w:rsid w:val="007F2581"/>
    <w:rsid w:val="007F2B57"/>
    <w:rsid w:val="008022C1"/>
    <w:rsid w:val="00812F17"/>
    <w:rsid w:val="00815C18"/>
    <w:rsid w:val="008315FB"/>
    <w:rsid w:val="0083252A"/>
    <w:rsid w:val="008334C1"/>
    <w:rsid w:val="00835E23"/>
    <w:rsid w:val="008406A2"/>
    <w:rsid w:val="008411EE"/>
    <w:rsid w:val="00847FFA"/>
    <w:rsid w:val="00854875"/>
    <w:rsid w:val="00863300"/>
    <w:rsid w:val="0088153E"/>
    <w:rsid w:val="008853E9"/>
    <w:rsid w:val="00895D90"/>
    <w:rsid w:val="00897B0B"/>
    <w:rsid w:val="008A1EC8"/>
    <w:rsid w:val="008B2EBF"/>
    <w:rsid w:val="008B573D"/>
    <w:rsid w:val="008B59ED"/>
    <w:rsid w:val="008B5F02"/>
    <w:rsid w:val="008B6EED"/>
    <w:rsid w:val="008B7CD9"/>
    <w:rsid w:val="008C131B"/>
    <w:rsid w:val="008C2999"/>
    <w:rsid w:val="008C2E88"/>
    <w:rsid w:val="008D02DA"/>
    <w:rsid w:val="008D11CD"/>
    <w:rsid w:val="008D2B18"/>
    <w:rsid w:val="008E7053"/>
    <w:rsid w:val="00900BDB"/>
    <w:rsid w:val="00906ADA"/>
    <w:rsid w:val="009213A0"/>
    <w:rsid w:val="00926A68"/>
    <w:rsid w:val="00935B3E"/>
    <w:rsid w:val="009539CD"/>
    <w:rsid w:val="00955C37"/>
    <w:rsid w:val="00956AFF"/>
    <w:rsid w:val="00961E8A"/>
    <w:rsid w:val="00970B47"/>
    <w:rsid w:val="009744B7"/>
    <w:rsid w:val="0099405D"/>
    <w:rsid w:val="0099638C"/>
    <w:rsid w:val="009A2A34"/>
    <w:rsid w:val="009A557C"/>
    <w:rsid w:val="009A5A04"/>
    <w:rsid w:val="009B6DA4"/>
    <w:rsid w:val="009C1F3C"/>
    <w:rsid w:val="009C24E7"/>
    <w:rsid w:val="009C77F7"/>
    <w:rsid w:val="009E62E5"/>
    <w:rsid w:val="009F6C19"/>
    <w:rsid w:val="00A004E1"/>
    <w:rsid w:val="00A07387"/>
    <w:rsid w:val="00A213D6"/>
    <w:rsid w:val="00A22E9A"/>
    <w:rsid w:val="00A300E3"/>
    <w:rsid w:val="00A43DEB"/>
    <w:rsid w:val="00A441F4"/>
    <w:rsid w:val="00A45A0B"/>
    <w:rsid w:val="00A45EC3"/>
    <w:rsid w:val="00A45FB0"/>
    <w:rsid w:val="00A504CA"/>
    <w:rsid w:val="00A5077E"/>
    <w:rsid w:val="00A64DF1"/>
    <w:rsid w:val="00A70299"/>
    <w:rsid w:val="00A778A7"/>
    <w:rsid w:val="00A84EC6"/>
    <w:rsid w:val="00A86C79"/>
    <w:rsid w:val="00AA3847"/>
    <w:rsid w:val="00AA4CE6"/>
    <w:rsid w:val="00AB152B"/>
    <w:rsid w:val="00AC0083"/>
    <w:rsid w:val="00AD3443"/>
    <w:rsid w:val="00AE11F9"/>
    <w:rsid w:val="00B074E1"/>
    <w:rsid w:val="00B079EA"/>
    <w:rsid w:val="00B07B9C"/>
    <w:rsid w:val="00B26239"/>
    <w:rsid w:val="00B317F4"/>
    <w:rsid w:val="00B4401E"/>
    <w:rsid w:val="00B50963"/>
    <w:rsid w:val="00B53BF5"/>
    <w:rsid w:val="00B86D64"/>
    <w:rsid w:val="00B97B1D"/>
    <w:rsid w:val="00BA01B2"/>
    <w:rsid w:val="00BA4726"/>
    <w:rsid w:val="00BA75D0"/>
    <w:rsid w:val="00BB3F7A"/>
    <w:rsid w:val="00BC59C2"/>
    <w:rsid w:val="00BC625A"/>
    <w:rsid w:val="00BD6DFC"/>
    <w:rsid w:val="00BE1A99"/>
    <w:rsid w:val="00BE4CF4"/>
    <w:rsid w:val="00BF06DF"/>
    <w:rsid w:val="00BF0AE5"/>
    <w:rsid w:val="00BF377E"/>
    <w:rsid w:val="00C00A18"/>
    <w:rsid w:val="00C01287"/>
    <w:rsid w:val="00C01EED"/>
    <w:rsid w:val="00C04854"/>
    <w:rsid w:val="00C05E3C"/>
    <w:rsid w:val="00C07319"/>
    <w:rsid w:val="00C10994"/>
    <w:rsid w:val="00C10B87"/>
    <w:rsid w:val="00C11258"/>
    <w:rsid w:val="00C24CD4"/>
    <w:rsid w:val="00C331D4"/>
    <w:rsid w:val="00C347D7"/>
    <w:rsid w:val="00C43AB3"/>
    <w:rsid w:val="00C51F78"/>
    <w:rsid w:val="00C52086"/>
    <w:rsid w:val="00C54AF5"/>
    <w:rsid w:val="00C577BB"/>
    <w:rsid w:val="00C632EC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57BD"/>
    <w:rsid w:val="00CF76BE"/>
    <w:rsid w:val="00D250AC"/>
    <w:rsid w:val="00D26144"/>
    <w:rsid w:val="00D26879"/>
    <w:rsid w:val="00D26D8F"/>
    <w:rsid w:val="00D362DC"/>
    <w:rsid w:val="00D366A4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4D2C"/>
    <w:rsid w:val="00DC55FB"/>
    <w:rsid w:val="00DC70B8"/>
    <w:rsid w:val="00DC7B81"/>
    <w:rsid w:val="00DD612B"/>
    <w:rsid w:val="00DE4B75"/>
    <w:rsid w:val="00DE73EA"/>
    <w:rsid w:val="00DF288F"/>
    <w:rsid w:val="00E00E9B"/>
    <w:rsid w:val="00E019AC"/>
    <w:rsid w:val="00E026F5"/>
    <w:rsid w:val="00E02798"/>
    <w:rsid w:val="00E070CA"/>
    <w:rsid w:val="00E0749B"/>
    <w:rsid w:val="00E22232"/>
    <w:rsid w:val="00E22447"/>
    <w:rsid w:val="00E27940"/>
    <w:rsid w:val="00E35585"/>
    <w:rsid w:val="00E3669A"/>
    <w:rsid w:val="00E45F6E"/>
    <w:rsid w:val="00E528C4"/>
    <w:rsid w:val="00E5353D"/>
    <w:rsid w:val="00E548FA"/>
    <w:rsid w:val="00E552DA"/>
    <w:rsid w:val="00E5636E"/>
    <w:rsid w:val="00E56E10"/>
    <w:rsid w:val="00E64327"/>
    <w:rsid w:val="00E7012B"/>
    <w:rsid w:val="00E75622"/>
    <w:rsid w:val="00E87E72"/>
    <w:rsid w:val="00EA0ED5"/>
    <w:rsid w:val="00EA5E49"/>
    <w:rsid w:val="00EB176F"/>
    <w:rsid w:val="00EB577C"/>
    <w:rsid w:val="00EC1D13"/>
    <w:rsid w:val="00EC5E6E"/>
    <w:rsid w:val="00ED22E5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31276"/>
    <w:rsid w:val="00F33A84"/>
    <w:rsid w:val="00F33B45"/>
    <w:rsid w:val="00F4401A"/>
    <w:rsid w:val="00F475A9"/>
    <w:rsid w:val="00F614EE"/>
    <w:rsid w:val="00F62EC0"/>
    <w:rsid w:val="00F64FDC"/>
    <w:rsid w:val="00F66AFE"/>
    <w:rsid w:val="00F71321"/>
    <w:rsid w:val="00F83151"/>
    <w:rsid w:val="00F84035"/>
    <w:rsid w:val="00F8588C"/>
    <w:rsid w:val="00F86647"/>
    <w:rsid w:val="00F95AEC"/>
    <w:rsid w:val="00FB3D74"/>
    <w:rsid w:val="00FB459B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E8EA5-A28B-46A4-8E55-BC0E45F8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58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4</cp:revision>
  <cp:lastPrinted>2016-05-26T19:36:00Z</cp:lastPrinted>
  <dcterms:created xsi:type="dcterms:W3CDTF">2021-04-11T03:00:00Z</dcterms:created>
  <dcterms:modified xsi:type="dcterms:W3CDTF">2021-04-11T21:52:00Z</dcterms:modified>
</cp:coreProperties>
</file>