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  <w:lang w:val="en-CA" w:eastAsia="en-CA"/>
        </w:rPr>
        <w:drawing>
          <wp:anchor distT="0" distB="0" distL="114300" distR="114300" simplePos="0" relativeHeight="251703296" behindDoc="1" locked="0" layoutInCell="1" allowOverlap="1" wp14:anchorId="0CF05866" wp14:editId="7B39D5CE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AB6F95E" wp14:editId="74CC2F8D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2A53C0" w:rsidRPr="00090ACB" w:rsidRDefault="002A53C0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75D9F30A" w:rsidR="002A53C0" w:rsidRPr="00CE66B8" w:rsidRDefault="002A53C0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96"/>
                                  </w:rPr>
                                </w:pPr>
                                <w:r w:rsidRPr="00005F66"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The </w:t>
                                </w:r>
                                <w:r>
                                  <w:rPr>
                                    <w:rFonts w:ascii="Titillium Bd" w:hAnsi="Titillium Bd"/>
                                    <w:sz w:val="96"/>
                                  </w:rPr>
                                  <w:t>ARM</w:t>
                                </w:r>
                                <w:r w:rsidRPr="00005F66"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 </w:t>
                                </w:r>
                                <w:r w:rsidR="000B2B9F">
                                  <w:rPr>
                                    <w:rFonts w:ascii="Titillium Bd" w:hAnsi="Titillium Bd"/>
                                    <w:sz w:val="96"/>
                                  </w:rPr>
                                  <w:t>Software and Stack</w:t>
                                </w:r>
                                <w:r w:rsidRPr="00005F66"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6C002445" w:rsidR="002A53C0" w:rsidRPr="00A45EC3" w:rsidRDefault="002A53C0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E66B8">
                                  <w:rPr>
                                    <w:rFonts w:ascii="Titillium Bd" w:hAnsi="Titillium Bd"/>
                                  </w:rPr>
                                  <w:t>Computer Architecture Exploitation and Security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2A53C0" w:rsidRPr="008B6EED" w:rsidRDefault="002A53C0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3632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14:paraId="2866EF47" w14:textId="0B94EDA9" w:rsidR="002A53C0" w:rsidRPr="00090ACB" w:rsidRDefault="002A53C0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14:paraId="767D7429" w14:textId="75D9F30A" w:rsidR="002A53C0" w:rsidRPr="00CE66B8" w:rsidRDefault="002A53C0" w:rsidP="007E5769">
                          <w:pPr>
                            <w:pStyle w:val="TitlePageCourseName"/>
                            <w:rPr>
                              <w:rFonts w:ascii="Titillium Bd" w:hAnsi="Titillium Bd"/>
                              <w:sz w:val="96"/>
                            </w:rPr>
                          </w:pPr>
                          <w:r w:rsidRPr="00005F66">
                            <w:rPr>
                              <w:rFonts w:ascii="Titillium Bd" w:hAnsi="Titillium Bd"/>
                              <w:sz w:val="96"/>
                            </w:rPr>
                            <w:t xml:space="preserve">The </w:t>
                          </w:r>
                          <w:r>
                            <w:rPr>
                              <w:rFonts w:ascii="Titillium Bd" w:hAnsi="Titillium Bd"/>
                              <w:sz w:val="96"/>
                            </w:rPr>
                            <w:t>ARM</w:t>
                          </w:r>
                          <w:r w:rsidRPr="00005F66">
                            <w:rPr>
                              <w:rFonts w:ascii="Titillium Bd" w:hAnsi="Titillium Bd"/>
                              <w:sz w:val="96"/>
                            </w:rPr>
                            <w:t xml:space="preserve"> </w:t>
                          </w:r>
                          <w:r w:rsidR="000B2B9F">
                            <w:rPr>
                              <w:rFonts w:ascii="Titillium Bd" w:hAnsi="Titillium Bd"/>
                              <w:sz w:val="96"/>
                            </w:rPr>
                            <w:t>Software and Stack</w:t>
                          </w:r>
                          <w:r w:rsidRPr="00005F66">
                            <w:rPr>
                              <w:rFonts w:ascii="Titillium Bd" w:hAnsi="Titillium Bd"/>
                              <w:sz w:val="9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14:paraId="0394799F" w14:textId="6C002445" w:rsidR="002A53C0" w:rsidRPr="00A45EC3" w:rsidRDefault="002A53C0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E66B8">
                            <w:rPr>
                              <w:rFonts w:ascii="Titillium Bd" w:hAnsi="Titillium Bd"/>
                            </w:rPr>
                            <w:t>Computer Architecture Exploitation and Security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6950A1D" w14:textId="3D2A3FCE" w:rsidR="002A53C0" w:rsidRPr="008B6EED" w:rsidRDefault="002A53C0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6CA3FE6A" w14:textId="3755F610" w:rsidR="00907614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6935891" w:history="1">
            <w:r w:rsidR="00907614" w:rsidRPr="00350AD8">
              <w:rPr>
                <w:rStyle w:val="Hyperlink"/>
              </w:rPr>
              <w:t>Objectives</w:t>
            </w:r>
            <w:r w:rsidR="00907614">
              <w:rPr>
                <w:webHidden/>
              </w:rPr>
              <w:tab/>
            </w:r>
            <w:r w:rsidR="00907614">
              <w:rPr>
                <w:webHidden/>
              </w:rPr>
              <w:fldChar w:fldCharType="begin"/>
            </w:r>
            <w:r w:rsidR="00907614">
              <w:rPr>
                <w:webHidden/>
              </w:rPr>
              <w:instrText xml:space="preserve"> PAGEREF _Toc46935891 \h </w:instrText>
            </w:r>
            <w:r w:rsidR="00907614">
              <w:rPr>
                <w:webHidden/>
              </w:rPr>
            </w:r>
            <w:r w:rsidR="00907614">
              <w:rPr>
                <w:webHidden/>
              </w:rPr>
              <w:fldChar w:fldCharType="separate"/>
            </w:r>
            <w:r w:rsidR="00907614">
              <w:rPr>
                <w:webHidden/>
              </w:rPr>
              <w:t>2</w:t>
            </w:r>
            <w:r w:rsidR="00907614">
              <w:rPr>
                <w:webHidden/>
              </w:rPr>
              <w:fldChar w:fldCharType="end"/>
            </w:r>
          </w:hyperlink>
        </w:p>
        <w:p w14:paraId="6A6427A9" w14:textId="16D6348C" w:rsidR="00907614" w:rsidRDefault="00510FC2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6935892" w:history="1">
            <w:r w:rsidR="00907614" w:rsidRPr="00350AD8">
              <w:rPr>
                <w:rStyle w:val="Hyperlink"/>
              </w:rPr>
              <w:t>Background Reading</w:t>
            </w:r>
            <w:r w:rsidR="00907614">
              <w:rPr>
                <w:webHidden/>
              </w:rPr>
              <w:tab/>
            </w:r>
            <w:r w:rsidR="00907614">
              <w:rPr>
                <w:webHidden/>
              </w:rPr>
              <w:fldChar w:fldCharType="begin"/>
            </w:r>
            <w:r w:rsidR="00907614">
              <w:rPr>
                <w:webHidden/>
              </w:rPr>
              <w:instrText xml:space="preserve"> PAGEREF _Toc46935892 \h </w:instrText>
            </w:r>
            <w:r w:rsidR="00907614">
              <w:rPr>
                <w:webHidden/>
              </w:rPr>
            </w:r>
            <w:r w:rsidR="00907614">
              <w:rPr>
                <w:webHidden/>
              </w:rPr>
              <w:fldChar w:fldCharType="separate"/>
            </w:r>
            <w:r w:rsidR="00907614">
              <w:rPr>
                <w:webHidden/>
              </w:rPr>
              <w:t>2</w:t>
            </w:r>
            <w:r w:rsidR="00907614">
              <w:rPr>
                <w:webHidden/>
              </w:rPr>
              <w:fldChar w:fldCharType="end"/>
            </w:r>
          </w:hyperlink>
        </w:p>
        <w:p w14:paraId="1F5261AD" w14:textId="55FEAAAF" w:rsidR="00907614" w:rsidRDefault="00510FC2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6935893" w:history="1">
            <w:r w:rsidR="00907614" w:rsidRPr="00350AD8">
              <w:rPr>
                <w:rStyle w:val="Hyperlink"/>
              </w:rPr>
              <w:t>Important Information</w:t>
            </w:r>
            <w:r w:rsidR="00907614">
              <w:rPr>
                <w:webHidden/>
              </w:rPr>
              <w:tab/>
            </w:r>
            <w:r w:rsidR="00907614">
              <w:rPr>
                <w:webHidden/>
              </w:rPr>
              <w:fldChar w:fldCharType="begin"/>
            </w:r>
            <w:r w:rsidR="00907614">
              <w:rPr>
                <w:webHidden/>
              </w:rPr>
              <w:instrText xml:space="preserve"> PAGEREF _Toc46935893 \h </w:instrText>
            </w:r>
            <w:r w:rsidR="00907614">
              <w:rPr>
                <w:webHidden/>
              </w:rPr>
            </w:r>
            <w:r w:rsidR="00907614">
              <w:rPr>
                <w:webHidden/>
              </w:rPr>
              <w:fldChar w:fldCharType="separate"/>
            </w:r>
            <w:r w:rsidR="00907614">
              <w:rPr>
                <w:webHidden/>
              </w:rPr>
              <w:t>2</w:t>
            </w:r>
            <w:r w:rsidR="00907614">
              <w:rPr>
                <w:webHidden/>
              </w:rPr>
              <w:fldChar w:fldCharType="end"/>
            </w:r>
          </w:hyperlink>
        </w:p>
        <w:p w14:paraId="3679F72D" w14:textId="13943DB0" w:rsidR="00907614" w:rsidRDefault="00510FC2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6935894" w:history="1">
            <w:r w:rsidR="00907614" w:rsidRPr="00350AD8">
              <w:rPr>
                <w:rStyle w:val="Hyperlink"/>
              </w:rPr>
              <w:t>Introduction</w:t>
            </w:r>
            <w:r w:rsidR="00907614">
              <w:rPr>
                <w:webHidden/>
              </w:rPr>
              <w:tab/>
            </w:r>
            <w:r w:rsidR="00907614">
              <w:rPr>
                <w:webHidden/>
              </w:rPr>
              <w:fldChar w:fldCharType="begin"/>
            </w:r>
            <w:r w:rsidR="00907614">
              <w:rPr>
                <w:webHidden/>
              </w:rPr>
              <w:instrText xml:space="preserve"> PAGEREF _Toc46935894 \h </w:instrText>
            </w:r>
            <w:r w:rsidR="00907614">
              <w:rPr>
                <w:webHidden/>
              </w:rPr>
            </w:r>
            <w:r w:rsidR="00907614">
              <w:rPr>
                <w:webHidden/>
              </w:rPr>
              <w:fldChar w:fldCharType="separate"/>
            </w:r>
            <w:r w:rsidR="00907614">
              <w:rPr>
                <w:webHidden/>
              </w:rPr>
              <w:t>3</w:t>
            </w:r>
            <w:r w:rsidR="00907614">
              <w:rPr>
                <w:webHidden/>
              </w:rPr>
              <w:fldChar w:fldCharType="end"/>
            </w:r>
          </w:hyperlink>
        </w:p>
        <w:p w14:paraId="000C3E36" w14:textId="0A34DE0B" w:rsidR="00907614" w:rsidRDefault="00510FC2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6935895" w:history="1">
            <w:r w:rsidR="00907614" w:rsidRPr="00350AD8">
              <w:rPr>
                <w:rStyle w:val="Hyperlink"/>
              </w:rPr>
              <w:t>Problem 1</w:t>
            </w:r>
            <w:r w:rsidR="00907614">
              <w:rPr>
                <w:webHidden/>
              </w:rPr>
              <w:tab/>
            </w:r>
            <w:r w:rsidR="00907614">
              <w:rPr>
                <w:webHidden/>
              </w:rPr>
              <w:fldChar w:fldCharType="begin"/>
            </w:r>
            <w:r w:rsidR="00907614">
              <w:rPr>
                <w:webHidden/>
              </w:rPr>
              <w:instrText xml:space="preserve"> PAGEREF _Toc46935895 \h </w:instrText>
            </w:r>
            <w:r w:rsidR="00907614">
              <w:rPr>
                <w:webHidden/>
              </w:rPr>
            </w:r>
            <w:r w:rsidR="00907614">
              <w:rPr>
                <w:webHidden/>
              </w:rPr>
              <w:fldChar w:fldCharType="separate"/>
            </w:r>
            <w:r w:rsidR="00907614">
              <w:rPr>
                <w:webHidden/>
              </w:rPr>
              <w:t>3</w:t>
            </w:r>
            <w:r w:rsidR="00907614">
              <w:rPr>
                <w:webHidden/>
              </w:rPr>
              <w:fldChar w:fldCharType="end"/>
            </w:r>
          </w:hyperlink>
        </w:p>
        <w:p w14:paraId="70BB4E51" w14:textId="0EBC554E" w:rsidR="00907614" w:rsidRDefault="00510FC2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6935896" w:history="1">
            <w:r w:rsidR="00907614" w:rsidRPr="00350AD8">
              <w:rPr>
                <w:rStyle w:val="Hyperlink"/>
              </w:rPr>
              <w:t>Problem 2</w:t>
            </w:r>
            <w:r w:rsidR="00907614">
              <w:rPr>
                <w:webHidden/>
              </w:rPr>
              <w:tab/>
            </w:r>
            <w:r w:rsidR="004B7058">
              <w:rPr>
                <w:webHidden/>
              </w:rPr>
              <w:t>5</w:t>
            </w:r>
          </w:hyperlink>
        </w:p>
        <w:p w14:paraId="5CB87C2D" w14:textId="1981EF6D" w:rsidR="00907614" w:rsidRDefault="00510FC2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6935897" w:history="1">
            <w:r w:rsidR="00907614" w:rsidRPr="00350AD8">
              <w:rPr>
                <w:rStyle w:val="Hyperlink"/>
              </w:rPr>
              <w:t>Problem 3</w:t>
            </w:r>
            <w:r w:rsidR="00907614">
              <w:rPr>
                <w:webHidden/>
              </w:rPr>
              <w:tab/>
            </w:r>
            <w:r w:rsidR="004B7058">
              <w:rPr>
                <w:webHidden/>
              </w:rPr>
              <w:t>5</w:t>
            </w:r>
          </w:hyperlink>
        </w:p>
        <w:p w14:paraId="6F93916A" w14:textId="0C327681" w:rsidR="008C2E88" w:rsidRPr="007D01AD" w:rsidRDefault="00510FC2" w:rsidP="007F2B57">
          <w:pPr>
            <w:pStyle w:val="TOC1"/>
            <w:rPr>
              <w:rStyle w:val="Hyperlink"/>
              <w:color w:val="auto"/>
            </w:rPr>
          </w:pPr>
          <w:hyperlink w:anchor="_Toc46935898" w:history="1">
            <w:r w:rsidR="00907614" w:rsidRPr="00350AD8">
              <w:rPr>
                <w:rStyle w:val="Hyperlink"/>
              </w:rPr>
              <w:t>Problem 4</w:t>
            </w:r>
            <w:r w:rsidR="00907614">
              <w:rPr>
                <w:webHidden/>
              </w:rPr>
              <w:tab/>
            </w:r>
            <w:r w:rsidR="004B7058">
              <w:rPr>
                <w:webHidden/>
              </w:rPr>
              <w:t>7</w:t>
            </w:r>
          </w:hyperlink>
          <w:r w:rsidR="00F62EC0" w:rsidRPr="00A70299">
            <w:rPr>
              <w:szCs w:val="22"/>
            </w:rPr>
            <w:fldChar w:fldCharType="end"/>
          </w:r>
        </w:p>
      </w:sdtContent>
    </w:sdt>
    <w:p w14:paraId="129D92FC" w14:textId="77777777" w:rsidR="004B7058" w:rsidRDefault="004B7058" w:rsidP="000B2B9F"/>
    <w:p w14:paraId="421C9A93" w14:textId="77777777" w:rsidR="004B7058" w:rsidRDefault="004B7058" w:rsidP="000B2B9F"/>
    <w:p w14:paraId="30643147" w14:textId="77777777" w:rsidR="000B2B9F" w:rsidRPr="003C3AB0" w:rsidRDefault="000B2B9F" w:rsidP="000B2B9F">
      <w:pPr>
        <w:rPr>
          <w:b/>
          <w:bCs/>
          <w:i/>
          <w:iCs/>
        </w:rPr>
      </w:pPr>
      <w:r>
        <w:t>L</w:t>
      </w:r>
      <w:r w:rsidRPr="003C3AB0">
        <w:rPr>
          <w:i/>
          <w:iCs/>
        </w:rPr>
        <w:t xml:space="preserve">abs must be submitted by the due date for full credit. </w:t>
      </w:r>
      <w:r>
        <w:rPr>
          <w:i/>
          <w:iCs/>
        </w:rPr>
        <w:t>After due date l</w:t>
      </w:r>
      <w:r w:rsidRPr="003C3AB0">
        <w:rPr>
          <w:i/>
          <w:iCs/>
        </w:rPr>
        <w:t xml:space="preserve">ate submissions will be accepted for a period of one week (seven days) </w:t>
      </w:r>
      <w:r>
        <w:rPr>
          <w:i/>
          <w:iCs/>
        </w:rPr>
        <w:t xml:space="preserve">and the grade will be </w:t>
      </w:r>
      <w:r w:rsidRPr="003C3AB0">
        <w:rPr>
          <w:i/>
          <w:iCs/>
        </w:rPr>
        <w:t xml:space="preserve">reduced by </w:t>
      </w:r>
      <w:r>
        <w:rPr>
          <w:i/>
          <w:iCs/>
        </w:rPr>
        <w:t xml:space="preserve">ten  percent (10%) per day after due day. </w:t>
      </w:r>
      <w:r w:rsidRPr="003C3AB0">
        <w:rPr>
          <w:b/>
          <w:bCs/>
          <w:i/>
          <w:iCs/>
        </w:rPr>
        <w:t>Assignments that are submitted more than seven days late</w:t>
      </w:r>
      <w:r>
        <w:rPr>
          <w:b/>
          <w:bCs/>
          <w:i/>
          <w:iCs/>
        </w:rPr>
        <w:t xml:space="preserve"> will receive a grade of zero (0</w:t>
      </w:r>
      <w:r w:rsidRPr="003C3AB0">
        <w:rPr>
          <w:b/>
          <w:bCs/>
          <w:i/>
          <w:iCs/>
        </w:rPr>
        <w:t xml:space="preserve">). </w:t>
      </w:r>
    </w:p>
    <w:p w14:paraId="0EC33E59" w14:textId="77777777" w:rsidR="000B2B9F" w:rsidRDefault="000B2B9F" w:rsidP="000B2B9F">
      <w:pPr>
        <w:pStyle w:val="WW-BodyText2"/>
        <w:rPr>
          <w:sz w:val="24"/>
          <w:szCs w:val="24"/>
        </w:rPr>
      </w:pPr>
    </w:p>
    <w:p w14:paraId="733B8FBB" w14:textId="77777777" w:rsidR="000B2B9F" w:rsidRDefault="000B2B9F" w:rsidP="000B2B9F">
      <w:r w:rsidRPr="003C3AB0">
        <w:t>I certify that the work submitted in this assignment is my own and that it has not been taken in whole or in part from any other source. I understand that the penalty for plagiarism will include a grade of zero (0) for this assignment plus disciplinary action in accordance with SAIT policies.</w:t>
      </w:r>
    </w:p>
    <w:p w14:paraId="4F05EA00" w14:textId="77777777" w:rsidR="000B2B9F" w:rsidRDefault="000B2B9F" w:rsidP="000B2B9F">
      <w:pPr>
        <w:rPr>
          <w:b/>
        </w:rPr>
      </w:pPr>
    </w:p>
    <w:p w14:paraId="30EEDF96" w14:textId="77777777" w:rsidR="000B2B9F" w:rsidRPr="009F6C19" w:rsidRDefault="000B2B9F" w:rsidP="000B2B9F"/>
    <w:p w14:paraId="5704524F" w14:textId="77777777" w:rsidR="000B2B9F" w:rsidRPr="002B2CF9" w:rsidRDefault="000B2B9F" w:rsidP="000B2B9F">
      <w:r w:rsidRPr="00431CF1">
        <w:rPr>
          <w:b/>
        </w:rPr>
        <w:t>EVALUATION</w:t>
      </w:r>
      <w:r>
        <w:t>:</w:t>
      </w:r>
    </w:p>
    <w:tbl>
      <w:tblPr>
        <w:tblW w:w="9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92"/>
        <w:gridCol w:w="812"/>
        <w:gridCol w:w="812"/>
      </w:tblGrid>
      <w:tr w:rsidR="000B2B9F" w:rsidRPr="002B2CF9" w14:paraId="3B0A705F" w14:textId="77777777" w:rsidTr="005B3C29">
        <w:trPr>
          <w:trHeight w:val="304"/>
        </w:trPr>
        <w:tc>
          <w:tcPr>
            <w:tcW w:w="7692" w:type="dxa"/>
            <w:tcBorders>
              <w:right w:val="single" w:sz="4" w:space="0" w:color="auto"/>
            </w:tcBorders>
          </w:tcPr>
          <w:p w14:paraId="5BD69237" w14:textId="3BC95DBF" w:rsidR="000B2B9F" w:rsidRPr="002B2CF9" w:rsidRDefault="00C11008" w:rsidP="0050660E">
            <w:r>
              <w:t>Analyze and modify ARM code</w:t>
            </w:r>
          </w:p>
        </w:tc>
        <w:tc>
          <w:tcPr>
            <w:tcW w:w="812" w:type="dxa"/>
            <w:tcBorders>
              <w:left w:val="nil"/>
            </w:tcBorders>
          </w:tcPr>
          <w:p w14:paraId="51B428F0" w14:textId="267EC730" w:rsidR="000B2B9F" w:rsidRPr="002B2CF9" w:rsidRDefault="000B2B9F" w:rsidP="00C11008">
            <w:r>
              <w:t xml:space="preserve"> </w:t>
            </w:r>
            <w:r w:rsidR="00C11008">
              <w:t>15</w:t>
            </w:r>
          </w:p>
        </w:tc>
        <w:tc>
          <w:tcPr>
            <w:tcW w:w="812" w:type="dxa"/>
            <w:tcBorders>
              <w:left w:val="nil"/>
            </w:tcBorders>
          </w:tcPr>
          <w:p w14:paraId="07935AAE" w14:textId="77777777" w:rsidR="000B2B9F" w:rsidRPr="002B2CF9" w:rsidRDefault="000B2B9F" w:rsidP="0050660E"/>
        </w:tc>
      </w:tr>
      <w:tr w:rsidR="000B2B9F" w:rsidRPr="002B2CF9" w14:paraId="18B2446E" w14:textId="77777777" w:rsidTr="005B3C29">
        <w:trPr>
          <w:trHeight w:val="304"/>
        </w:trPr>
        <w:tc>
          <w:tcPr>
            <w:tcW w:w="7692" w:type="dxa"/>
            <w:tcBorders>
              <w:right w:val="single" w:sz="4" w:space="0" w:color="auto"/>
            </w:tcBorders>
          </w:tcPr>
          <w:p w14:paraId="1A85B7F8" w14:textId="6DC6A8D5" w:rsidR="000B2B9F" w:rsidRPr="002B2CF9" w:rsidRDefault="00E9158D" w:rsidP="0050660E">
            <w:r>
              <w:t>Analyze immediate values</w:t>
            </w:r>
          </w:p>
        </w:tc>
        <w:tc>
          <w:tcPr>
            <w:tcW w:w="812" w:type="dxa"/>
            <w:tcBorders>
              <w:left w:val="nil"/>
            </w:tcBorders>
          </w:tcPr>
          <w:p w14:paraId="16EF5533" w14:textId="7947EFAF" w:rsidR="000B2B9F" w:rsidRPr="002B2CF9" w:rsidRDefault="000B2B9F" w:rsidP="00C11008">
            <w:r>
              <w:t xml:space="preserve"> </w:t>
            </w:r>
            <w:r w:rsidR="00E9158D">
              <w:t>10</w:t>
            </w:r>
          </w:p>
        </w:tc>
        <w:tc>
          <w:tcPr>
            <w:tcW w:w="812" w:type="dxa"/>
            <w:tcBorders>
              <w:left w:val="nil"/>
            </w:tcBorders>
          </w:tcPr>
          <w:p w14:paraId="76A45087" w14:textId="77777777" w:rsidR="000B2B9F" w:rsidRPr="002B2CF9" w:rsidRDefault="000B2B9F" w:rsidP="0050660E"/>
        </w:tc>
      </w:tr>
      <w:tr w:rsidR="00E9158D" w:rsidRPr="002B2CF9" w14:paraId="4B9BB5F4" w14:textId="77777777" w:rsidTr="005B3C29">
        <w:trPr>
          <w:trHeight w:val="304"/>
        </w:trPr>
        <w:tc>
          <w:tcPr>
            <w:tcW w:w="7692" w:type="dxa"/>
            <w:tcBorders>
              <w:right w:val="single" w:sz="4" w:space="0" w:color="auto"/>
            </w:tcBorders>
          </w:tcPr>
          <w:p w14:paraId="5651F74B" w14:textId="2FA01F31" w:rsidR="00E9158D" w:rsidRDefault="00E9158D" w:rsidP="0050660E">
            <w:r>
              <w:t>Opcode</w:t>
            </w:r>
          </w:p>
        </w:tc>
        <w:tc>
          <w:tcPr>
            <w:tcW w:w="812" w:type="dxa"/>
            <w:tcBorders>
              <w:left w:val="nil"/>
            </w:tcBorders>
          </w:tcPr>
          <w:p w14:paraId="2188E14C" w14:textId="2CD97491" w:rsidR="00E9158D" w:rsidRDefault="00E9158D" w:rsidP="00C11008">
            <w:r>
              <w:t xml:space="preserve"> 10</w:t>
            </w:r>
          </w:p>
        </w:tc>
        <w:tc>
          <w:tcPr>
            <w:tcW w:w="812" w:type="dxa"/>
            <w:tcBorders>
              <w:left w:val="nil"/>
            </w:tcBorders>
          </w:tcPr>
          <w:p w14:paraId="1B37ED6A" w14:textId="77777777" w:rsidR="00E9158D" w:rsidRPr="002B2CF9" w:rsidRDefault="00E9158D" w:rsidP="0050660E"/>
        </w:tc>
      </w:tr>
      <w:tr w:rsidR="00E9158D" w:rsidRPr="002B2CF9" w14:paraId="2ED3843F" w14:textId="77777777" w:rsidTr="005B3C29">
        <w:trPr>
          <w:trHeight w:val="304"/>
        </w:trPr>
        <w:tc>
          <w:tcPr>
            <w:tcW w:w="7692" w:type="dxa"/>
            <w:tcBorders>
              <w:right w:val="single" w:sz="4" w:space="0" w:color="auto"/>
            </w:tcBorders>
          </w:tcPr>
          <w:p w14:paraId="1558E4E1" w14:textId="03852B9F" w:rsidR="00E9158D" w:rsidRDefault="00E9158D" w:rsidP="0050660E">
            <w:r>
              <w:t>Stack Analysis</w:t>
            </w:r>
          </w:p>
        </w:tc>
        <w:tc>
          <w:tcPr>
            <w:tcW w:w="812" w:type="dxa"/>
            <w:tcBorders>
              <w:left w:val="nil"/>
            </w:tcBorders>
          </w:tcPr>
          <w:p w14:paraId="0E513DB8" w14:textId="115AD91F" w:rsidR="00E9158D" w:rsidRDefault="006471EB" w:rsidP="00C11008">
            <w:r>
              <w:t xml:space="preserve"> 15</w:t>
            </w:r>
          </w:p>
        </w:tc>
        <w:tc>
          <w:tcPr>
            <w:tcW w:w="812" w:type="dxa"/>
            <w:tcBorders>
              <w:left w:val="nil"/>
            </w:tcBorders>
          </w:tcPr>
          <w:p w14:paraId="5DB9753D" w14:textId="77777777" w:rsidR="00E9158D" w:rsidRPr="002B2CF9" w:rsidRDefault="00E9158D" w:rsidP="0050660E"/>
        </w:tc>
      </w:tr>
      <w:tr w:rsidR="000B2B9F" w:rsidRPr="002B2CF9" w14:paraId="1A5D878E" w14:textId="77777777" w:rsidTr="005B3C29">
        <w:trPr>
          <w:trHeight w:val="304"/>
        </w:trPr>
        <w:tc>
          <w:tcPr>
            <w:tcW w:w="7692" w:type="dxa"/>
            <w:tcBorders>
              <w:right w:val="single" w:sz="4" w:space="0" w:color="auto"/>
            </w:tcBorders>
          </w:tcPr>
          <w:p w14:paraId="09F7ED55" w14:textId="77777777" w:rsidR="000B2B9F" w:rsidRPr="002B2CF9" w:rsidRDefault="000B2B9F" w:rsidP="0050660E">
            <w:r>
              <w:t>TOTAL</w:t>
            </w:r>
            <w:r w:rsidRPr="002B2CF9">
              <w:t xml:space="preserve">  MARK</w:t>
            </w:r>
          </w:p>
        </w:tc>
        <w:tc>
          <w:tcPr>
            <w:tcW w:w="812" w:type="dxa"/>
            <w:tcBorders>
              <w:left w:val="nil"/>
            </w:tcBorders>
          </w:tcPr>
          <w:p w14:paraId="0758804B" w14:textId="1F6E020C" w:rsidR="000B2B9F" w:rsidRPr="002B2CF9" w:rsidRDefault="006471EB" w:rsidP="0050660E">
            <w:r>
              <w:t xml:space="preserve"> 50</w:t>
            </w:r>
          </w:p>
        </w:tc>
        <w:tc>
          <w:tcPr>
            <w:tcW w:w="812" w:type="dxa"/>
            <w:tcBorders>
              <w:left w:val="nil"/>
            </w:tcBorders>
          </w:tcPr>
          <w:p w14:paraId="693E6960" w14:textId="77777777" w:rsidR="000B2B9F" w:rsidRPr="002B2CF9" w:rsidRDefault="000B2B9F" w:rsidP="0050660E"/>
        </w:tc>
      </w:tr>
    </w:tbl>
    <w:p w14:paraId="112619D9" w14:textId="77777777" w:rsidR="000B2B9F" w:rsidRDefault="000B2B9F" w:rsidP="000B2B9F">
      <w:pPr>
        <w:sectPr w:rsidR="000B2B9F" w:rsidSect="00501CD1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620" w:left="1440" w:header="720" w:footer="720" w:gutter="0"/>
          <w:pgNumType w:start="1"/>
          <w:cols w:space="720"/>
          <w:titlePg/>
          <w:docGrid w:linePitch="360"/>
        </w:sectPr>
      </w:pPr>
    </w:p>
    <w:p w14:paraId="718855A7" w14:textId="77777777" w:rsidR="009800C8" w:rsidRDefault="009800C8" w:rsidP="009800C8">
      <w:pPr>
        <w:sectPr w:rsidR="009800C8" w:rsidSect="00501CD1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620" w:left="1440" w:header="720" w:footer="720" w:gutter="0"/>
          <w:pgNumType w:start="1"/>
          <w:cols w:space="720"/>
          <w:titlePg/>
          <w:docGrid w:linePitch="360"/>
        </w:sectPr>
      </w:pPr>
    </w:p>
    <w:p w14:paraId="3F9CD74B" w14:textId="77777777" w:rsidR="00C1535E" w:rsidRPr="00A70299" w:rsidRDefault="00C1535E" w:rsidP="00C1535E">
      <w:pPr>
        <w:pStyle w:val="CourseName"/>
      </w:pPr>
      <w:r w:rsidRPr="00CE66B8">
        <w:lastRenderedPageBreak/>
        <w:t>Computer Architecture Exploitation and Security</w:t>
      </w:r>
    </w:p>
    <w:p w14:paraId="41318AED" w14:textId="16AFBB1B" w:rsidR="00117156" w:rsidRPr="00A70299" w:rsidRDefault="00005F66" w:rsidP="00707D62">
      <w:pPr>
        <w:pStyle w:val="LabTitle"/>
      </w:pPr>
      <w:r w:rsidRPr="00005F66">
        <w:t xml:space="preserve">The </w:t>
      </w:r>
      <w:r w:rsidR="00721E4D">
        <w:t>ARM</w:t>
      </w:r>
      <w:r w:rsidRPr="00005F66">
        <w:t xml:space="preserve"> </w:t>
      </w:r>
      <w:r w:rsidR="000B2B9F">
        <w:t>Software and Stack</w:t>
      </w:r>
    </w:p>
    <w:p w14:paraId="72DE1E43" w14:textId="755A8CE4" w:rsidR="007B6BA5" w:rsidRPr="000537E5" w:rsidRDefault="00CA62B7" w:rsidP="007B6BA5">
      <w:pPr>
        <w:pStyle w:val="HeadingStyle1"/>
      </w:pPr>
      <w:bookmarkStart w:id="0" w:name="_Toc46935891"/>
      <w:r>
        <w:t>Objectives</w:t>
      </w:r>
      <w:bookmarkEnd w:id="0"/>
    </w:p>
    <w:p w14:paraId="4E3BE8E6" w14:textId="43057A01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BA2F86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35791232" w14:textId="00BBD32C" w:rsidR="002310A5" w:rsidRDefault="002310A5" w:rsidP="00721E4D">
      <w:pPr>
        <w:pStyle w:val="ListParagraph"/>
        <w:numPr>
          <w:ilvl w:val="0"/>
          <w:numId w:val="4"/>
        </w:numPr>
      </w:pPr>
      <w:r>
        <w:t>Identify data type</w:t>
      </w:r>
    </w:p>
    <w:p w14:paraId="1B9D4EC2" w14:textId="3A8A7FBA" w:rsidR="00721E4D" w:rsidRDefault="002310A5" w:rsidP="00721E4D">
      <w:pPr>
        <w:pStyle w:val="ListParagraph"/>
        <w:numPr>
          <w:ilvl w:val="0"/>
          <w:numId w:val="4"/>
        </w:numPr>
      </w:pPr>
      <w:r>
        <w:t xml:space="preserve">Use </w:t>
      </w:r>
      <w:r w:rsidR="000B2B9F">
        <w:t xml:space="preserve"> Memory instructions </w:t>
      </w:r>
      <w:r>
        <w:t xml:space="preserve"> </w:t>
      </w:r>
      <w:proofErr w:type="spellStart"/>
      <w:r>
        <w:t>ldr</w:t>
      </w:r>
      <w:proofErr w:type="spellEnd"/>
      <w:r>
        <w:t xml:space="preserve"> and str</w:t>
      </w:r>
    </w:p>
    <w:p w14:paraId="7CE33460" w14:textId="059EBB03" w:rsidR="00721E4D" w:rsidRDefault="002310A5" w:rsidP="00721E4D">
      <w:pPr>
        <w:pStyle w:val="ListParagraph"/>
        <w:numPr>
          <w:ilvl w:val="0"/>
          <w:numId w:val="4"/>
        </w:numPr>
      </w:pPr>
      <w:r>
        <w:t xml:space="preserve">Analyze stack instructions and functions </w:t>
      </w:r>
    </w:p>
    <w:p w14:paraId="7FD8FF50" w14:textId="5BC9816F" w:rsidR="00C14D3E" w:rsidRDefault="002310A5" w:rsidP="00721E4D">
      <w:pPr>
        <w:pStyle w:val="ListParagraph"/>
        <w:numPr>
          <w:ilvl w:val="0"/>
          <w:numId w:val="4"/>
        </w:numPr>
      </w:pPr>
      <w:r>
        <w:t>Differentiate memory addressing modes</w:t>
      </w:r>
    </w:p>
    <w:p w14:paraId="61BD8977" w14:textId="44F8110B" w:rsidR="00721E4D" w:rsidRDefault="007E6DFE" w:rsidP="00721E4D">
      <w:pPr>
        <w:pStyle w:val="ListParagraph"/>
        <w:numPr>
          <w:ilvl w:val="0"/>
          <w:numId w:val="4"/>
        </w:numPr>
      </w:pPr>
      <w:r>
        <w:t>Identify instructions opcode and decode</w:t>
      </w:r>
    </w:p>
    <w:p w14:paraId="3F4F8F32" w14:textId="787CD64E" w:rsidR="00721E4D" w:rsidRDefault="00721E4D" w:rsidP="002310A5">
      <w:pPr>
        <w:ind w:left="360"/>
      </w:pPr>
      <w:r>
        <w:t>.</w:t>
      </w:r>
    </w:p>
    <w:p w14:paraId="5B221DBE" w14:textId="09786EF3" w:rsidR="007B6BA5" w:rsidRPr="001D399F" w:rsidRDefault="00CA62B7" w:rsidP="007B6BA5">
      <w:pPr>
        <w:pStyle w:val="HeadingStyle1"/>
      </w:pPr>
      <w:bookmarkStart w:id="1" w:name="_Toc46935892"/>
      <w:r>
        <w:t>Background Reading</w:t>
      </w:r>
      <w:bookmarkEnd w:id="1"/>
    </w:p>
    <w:p w14:paraId="6A7E8979" w14:textId="43A0D57A" w:rsidR="00721E4D" w:rsidRDefault="00721E4D" w:rsidP="00721E4D">
      <w:pPr>
        <w:pStyle w:val="ListParagraph"/>
        <w:numPr>
          <w:ilvl w:val="0"/>
          <w:numId w:val="26"/>
        </w:numPr>
      </w:pPr>
      <w:r>
        <w:t>DDI0406C A</w:t>
      </w:r>
      <w:r w:rsidR="0018213C">
        <w:t>RM</w:t>
      </w:r>
      <w:r>
        <w:t xml:space="preserve"> Architecture Reference Manual ARMv7-A and ARMv7-R Edition</w:t>
      </w:r>
    </w:p>
    <w:p w14:paraId="136CD1BC" w14:textId="77777777" w:rsidR="00721E4D" w:rsidRDefault="00721E4D" w:rsidP="00721E4D">
      <w:pPr>
        <w:pStyle w:val="ListParagraph"/>
        <w:numPr>
          <w:ilvl w:val="0"/>
          <w:numId w:val="26"/>
        </w:numPr>
      </w:pPr>
      <w:r>
        <w:t>DDI0344K Cortex-A8 Technical Reference Manual</w:t>
      </w:r>
    </w:p>
    <w:p w14:paraId="46DBE89A" w14:textId="29A258B2" w:rsidR="007B6BA5" w:rsidRDefault="00721E4D" w:rsidP="00721E4D">
      <w:pPr>
        <w:pStyle w:val="ListParagraph"/>
        <w:numPr>
          <w:ilvl w:val="0"/>
          <w:numId w:val="26"/>
        </w:numPr>
      </w:pPr>
      <w:r>
        <w:t>DEN0013D A</w:t>
      </w:r>
      <w:r w:rsidR="0018213C">
        <w:t>RM</w:t>
      </w:r>
      <w:r>
        <w:t xml:space="preserve"> Cortex-A Series Programmer's Guide</w:t>
      </w:r>
    </w:p>
    <w:p w14:paraId="23A43BA6" w14:textId="5A54CAD0" w:rsidR="002310A5" w:rsidRPr="0078266A" w:rsidRDefault="00510FC2" w:rsidP="002310A5">
      <w:pPr>
        <w:pStyle w:val="ListParagraph"/>
        <w:numPr>
          <w:ilvl w:val="0"/>
          <w:numId w:val="26"/>
        </w:numPr>
        <w:rPr>
          <w:rStyle w:val="Hyperlink"/>
          <w:color w:val="auto"/>
          <w:u w:val="none"/>
        </w:rPr>
      </w:pPr>
      <w:hyperlink r:id="rId17" w:history="1">
        <w:r w:rsidR="002310A5" w:rsidRPr="00E336EB">
          <w:rPr>
            <w:rStyle w:val="Hyperlink"/>
          </w:rPr>
          <w:t>https://developer.arm.com/documentation/dui0204/j/writing-arm-assembly-language?l</w:t>
        </w:r>
      </w:hyperlink>
    </w:p>
    <w:p w14:paraId="01F581DB" w14:textId="1EB85172" w:rsidR="0078266A" w:rsidRDefault="00510FC2" w:rsidP="002310A5">
      <w:pPr>
        <w:pStyle w:val="ListParagraph"/>
        <w:numPr>
          <w:ilvl w:val="0"/>
          <w:numId w:val="26"/>
        </w:numPr>
      </w:pPr>
      <w:hyperlink r:id="rId18" w:history="1">
        <w:r w:rsidR="0078266A" w:rsidRPr="00F743E0">
          <w:rPr>
            <w:rStyle w:val="Hyperlink"/>
          </w:rPr>
          <w:t>https://developer.arm.com/documentation/ddi0487/latest</w:t>
        </w:r>
      </w:hyperlink>
    </w:p>
    <w:p w14:paraId="65E39C57" w14:textId="77777777" w:rsidR="0078266A" w:rsidRDefault="0078266A" w:rsidP="002310A5">
      <w:pPr>
        <w:pStyle w:val="ListParagraph"/>
        <w:numPr>
          <w:ilvl w:val="0"/>
          <w:numId w:val="26"/>
        </w:numPr>
      </w:pPr>
    </w:p>
    <w:p w14:paraId="0DFF40A6" w14:textId="10E97FA7" w:rsidR="00AD3443" w:rsidRPr="002B7B8B" w:rsidRDefault="00AD3443" w:rsidP="00E302B1">
      <w:pPr>
        <w:pStyle w:val="ListParagraph"/>
        <w:spacing w:after="240" w:line="240" w:lineRule="auto"/>
        <w:ind w:left="360"/>
        <w:contextualSpacing w:val="0"/>
      </w:pPr>
      <w:r>
        <w:br w:type="page"/>
      </w:r>
    </w:p>
    <w:p w14:paraId="5E6261F9" w14:textId="088F3D38" w:rsidR="009539CD" w:rsidRDefault="009539CD" w:rsidP="007D131C">
      <w:pPr>
        <w:pStyle w:val="Heading1"/>
        <w:spacing w:before="360"/>
      </w:pPr>
      <w:bookmarkStart w:id="2" w:name="_Toc46935895"/>
      <w:r>
        <w:lastRenderedPageBreak/>
        <w:t>P</w:t>
      </w:r>
      <w:r w:rsidR="00AD3443">
        <w:t>roblem 1</w:t>
      </w:r>
      <w:bookmarkEnd w:id="2"/>
      <w:r w:rsidR="006B251C">
        <w:t xml:space="preserve"> Analyze and Modify ARM code                    ___/15</w:t>
      </w:r>
    </w:p>
    <w:p w14:paraId="54D1F135" w14:textId="77777777" w:rsidR="00550E40" w:rsidRDefault="00550E40" w:rsidP="00550E40"/>
    <w:p w14:paraId="297BF71B" w14:textId="7E200144" w:rsidR="00550E40" w:rsidRDefault="00550E40" w:rsidP="00550E40">
      <w:r>
        <w:t xml:space="preserve">        </w:t>
      </w:r>
      <w:r w:rsidR="00814CE3" w:rsidRPr="00814CE3">
        <w:rPr>
          <w:noProof/>
        </w:rPr>
        <w:drawing>
          <wp:anchor distT="0" distB="0" distL="114300" distR="114300" simplePos="0" relativeHeight="251704320" behindDoc="0" locked="0" layoutInCell="1" allowOverlap="1" wp14:anchorId="2CDD9134" wp14:editId="244C0416">
            <wp:simplePos x="0" y="0"/>
            <wp:positionH relativeFrom="column">
              <wp:posOffset>310515</wp:posOffset>
            </wp:positionH>
            <wp:positionV relativeFrom="paragraph">
              <wp:posOffset>-1905</wp:posOffset>
            </wp:positionV>
            <wp:extent cx="4649470" cy="5469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37EDC" w14:textId="77777777" w:rsidR="00550E40" w:rsidRDefault="00550E40" w:rsidP="00550E40"/>
    <w:p w14:paraId="697F25C0" w14:textId="77777777" w:rsidR="00052E0E" w:rsidRDefault="00052E0E" w:rsidP="00CC07C0">
      <w:pPr>
        <w:pStyle w:val="ListParagraph"/>
        <w:numPr>
          <w:ilvl w:val="0"/>
          <w:numId w:val="30"/>
        </w:numPr>
      </w:pPr>
      <w:r>
        <w:t xml:space="preserve">Us </w:t>
      </w:r>
      <w:r w:rsidRPr="00052E0E">
        <w:rPr>
          <w:b/>
        </w:rPr>
        <w:t>as</w:t>
      </w:r>
      <w:r>
        <w:t xml:space="preserve"> and </w:t>
      </w:r>
      <w:proofErr w:type="spellStart"/>
      <w:r w:rsidRPr="00052E0E">
        <w:rPr>
          <w:b/>
        </w:rPr>
        <w:t>ld</w:t>
      </w:r>
      <w:proofErr w:type="spellEnd"/>
      <w:r>
        <w:t xml:space="preserve"> to generate the executable</w:t>
      </w:r>
    </w:p>
    <w:p w14:paraId="32C5F634" w14:textId="04A1EA40" w:rsidR="00CC07C0" w:rsidRDefault="00052E0E" w:rsidP="00CC07C0">
      <w:pPr>
        <w:pStyle w:val="ListParagraph"/>
        <w:numPr>
          <w:ilvl w:val="0"/>
          <w:numId w:val="30"/>
        </w:numPr>
      </w:pPr>
      <w:r>
        <w:t xml:space="preserve">Run, analyze the code and the output. </w:t>
      </w:r>
      <w:r w:rsidR="00CC07C0">
        <w:t>Answer the following questions</w:t>
      </w:r>
      <w:r>
        <w:t>:</w:t>
      </w:r>
    </w:p>
    <w:p w14:paraId="6F82F29E" w14:textId="66213D25" w:rsidR="00CC07C0" w:rsidRPr="00A3383B" w:rsidRDefault="00814CE3" w:rsidP="00CC07C0">
      <w:pPr>
        <w:pStyle w:val="ListParagraph"/>
        <w:numPr>
          <w:ilvl w:val="1"/>
          <w:numId w:val="30"/>
        </w:numPr>
      </w:pPr>
      <w:r>
        <w:t>What does the program do</w:t>
      </w:r>
      <w:r w:rsidR="00CC07C0">
        <w:t>?</w:t>
      </w:r>
      <w:r>
        <w:t xml:space="preserve"> </w:t>
      </w:r>
      <w:r w:rsidRPr="00814CE3">
        <w:rPr>
          <w:b/>
        </w:rPr>
        <w:t>1pt</w:t>
      </w:r>
    </w:p>
    <w:p w14:paraId="243394F3" w14:textId="07BF431B" w:rsidR="00A3383B" w:rsidRDefault="00A3383B" w:rsidP="00A3383B">
      <w:pPr>
        <w:pStyle w:val="ListParagraph"/>
        <w:ind w:left="2160"/>
      </w:pPr>
      <w:r>
        <w:rPr>
          <w:b/>
        </w:rPr>
        <w:t>It takes a character and prints out the same character uppercased</w:t>
      </w:r>
    </w:p>
    <w:p w14:paraId="7A744FEB" w14:textId="4F7E245F" w:rsidR="00CC07C0" w:rsidRPr="00A3383B" w:rsidRDefault="00CC07C0" w:rsidP="00CC07C0">
      <w:pPr>
        <w:pStyle w:val="ListParagraph"/>
        <w:numPr>
          <w:ilvl w:val="1"/>
          <w:numId w:val="30"/>
        </w:numPr>
      </w:pPr>
      <w:r>
        <w:t>What is the purpose of register (</w:t>
      </w:r>
      <w:r w:rsidR="00814CE3">
        <w:t>w8</w:t>
      </w:r>
      <w:r>
        <w:t>)?</w:t>
      </w:r>
      <w:r w:rsidR="00814CE3">
        <w:t xml:space="preserve"> </w:t>
      </w:r>
      <w:r w:rsidR="00814CE3" w:rsidRPr="00814CE3">
        <w:rPr>
          <w:b/>
        </w:rPr>
        <w:t>1pt</w:t>
      </w:r>
    </w:p>
    <w:p w14:paraId="354627E1" w14:textId="0E74E0C7" w:rsidR="00A3383B" w:rsidRDefault="00A3383B" w:rsidP="00A3383B">
      <w:pPr>
        <w:pStyle w:val="ListParagraph"/>
        <w:ind w:left="2160"/>
      </w:pPr>
      <w:r>
        <w:rPr>
          <w:b/>
        </w:rPr>
        <w:t>w8 stores the system call number</w:t>
      </w:r>
    </w:p>
    <w:p w14:paraId="36D005A7" w14:textId="34DFDD3A" w:rsidR="00CC07C0" w:rsidRPr="00A3383B" w:rsidRDefault="00CC07C0" w:rsidP="00CC07C0">
      <w:pPr>
        <w:pStyle w:val="ListParagraph"/>
        <w:numPr>
          <w:ilvl w:val="1"/>
          <w:numId w:val="30"/>
        </w:numPr>
      </w:pPr>
      <w:r>
        <w:t xml:space="preserve">What registers are used to pass the </w:t>
      </w:r>
      <w:r w:rsidRPr="00814CE3">
        <w:rPr>
          <w:b/>
        </w:rPr>
        <w:t>parameters</w:t>
      </w:r>
      <w:r>
        <w:t xml:space="preserve"> to the system calls?</w:t>
      </w:r>
      <w:r w:rsidR="00814CE3">
        <w:t xml:space="preserve"> </w:t>
      </w:r>
      <w:r w:rsidR="00814CE3" w:rsidRPr="00814CE3">
        <w:rPr>
          <w:b/>
        </w:rPr>
        <w:t>1pt</w:t>
      </w:r>
    </w:p>
    <w:p w14:paraId="0B36D6FC" w14:textId="4FDB3935" w:rsidR="00A3383B" w:rsidRDefault="00A3383B" w:rsidP="00A3383B">
      <w:pPr>
        <w:pStyle w:val="ListParagraph"/>
        <w:ind w:left="2160"/>
      </w:pPr>
      <w:r>
        <w:rPr>
          <w:b/>
        </w:rPr>
        <w:t>x0 and x2</w:t>
      </w:r>
    </w:p>
    <w:p w14:paraId="0A4962FA" w14:textId="1AC56C93" w:rsidR="00CC07C0" w:rsidRPr="003262E1" w:rsidRDefault="00CC07C0" w:rsidP="00CC07C0">
      <w:pPr>
        <w:pStyle w:val="ListParagraph"/>
        <w:numPr>
          <w:ilvl w:val="1"/>
          <w:numId w:val="30"/>
        </w:numPr>
      </w:pPr>
      <w:r>
        <w:lastRenderedPageBreak/>
        <w:t>In the data section</w:t>
      </w:r>
      <w:r w:rsidR="00814CE3">
        <w:t xml:space="preserve"> the</w:t>
      </w:r>
      <w:r>
        <w:t xml:space="preserve"> </w:t>
      </w:r>
      <w:proofErr w:type="spellStart"/>
      <w:r w:rsidRPr="00B072B9">
        <w:rPr>
          <w:b/>
        </w:rPr>
        <w:t>asciz</w:t>
      </w:r>
      <w:proofErr w:type="spellEnd"/>
      <w:r>
        <w:t xml:space="preserve"> </w:t>
      </w:r>
      <w:r w:rsidR="00B072B9">
        <w:t xml:space="preserve">directive </w:t>
      </w:r>
      <w:r>
        <w:t>is used</w:t>
      </w:r>
      <w:r w:rsidR="00B072B9">
        <w:t>. W</w:t>
      </w:r>
      <w:r>
        <w:t>hat is the difference between</w:t>
      </w:r>
      <w:r w:rsidR="00814CE3">
        <w:t xml:space="preserve"> directives</w:t>
      </w:r>
      <w:r>
        <w:t xml:space="preserve"> </w:t>
      </w:r>
      <w:proofErr w:type="spellStart"/>
      <w:r w:rsidRPr="00814CE3">
        <w:rPr>
          <w:b/>
        </w:rPr>
        <w:t>asciz</w:t>
      </w:r>
      <w:proofErr w:type="spellEnd"/>
      <w:r>
        <w:t xml:space="preserve"> and </w:t>
      </w:r>
      <w:r w:rsidRPr="00814CE3">
        <w:rPr>
          <w:b/>
        </w:rPr>
        <w:t>ascii</w:t>
      </w:r>
      <w:r>
        <w:t>?</w:t>
      </w:r>
      <w:r w:rsidR="00814CE3">
        <w:t xml:space="preserve"> </w:t>
      </w:r>
      <w:r w:rsidR="00814CE3" w:rsidRPr="00814CE3">
        <w:rPr>
          <w:b/>
        </w:rPr>
        <w:t>1pt</w:t>
      </w:r>
    </w:p>
    <w:p w14:paraId="22E310A8" w14:textId="2F9E9482" w:rsidR="003262E1" w:rsidRDefault="003262E1" w:rsidP="003262E1">
      <w:pPr>
        <w:pStyle w:val="ListParagraph"/>
        <w:ind w:left="2160"/>
      </w:pPr>
      <w:proofErr w:type="spellStart"/>
      <w:r>
        <w:rPr>
          <w:b/>
        </w:rPr>
        <w:t>asciz</w:t>
      </w:r>
      <w:proofErr w:type="spellEnd"/>
      <w:r>
        <w:rPr>
          <w:b/>
        </w:rPr>
        <w:t xml:space="preserve"> is the same as ascii nut each string is followed by a zero byte</w:t>
      </w:r>
    </w:p>
    <w:p w14:paraId="106D67C1" w14:textId="4B31216E" w:rsidR="00CC07C0" w:rsidRPr="000321FB" w:rsidRDefault="00CC07C0" w:rsidP="00CC07C0">
      <w:pPr>
        <w:pStyle w:val="ListParagraph"/>
        <w:numPr>
          <w:ilvl w:val="1"/>
          <w:numId w:val="30"/>
        </w:numPr>
      </w:pPr>
      <w:r>
        <w:t xml:space="preserve">Explain </w:t>
      </w:r>
      <w:r w:rsidR="00814CE3">
        <w:t>what the</w:t>
      </w:r>
      <w:r w:rsidR="00052E0E">
        <w:t xml:space="preserve"> </w:t>
      </w:r>
      <w:proofErr w:type="spellStart"/>
      <w:r w:rsidRPr="00814CE3">
        <w:rPr>
          <w:b/>
        </w:rPr>
        <w:t>bic</w:t>
      </w:r>
      <w:proofErr w:type="spellEnd"/>
      <w:r>
        <w:t xml:space="preserve"> instruction </w:t>
      </w:r>
      <w:r w:rsidR="00052E0E">
        <w:t xml:space="preserve">is </w:t>
      </w:r>
      <w:r w:rsidR="00B072B9">
        <w:t xml:space="preserve">used </w:t>
      </w:r>
      <w:r w:rsidR="00814CE3">
        <w:t>for</w:t>
      </w:r>
      <w:r w:rsidR="00442AB8">
        <w:t>?</w:t>
      </w:r>
      <w:r w:rsidR="00814CE3">
        <w:t xml:space="preserve"> </w:t>
      </w:r>
      <w:r w:rsidR="00814CE3" w:rsidRPr="00814CE3">
        <w:rPr>
          <w:b/>
        </w:rPr>
        <w:t>1pt</w:t>
      </w:r>
    </w:p>
    <w:p w14:paraId="36DC5161" w14:textId="63DAAF1C" w:rsidR="000321FB" w:rsidRDefault="000321FB" w:rsidP="000321FB">
      <w:pPr>
        <w:pStyle w:val="ListParagraph"/>
        <w:ind w:left="2160"/>
      </w:pPr>
      <w:r>
        <w:rPr>
          <w:b/>
        </w:rPr>
        <w:t xml:space="preserve">In this code it performs an AND </w:t>
      </w:r>
      <w:r w:rsidR="00270624">
        <w:rPr>
          <w:b/>
        </w:rPr>
        <w:t>bitwise operation on the value of x1 (which is the character entered) with the value of 32 and stores the result in x0</w:t>
      </w:r>
      <w:r w:rsidR="00167108">
        <w:rPr>
          <w:b/>
        </w:rPr>
        <w:t>, which uppercases the character entered.</w:t>
      </w:r>
    </w:p>
    <w:p w14:paraId="69868E32" w14:textId="577CAEAB" w:rsidR="00B072B9" w:rsidRPr="00167108" w:rsidRDefault="00B072B9" w:rsidP="00CC07C0">
      <w:pPr>
        <w:pStyle w:val="ListParagraph"/>
        <w:numPr>
          <w:ilvl w:val="1"/>
          <w:numId w:val="30"/>
        </w:numPr>
      </w:pPr>
      <w:r>
        <w:t xml:space="preserve">Why is the purpose </w:t>
      </w:r>
      <w:proofErr w:type="gramStart"/>
      <w:r>
        <w:t xml:space="preserve">of </w:t>
      </w:r>
      <w:r w:rsidR="00814CE3" w:rsidRPr="00814CE3">
        <w:rPr>
          <w:b/>
        </w:rPr>
        <w:t>.</w:t>
      </w:r>
      <w:r w:rsidRPr="00814CE3">
        <w:rPr>
          <w:b/>
        </w:rPr>
        <w:t>align</w:t>
      </w:r>
      <w:proofErr w:type="gramEnd"/>
      <w:r w:rsidRPr="00814CE3">
        <w:rPr>
          <w:b/>
        </w:rPr>
        <w:t xml:space="preserve"> 4</w:t>
      </w:r>
      <w:r>
        <w:t xml:space="preserve"> directive?</w:t>
      </w:r>
      <w:r w:rsidR="00814CE3">
        <w:t xml:space="preserve"> </w:t>
      </w:r>
      <w:r w:rsidR="00814CE3" w:rsidRPr="00814CE3">
        <w:rPr>
          <w:b/>
        </w:rPr>
        <w:t>1pt</w:t>
      </w:r>
    </w:p>
    <w:p w14:paraId="6545CCBB" w14:textId="47230B7E" w:rsidR="00167108" w:rsidRDefault="00167108" w:rsidP="00167108">
      <w:pPr>
        <w:pStyle w:val="ListParagraph"/>
        <w:ind w:left="2160"/>
      </w:pPr>
      <w:r>
        <w:rPr>
          <w:b/>
        </w:rPr>
        <w:t xml:space="preserve">Aligns the data on a </w:t>
      </w:r>
      <w:proofErr w:type="gramStart"/>
      <w:r>
        <w:rPr>
          <w:b/>
        </w:rPr>
        <w:t>4 byte</w:t>
      </w:r>
      <w:proofErr w:type="gramEnd"/>
      <w:r>
        <w:rPr>
          <w:b/>
        </w:rPr>
        <w:t xml:space="preserve"> boundary</w:t>
      </w:r>
    </w:p>
    <w:p w14:paraId="36160B75" w14:textId="267CC541" w:rsidR="00052E0E" w:rsidRPr="00167108" w:rsidRDefault="00052E0E" w:rsidP="00CC07C0">
      <w:pPr>
        <w:pStyle w:val="ListParagraph"/>
        <w:numPr>
          <w:ilvl w:val="1"/>
          <w:numId w:val="30"/>
        </w:numPr>
      </w:pPr>
      <w:r>
        <w:t xml:space="preserve">Explain the instruction </w:t>
      </w:r>
      <w:proofErr w:type="spellStart"/>
      <w:r w:rsidRPr="00052E0E">
        <w:rPr>
          <w:b/>
        </w:rPr>
        <w:t>ldr</w:t>
      </w:r>
      <w:proofErr w:type="spellEnd"/>
      <w:r w:rsidRPr="00052E0E">
        <w:rPr>
          <w:b/>
        </w:rPr>
        <w:t xml:space="preserve"> </w:t>
      </w:r>
      <w:r w:rsidR="00814CE3">
        <w:rPr>
          <w:b/>
        </w:rPr>
        <w:t>x</w:t>
      </w:r>
      <w:proofErr w:type="gramStart"/>
      <w:r w:rsidRPr="00052E0E">
        <w:rPr>
          <w:b/>
        </w:rPr>
        <w:t>1,=</w:t>
      </w:r>
      <w:proofErr w:type="gramEnd"/>
      <w:r w:rsidRPr="00052E0E">
        <w:rPr>
          <w:b/>
        </w:rPr>
        <w:t>character</w:t>
      </w:r>
      <w:r w:rsidR="00814CE3">
        <w:rPr>
          <w:b/>
        </w:rPr>
        <w:t xml:space="preserve"> </w:t>
      </w:r>
      <w:r w:rsidR="00814CE3" w:rsidRPr="00814CE3">
        <w:rPr>
          <w:b/>
        </w:rPr>
        <w:t>1pt</w:t>
      </w:r>
    </w:p>
    <w:p w14:paraId="1BA81858" w14:textId="50DCCE6C" w:rsidR="00167108" w:rsidRPr="00052E0E" w:rsidRDefault="00167108" w:rsidP="00167108">
      <w:pPr>
        <w:pStyle w:val="ListParagraph"/>
        <w:ind w:left="2160"/>
      </w:pPr>
      <w:r>
        <w:rPr>
          <w:b/>
        </w:rPr>
        <w:t>Loads the register x1 with the value stored in character</w:t>
      </w:r>
    </w:p>
    <w:p w14:paraId="66FFB37F" w14:textId="77777777" w:rsidR="00814CE3" w:rsidRDefault="007A57D4" w:rsidP="00052E0E">
      <w:pPr>
        <w:pStyle w:val="ListParagraph"/>
        <w:numPr>
          <w:ilvl w:val="0"/>
          <w:numId w:val="30"/>
        </w:numPr>
      </w:pPr>
      <w:r>
        <w:t xml:space="preserve">Modify the code in a way that converts 5 characters in a loop. </w:t>
      </w:r>
    </w:p>
    <w:p w14:paraId="078E2ADC" w14:textId="147FFE11" w:rsidR="00052E0E" w:rsidRDefault="00814CE3" w:rsidP="00814CE3">
      <w:pPr>
        <w:pStyle w:val="ListParagraph"/>
        <w:rPr>
          <w:b/>
        </w:rPr>
      </w:pPr>
      <w:r>
        <w:t xml:space="preserve">Write a loop </w:t>
      </w:r>
      <w:r w:rsidRPr="00814CE3">
        <w:rPr>
          <w:b/>
        </w:rPr>
        <w:t>simple</w:t>
      </w:r>
      <w:r w:rsidRPr="00814CE3">
        <w:t>,</w:t>
      </w:r>
      <w:r>
        <w:t xml:space="preserve"> </w:t>
      </w:r>
      <w:r w:rsidRPr="00814CE3">
        <w:rPr>
          <w:color w:val="FF0000"/>
          <w:sz w:val="24"/>
        </w:rPr>
        <w:t xml:space="preserve">loop max 3-5 </w:t>
      </w:r>
      <w:proofErr w:type="spellStart"/>
      <w:proofErr w:type="gramStart"/>
      <w:r w:rsidRPr="00814CE3">
        <w:rPr>
          <w:color w:val="FF0000"/>
          <w:sz w:val="24"/>
        </w:rPr>
        <w:t>lines</w:t>
      </w:r>
      <w:r>
        <w:t>,that</w:t>
      </w:r>
      <w:proofErr w:type="spellEnd"/>
      <w:proofErr w:type="gramEnd"/>
      <w:r>
        <w:t xml:space="preserve"> runs 5 times and </w:t>
      </w:r>
      <w:r w:rsidR="007A57D4">
        <w:t>read</w:t>
      </w:r>
      <w:r>
        <w:t>s</w:t>
      </w:r>
      <w:r w:rsidR="006B251C">
        <w:t>,</w:t>
      </w:r>
      <w:r w:rsidR="007A57D4">
        <w:t xml:space="preserve"> convert</w:t>
      </w:r>
      <w:r>
        <w:t>s</w:t>
      </w:r>
      <w:r w:rsidR="007A57D4">
        <w:t xml:space="preserve"> </w:t>
      </w:r>
      <w:r>
        <w:t>your input</w:t>
      </w:r>
      <w:r w:rsidR="007A57D4">
        <w:t xml:space="preserve">. </w:t>
      </w:r>
      <w:r>
        <w:rPr>
          <w:b/>
        </w:rPr>
        <w:t>3</w:t>
      </w:r>
      <w:r w:rsidRPr="00814CE3">
        <w:rPr>
          <w:b/>
        </w:rPr>
        <w:t>pt</w:t>
      </w:r>
      <w:r>
        <w:rPr>
          <w:b/>
        </w:rPr>
        <w:t>s</w:t>
      </w:r>
    </w:p>
    <w:p w14:paraId="5AF3A0CA" w14:textId="63AC0E00" w:rsidR="00814CE3" w:rsidRDefault="00702911" w:rsidP="00814CE3">
      <w:pPr>
        <w:pStyle w:val="ListParagraph"/>
        <w:numPr>
          <w:ilvl w:val="0"/>
          <w:numId w:val="30"/>
        </w:numPr>
      </w:pPr>
      <w:r w:rsidRPr="00814CE3">
        <w:rPr>
          <w:noProof/>
        </w:rPr>
        <w:drawing>
          <wp:anchor distT="0" distB="0" distL="114300" distR="114300" simplePos="0" relativeHeight="251705344" behindDoc="0" locked="0" layoutInCell="1" allowOverlap="1" wp14:anchorId="3F437041" wp14:editId="791B29EC">
            <wp:simplePos x="0" y="0"/>
            <wp:positionH relativeFrom="column">
              <wp:posOffset>914400</wp:posOffset>
            </wp:positionH>
            <wp:positionV relativeFrom="paragraph">
              <wp:posOffset>277136</wp:posOffset>
            </wp:positionV>
            <wp:extent cx="3829584" cy="619211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CE3">
        <w:t>Modify the code so that the output looks like the image below:</w:t>
      </w:r>
    </w:p>
    <w:p w14:paraId="2E6CF360" w14:textId="2523A635" w:rsidR="00814CE3" w:rsidRDefault="00814CE3" w:rsidP="00814CE3">
      <w:pPr>
        <w:pStyle w:val="ListParagraph"/>
      </w:pPr>
    </w:p>
    <w:p w14:paraId="5A2DCF11" w14:textId="480BA9B2" w:rsidR="007A57D4" w:rsidRDefault="00C2542E" w:rsidP="00052E0E">
      <w:pPr>
        <w:pStyle w:val="ListParagraph"/>
        <w:numPr>
          <w:ilvl w:val="0"/>
          <w:numId w:val="30"/>
        </w:numPr>
      </w:pPr>
      <w:r>
        <w:t>Provide the following screen captures</w:t>
      </w:r>
    </w:p>
    <w:p w14:paraId="4CFAF8F0" w14:textId="05CDBE7B" w:rsidR="007A57D4" w:rsidRDefault="006B251C" w:rsidP="007A57D4">
      <w:pPr>
        <w:pStyle w:val="ListParagraph"/>
        <w:numPr>
          <w:ilvl w:val="1"/>
          <w:numId w:val="30"/>
        </w:numPr>
      </w:pPr>
      <w:r>
        <w:t>Created code</w:t>
      </w:r>
    </w:p>
    <w:p w14:paraId="41113798" w14:textId="173B0BB6" w:rsidR="0091586A" w:rsidRDefault="0091586A" w:rsidP="0091586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D8BE52E" wp14:editId="4FA7C371">
            <wp:extent cx="4267200" cy="512200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540" cy="513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5E0A" w14:textId="7201AFEC" w:rsidR="006B251C" w:rsidRDefault="006B251C" w:rsidP="007A57D4">
      <w:pPr>
        <w:pStyle w:val="ListParagraph"/>
        <w:numPr>
          <w:ilvl w:val="1"/>
          <w:numId w:val="30"/>
        </w:numPr>
      </w:pPr>
      <w:r>
        <w:t>Provide the answers under respective question (color)</w:t>
      </w:r>
    </w:p>
    <w:p w14:paraId="45C6E3D3" w14:textId="304531EC" w:rsidR="0091586A" w:rsidRPr="0091586A" w:rsidRDefault="0091586A" w:rsidP="0091586A">
      <w:pPr>
        <w:pStyle w:val="ListParagraph"/>
        <w:ind w:left="2160"/>
        <w:rPr>
          <w:b/>
          <w:bCs/>
        </w:rPr>
      </w:pPr>
      <w:r>
        <w:rPr>
          <w:b/>
          <w:bCs/>
        </w:rPr>
        <w:t>Answers are under the respective questions above</w:t>
      </w:r>
    </w:p>
    <w:p w14:paraId="538DDA3B" w14:textId="23D5EE82" w:rsidR="006B251C" w:rsidRDefault="006B251C" w:rsidP="007A57D4">
      <w:pPr>
        <w:pStyle w:val="ListParagraph"/>
        <w:numPr>
          <w:ilvl w:val="1"/>
          <w:numId w:val="30"/>
        </w:numPr>
      </w:pPr>
      <w:r>
        <w:t>Provide modified code and the results</w:t>
      </w:r>
    </w:p>
    <w:p w14:paraId="69BF9163" w14:textId="2513ECFD" w:rsidR="00CC07C0" w:rsidRDefault="0091586A" w:rsidP="0091586A">
      <w:pPr>
        <w:ind w:left="2160"/>
        <w:rPr>
          <w:b/>
          <w:bCs/>
        </w:rPr>
      </w:pPr>
      <w:r>
        <w:rPr>
          <w:b/>
          <w:bCs/>
        </w:rPr>
        <w:t>Modified code is posted above</w:t>
      </w:r>
    </w:p>
    <w:p w14:paraId="0877690D" w14:textId="606AB160" w:rsidR="0091586A" w:rsidRPr="0091586A" w:rsidRDefault="0091586A" w:rsidP="0091586A">
      <w:pPr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EAF1A5" wp14:editId="68C81F6E">
            <wp:extent cx="234315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6A98" w14:textId="77777777" w:rsidR="006B251C" w:rsidRDefault="006B251C" w:rsidP="00CC07C0"/>
    <w:p w14:paraId="7D0F398A" w14:textId="77777777" w:rsidR="00CC07C0" w:rsidRDefault="00CC07C0" w:rsidP="00CC07C0"/>
    <w:p w14:paraId="4C1F69DA" w14:textId="77777777" w:rsidR="00CC07C0" w:rsidRDefault="00CC07C0" w:rsidP="00CC07C0"/>
    <w:p w14:paraId="6C2CC0CF" w14:textId="77777777" w:rsidR="00CC07C0" w:rsidRDefault="00CC07C0" w:rsidP="00CC07C0"/>
    <w:p w14:paraId="38C7F4E7" w14:textId="52742051" w:rsidR="00442AB8" w:rsidRDefault="00442AB8">
      <w:pPr>
        <w:spacing w:line="240" w:lineRule="auto"/>
        <w:rPr>
          <w:b/>
          <w:bCs/>
          <w:sz w:val="32"/>
          <w:szCs w:val="32"/>
        </w:rPr>
      </w:pPr>
      <w:bookmarkStart w:id="3" w:name="_Toc46935896"/>
      <w:r>
        <w:br w:type="page"/>
      </w:r>
    </w:p>
    <w:p w14:paraId="6382A91C" w14:textId="1A819909" w:rsidR="00B50963" w:rsidRDefault="00B50963" w:rsidP="007D131C">
      <w:pPr>
        <w:pStyle w:val="Heading1"/>
        <w:spacing w:before="360"/>
      </w:pPr>
      <w:r>
        <w:lastRenderedPageBreak/>
        <w:t xml:space="preserve">Problem </w:t>
      </w:r>
      <w:r w:rsidR="00501CD1">
        <w:t>2</w:t>
      </w:r>
      <w:bookmarkEnd w:id="3"/>
      <w:r w:rsidR="00F449E7">
        <w:t xml:space="preserve"> Analyze immediate values</w:t>
      </w:r>
      <w:r w:rsidR="00E31D4B">
        <w:t xml:space="preserve">                         ___15</w:t>
      </w:r>
    </w:p>
    <w:p w14:paraId="1251C449" w14:textId="77777777" w:rsidR="00353478" w:rsidRDefault="00353478" w:rsidP="00353478"/>
    <w:p w14:paraId="1A10DC91" w14:textId="4C96E7E4" w:rsidR="000269DB" w:rsidRDefault="000269DB" w:rsidP="000269DB">
      <w:pPr>
        <w:pStyle w:val="ListParagraph"/>
        <w:numPr>
          <w:ilvl w:val="0"/>
          <w:numId w:val="32"/>
        </w:numPr>
      </w:pPr>
      <w:r>
        <w:t>Write ARM assembly code that perform the following</w:t>
      </w:r>
      <w:r w:rsidR="00230863">
        <w:t xml:space="preserve"> </w:t>
      </w:r>
      <w:r w:rsidR="00230863" w:rsidRPr="00230863">
        <w:rPr>
          <w:b/>
        </w:rPr>
        <w:t>7pts</w:t>
      </w:r>
    </w:p>
    <w:p w14:paraId="22F5A04C" w14:textId="3E00A8C1" w:rsidR="000269DB" w:rsidRDefault="000269DB" w:rsidP="00230863">
      <w:pPr>
        <w:pStyle w:val="ListParagraph"/>
        <w:numPr>
          <w:ilvl w:val="1"/>
          <w:numId w:val="32"/>
        </w:numPr>
      </w:pPr>
      <w:r>
        <w:t xml:space="preserve">Move the value </w:t>
      </w:r>
      <w:r w:rsidR="00230863">
        <w:t>64</w:t>
      </w:r>
      <w:r>
        <w:t xml:space="preserve"> to </w:t>
      </w:r>
      <w:r w:rsidR="00230863">
        <w:t>W0</w:t>
      </w:r>
    </w:p>
    <w:p w14:paraId="306CACB3" w14:textId="428EA4E5" w:rsidR="00230863" w:rsidRDefault="00230863" w:rsidP="00230863">
      <w:pPr>
        <w:pStyle w:val="ListParagraph"/>
        <w:numPr>
          <w:ilvl w:val="1"/>
          <w:numId w:val="32"/>
        </w:numPr>
      </w:pPr>
      <w:r>
        <w:t>Move the value 128 to W1</w:t>
      </w:r>
    </w:p>
    <w:p w14:paraId="542A2319" w14:textId="6AFB4CAD" w:rsidR="00230863" w:rsidRDefault="00230863" w:rsidP="00230863">
      <w:pPr>
        <w:pStyle w:val="ListParagraph"/>
        <w:numPr>
          <w:ilvl w:val="1"/>
          <w:numId w:val="32"/>
        </w:numPr>
      </w:pPr>
      <w:r>
        <w:t>Move the value 255 to W2</w:t>
      </w:r>
    </w:p>
    <w:p w14:paraId="6F914847" w14:textId="06E32CA3" w:rsidR="00230863" w:rsidRDefault="00230863" w:rsidP="00230863">
      <w:pPr>
        <w:pStyle w:val="ListParagraph"/>
        <w:numPr>
          <w:ilvl w:val="1"/>
          <w:numId w:val="32"/>
        </w:numPr>
      </w:pPr>
      <w:r>
        <w:t>Move the value 1021 to W3</w:t>
      </w:r>
    </w:p>
    <w:p w14:paraId="54341665" w14:textId="6B1A5A14" w:rsidR="00230863" w:rsidRDefault="00230863" w:rsidP="00230863">
      <w:pPr>
        <w:pStyle w:val="ListParagraph"/>
        <w:numPr>
          <w:ilvl w:val="1"/>
          <w:numId w:val="32"/>
        </w:numPr>
      </w:pPr>
      <w:r>
        <w:t>Add W0 = W0 + W1</w:t>
      </w:r>
    </w:p>
    <w:p w14:paraId="6CFE90B9" w14:textId="52A95E2A" w:rsidR="00230863" w:rsidRDefault="00230863" w:rsidP="00230863">
      <w:pPr>
        <w:pStyle w:val="ListParagraph"/>
        <w:numPr>
          <w:ilvl w:val="1"/>
          <w:numId w:val="32"/>
        </w:numPr>
      </w:pPr>
      <w:r>
        <w:t>Add W2 = W2 + W3</w:t>
      </w:r>
    </w:p>
    <w:p w14:paraId="468E5EA7" w14:textId="6E891919" w:rsidR="00230863" w:rsidRDefault="00230863" w:rsidP="00230863">
      <w:pPr>
        <w:pStyle w:val="ListParagraph"/>
        <w:numPr>
          <w:ilvl w:val="1"/>
          <w:numId w:val="32"/>
        </w:numPr>
      </w:pPr>
      <w:r>
        <w:t>Assemble the code</w:t>
      </w:r>
    </w:p>
    <w:p w14:paraId="3120CB23" w14:textId="627812A3" w:rsidR="000269DB" w:rsidRDefault="000269DB" w:rsidP="000269DB">
      <w:pPr>
        <w:pStyle w:val="ListParagraph"/>
        <w:numPr>
          <w:ilvl w:val="1"/>
          <w:numId w:val="32"/>
        </w:numPr>
      </w:pPr>
      <w:r>
        <w:t xml:space="preserve">Use </w:t>
      </w:r>
      <w:proofErr w:type="spellStart"/>
      <w:r>
        <w:t>gdb</w:t>
      </w:r>
      <w:proofErr w:type="spellEnd"/>
      <w:r>
        <w:t xml:space="preserve"> to </w:t>
      </w:r>
      <w:r w:rsidR="00230863">
        <w:t xml:space="preserve">analyze </w:t>
      </w:r>
      <w:r>
        <w:t xml:space="preserve">the respective commands to verify the </w:t>
      </w:r>
      <w:r w:rsidR="00230863">
        <w:t>instructions and values in each register.</w:t>
      </w:r>
    </w:p>
    <w:p w14:paraId="3DDFC326" w14:textId="1962667F" w:rsidR="00240641" w:rsidRDefault="00E31D4B" w:rsidP="001B7819">
      <w:pPr>
        <w:pStyle w:val="ListParagraph"/>
        <w:numPr>
          <w:ilvl w:val="0"/>
          <w:numId w:val="32"/>
        </w:numPr>
      </w:pPr>
      <w:r>
        <w:t xml:space="preserve">Convert the </w:t>
      </w:r>
      <w:r w:rsidR="005A139A">
        <w:t xml:space="preserve">any 3 instructions </w:t>
      </w:r>
      <w:r>
        <w:t xml:space="preserve">opcode into binary and identify the respective bits for each instruction and respective operands. Use as reference the last slide of Module 7 </w:t>
      </w:r>
      <w:proofErr w:type="gramStart"/>
      <w:r>
        <w:t>“</w:t>
      </w:r>
      <w:r w:rsidR="00E9158D">
        <w:t xml:space="preserve"> ARM</w:t>
      </w:r>
      <w:proofErr w:type="gramEnd"/>
      <w:r w:rsidR="00E9158D">
        <w:t xml:space="preserve"> Opcode</w:t>
      </w:r>
      <w:r w:rsidR="005A139A">
        <w:t xml:space="preserve"> </w:t>
      </w:r>
      <w:r w:rsidR="00E9158D">
        <w:t>e.g. Fo</w:t>
      </w:r>
      <w:r w:rsidR="000236D3">
        <w:t>r ARMv7”</w:t>
      </w:r>
      <w:r w:rsidR="005A139A">
        <w:t xml:space="preserve"> </w:t>
      </w:r>
      <w:r w:rsidR="005A139A" w:rsidRPr="005A139A">
        <w:rPr>
          <w:b/>
        </w:rPr>
        <w:t>8pts</w:t>
      </w:r>
    </w:p>
    <w:p w14:paraId="3ABAA2E5" w14:textId="0E199117" w:rsidR="00150836" w:rsidRDefault="001B7819" w:rsidP="005A139A">
      <w:pPr>
        <w:pStyle w:val="ListParagraph"/>
        <w:numPr>
          <w:ilvl w:val="0"/>
          <w:numId w:val="32"/>
        </w:num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580323A7" wp14:editId="5B58688D">
            <wp:simplePos x="0" y="0"/>
            <wp:positionH relativeFrom="column">
              <wp:posOffset>-819150</wp:posOffset>
            </wp:positionH>
            <wp:positionV relativeFrom="paragraph">
              <wp:posOffset>175260</wp:posOffset>
            </wp:positionV>
            <wp:extent cx="7520940" cy="1038225"/>
            <wp:effectExtent l="0" t="0" r="381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836">
        <w:t xml:space="preserve">Provide the screen capture of </w:t>
      </w:r>
      <w:proofErr w:type="spellStart"/>
      <w:r w:rsidR="00150836">
        <w:t>objdump</w:t>
      </w:r>
      <w:proofErr w:type="spellEnd"/>
      <w:r w:rsidR="00150836">
        <w:t xml:space="preserve"> results </w:t>
      </w:r>
    </w:p>
    <w:p w14:paraId="61165C16" w14:textId="2FBD595A" w:rsidR="001B7819" w:rsidRDefault="001B7819" w:rsidP="001B7819">
      <w:pPr>
        <w:pStyle w:val="ListParagraph"/>
        <w:ind w:left="1080"/>
      </w:pPr>
    </w:p>
    <w:p w14:paraId="22ABAE72" w14:textId="3F9A50E8" w:rsidR="00150836" w:rsidRDefault="00150836" w:rsidP="005A139A">
      <w:pPr>
        <w:pStyle w:val="ListParagraph"/>
        <w:numPr>
          <w:ilvl w:val="0"/>
          <w:numId w:val="32"/>
        </w:numPr>
      </w:pPr>
      <w:r>
        <w:t xml:space="preserve">Provide the conversion and the identified bits for each instruction and the respective operands after the </w:t>
      </w:r>
      <w:proofErr w:type="spellStart"/>
      <w:r>
        <w:t>objdump</w:t>
      </w:r>
      <w:proofErr w:type="spellEnd"/>
      <w:r>
        <w:t xml:space="preserve"> capture</w:t>
      </w:r>
    </w:p>
    <w:p w14:paraId="33BA1A91" w14:textId="0C370FC6" w:rsidR="00150836" w:rsidRDefault="00150836" w:rsidP="00150836"/>
    <w:p w14:paraId="3764D9AD" w14:textId="041C28D1" w:rsidR="001B7819" w:rsidRPr="001B7819" w:rsidRDefault="001B7819" w:rsidP="00150836">
      <w:pPr>
        <w:rPr>
          <w:b/>
          <w:bCs/>
        </w:rPr>
      </w:pPr>
      <w:proofErr w:type="gramStart"/>
      <w:r w:rsidRPr="001B7819">
        <w:rPr>
          <w:b/>
          <w:bCs/>
        </w:rPr>
        <w:t>So</w:t>
      </w:r>
      <w:proofErr w:type="gramEnd"/>
      <w:r w:rsidRPr="001B7819">
        <w:rPr>
          <w:b/>
          <w:bCs/>
        </w:rPr>
        <w:t xml:space="preserve"> I used the slides to answer this question but you mentioned that the instructions are in 32 bit and mine are in 64 bit so this may be incorrect</w:t>
      </w:r>
    </w:p>
    <w:p w14:paraId="19E1F314" w14:textId="77777777" w:rsidR="001B7819" w:rsidRDefault="001B7819" w:rsidP="00150836"/>
    <w:p w14:paraId="1AAE3F95" w14:textId="77777777" w:rsidR="001B7819" w:rsidRDefault="000236D3" w:rsidP="001B7819">
      <w:pPr>
        <w:pStyle w:val="ListParagraph"/>
        <w:ind w:left="1080"/>
      </w:pPr>
      <w:r>
        <w:t xml:space="preserve">           </w:t>
      </w:r>
      <w:r w:rsidR="001B7819" w:rsidRPr="00A74DD2">
        <w:rPr>
          <w:color w:val="FF0000"/>
        </w:rPr>
        <w:t xml:space="preserve">Condition </w:t>
      </w:r>
      <w:r w:rsidR="001B7819" w:rsidRPr="00A74DD2">
        <w:rPr>
          <w:color w:val="FFC000"/>
        </w:rPr>
        <w:t xml:space="preserve">I </w:t>
      </w:r>
      <w:r w:rsidR="001B7819" w:rsidRPr="00A74DD2">
        <w:rPr>
          <w:color w:val="4F81BD" w:themeColor="accent1"/>
        </w:rPr>
        <w:t xml:space="preserve">Opcode </w:t>
      </w:r>
      <w:r w:rsidR="001B7819" w:rsidRPr="00A74DD2">
        <w:rPr>
          <w:color w:val="C00000"/>
        </w:rPr>
        <w:t xml:space="preserve">S </w:t>
      </w:r>
      <w:r w:rsidR="001B7819">
        <w:t xml:space="preserve">Rn </w:t>
      </w:r>
      <w:r w:rsidR="001B7819" w:rsidRPr="00A74DD2">
        <w:rPr>
          <w:color w:val="8064A2" w:themeColor="accent4"/>
        </w:rPr>
        <w:t xml:space="preserve">Rd </w:t>
      </w:r>
      <w:r w:rsidR="001B7819" w:rsidRPr="00A74DD2">
        <w:rPr>
          <w:color w:val="9BBB59" w:themeColor="accent3"/>
        </w:rPr>
        <w:t>Op2</w:t>
      </w:r>
    </w:p>
    <w:p w14:paraId="29C9F732" w14:textId="77777777" w:rsidR="001B7819" w:rsidRDefault="001B7819" w:rsidP="001B7819">
      <w:pPr>
        <w:pStyle w:val="ListParagraph"/>
        <w:ind w:left="1080"/>
      </w:pPr>
    </w:p>
    <w:p w14:paraId="441CF841" w14:textId="77777777" w:rsidR="001B7819" w:rsidRDefault="001B7819" w:rsidP="001B7819">
      <w:pPr>
        <w:pStyle w:val="ListParagraph"/>
        <w:ind w:left="1080"/>
      </w:pPr>
      <w:r w:rsidRPr="00A74DD2">
        <w:rPr>
          <w:color w:val="FFC000"/>
        </w:rPr>
        <w:t xml:space="preserve">I </w:t>
      </w:r>
      <w:r>
        <w:t>if set to 1 the second operand is an immediate value</w:t>
      </w:r>
    </w:p>
    <w:p w14:paraId="266CAD35" w14:textId="77777777" w:rsidR="001B7819" w:rsidRDefault="001B7819" w:rsidP="001B7819">
      <w:pPr>
        <w:pStyle w:val="ListParagraph"/>
        <w:ind w:left="1080"/>
      </w:pPr>
      <w:r w:rsidRPr="00A74DD2">
        <w:rPr>
          <w:color w:val="C00000"/>
        </w:rPr>
        <w:t xml:space="preserve">S </w:t>
      </w:r>
      <w:r>
        <w:t>if set to 1 the conditions status can be updated</w:t>
      </w:r>
    </w:p>
    <w:p w14:paraId="323D8AB2" w14:textId="77777777" w:rsidR="001B7819" w:rsidRPr="0005317F" w:rsidRDefault="001B7819" w:rsidP="001B7819">
      <w:pPr>
        <w:rPr>
          <w:b/>
        </w:rPr>
      </w:pPr>
    </w:p>
    <w:p w14:paraId="7DFE8A3B" w14:textId="77777777" w:rsidR="001B7819" w:rsidRDefault="001B7819" w:rsidP="001B7819">
      <w:pPr>
        <w:pStyle w:val="ListParagraph"/>
        <w:ind w:left="1080"/>
        <w:rPr>
          <w:b/>
        </w:rPr>
      </w:pPr>
      <w:r>
        <w:rPr>
          <w:b/>
        </w:rPr>
        <w:t>52 80 08 00</w:t>
      </w:r>
    </w:p>
    <w:p w14:paraId="2909E2C9" w14:textId="77777777" w:rsidR="001B7819" w:rsidRDefault="001B7819" w:rsidP="001B7819">
      <w:pPr>
        <w:pStyle w:val="ListParagraph"/>
        <w:ind w:left="1080"/>
        <w:rPr>
          <w:b/>
          <w:color w:val="9BBB59" w:themeColor="accent3"/>
        </w:rPr>
      </w:pPr>
      <w:r w:rsidRPr="0005317F">
        <w:rPr>
          <w:b/>
          <w:color w:val="FF0000"/>
        </w:rPr>
        <w:t xml:space="preserve">0101 </w:t>
      </w:r>
      <w:r w:rsidRPr="0005317F">
        <w:rPr>
          <w:b/>
        </w:rPr>
        <w:t>00</w:t>
      </w:r>
      <w:r>
        <w:rPr>
          <w:b/>
        </w:rPr>
        <w:t xml:space="preserve"> </w:t>
      </w:r>
      <w:r w:rsidRPr="0005317F">
        <w:rPr>
          <w:b/>
          <w:color w:val="FFC000"/>
        </w:rPr>
        <w:t xml:space="preserve">1 </w:t>
      </w:r>
      <w:r w:rsidRPr="0005317F">
        <w:rPr>
          <w:b/>
          <w:color w:val="4F81BD" w:themeColor="accent1"/>
        </w:rPr>
        <w:t xml:space="preserve">0100 </w:t>
      </w:r>
      <w:r w:rsidRPr="0005317F">
        <w:rPr>
          <w:b/>
          <w:color w:val="C0504D" w:themeColor="accent2"/>
        </w:rPr>
        <w:t xml:space="preserve">0 </w:t>
      </w:r>
      <w:r w:rsidRPr="0005317F">
        <w:rPr>
          <w:b/>
        </w:rPr>
        <w:t>0000</w:t>
      </w:r>
      <w:r>
        <w:rPr>
          <w:b/>
        </w:rPr>
        <w:t xml:space="preserve"> </w:t>
      </w:r>
      <w:r w:rsidRPr="0005317F">
        <w:rPr>
          <w:b/>
          <w:color w:val="8064A2" w:themeColor="accent4"/>
        </w:rPr>
        <w:t xml:space="preserve">0000 </w:t>
      </w:r>
      <w:r w:rsidRPr="0005317F">
        <w:rPr>
          <w:b/>
          <w:color w:val="9BBB59" w:themeColor="accent3"/>
        </w:rPr>
        <w:t>100000000000</w:t>
      </w:r>
    </w:p>
    <w:p w14:paraId="7B4DFB7A" w14:textId="77777777" w:rsidR="001B7819" w:rsidRDefault="001B7819" w:rsidP="001B7819">
      <w:pPr>
        <w:pStyle w:val="ListParagraph"/>
        <w:ind w:left="1080"/>
        <w:rPr>
          <w:b/>
        </w:rPr>
      </w:pPr>
    </w:p>
    <w:p w14:paraId="79B57BF1" w14:textId="77777777" w:rsidR="001B7819" w:rsidRDefault="001B7819" w:rsidP="001B7819">
      <w:pPr>
        <w:pStyle w:val="ListParagraph"/>
        <w:ind w:left="1080"/>
        <w:rPr>
          <w:b/>
        </w:rPr>
      </w:pPr>
      <w:r>
        <w:rPr>
          <w:b/>
        </w:rPr>
        <w:t>52 80 10 01</w:t>
      </w:r>
    </w:p>
    <w:p w14:paraId="4260B9DF" w14:textId="77777777" w:rsidR="001B7819" w:rsidRDefault="001B7819" w:rsidP="001B7819">
      <w:pPr>
        <w:pStyle w:val="ListParagraph"/>
        <w:ind w:left="1080"/>
        <w:rPr>
          <w:b/>
          <w:color w:val="9BBB59" w:themeColor="accent3"/>
        </w:rPr>
      </w:pPr>
      <w:r w:rsidRPr="0005317F">
        <w:rPr>
          <w:b/>
          <w:color w:val="FF0000"/>
        </w:rPr>
        <w:t xml:space="preserve">0101 </w:t>
      </w:r>
      <w:r w:rsidRPr="0005317F">
        <w:rPr>
          <w:b/>
        </w:rPr>
        <w:t>00</w:t>
      </w:r>
      <w:r>
        <w:rPr>
          <w:b/>
        </w:rPr>
        <w:t xml:space="preserve"> </w:t>
      </w:r>
      <w:r w:rsidRPr="0005317F">
        <w:rPr>
          <w:b/>
          <w:color w:val="FFC000"/>
        </w:rPr>
        <w:t xml:space="preserve">1 </w:t>
      </w:r>
      <w:r w:rsidRPr="0005317F">
        <w:rPr>
          <w:b/>
          <w:color w:val="4F81BD" w:themeColor="accent1"/>
        </w:rPr>
        <w:t xml:space="preserve">0100 </w:t>
      </w:r>
      <w:r w:rsidRPr="0005317F">
        <w:rPr>
          <w:b/>
          <w:color w:val="C0504D" w:themeColor="accent2"/>
        </w:rPr>
        <w:t xml:space="preserve">0 </w:t>
      </w:r>
      <w:r w:rsidRPr="0005317F">
        <w:rPr>
          <w:b/>
        </w:rPr>
        <w:t>0000</w:t>
      </w:r>
      <w:r>
        <w:rPr>
          <w:b/>
        </w:rPr>
        <w:t xml:space="preserve"> </w:t>
      </w:r>
      <w:r w:rsidRPr="0005317F">
        <w:rPr>
          <w:b/>
          <w:color w:val="8064A2" w:themeColor="accent4"/>
        </w:rPr>
        <w:t xml:space="preserve">0001 </w:t>
      </w:r>
      <w:r w:rsidRPr="0005317F">
        <w:rPr>
          <w:b/>
          <w:color w:val="9BBB59" w:themeColor="accent3"/>
        </w:rPr>
        <w:t>000000000001</w:t>
      </w:r>
    </w:p>
    <w:p w14:paraId="13C77A74" w14:textId="77777777" w:rsidR="001B7819" w:rsidRDefault="001B7819" w:rsidP="001B7819">
      <w:pPr>
        <w:pStyle w:val="ListParagraph"/>
        <w:ind w:left="1080"/>
        <w:rPr>
          <w:b/>
        </w:rPr>
      </w:pPr>
    </w:p>
    <w:p w14:paraId="66B170D5" w14:textId="77777777" w:rsidR="001B7819" w:rsidRDefault="001B7819" w:rsidP="001B7819">
      <w:pPr>
        <w:pStyle w:val="ListParagraph"/>
        <w:ind w:left="1080"/>
        <w:rPr>
          <w:b/>
        </w:rPr>
      </w:pPr>
      <w:r>
        <w:rPr>
          <w:b/>
        </w:rPr>
        <w:t>52 80 1f e2</w:t>
      </w:r>
    </w:p>
    <w:p w14:paraId="40427A2A" w14:textId="77777777" w:rsidR="001B7819" w:rsidRDefault="001B7819" w:rsidP="001B7819">
      <w:pPr>
        <w:pStyle w:val="ListParagraph"/>
        <w:ind w:left="1080"/>
        <w:rPr>
          <w:b/>
        </w:rPr>
      </w:pPr>
      <w:r w:rsidRPr="0005317F">
        <w:rPr>
          <w:b/>
          <w:color w:val="FF0000"/>
        </w:rPr>
        <w:t xml:space="preserve">0101 </w:t>
      </w:r>
      <w:r w:rsidRPr="0005317F">
        <w:rPr>
          <w:b/>
        </w:rPr>
        <w:t>00</w:t>
      </w:r>
      <w:r>
        <w:rPr>
          <w:b/>
        </w:rPr>
        <w:t xml:space="preserve"> </w:t>
      </w:r>
      <w:r w:rsidRPr="0005317F">
        <w:rPr>
          <w:b/>
          <w:color w:val="FFC000"/>
        </w:rPr>
        <w:t xml:space="preserve">1 </w:t>
      </w:r>
      <w:r w:rsidRPr="0005317F">
        <w:rPr>
          <w:b/>
          <w:color w:val="4F81BD" w:themeColor="accent1"/>
        </w:rPr>
        <w:t xml:space="preserve">0100 </w:t>
      </w:r>
      <w:r w:rsidRPr="0005317F">
        <w:rPr>
          <w:b/>
          <w:color w:val="C0504D" w:themeColor="accent2"/>
        </w:rPr>
        <w:t xml:space="preserve">0 </w:t>
      </w:r>
      <w:r w:rsidRPr="0005317F">
        <w:rPr>
          <w:b/>
        </w:rPr>
        <w:t>0000</w:t>
      </w:r>
      <w:r>
        <w:rPr>
          <w:b/>
        </w:rPr>
        <w:t xml:space="preserve"> </w:t>
      </w:r>
      <w:r w:rsidRPr="0005317F">
        <w:rPr>
          <w:b/>
          <w:color w:val="8064A2" w:themeColor="accent4"/>
        </w:rPr>
        <w:t xml:space="preserve">0001 </w:t>
      </w:r>
      <w:r w:rsidRPr="0005317F">
        <w:rPr>
          <w:b/>
          <w:color w:val="9BBB59" w:themeColor="accent3"/>
        </w:rPr>
        <w:t>111111100010</w:t>
      </w:r>
    </w:p>
    <w:p w14:paraId="303360A9" w14:textId="51556E7B" w:rsidR="00E9158D" w:rsidRDefault="00E9158D" w:rsidP="00E9158D"/>
    <w:p w14:paraId="448B2484" w14:textId="77777777" w:rsidR="00850BBF" w:rsidRDefault="00850BBF">
      <w:pPr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7A41BD91" w14:textId="3B28BCA0" w:rsidR="00AD5084" w:rsidRDefault="00AD5084" w:rsidP="00AD5084">
      <w:pPr>
        <w:pStyle w:val="Heading1"/>
        <w:spacing w:before="360"/>
      </w:pPr>
      <w:r>
        <w:lastRenderedPageBreak/>
        <w:t xml:space="preserve">Problem </w:t>
      </w:r>
      <w:r w:rsidR="005A139A">
        <w:t>3</w:t>
      </w:r>
      <w:r>
        <w:t xml:space="preserve"> Stack Analysis                    </w:t>
      </w:r>
      <w:r w:rsidR="00C55C49">
        <w:t xml:space="preserve">                    </w:t>
      </w:r>
      <w:r w:rsidR="006471EB">
        <w:t xml:space="preserve">       ___15</w:t>
      </w:r>
    </w:p>
    <w:p w14:paraId="649D8762" w14:textId="02FAE242" w:rsidR="00E9158D" w:rsidRDefault="00E9158D" w:rsidP="00E9158D">
      <w:pPr>
        <w:rPr>
          <w:lang w:val="en-CA"/>
        </w:rPr>
      </w:pPr>
    </w:p>
    <w:p w14:paraId="35EE04EA" w14:textId="3DABC9B6" w:rsidR="00150836" w:rsidRPr="00150836" w:rsidRDefault="00A03A45" w:rsidP="00150836">
      <w:pPr>
        <w:rPr>
          <w:b/>
          <w:lang w:val="en-CA"/>
        </w:rPr>
      </w:pPr>
      <w:r>
        <w:rPr>
          <w:b/>
          <w:lang w:val="en-CA"/>
        </w:rPr>
        <w:t>Memory A</w:t>
      </w:r>
      <w:r w:rsidR="00150836" w:rsidRPr="00150836">
        <w:rPr>
          <w:b/>
          <w:lang w:val="en-CA"/>
        </w:rPr>
        <w:t>ddressing</w:t>
      </w:r>
      <w:r>
        <w:rPr>
          <w:b/>
          <w:lang w:val="en-CA"/>
        </w:rPr>
        <w:t xml:space="preserve"> M</w:t>
      </w:r>
      <w:r w:rsidR="00150836" w:rsidRPr="00150836">
        <w:rPr>
          <w:b/>
          <w:lang w:val="en-CA"/>
        </w:rPr>
        <w:t>odes</w:t>
      </w:r>
    </w:p>
    <w:p w14:paraId="3D3FB854" w14:textId="77777777" w:rsidR="00150836" w:rsidRPr="00150836" w:rsidRDefault="00150836" w:rsidP="00150836">
      <w:pPr>
        <w:rPr>
          <w:lang w:val="en-CA"/>
        </w:rPr>
      </w:pPr>
    </w:p>
    <w:p w14:paraId="48BF0F50" w14:textId="781914A7" w:rsidR="00D812AA" w:rsidRDefault="00850BBF" w:rsidP="00D812AA">
      <w:pPr>
        <w:pStyle w:val="ListParagraph"/>
        <w:numPr>
          <w:ilvl w:val="0"/>
          <w:numId w:val="33"/>
        </w:numPr>
      </w:pPr>
      <w:r>
        <w:t>Create and analyze the following program</w:t>
      </w:r>
      <w:r w:rsidR="00D812AA">
        <w:t>:</w:t>
      </w:r>
    </w:p>
    <w:p w14:paraId="50C352E2" w14:textId="10303687" w:rsidR="00D812AA" w:rsidRDefault="002D23C0" w:rsidP="00D812AA">
      <w:r>
        <w:t xml:space="preserve">            </w:t>
      </w:r>
      <w:r w:rsidR="00BB2151" w:rsidRPr="00BB2151">
        <w:rPr>
          <w:noProof/>
        </w:rPr>
        <w:drawing>
          <wp:inline distT="0" distB="0" distL="0" distR="0" wp14:anchorId="24A88BD9" wp14:editId="7109BD26">
            <wp:extent cx="2430991" cy="36884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8C0E" w14:textId="77777777" w:rsidR="00D812AA" w:rsidRDefault="00D812AA" w:rsidP="00D812AA"/>
    <w:p w14:paraId="3E142681" w14:textId="6BCEBC77" w:rsidR="00850BBF" w:rsidRDefault="00E14B2B" w:rsidP="00850BBF">
      <w:pPr>
        <w:pStyle w:val="ListParagraph"/>
        <w:numPr>
          <w:ilvl w:val="0"/>
          <w:numId w:val="33"/>
        </w:numPr>
      </w:pPr>
      <w:r>
        <w:t xml:space="preserve">Identify </w:t>
      </w:r>
      <w:r w:rsidR="00BB2151">
        <w:t>the</w:t>
      </w:r>
      <w:r>
        <w:t xml:space="preserve"> d</w:t>
      </w:r>
      <w:r w:rsidR="000236D3">
        <w:t xml:space="preserve">ifferentiate </w:t>
      </w:r>
      <w:r w:rsidR="00850BBF">
        <w:t xml:space="preserve">memory addressing modes </w:t>
      </w:r>
      <w:r w:rsidR="00BB2151">
        <w:t>being used in the code</w:t>
      </w:r>
    </w:p>
    <w:p w14:paraId="1DABC4CF" w14:textId="51B3AF54" w:rsidR="00850BBF" w:rsidRDefault="00850BBF" w:rsidP="00850BBF">
      <w:pPr>
        <w:pStyle w:val="ListParagraph"/>
        <w:numPr>
          <w:ilvl w:val="0"/>
          <w:numId w:val="33"/>
        </w:numPr>
      </w:pPr>
      <w:r>
        <w:t xml:space="preserve">Comment the identified </w:t>
      </w:r>
      <w:r w:rsidR="00BB2151">
        <w:t xml:space="preserve">modes on the </w:t>
      </w:r>
      <w:r>
        <w:t xml:space="preserve">lines </w:t>
      </w:r>
      <w:r w:rsidR="00BB2151">
        <w:t>in which they appear</w:t>
      </w:r>
    </w:p>
    <w:p w14:paraId="33B25267" w14:textId="1CA08DEF" w:rsidR="00E14B2B" w:rsidRDefault="00BB2151" w:rsidP="00850BBF">
      <w:pPr>
        <w:pStyle w:val="ListParagraph"/>
        <w:numPr>
          <w:ilvl w:val="0"/>
          <w:numId w:val="33"/>
        </w:numPr>
      </w:pPr>
      <w:r>
        <w:t>In your comments identify</w:t>
      </w:r>
      <w:r w:rsidR="009845DF">
        <w:t xml:space="preserve"> the </w:t>
      </w:r>
      <w:r w:rsidR="009845DF" w:rsidRPr="00BB2151">
        <w:rPr>
          <w:b/>
        </w:rPr>
        <w:t>base address register</w:t>
      </w:r>
      <w:r w:rsidR="009845DF">
        <w:t>?</w:t>
      </w:r>
    </w:p>
    <w:p w14:paraId="6BDB8642" w14:textId="79C35E96" w:rsidR="00850BBF" w:rsidRDefault="004148B7" w:rsidP="00850BBF">
      <w:pPr>
        <w:pStyle w:val="ListParagraph"/>
        <w:numPr>
          <w:ilvl w:val="0"/>
          <w:numId w:val="33"/>
        </w:numPr>
      </w:pPr>
      <w:r>
        <w:t xml:space="preserve">Use </w:t>
      </w:r>
      <w:r w:rsidR="00BB2151">
        <w:t xml:space="preserve">the </w:t>
      </w:r>
      <w:proofErr w:type="spellStart"/>
      <w:r w:rsidR="00BB2151">
        <w:t>gdb</w:t>
      </w:r>
      <w:proofErr w:type="spellEnd"/>
      <w:r w:rsidR="00BB2151">
        <w:t xml:space="preserve"> </w:t>
      </w:r>
      <w:r>
        <w:t xml:space="preserve">debugger </w:t>
      </w:r>
      <w:r w:rsidR="00BB2151">
        <w:t xml:space="preserve">and </w:t>
      </w:r>
      <w:r w:rsidR="009845DF">
        <w:t>create a break at _start</w:t>
      </w:r>
      <w:r w:rsidR="00251131">
        <w:t>. U</w:t>
      </w:r>
      <w:r w:rsidR="009845DF">
        <w:t xml:space="preserve">se </w:t>
      </w:r>
      <w:proofErr w:type="spellStart"/>
      <w:r w:rsidR="00251131">
        <w:t>si</w:t>
      </w:r>
      <w:proofErr w:type="spellEnd"/>
      <w:r w:rsidR="00251131">
        <w:t xml:space="preserve">, </w:t>
      </w:r>
      <w:r w:rsidR="009845DF">
        <w:t xml:space="preserve">info registers </w:t>
      </w:r>
      <w:r w:rsidR="00251131">
        <w:t>and x commands.</w:t>
      </w:r>
    </w:p>
    <w:p w14:paraId="04C3B66C" w14:textId="1889F8F8" w:rsidR="00850BBF" w:rsidRDefault="004148B7" w:rsidP="00850BBF">
      <w:pPr>
        <w:pStyle w:val="ListParagraph"/>
        <w:numPr>
          <w:ilvl w:val="1"/>
          <w:numId w:val="33"/>
        </w:numPr>
      </w:pPr>
      <w:r>
        <w:t xml:space="preserve">Identify </w:t>
      </w:r>
      <w:r w:rsidR="000236D3">
        <w:t>the addresses of var1 and var</w:t>
      </w:r>
      <w:r>
        <w:t>2</w:t>
      </w:r>
    </w:p>
    <w:p w14:paraId="00210250" w14:textId="53A39EF4" w:rsidR="001D2A72" w:rsidRPr="001D2A72" w:rsidRDefault="001D2A72" w:rsidP="001D2A72">
      <w:pPr>
        <w:pStyle w:val="ListParagraph"/>
        <w:ind w:left="2160"/>
        <w:rPr>
          <w:b/>
          <w:bCs/>
        </w:rPr>
      </w:pPr>
      <w:r w:rsidRPr="001D2A72">
        <w:rPr>
          <w:b/>
          <w:bCs/>
        </w:rPr>
        <w:t>var1: 0x4100e0</w:t>
      </w:r>
    </w:p>
    <w:p w14:paraId="6FD82251" w14:textId="2E024CCB" w:rsidR="001D2A72" w:rsidRPr="001D2A72" w:rsidRDefault="001D2A72" w:rsidP="001D2A72">
      <w:pPr>
        <w:pStyle w:val="ListParagraph"/>
        <w:ind w:left="2160"/>
        <w:rPr>
          <w:b/>
          <w:bCs/>
        </w:rPr>
      </w:pPr>
      <w:r w:rsidRPr="001D2A72">
        <w:rPr>
          <w:b/>
          <w:bCs/>
        </w:rPr>
        <w:t>var2: 0x4100e4</w:t>
      </w:r>
    </w:p>
    <w:p w14:paraId="18DD5AB4" w14:textId="2948CC62" w:rsidR="009845DF" w:rsidRDefault="00251131" w:rsidP="00850BBF">
      <w:pPr>
        <w:pStyle w:val="ListParagraph"/>
        <w:numPr>
          <w:ilvl w:val="1"/>
          <w:numId w:val="33"/>
        </w:numPr>
      </w:pPr>
      <w:r>
        <w:t xml:space="preserve">Record </w:t>
      </w:r>
      <w:r w:rsidR="00BB2151">
        <w:t>x</w:t>
      </w:r>
      <w:r>
        <w:t xml:space="preserve">0, </w:t>
      </w:r>
      <w:r w:rsidR="00BB2151">
        <w:t>x</w:t>
      </w:r>
      <w:r>
        <w:t>1 and</w:t>
      </w:r>
      <w:r w:rsidR="009845DF">
        <w:t xml:space="preserve"> </w:t>
      </w:r>
      <w:r w:rsidR="00BB2151">
        <w:t>x</w:t>
      </w:r>
      <w:r w:rsidR="009845DF">
        <w:t xml:space="preserve">2 </w:t>
      </w:r>
      <w:r>
        <w:t xml:space="preserve">values </w:t>
      </w:r>
      <w:r w:rsidR="009845DF">
        <w:t xml:space="preserve">before </w:t>
      </w:r>
      <w:r w:rsidR="00BB2151">
        <w:t>x</w:t>
      </w:r>
      <w:r>
        <w:t xml:space="preserve">2 </w:t>
      </w:r>
      <w:r w:rsidR="009845DF">
        <w:t>is store</w:t>
      </w:r>
      <w:r>
        <w:t>d</w:t>
      </w:r>
      <w:r w:rsidR="009845DF">
        <w:t xml:space="preserve"> in memory</w:t>
      </w:r>
    </w:p>
    <w:p w14:paraId="68D58DC3" w14:textId="3CCCFF3F" w:rsidR="001D2A72" w:rsidRPr="003F0CA7" w:rsidRDefault="001D2A72" w:rsidP="001D2A72">
      <w:pPr>
        <w:pStyle w:val="ListParagraph"/>
        <w:ind w:left="2160"/>
        <w:rPr>
          <w:b/>
          <w:bCs/>
        </w:rPr>
      </w:pPr>
      <w:r w:rsidRPr="003F0CA7">
        <w:rPr>
          <w:b/>
          <w:bCs/>
        </w:rPr>
        <w:t>x0: 0x4100e0</w:t>
      </w:r>
    </w:p>
    <w:p w14:paraId="558E6F07" w14:textId="3D06B1AD" w:rsidR="001D2A72" w:rsidRPr="003F0CA7" w:rsidRDefault="001D2A72" w:rsidP="001D2A72">
      <w:pPr>
        <w:pStyle w:val="ListParagraph"/>
        <w:ind w:left="2160"/>
        <w:rPr>
          <w:b/>
          <w:bCs/>
        </w:rPr>
      </w:pPr>
      <w:r w:rsidRPr="003F0CA7">
        <w:rPr>
          <w:b/>
          <w:bCs/>
        </w:rPr>
        <w:t>x1: 0x4100e4</w:t>
      </w:r>
    </w:p>
    <w:p w14:paraId="35DE4434" w14:textId="7268A9AB" w:rsidR="001D2A72" w:rsidRPr="003F0CA7" w:rsidRDefault="001D2A72" w:rsidP="001D2A72">
      <w:pPr>
        <w:pStyle w:val="ListParagraph"/>
        <w:ind w:left="2160"/>
        <w:rPr>
          <w:b/>
          <w:bCs/>
        </w:rPr>
      </w:pPr>
      <w:r w:rsidRPr="003F0CA7">
        <w:rPr>
          <w:b/>
          <w:bCs/>
        </w:rPr>
        <w:t>x2: 0x22</w:t>
      </w:r>
    </w:p>
    <w:p w14:paraId="51042F65" w14:textId="13E429D3" w:rsidR="009845DF" w:rsidRDefault="00826B1D" w:rsidP="00850BBF">
      <w:pPr>
        <w:pStyle w:val="ListParagraph"/>
        <w:numPr>
          <w:ilvl w:val="1"/>
          <w:numId w:val="33"/>
        </w:numPr>
      </w:pPr>
      <w:r>
        <w:t xml:space="preserve">Use </w:t>
      </w:r>
      <w:proofErr w:type="spellStart"/>
      <w:r>
        <w:t>disas</w:t>
      </w:r>
      <w:r w:rsidR="00BB2151">
        <w:t>s</w:t>
      </w:r>
      <w:proofErr w:type="spellEnd"/>
      <w:r>
        <w:t xml:space="preserve"> to identify the address of &lt;adr_var1&gt; and &lt;adr_var2&gt;</w:t>
      </w:r>
    </w:p>
    <w:p w14:paraId="332534E2" w14:textId="734E1DA2" w:rsidR="003F0CA7" w:rsidRPr="003F0CA7" w:rsidRDefault="003F0CA7" w:rsidP="003F0CA7">
      <w:pPr>
        <w:pStyle w:val="ListParagraph"/>
        <w:ind w:left="2160"/>
        <w:rPr>
          <w:b/>
          <w:bCs/>
        </w:rPr>
      </w:pPr>
      <w:r w:rsidRPr="003F0CA7">
        <w:rPr>
          <w:b/>
          <w:bCs/>
        </w:rPr>
        <w:t>adr_var1: 0x4100e8</w:t>
      </w:r>
    </w:p>
    <w:p w14:paraId="4900B7E7" w14:textId="1548710A" w:rsidR="003F0CA7" w:rsidRPr="003F0CA7" w:rsidRDefault="003F0CA7" w:rsidP="003F0CA7">
      <w:pPr>
        <w:pStyle w:val="ListParagraph"/>
        <w:ind w:left="2160"/>
        <w:rPr>
          <w:b/>
          <w:bCs/>
        </w:rPr>
      </w:pPr>
      <w:r w:rsidRPr="003F0CA7">
        <w:rPr>
          <w:b/>
          <w:bCs/>
        </w:rPr>
        <w:t>adr_var2: 0x4100ec</w:t>
      </w:r>
    </w:p>
    <w:p w14:paraId="03EA74C2" w14:textId="3EE9223B" w:rsidR="00826B1D" w:rsidRDefault="00826B1D" w:rsidP="00850BBF">
      <w:pPr>
        <w:pStyle w:val="ListParagraph"/>
        <w:numPr>
          <w:ilvl w:val="1"/>
          <w:numId w:val="33"/>
        </w:numPr>
      </w:pPr>
      <w:r>
        <w:lastRenderedPageBreak/>
        <w:t xml:space="preserve">Use x to verify the content of these addresses and compare it with the values in </w:t>
      </w:r>
      <w:r w:rsidR="00BB2151">
        <w:t>x</w:t>
      </w:r>
      <w:r>
        <w:t xml:space="preserve">0 and </w:t>
      </w:r>
      <w:r w:rsidR="00BB2151">
        <w:t>x</w:t>
      </w:r>
      <w:r>
        <w:t>1</w:t>
      </w:r>
    </w:p>
    <w:p w14:paraId="10D314B7" w14:textId="6B66EA50" w:rsidR="00EE4FB3" w:rsidRPr="00EE4FB3" w:rsidRDefault="00EE4FB3" w:rsidP="00EE4FB3">
      <w:pPr>
        <w:pStyle w:val="ListParagraph"/>
        <w:ind w:left="2160"/>
        <w:rPr>
          <w:b/>
          <w:bCs/>
        </w:rPr>
      </w:pPr>
      <w:r w:rsidRPr="00EE4FB3">
        <w:rPr>
          <w:b/>
          <w:bCs/>
        </w:rPr>
        <w:t>They are the same values</w:t>
      </w:r>
      <w:r>
        <w:rPr>
          <w:b/>
          <w:bCs/>
        </w:rPr>
        <w:t xml:space="preserve"> (x0 = adr_var1, x1 = adr_var2)</w:t>
      </w:r>
    </w:p>
    <w:p w14:paraId="7D06AB2C" w14:textId="345111BB" w:rsidR="000236D3" w:rsidRDefault="00251131" w:rsidP="00B03D65">
      <w:pPr>
        <w:pStyle w:val="ListParagraph"/>
        <w:numPr>
          <w:ilvl w:val="1"/>
          <w:numId w:val="33"/>
        </w:numPr>
      </w:pPr>
      <w:r>
        <w:t xml:space="preserve">Use </w:t>
      </w:r>
      <w:proofErr w:type="spellStart"/>
      <w:r>
        <w:t>si</w:t>
      </w:r>
      <w:proofErr w:type="spellEnd"/>
      <w:r>
        <w:t xml:space="preserve"> </w:t>
      </w:r>
      <w:r w:rsidR="00150836">
        <w:t xml:space="preserve">and info registers command </w:t>
      </w:r>
      <w:r>
        <w:t>to analyze t</w:t>
      </w:r>
      <w:r w:rsidR="000236D3">
        <w:t xml:space="preserve">he registers results after each str and </w:t>
      </w:r>
      <w:proofErr w:type="spellStart"/>
      <w:r w:rsidR="000236D3">
        <w:t>ldr</w:t>
      </w:r>
      <w:proofErr w:type="spellEnd"/>
      <w:r w:rsidR="000236D3">
        <w:t xml:space="preserve"> instruction</w:t>
      </w:r>
      <w:r w:rsidR="00150836">
        <w:t xml:space="preserve">. </w:t>
      </w:r>
      <w:r>
        <w:t xml:space="preserve">Observe the base address register </w:t>
      </w:r>
      <w:r w:rsidR="000236D3">
        <w:t xml:space="preserve">behavior and record its value after each str and </w:t>
      </w:r>
      <w:proofErr w:type="spellStart"/>
      <w:r w:rsidR="000236D3">
        <w:t>ldr</w:t>
      </w:r>
      <w:proofErr w:type="spellEnd"/>
      <w:r w:rsidR="000236D3">
        <w:t xml:space="preserve"> instruction. Explain the results</w:t>
      </w:r>
    </w:p>
    <w:p w14:paraId="2522038F" w14:textId="29DC8D5A" w:rsidR="000331A1" w:rsidRPr="005E3C27" w:rsidRDefault="005E3C27" w:rsidP="000331A1">
      <w:pPr>
        <w:pStyle w:val="ListParagraph"/>
        <w:ind w:left="2160"/>
        <w:rPr>
          <w:b/>
          <w:bCs/>
        </w:rPr>
      </w:pPr>
      <w:r>
        <w:rPr>
          <w:b/>
          <w:bCs/>
        </w:rPr>
        <w:t>Before being loaded the values were at 0, a</w:t>
      </w:r>
      <w:r w:rsidR="000331A1" w:rsidRPr="005E3C27">
        <w:rPr>
          <w:b/>
          <w:bCs/>
        </w:rPr>
        <w:t>fter being loaded the values stayed the same over the course of the program</w:t>
      </w:r>
    </w:p>
    <w:p w14:paraId="7545B423" w14:textId="4119E1D1" w:rsidR="000236D3" w:rsidRDefault="000236D3" w:rsidP="000236D3">
      <w:pPr>
        <w:pStyle w:val="ListParagraph"/>
        <w:numPr>
          <w:ilvl w:val="0"/>
          <w:numId w:val="33"/>
        </w:numPr>
      </w:pPr>
      <w:r>
        <w:t xml:space="preserve">Attach </w:t>
      </w:r>
      <w:r w:rsidR="00150836">
        <w:t>the following screen captures:</w:t>
      </w:r>
    </w:p>
    <w:p w14:paraId="6B15DF06" w14:textId="4C74E303" w:rsidR="00150836" w:rsidRDefault="00150836" w:rsidP="00150836">
      <w:pPr>
        <w:pStyle w:val="ListParagraph"/>
        <w:numPr>
          <w:ilvl w:val="1"/>
          <w:numId w:val="33"/>
        </w:numPr>
      </w:pPr>
      <w:r>
        <w:t>Commented program</w:t>
      </w:r>
    </w:p>
    <w:p w14:paraId="3B35D3AA" w14:textId="16361DEF" w:rsidR="00AF3D6A" w:rsidRDefault="00AF3D6A" w:rsidP="00AF3D6A">
      <w:pPr>
        <w:pStyle w:val="ListParagraph"/>
        <w:ind w:left="1440"/>
      </w:pPr>
      <w:r>
        <w:rPr>
          <w:noProof/>
        </w:rPr>
        <w:drawing>
          <wp:inline distT="0" distB="0" distL="0" distR="0" wp14:anchorId="4DBEB17E" wp14:editId="4E1D74B0">
            <wp:extent cx="5934075" cy="1838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D37D" w14:textId="5EDA3E4B" w:rsidR="00150836" w:rsidRDefault="00150836" w:rsidP="00150836">
      <w:pPr>
        <w:pStyle w:val="ListParagraph"/>
        <w:numPr>
          <w:ilvl w:val="1"/>
          <w:numId w:val="33"/>
        </w:numPr>
      </w:pPr>
      <w:r>
        <w:t>Underline or highlight the base address register</w:t>
      </w:r>
    </w:p>
    <w:p w14:paraId="7594B309" w14:textId="796D9198" w:rsidR="00AF3D6A" w:rsidRPr="00AF3D6A" w:rsidRDefault="00AF3D6A" w:rsidP="00AF3D6A">
      <w:pPr>
        <w:pStyle w:val="ListParagraph"/>
        <w:ind w:left="2160"/>
        <w:rPr>
          <w:b/>
          <w:bCs/>
        </w:rPr>
      </w:pPr>
      <w:r>
        <w:rPr>
          <w:b/>
          <w:bCs/>
        </w:rPr>
        <w:t>Base address register is identified in the comments</w:t>
      </w:r>
    </w:p>
    <w:p w14:paraId="6FE7B5EA" w14:textId="352722A8" w:rsidR="00A03A45" w:rsidRDefault="00150836" w:rsidP="00A03A45">
      <w:pPr>
        <w:pStyle w:val="ListParagraph"/>
        <w:numPr>
          <w:ilvl w:val="1"/>
          <w:numId w:val="33"/>
        </w:numPr>
      </w:pPr>
      <w:r>
        <w:t xml:space="preserve">Debugger analysis that </w:t>
      </w:r>
      <w:proofErr w:type="gramStart"/>
      <w:r>
        <w:t>demo</w:t>
      </w:r>
      <w:proofErr w:type="gramEnd"/>
      <w:r>
        <w:t xml:space="preserve"> the changes of base address register</w:t>
      </w:r>
    </w:p>
    <w:p w14:paraId="39694FCA" w14:textId="510840CD" w:rsidR="00AF3D6A" w:rsidRDefault="00AF3D6A" w:rsidP="00AF3D6A">
      <w:pPr>
        <w:pStyle w:val="ListParagraph"/>
        <w:ind w:left="1440"/>
      </w:pPr>
      <w:r>
        <w:rPr>
          <w:noProof/>
        </w:rPr>
        <w:drawing>
          <wp:inline distT="0" distB="0" distL="0" distR="0" wp14:anchorId="4F328AF5" wp14:editId="51199E49">
            <wp:extent cx="4492543" cy="305752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37" cy="30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900A4" w14:textId="77777777" w:rsidR="00A03A45" w:rsidRDefault="00A03A45" w:rsidP="00A03A45"/>
    <w:p w14:paraId="65134C98" w14:textId="77777777" w:rsidR="00626077" w:rsidRDefault="00626077" w:rsidP="00A03A45">
      <w:pPr>
        <w:rPr>
          <w:b/>
        </w:rPr>
      </w:pPr>
    </w:p>
    <w:p w14:paraId="12E0DAD4" w14:textId="77777777" w:rsidR="00626077" w:rsidRDefault="00626077" w:rsidP="00A03A45">
      <w:pPr>
        <w:rPr>
          <w:b/>
        </w:rPr>
      </w:pPr>
    </w:p>
    <w:p w14:paraId="49AB4C67" w14:textId="306E4F31" w:rsidR="00A03A45" w:rsidRDefault="00A03A45" w:rsidP="00A03A45">
      <w:pPr>
        <w:rPr>
          <w:b/>
        </w:rPr>
      </w:pPr>
      <w:r w:rsidRPr="00A03A45">
        <w:rPr>
          <w:b/>
        </w:rPr>
        <w:lastRenderedPageBreak/>
        <w:t>Stack Analysis</w:t>
      </w:r>
    </w:p>
    <w:p w14:paraId="2997491B" w14:textId="77777777" w:rsidR="00A03A45" w:rsidRDefault="00A03A45" w:rsidP="00A03A45">
      <w:pPr>
        <w:rPr>
          <w:b/>
        </w:rPr>
      </w:pPr>
    </w:p>
    <w:p w14:paraId="3544F764" w14:textId="77777777" w:rsidR="00655C35" w:rsidRPr="00A03A45" w:rsidRDefault="00655C35" w:rsidP="00A03A45">
      <w:pPr>
        <w:rPr>
          <w:b/>
        </w:rPr>
      </w:pPr>
    </w:p>
    <w:p w14:paraId="62B378F1" w14:textId="77777777" w:rsidR="00655C35" w:rsidRDefault="00655C35" w:rsidP="00655C35">
      <w:pPr>
        <w:pStyle w:val="ListParagraph"/>
        <w:numPr>
          <w:ilvl w:val="0"/>
          <w:numId w:val="34"/>
        </w:numPr>
      </w:pPr>
      <w:r>
        <w:t>Create the following C code or if you already had the code copy it into raspberry pi</w:t>
      </w:r>
    </w:p>
    <w:p w14:paraId="1D833ABD" w14:textId="77777777" w:rsidR="00C464F5" w:rsidRDefault="00C464F5" w:rsidP="00C464F5"/>
    <w:p w14:paraId="4C53E40C" w14:textId="3D642DEE" w:rsidR="00C464F5" w:rsidRDefault="00C464F5" w:rsidP="00C464F5">
      <w:r>
        <w:t xml:space="preserve">          </w:t>
      </w:r>
      <w:r>
        <w:rPr>
          <w:noProof/>
          <w:lang w:val="en-CA" w:eastAsia="en-CA"/>
        </w:rPr>
        <w:drawing>
          <wp:inline distT="0" distB="0" distL="0" distR="0" wp14:anchorId="286D1A36" wp14:editId="34B60A15">
            <wp:extent cx="500062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FD98" w14:textId="77777777" w:rsidR="00C464F5" w:rsidRDefault="00C464F5" w:rsidP="00C464F5"/>
    <w:p w14:paraId="5BB3E119" w14:textId="77777777" w:rsidR="00655C35" w:rsidRDefault="00655C35" w:rsidP="00655C35">
      <w:pPr>
        <w:pStyle w:val="ListParagraph"/>
        <w:numPr>
          <w:ilvl w:val="0"/>
          <w:numId w:val="34"/>
        </w:numPr>
      </w:pPr>
      <w:r>
        <w:t xml:space="preserve">Compile it and use the debugger to analyze the stack </w:t>
      </w:r>
    </w:p>
    <w:p w14:paraId="4FA5CABE" w14:textId="31AF83C0" w:rsidR="00655C35" w:rsidRDefault="00655C35" w:rsidP="00655C35">
      <w:pPr>
        <w:pStyle w:val="ListParagraph"/>
        <w:numPr>
          <w:ilvl w:val="0"/>
          <w:numId w:val="34"/>
        </w:numPr>
      </w:pPr>
      <w:r>
        <w:t>Use the respective d</w:t>
      </w:r>
      <w:r w:rsidR="00FD317E">
        <w:t>ebugger commands to run the program</w:t>
      </w:r>
      <w:r>
        <w:t xml:space="preserve"> and provide the screen captures that demo the following</w:t>
      </w:r>
    </w:p>
    <w:p w14:paraId="4206244F" w14:textId="208D7700" w:rsidR="00655C35" w:rsidRDefault="00655C35" w:rsidP="00655C35">
      <w:pPr>
        <w:pStyle w:val="ListParagraph"/>
        <w:numPr>
          <w:ilvl w:val="1"/>
          <w:numId w:val="34"/>
        </w:numPr>
      </w:pPr>
      <w:r>
        <w:t>Prologue and epilogue of the function</w:t>
      </w:r>
      <w:r w:rsidR="00963A32">
        <w:t xml:space="preserve"> called </w:t>
      </w:r>
      <w:proofErr w:type="spellStart"/>
      <w:r w:rsidR="00963A32">
        <w:t>func</w:t>
      </w:r>
      <w:proofErr w:type="spellEnd"/>
    </w:p>
    <w:p w14:paraId="6E1B01BB" w14:textId="71B2CE5A" w:rsidR="009829E0" w:rsidRDefault="009829E0" w:rsidP="009829E0">
      <w:pPr>
        <w:pStyle w:val="ListParagraph"/>
        <w:ind w:left="1440"/>
      </w:pPr>
      <w:r>
        <w:rPr>
          <w:noProof/>
        </w:rPr>
        <w:drawing>
          <wp:inline distT="0" distB="0" distL="0" distR="0" wp14:anchorId="6C42B605" wp14:editId="71DACB36">
            <wp:extent cx="5629275" cy="3698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32" cy="37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36B9" w14:textId="7CEE730A" w:rsidR="009829E0" w:rsidRDefault="009829E0" w:rsidP="009829E0">
      <w:pPr>
        <w:pStyle w:val="ListParagraph"/>
        <w:ind w:left="1440"/>
      </w:pPr>
      <w:r>
        <w:rPr>
          <w:noProof/>
        </w:rPr>
        <w:drawing>
          <wp:inline distT="0" distB="0" distL="0" distR="0" wp14:anchorId="0A5FFC40" wp14:editId="4D9C36C8">
            <wp:extent cx="5524500" cy="447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0354" w14:textId="62C04569" w:rsidR="00963A32" w:rsidRDefault="00963A32" w:rsidP="00655C35">
      <w:pPr>
        <w:pStyle w:val="ListParagraph"/>
        <w:numPr>
          <w:ilvl w:val="1"/>
          <w:numId w:val="34"/>
        </w:numPr>
      </w:pPr>
      <w:r>
        <w:t>Info locals</w:t>
      </w:r>
    </w:p>
    <w:p w14:paraId="0533B3E0" w14:textId="079EB6DE" w:rsidR="009829E0" w:rsidRDefault="009829E0" w:rsidP="009829E0">
      <w:pPr>
        <w:pStyle w:val="ListParagraph"/>
        <w:ind w:left="1440"/>
      </w:pPr>
      <w:r>
        <w:rPr>
          <w:noProof/>
        </w:rPr>
        <w:drawing>
          <wp:inline distT="0" distB="0" distL="0" distR="0" wp14:anchorId="193FB9E7" wp14:editId="3BBE1E57">
            <wp:extent cx="3371850" cy="828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5CBE" w14:textId="6EDA0C28" w:rsidR="00655C35" w:rsidRDefault="00655C35" w:rsidP="00655C35">
      <w:pPr>
        <w:pStyle w:val="ListParagraph"/>
        <w:numPr>
          <w:ilvl w:val="1"/>
          <w:numId w:val="34"/>
        </w:numPr>
      </w:pPr>
      <w:r>
        <w:t xml:space="preserve">Function </w:t>
      </w:r>
      <w:proofErr w:type="spellStart"/>
      <w:r w:rsidR="00963A32">
        <w:t>func</w:t>
      </w:r>
      <w:proofErr w:type="spellEnd"/>
      <w:r w:rsidR="00963A32">
        <w:t xml:space="preserve"> </w:t>
      </w:r>
      <w:r>
        <w:t xml:space="preserve">parameters </w:t>
      </w:r>
    </w:p>
    <w:p w14:paraId="3E114C7F" w14:textId="14C665F2" w:rsidR="009829E0" w:rsidRDefault="009829E0" w:rsidP="009829E0">
      <w:pPr>
        <w:pStyle w:val="ListParagraph"/>
        <w:ind w:left="1440"/>
      </w:pPr>
      <w:r>
        <w:rPr>
          <w:noProof/>
        </w:rPr>
        <w:drawing>
          <wp:inline distT="0" distB="0" distL="0" distR="0" wp14:anchorId="356D7E47" wp14:editId="20FC93FF">
            <wp:extent cx="5600700" cy="542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DFAC" w14:textId="1A41B342" w:rsidR="00655C35" w:rsidRDefault="00655C35" w:rsidP="00655C35">
      <w:pPr>
        <w:pStyle w:val="ListParagraph"/>
        <w:numPr>
          <w:ilvl w:val="1"/>
          <w:numId w:val="34"/>
        </w:numPr>
      </w:pPr>
      <w:r>
        <w:t xml:space="preserve">Function </w:t>
      </w:r>
      <w:proofErr w:type="spellStart"/>
      <w:r w:rsidR="00963A32">
        <w:t>func</w:t>
      </w:r>
      <w:proofErr w:type="spellEnd"/>
      <w:r w:rsidR="00963A32">
        <w:t xml:space="preserve"> </w:t>
      </w:r>
      <w:r>
        <w:t>frame.</w:t>
      </w:r>
      <w:r w:rsidR="00963A32">
        <w:t xml:space="preserve"> Value of </w:t>
      </w:r>
      <w:proofErr w:type="spellStart"/>
      <w:r w:rsidR="00963A32">
        <w:t>sp</w:t>
      </w:r>
      <w:proofErr w:type="spellEnd"/>
      <w:r w:rsidR="00963A32">
        <w:t xml:space="preserve"> </w:t>
      </w:r>
      <w:r w:rsidR="00431D7B">
        <w:t xml:space="preserve">and link register. Is there an </w:t>
      </w:r>
      <w:proofErr w:type="spellStart"/>
      <w:r w:rsidR="00963A32" w:rsidRPr="00431D7B">
        <w:t>fp</w:t>
      </w:r>
      <w:proofErr w:type="spellEnd"/>
      <w:r w:rsidR="00FD317E" w:rsidRPr="00431D7B">
        <w:t xml:space="preserve"> (frame pointer)</w:t>
      </w:r>
      <w:r>
        <w:t xml:space="preserve"> </w:t>
      </w:r>
    </w:p>
    <w:p w14:paraId="6586A33F" w14:textId="635E748B" w:rsidR="009829E0" w:rsidRDefault="009829E0" w:rsidP="009829E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DB50EF6" wp14:editId="65FAD8DD">
            <wp:extent cx="4914900" cy="1266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6456" w14:textId="39A9E5AB" w:rsidR="00963A32" w:rsidRDefault="00963A32" w:rsidP="00655C35">
      <w:pPr>
        <w:pStyle w:val="ListParagraph"/>
        <w:numPr>
          <w:ilvl w:val="1"/>
          <w:numId w:val="34"/>
        </w:numPr>
      </w:pPr>
      <w:r>
        <w:t>Return address.</w:t>
      </w:r>
    </w:p>
    <w:p w14:paraId="45DC9D8C" w14:textId="14C1E5B3" w:rsidR="009829E0" w:rsidRDefault="009829E0" w:rsidP="009829E0">
      <w:pPr>
        <w:pStyle w:val="ListParagraph"/>
        <w:ind w:left="1440"/>
      </w:pPr>
      <w:r>
        <w:rPr>
          <w:noProof/>
        </w:rPr>
        <w:drawing>
          <wp:inline distT="0" distB="0" distL="0" distR="0" wp14:anchorId="398E447C" wp14:editId="3EA32B53">
            <wp:extent cx="2876550" cy="180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AE05" w14:textId="15F969F0" w:rsidR="00FD317E" w:rsidRDefault="00FD317E" w:rsidP="00FD317E">
      <w:pPr>
        <w:pStyle w:val="ListParagraph"/>
        <w:numPr>
          <w:ilvl w:val="0"/>
          <w:numId w:val="34"/>
        </w:numPr>
      </w:pPr>
      <w:r>
        <w:t xml:space="preserve">What is the addressing mode use by str and </w:t>
      </w:r>
      <w:proofErr w:type="spellStart"/>
      <w:r>
        <w:t>ldr</w:t>
      </w:r>
      <w:proofErr w:type="spellEnd"/>
      <w:r>
        <w:t xml:space="preserve"> </w:t>
      </w:r>
      <w:proofErr w:type="gramStart"/>
      <w:r>
        <w:t>instructions</w:t>
      </w:r>
      <w:proofErr w:type="gramEnd"/>
    </w:p>
    <w:p w14:paraId="1C61DE47" w14:textId="0B046F8A" w:rsidR="00363E61" w:rsidRPr="00363E61" w:rsidRDefault="00363E61" w:rsidP="00363E61">
      <w:pPr>
        <w:pStyle w:val="ListParagraph"/>
        <w:ind w:left="1440"/>
        <w:rPr>
          <w:b/>
          <w:bCs/>
        </w:rPr>
      </w:pPr>
      <w:r>
        <w:rPr>
          <w:b/>
          <w:bCs/>
        </w:rPr>
        <w:t>They appear to use pre-index addressing</w:t>
      </w:r>
    </w:p>
    <w:p w14:paraId="008C3503" w14:textId="3868CCF5" w:rsidR="00FD317E" w:rsidRDefault="00FD317E" w:rsidP="00FD317E">
      <w:pPr>
        <w:pStyle w:val="ListParagraph"/>
        <w:numPr>
          <w:ilvl w:val="0"/>
          <w:numId w:val="34"/>
        </w:numPr>
      </w:pPr>
      <w:r>
        <w:t>Which one is the base address register?</w:t>
      </w:r>
    </w:p>
    <w:p w14:paraId="51F386F3" w14:textId="11CAE0EA" w:rsidR="00655C35" w:rsidRPr="00363E61" w:rsidRDefault="00963A32" w:rsidP="00963A32">
      <w:pPr>
        <w:pStyle w:val="ListParagraph"/>
        <w:ind w:left="1440"/>
        <w:rPr>
          <w:b/>
          <w:bCs/>
        </w:rPr>
      </w:pPr>
      <w:r>
        <w:t xml:space="preserve"> </w:t>
      </w:r>
      <w:r w:rsidR="00363E61" w:rsidRPr="00363E61">
        <w:rPr>
          <w:b/>
          <w:bCs/>
        </w:rPr>
        <w:t xml:space="preserve">It appears to be </w:t>
      </w:r>
      <w:proofErr w:type="spellStart"/>
      <w:r w:rsidR="00363E61" w:rsidRPr="00363E61">
        <w:rPr>
          <w:b/>
          <w:bCs/>
        </w:rPr>
        <w:t>sp</w:t>
      </w:r>
      <w:proofErr w:type="spellEnd"/>
      <w:r w:rsidR="00363E61" w:rsidRPr="00363E61">
        <w:rPr>
          <w:b/>
          <w:bCs/>
        </w:rPr>
        <w:t xml:space="preserve"> (the stack pointer)</w:t>
      </w:r>
    </w:p>
    <w:sectPr w:rsidR="00655C35" w:rsidRPr="00363E61" w:rsidSect="00442AB8">
      <w:headerReference w:type="first" r:id="rId34"/>
      <w:footerReference w:type="first" r:id="rId35"/>
      <w:pgSz w:w="12240" w:h="15840" w:code="1"/>
      <w:pgMar w:top="187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A251" w14:textId="77777777" w:rsidR="00510FC2" w:rsidRDefault="00510FC2" w:rsidP="007F2B57">
      <w:r>
        <w:separator/>
      </w:r>
    </w:p>
    <w:p w14:paraId="38B7BB3E" w14:textId="77777777" w:rsidR="00510FC2" w:rsidRDefault="00510FC2" w:rsidP="007F2B57"/>
    <w:p w14:paraId="7B970DBD" w14:textId="77777777" w:rsidR="00510FC2" w:rsidRDefault="00510FC2" w:rsidP="007F2B57"/>
  </w:endnote>
  <w:endnote w:type="continuationSeparator" w:id="0">
    <w:p w14:paraId="5D80642B" w14:textId="77777777" w:rsidR="00510FC2" w:rsidRDefault="00510FC2" w:rsidP="007F2B57">
      <w:r>
        <w:continuationSeparator/>
      </w:r>
    </w:p>
    <w:p w14:paraId="218FA528" w14:textId="77777777" w:rsidR="00510FC2" w:rsidRDefault="00510FC2" w:rsidP="007F2B57"/>
    <w:p w14:paraId="1EBFB9B6" w14:textId="77777777" w:rsidR="00510FC2" w:rsidRDefault="00510FC2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modern"/>
    <w:pitch w:val="fixed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Titillium B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8F86" w14:textId="77777777" w:rsidR="000B2B9F" w:rsidRPr="0099405D" w:rsidRDefault="000B2B9F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CAC00AA" wp14:editId="0DA2334E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9D8294" id="Straight Connector 29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ocN9S7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296FDFF" wp14:editId="159ADE2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52A12E" id="Straight Connector 30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>
      <w:rPr>
        <w:rFonts w:eastAsia="Calibri"/>
        <w:b/>
        <w:bCs/>
        <w:noProof/>
        <w:color w:val="000000"/>
        <w:kern w:val="32"/>
        <w:sz w:val="20"/>
        <w:szCs w:val="20"/>
      </w:rPr>
      <w:t>5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0CB0AB20" w14:textId="77777777" w:rsidR="000B2B9F" w:rsidRPr="0099405D" w:rsidRDefault="000B2B9F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70A19AE0" w14:textId="77777777" w:rsidR="000B2B9F" w:rsidRPr="0099405D" w:rsidRDefault="000B2B9F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52BF2" w14:textId="77777777" w:rsidR="000B2B9F" w:rsidRPr="00E3669A" w:rsidRDefault="000B2B9F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E292C7B" wp14:editId="0C9C73F5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9422F" id="Straight Connector 32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CvoPkL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919287C" wp14:editId="05331CE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33" name="Straight Connector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DB04259" id="Straight Connector 3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UYvgEAAGADAAAOAAAAZHJzL2Uyb0RvYy54bWysU02PEzEMvSPxH6Lc6cy2dCm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4B7058">
      <w:rPr>
        <w:rFonts w:eastAsia="Calibri"/>
        <w:b/>
        <w:bCs/>
        <w:noProof/>
        <w:color w:val="000000"/>
        <w:kern w:val="32"/>
        <w:sz w:val="20"/>
        <w:szCs w:val="20"/>
      </w:rPr>
      <w:t>1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 xml:space="preserve">ICT: </w:t>
    </w:r>
    <w:r w:rsidRPr="00CE66B8">
      <w:rPr>
        <w:rFonts w:eastAsia="Calibri"/>
        <w:b/>
        <w:bCs/>
        <w:color w:val="000000"/>
        <w:kern w:val="32"/>
        <w:sz w:val="20"/>
        <w:szCs w:val="20"/>
      </w:rPr>
      <w:t>Computer Architecture Exploitation and Security</w:t>
    </w:r>
  </w:p>
  <w:p w14:paraId="40539A96" w14:textId="77777777" w:rsidR="000B2B9F" w:rsidRPr="00E3669A" w:rsidRDefault="000B2B9F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9B75A" w14:textId="77777777" w:rsidR="002A53C0" w:rsidRPr="0099405D" w:rsidRDefault="002A53C0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575650C" wp14:editId="53B23C4C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7C5441" id="Straight Connector 37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KH/mm66AQAAXw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C01FA0" wp14:editId="208A2C2C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3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095ECB9" id="Straight Connector 3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4B7058">
      <w:rPr>
        <w:rFonts w:eastAsia="Calibri"/>
        <w:b/>
        <w:bCs/>
        <w:noProof/>
        <w:color w:val="000000"/>
        <w:kern w:val="32"/>
        <w:sz w:val="20"/>
        <w:szCs w:val="20"/>
      </w:rPr>
      <w:t>7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19CBB045" w14:textId="6857C9D6" w:rsidR="002A53C0" w:rsidRPr="0099405D" w:rsidRDefault="00442AB8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2021</w:t>
    </w:r>
    <w:r w:rsidR="002A53C0"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3635FFDD" w14:textId="77777777" w:rsidR="002A53C0" w:rsidRPr="0099405D" w:rsidRDefault="002A53C0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F8275" w14:textId="77777777" w:rsidR="002A53C0" w:rsidRPr="00E3669A" w:rsidRDefault="002A53C0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CD14B7" wp14:editId="75A0884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4EB9A3" id="Straight Connector 4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VnrW8L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99A0F4" wp14:editId="62C08648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41" name="Straight Connector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6E13D3" id="Straight Connector 4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4B7058">
      <w:rPr>
        <w:rFonts w:eastAsia="Calibri"/>
        <w:b/>
        <w:bCs/>
        <w:noProof/>
        <w:color w:val="000000"/>
        <w:kern w:val="32"/>
        <w:sz w:val="20"/>
        <w:szCs w:val="20"/>
      </w:rPr>
      <w:t>1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 xml:space="preserve">ICT: </w:t>
    </w:r>
    <w:r w:rsidRPr="00CE66B8">
      <w:rPr>
        <w:rFonts w:eastAsia="Calibri"/>
        <w:b/>
        <w:bCs/>
        <w:color w:val="000000"/>
        <w:kern w:val="32"/>
        <w:sz w:val="20"/>
        <w:szCs w:val="20"/>
      </w:rPr>
      <w:t>Computer Architecture Exploitation and Security</w:t>
    </w:r>
  </w:p>
  <w:p w14:paraId="5B2C69FD" w14:textId="77777777" w:rsidR="002A53C0" w:rsidRPr="00E3669A" w:rsidRDefault="002A53C0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802A" w14:textId="686C71C3" w:rsidR="002A53C0" w:rsidRDefault="002A53C0" w:rsidP="00017FD6">
    <w:r>
      <w:t>© 2017, Southern Alberta Institute of Technology. All rights reserved.</w:t>
    </w:r>
  </w:p>
  <w:p w14:paraId="6B81DECE" w14:textId="232C2329" w:rsidR="002A53C0" w:rsidRDefault="002A53C0" w:rsidP="00017FD6">
    <w:r>
      <w:t>This publication and materials herein are protected by applicable intellectual property laws.</w:t>
    </w:r>
  </w:p>
  <w:p w14:paraId="65B9C7A0" w14:textId="130561B0" w:rsidR="002A53C0" w:rsidRDefault="002A53C0" w:rsidP="00017FD6">
    <w:r>
      <w:t>Unauthorized reproduction and distribution of this publication in whole or part is prohibited.</w:t>
    </w:r>
  </w:p>
  <w:p w14:paraId="6F4DB428" w14:textId="77777777" w:rsidR="002A53C0" w:rsidRDefault="002A53C0" w:rsidP="00017FD6"/>
  <w:p w14:paraId="508159DB" w14:textId="5B791053" w:rsidR="002A53C0" w:rsidRDefault="002A53C0" w:rsidP="00017FD6">
    <w:r>
      <w:t>For more information, contact:</w:t>
    </w:r>
  </w:p>
  <w:p w14:paraId="0D60F3E3" w14:textId="56AB9BBB" w:rsidR="002A53C0" w:rsidRDefault="002A53C0" w:rsidP="00017FD6">
    <w:r>
      <w:t>Director, Centre for Instructional Technology and Development</w:t>
    </w:r>
  </w:p>
  <w:p w14:paraId="4E741738" w14:textId="6D12960E" w:rsidR="002A53C0" w:rsidRDefault="002A53C0" w:rsidP="00017FD6">
    <w:r>
      <w:t>Southern Alberta Institute of Technology</w:t>
    </w:r>
  </w:p>
  <w:p w14:paraId="10822D5A" w14:textId="73CAE1C3" w:rsidR="002A53C0" w:rsidRDefault="002A53C0" w:rsidP="00017FD6">
    <w:r>
      <w:t>1301 16 Ave. N.W., Calgary, AB T2M 0L4</w:t>
    </w:r>
  </w:p>
  <w:p w14:paraId="7D139869" w14:textId="77777777" w:rsidR="002A53C0" w:rsidRDefault="002A53C0" w:rsidP="00017FD6"/>
  <w:p w14:paraId="4943EC27" w14:textId="77777777" w:rsidR="002A53C0" w:rsidRPr="0088153E" w:rsidRDefault="002A53C0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DCAFF" w14:textId="77777777" w:rsidR="00510FC2" w:rsidRDefault="00510FC2" w:rsidP="007F2B57">
      <w:r>
        <w:separator/>
      </w:r>
    </w:p>
    <w:p w14:paraId="73515FF7" w14:textId="77777777" w:rsidR="00510FC2" w:rsidRDefault="00510FC2" w:rsidP="007F2B57"/>
    <w:p w14:paraId="13DB83F0" w14:textId="77777777" w:rsidR="00510FC2" w:rsidRDefault="00510FC2" w:rsidP="007F2B57"/>
  </w:footnote>
  <w:footnote w:type="continuationSeparator" w:id="0">
    <w:p w14:paraId="1C2345C6" w14:textId="77777777" w:rsidR="00510FC2" w:rsidRDefault="00510FC2" w:rsidP="007F2B57">
      <w:r>
        <w:continuationSeparator/>
      </w:r>
    </w:p>
    <w:p w14:paraId="1038780D" w14:textId="77777777" w:rsidR="00510FC2" w:rsidRDefault="00510FC2" w:rsidP="007F2B57"/>
    <w:p w14:paraId="61624A43" w14:textId="77777777" w:rsidR="00510FC2" w:rsidRDefault="00510FC2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A4357" w14:textId="77777777" w:rsidR="000B2B9F" w:rsidRPr="0088153E" w:rsidRDefault="000B2B9F" w:rsidP="0088153E">
    <w:pPr>
      <w:pStyle w:val="Header"/>
    </w:pPr>
    <w:r w:rsidRPr="0088153E">
      <w:rPr>
        <w:noProof/>
        <w:lang w:val="en-CA" w:eastAsia="en-CA"/>
      </w:rPr>
      <w:drawing>
        <wp:anchor distT="0" distB="0" distL="114300" distR="114300" simplePos="0" relativeHeight="251685888" behindDoc="1" locked="0" layoutInCell="1" allowOverlap="1" wp14:anchorId="55809F44" wp14:editId="426AD6E9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7C36F01" wp14:editId="3F864258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1E8D9C" id="Straight Connector 2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51811" w14:textId="77777777" w:rsidR="000B2B9F" w:rsidRPr="00EF5C89" w:rsidRDefault="000B2B9F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83840" behindDoc="1" locked="0" layoutInCell="1" allowOverlap="1" wp14:anchorId="71485E32" wp14:editId="0052859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8DB10F8" wp14:editId="0726FF9F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1" name="Straight Connecto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D5EA46" id="Straight Connector 3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FmklP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AD930" w14:textId="77777777" w:rsidR="002A53C0" w:rsidRPr="0088153E" w:rsidRDefault="002A53C0" w:rsidP="0088153E">
    <w:pPr>
      <w:pStyle w:val="Header"/>
    </w:pPr>
    <w:r w:rsidRPr="0088153E">
      <w:rPr>
        <w:noProof/>
        <w:lang w:val="en-CA" w:eastAsia="en-CA"/>
      </w:rPr>
      <w:drawing>
        <wp:anchor distT="0" distB="0" distL="114300" distR="114300" simplePos="0" relativeHeight="251676672" behindDoc="1" locked="0" layoutInCell="1" allowOverlap="1" wp14:anchorId="401A4F71" wp14:editId="4C66810F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3720294" wp14:editId="17D9B159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20708C" id="Straight Connector 3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" strokecolor="#005eb8" strokeweight="2.2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413F" w14:textId="77777777" w:rsidR="002A53C0" w:rsidRPr="00EF5C89" w:rsidRDefault="002A53C0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74624" behindDoc="1" locked="0" layoutInCell="1" allowOverlap="1" wp14:anchorId="6FCD4EF3" wp14:editId="325ABE9C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4F23BD" wp14:editId="1D1AE4ED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AAF880" id="Straight Connector 3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" strokecolor="#005eb8" strokeweight="2.25pt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13C6" w14:textId="77777777" w:rsidR="002A53C0" w:rsidRPr="00EF5C89" w:rsidRDefault="002A53C0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8213D9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75023D"/>
    <w:multiLevelType w:val="hybridMultilevel"/>
    <w:tmpl w:val="268E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E2C92"/>
    <w:multiLevelType w:val="hybridMultilevel"/>
    <w:tmpl w:val="A5261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12C3A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 w15:restartNumberingAfterBreak="0">
    <w:nsid w:val="1EC511C1"/>
    <w:multiLevelType w:val="hybridMultilevel"/>
    <w:tmpl w:val="BFACDD88"/>
    <w:lvl w:ilvl="0" w:tplc="D99AA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CE0689"/>
    <w:multiLevelType w:val="hybridMultilevel"/>
    <w:tmpl w:val="60700FEE"/>
    <w:lvl w:ilvl="0" w:tplc="E63E9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D45D9"/>
    <w:multiLevelType w:val="hybridMultilevel"/>
    <w:tmpl w:val="C9DEEE10"/>
    <w:lvl w:ilvl="0" w:tplc="6A84D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8201CC"/>
    <w:multiLevelType w:val="hybridMultilevel"/>
    <w:tmpl w:val="24EA9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2705A"/>
    <w:multiLevelType w:val="hybridMultilevel"/>
    <w:tmpl w:val="4AE802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F94208E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2575B"/>
    <w:multiLevelType w:val="hybridMultilevel"/>
    <w:tmpl w:val="C2CC99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D4885"/>
    <w:multiLevelType w:val="hybridMultilevel"/>
    <w:tmpl w:val="FF48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8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E5064"/>
    <w:multiLevelType w:val="hybridMultilevel"/>
    <w:tmpl w:val="AE60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A6A5B"/>
    <w:multiLevelType w:val="multilevel"/>
    <w:tmpl w:val="FBBE49E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2" w15:restartNumberingAfterBreak="0">
    <w:nsid w:val="7A850B18"/>
    <w:multiLevelType w:val="hybridMultilevel"/>
    <w:tmpl w:val="C15673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1"/>
  </w:num>
  <w:num w:numId="3">
    <w:abstractNumId w:val="12"/>
  </w:num>
  <w:num w:numId="4">
    <w:abstractNumId w:val="2"/>
  </w:num>
  <w:num w:numId="5">
    <w:abstractNumId w:val="23"/>
  </w:num>
  <w:num w:numId="6">
    <w:abstractNumId w:val="4"/>
  </w:num>
  <w:num w:numId="7">
    <w:abstractNumId w:val="28"/>
  </w:num>
  <w:num w:numId="8">
    <w:abstractNumId w:val="29"/>
  </w:num>
  <w:num w:numId="9">
    <w:abstractNumId w:val="8"/>
  </w:num>
  <w:num w:numId="10">
    <w:abstractNumId w:val="17"/>
  </w:num>
  <w:num w:numId="11">
    <w:abstractNumId w:val="20"/>
  </w:num>
  <w:num w:numId="12">
    <w:abstractNumId w:val="19"/>
  </w:num>
  <w:num w:numId="13">
    <w:abstractNumId w:val="22"/>
  </w:num>
  <w:num w:numId="14">
    <w:abstractNumId w:val="3"/>
  </w:num>
  <w:num w:numId="15">
    <w:abstractNumId w:val="33"/>
  </w:num>
  <w:num w:numId="16">
    <w:abstractNumId w:val="5"/>
  </w:num>
  <w:num w:numId="17">
    <w:abstractNumId w:val="25"/>
  </w:num>
  <w:num w:numId="18">
    <w:abstractNumId w:val="0"/>
  </w:num>
  <w:num w:numId="19">
    <w:abstractNumId w:val="1"/>
  </w:num>
  <w:num w:numId="20">
    <w:abstractNumId w:val="24"/>
  </w:num>
  <w:num w:numId="21">
    <w:abstractNumId w:val="11"/>
  </w:num>
  <w:num w:numId="22">
    <w:abstractNumId w:val="27"/>
  </w:num>
  <w:num w:numId="23">
    <w:abstractNumId w:val="16"/>
  </w:num>
  <w:num w:numId="24">
    <w:abstractNumId w:val="31"/>
  </w:num>
  <w:num w:numId="25">
    <w:abstractNumId w:val="6"/>
  </w:num>
  <w:num w:numId="26">
    <w:abstractNumId w:val="30"/>
  </w:num>
  <w:num w:numId="27">
    <w:abstractNumId w:val="13"/>
  </w:num>
  <w:num w:numId="28">
    <w:abstractNumId w:val="7"/>
  </w:num>
  <w:num w:numId="29">
    <w:abstractNumId w:val="18"/>
  </w:num>
  <w:num w:numId="30">
    <w:abstractNumId w:val="15"/>
  </w:num>
  <w:num w:numId="31">
    <w:abstractNumId w:val="14"/>
  </w:num>
  <w:num w:numId="32">
    <w:abstractNumId w:val="9"/>
  </w:num>
  <w:num w:numId="33">
    <w:abstractNumId w:val="10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05F66"/>
    <w:rsid w:val="00011D38"/>
    <w:rsid w:val="00014855"/>
    <w:rsid w:val="00017FD6"/>
    <w:rsid w:val="000236D3"/>
    <w:rsid w:val="000269DB"/>
    <w:rsid w:val="000321FB"/>
    <w:rsid w:val="00032989"/>
    <w:rsid w:val="000331A1"/>
    <w:rsid w:val="0003496C"/>
    <w:rsid w:val="000362BD"/>
    <w:rsid w:val="00036F15"/>
    <w:rsid w:val="000405CD"/>
    <w:rsid w:val="00041B5E"/>
    <w:rsid w:val="0004384D"/>
    <w:rsid w:val="000439CA"/>
    <w:rsid w:val="00044EFA"/>
    <w:rsid w:val="00047483"/>
    <w:rsid w:val="00051FFF"/>
    <w:rsid w:val="00052E0E"/>
    <w:rsid w:val="0005300F"/>
    <w:rsid w:val="0005317F"/>
    <w:rsid w:val="000537E5"/>
    <w:rsid w:val="00053992"/>
    <w:rsid w:val="000554E3"/>
    <w:rsid w:val="000579BB"/>
    <w:rsid w:val="0006420A"/>
    <w:rsid w:val="0009096F"/>
    <w:rsid w:val="00090ACB"/>
    <w:rsid w:val="00094FFE"/>
    <w:rsid w:val="00095D68"/>
    <w:rsid w:val="000B1235"/>
    <w:rsid w:val="000B2B9F"/>
    <w:rsid w:val="000D5A67"/>
    <w:rsid w:val="000D6CD4"/>
    <w:rsid w:val="000E5E61"/>
    <w:rsid w:val="001022DC"/>
    <w:rsid w:val="0010432B"/>
    <w:rsid w:val="00105257"/>
    <w:rsid w:val="0010711D"/>
    <w:rsid w:val="00117156"/>
    <w:rsid w:val="00130604"/>
    <w:rsid w:val="001328B2"/>
    <w:rsid w:val="00144E22"/>
    <w:rsid w:val="00150836"/>
    <w:rsid w:val="001513C8"/>
    <w:rsid w:val="00151EC3"/>
    <w:rsid w:val="001547CE"/>
    <w:rsid w:val="0016421B"/>
    <w:rsid w:val="00167108"/>
    <w:rsid w:val="0018213C"/>
    <w:rsid w:val="001A0A50"/>
    <w:rsid w:val="001A1022"/>
    <w:rsid w:val="001A7B2E"/>
    <w:rsid w:val="001B0A05"/>
    <w:rsid w:val="001B1FC2"/>
    <w:rsid w:val="001B2261"/>
    <w:rsid w:val="001B7819"/>
    <w:rsid w:val="001C38F4"/>
    <w:rsid w:val="001C39D4"/>
    <w:rsid w:val="001C77AE"/>
    <w:rsid w:val="001D15CE"/>
    <w:rsid w:val="001D2A72"/>
    <w:rsid w:val="001D399F"/>
    <w:rsid w:val="001E2684"/>
    <w:rsid w:val="001E53ED"/>
    <w:rsid w:val="001E692B"/>
    <w:rsid w:val="001F336C"/>
    <w:rsid w:val="001F5C5E"/>
    <w:rsid w:val="00230863"/>
    <w:rsid w:val="002310A5"/>
    <w:rsid w:val="00232A27"/>
    <w:rsid w:val="00235887"/>
    <w:rsid w:val="0024006F"/>
    <w:rsid w:val="00240641"/>
    <w:rsid w:val="00240EA8"/>
    <w:rsid w:val="00242511"/>
    <w:rsid w:val="00250647"/>
    <w:rsid w:val="00251131"/>
    <w:rsid w:val="00253EC4"/>
    <w:rsid w:val="00260415"/>
    <w:rsid w:val="00263AC4"/>
    <w:rsid w:val="00264C10"/>
    <w:rsid w:val="00270624"/>
    <w:rsid w:val="00276B8F"/>
    <w:rsid w:val="002A244D"/>
    <w:rsid w:val="002A53C0"/>
    <w:rsid w:val="002B1FC5"/>
    <w:rsid w:val="002B7B8B"/>
    <w:rsid w:val="002C6414"/>
    <w:rsid w:val="002D23C0"/>
    <w:rsid w:val="002D316C"/>
    <w:rsid w:val="002E0357"/>
    <w:rsid w:val="002E35FD"/>
    <w:rsid w:val="002E4A6E"/>
    <w:rsid w:val="002F3569"/>
    <w:rsid w:val="00311CEF"/>
    <w:rsid w:val="00311F98"/>
    <w:rsid w:val="003152BC"/>
    <w:rsid w:val="003262E1"/>
    <w:rsid w:val="00337BAE"/>
    <w:rsid w:val="00342C34"/>
    <w:rsid w:val="00350155"/>
    <w:rsid w:val="00350648"/>
    <w:rsid w:val="00353478"/>
    <w:rsid w:val="00353BC1"/>
    <w:rsid w:val="00357496"/>
    <w:rsid w:val="00363E61"/>
    <w:rsid w:val="00373D1D"/>
    <w:rsid w:val="003866E9"/>
    <w:rsid w:val="00393D87"/>
    <w:rsid w:val="003F0CA7"/>
    <w:rsid w:val="003F12CC"/>
    <w:rsid w:val="003F1384"/>
    <w:rsid w:val="003F3614"/>
    <w:rsid w:val="00412481"/>
    <w:rsid w:val="004148B7"/>
    <w:rsid w:val="004160E0"/>
    <w:rsid w:val="00416793"/>
    <w:rsid w:val="0042014E"/>
    <w:rsid w:val="00426F5E"/>
    <w:rsid w:val="00431D7B"/>
    <w:rsid w:val="00433B33"/>
    <w:rsid w:val="00442AB8"/>
    <w:rsid w:val="00442EE8"/>
    <w:rsid w:val="004503C5"/>
    <w:rsid w:val="004540D0"/>
    <w:rsid w:val="004555CF"/>
    <w:rsid w:val="00457729"/>
    <w:rsid w:val="00464AA9"/>
    <w:rsid w:val="00475522"/>
    <w:rsid w:val="004938BD"/>
    <w:rsid w:val="004974D2"/>
    <w:rsid w:val="004A4B7A"/>
    <w:rsid w:val="004A51BA"/>
    <w:rsid w:val="004A5416"/>
    <w:rsid w:val="004B31AF"/>
    <w:rsid w:val="004B37EB"/>
    <w:rsid w:val="004B3928"/>
    <w:rsid w:val="004B7058"/>
    <w:rsid w:val="004C46F7"/>
    <w:rsid w:val="004C4C4D"/>
    <w:rsid w:val="004C51D1"/>
    <w:rsid w:val="004C6B67"/>
    <w:rsid w:val="004E2235"/>
    <w:rsid w:val="004E2371"/>
    <w:rsid w:val="0050120A"/>
    <w:rsid w:val="00501CD1"/>
    <w:rsid w:val="00501F87"/>
    <w:rsid w:val="00510FC2"/>
    <w:rsid w:val="00512D26"/>
    <w:rsid w:val="0052007E"/>
    <w:rsid w:val="00550E40"/>
    <w:rsid w:val="00551EE2"/>
    <w:rsid w:val="00552E1E"/>
    <w:rsid w:val="00566DA9"/>
    <w:rsid w:val="005678D9"/>
    <w:rsid w:val="00584CFE"/>
    <w:rsid w:val="00590F16"/>
    <w:rsid w:val="00595E89"/>
    <w:rsid w:val="005A139A"/>
    <w:rsid w:val="005A13EA"/>
    <w:rsid w:val="005A25B4"/>
    <w:rsid w:val="005A4CF1"/>
    <w:rsid w:val="005B2B6A"/>
    <w:rsid w:val="005B3C29"/>
    <w:rsid w:val="005E3C27"/>
    <w:rsid w:val="00606C2E"/>
    <w:rsid w:val="00606D8E"/>
    <w:rsid w:val="006075E7"/>
    <w:rsid w:val="00610AD0"/>
    <w:rsid w:val="006148DC"/>
    <w:rsid w:val="00626077"/>
    <w:rsid w:val="00636AED"/>
    <w:rsid w:val="00642125"/>
    <w:rsid w:val="00644444"/>
    <w:rsid w:val="006471EB"/>
    <w:rsid w:val="00655C35"/>
    <w:rsid w:val="00656C5F"/>
    <w:rsid w:val="00657374"/>
    <w:rsid w:val="00666EA3"/>
    <w:rsid w:val="0066732D"/>
    <w:rsid w:val="006740A1"/>
    <w:rsid w:val="006A182D"/>
    <w:rsid w:val="006A1CDF"/>
    <w:rsid w:val="006A6D5A"/>
    <w:rsid w:val="006B251C"/>
    <w:rsid w:val="006C16DE"/>
    <w:rsid w:val="006E1F8D"/>
    <w:rsid w:val="00702911"/>
    <w:rsid w:val="00705471"/>
    <w:rsid w:val="00707D62"/>
    <w:rsid w:val="00721E4D"/>
    <w:rsid w:val="00736FFC"/>
    <w:rsid w:val="00757189"/>
    <w:rsid w:val="00776A1B"/>
    <w:rsid w:val="0078266A"/>
    <w:rsid w:val="0078639D"/>
    <w:rsid w:val="00786DB1"/>
    <w:rsid w:val="007971F1"/>
    <w:rsid w:val="007A5107"/>
    <w:rsid w:val="007A57D4"/>
    <w:rsid w:val="007B6BA5"/>
    <w:rsid w:val="007C12F5"/>
    <w:rsid w:val="007D01AD"/>
    <w:rsid w:val="007D131C"/>
    <w:rsid w:val="007E22DB"/>
    <w:rsid w:val="007E4110"/>
    <w:rsid w:val="007E5769"/>
    <w:rsid w:val="007E65CD"/>
    <w:rsid w:val="007E6DFE"/>
    <w:rsid w:val="007F2B57"/>
    <w:rsid w:val="007F2D65"/>
    <w:rsid w:val="008022C1"/>
    <w:rsid w:val="00812F17"/>
    <w:rsid w:val="00814CE3"/>
    <w:rsid w:val="00826B1D"/>
    <w:rsid w:val="0083252A"/>
    <w:rsid w:val="008334C1"/>
    <w:rsid w:val="00835E23"/>
    <w:rsid w:val="008411EE"/>
    <w:rsid w:val="0084589D"/>
    <w:rsid w:val="00850BBF"/>
    <w:rsid w:val="0088153E"/>
    <w:rsid w:val="00883A47"/>
    <w:rsid w:val="008853E9"/>
    <w:rsid w:val="00895D90"/>
    <w:rsid w:val="00895F95"/>
    <w:rsid w:val="00897B0B"/>
    <w:rsid w:val="00897B43"/>
    <w:rsid w:val="008A1EC8"/>
    <w:rsid w:val="008A4D22"/>
    <w:rsid w:val="008A5E9E"/>
    <w:rsid w:val="008B2EBF"/>
    <w:rsid w:val="008B573D"/>
    <w:rsid w:val="008B5F02"/>
    <w:rsid w:val="008B6EED"/>
    <w:rsid w:val="008B7CD9"/>
    <w:rsid w:val="008C2999"/>
    <w:rsid w:val="008C2E88"/>
    <w:rsid w:val="008D12B4"/>
    <w:rsid w:val="008D2B18"/>
    <w:rsid w:val="008E1613"/>
    <w:rsid w:val="008E316C"/>
    <w:rsid w:val="008E7053"/>
    <w:rsid w:val="00900BDB"/>
    <w:rsid w:val="0090658D"/>
    <w:rsid w:val="00907614"/>
    <w:rsid w:val="0091586A"/>
    <w:rsid w:val="009213A0"/>
    <w:rsid w:val="00926A68"/>
    <w:rsid w:val="00927427"/>
    <w:rsid w:val="00935B3E"/>
    <w:rsid w:val="00943E45"/>
    <w:rsid w:val="009539CD"/>
    <w:rsid w:val="00955C37"/>
    <w:rsid w:val="00956AFF"/>
    <w:rsid w:val="00963A32"/>
    <w:rsid w:val="00970B47"/>
    <w:rsid w:val="009744B7"/>
    <w:rsid w:val="009800C8"/>
    <w:rsid w:val="009822AC"/>
    <w:rsid w:val="009829E0"/>
    <w:rsid w:val="009845DF"/>
    <w:rsid w:val="00986699"/>
    <w:rsid w:val="0099405D"/>
    <w:rsid w:val="009A2A34"/>
    <w:rsid w:val="009A32BC"/>
    <w:rsid w:val="009A557C"/>
    <w:rsid w:val="009C1F3C"/>
    <w:rsid w:val="009C77F7"/>
    <w:rsid w:val="009D7523"/>
    <w:rsid w:val="009E311F"/>
    <w:rsid w:val="009F6C19"/>
    <w:rsid w:val="00A03A45"/>
    <w:rsid w:val="00A048FF"/>
    <w:rsid w:val="00A07387"/>
    <w:rsid w:val="00A213D6"/>
    <w:rsid w:val="00A300E3"/>
    <w:rsid w:val="00A3383B"/>
    <w:rsid w:val="00A45EC3"/>
    <w:rsid w:val="00A45FB0"/>
    <w:rsid w:val="00A504CA"/>
    <w:rsid w:val="00A5077E"/>
    <w:rsid w:val="00A62F73"/>
    <w:rsid w:val="00A70299"/>
    <w:rsid w:val="00A74DD2"/>
    <w:rsid w:val="00A86C79"/>
    <w:rsid w:val="00A93D7B"/>
    <w:rsid w:val="00A97D39"/>
    <w:rsid w:val="00AA3847"/>
    <w:rsid w:val="00AB152B"/>
    <w:rsid w:val="00AC0083"/>
    <w:rsid w:val="00AC12B2"/>
    <w:rsid w:val="00AD3443"/>
    <w:rsid w:val="00AD5084"/>
    <w:rsid w:val="00AF3D6A"/>
    <w:rsid w:val="00B072B9"/>
    <w:rsid w:val="00B074E1"/>
    <w:rsid w:val="00B22F03"/>
    <w:rsid w:val="00B317F4"/>
    <w:rsid w:val="00B4401E"/>
    <w:rsid w:val="00B50963"/>
    <w:rsid w:val="00B53BF5"/>
    <w:rsid w:val="00B81A87"/>
    <w:rsid w:val="00B849C2"/>
    <w:rsid w:val="00B97B1D"/>
    <w:rsid w:val="00BA292E"/>
    <w:rsid w:val="00BA2F86"/>
    <w:rsid w:val="00BA4726"/>
    <w:rsid w:val="00BB2151"/>
    <w:rsid w:val="00BB3F7A"/>
    <w:rsid w:val="00BC625A"/>
    <w:rsid w:val="00BD4E5E"/>
    <w:rsid w:val="00BE4CF4"/>
    <w:rsid w:val="00BF0259"/>
    <w:rsid w:val="00BF377E"/>
    <w:rsid w:val="00C01287"/>
    <w:rsid w:val="00C04854"/>
    <w:rsid w:val="00C05E3C"/>
    <w:rsid w:val="00C10994"/>
    <w:rsid w:val="00C10B87"/>
    <w:rsid w:val="00C11008"/>
    <w:rsid w:val="00C14D3E"/>
    <w:rsid w:val="00C1535E"/>
    <w:rsid w:val="00C24CD4"/>
    <w:rsid w:val="00C2542E"/>
    <w:rsid w:val="00C25E6B"/>
    <w:rsid w:val="00C318B1"/>
    <w:rsid w:val="00C43AB3"/>
    <w:rsid w:val="00C464F5"/>
    <w:rsid w:val="00C468F8"/>
    <w:rsid w:val="00C51F78"/>
    <w:rsid w:val="00C52086"/>
    <w:rsid w:val="00C55C49"/>
    <w:rsid w:val="00C577BB"/>
    <w:rsid w:val="00C72591"/>
    <w:rsid w:val="00C91BB9"/>
    <w:rsid w:val="00C964E5"/>
    <w:rsid w:val="00CA62B7"/>
    <w:rsid w:val="00CB0178"/>
    <w:rsid w:val="00CC07C0"/>
    <w:rsid w:val="00CC08CE"/>
    <w:rsid w:val="00CC0FE8"/>
    <w:rsid w:val="00CC55E1"/>
    <w:rsid w:val="00CD0B58"/>
    <w:rsid w:val="00CD0BF9"/>
    <w:rsid w:val="00CD4A53"/>
    <w:rsid w:val="00CE1711"/>
    <w:rsid w:val="00CE6287"/>
    <w:rsid w:val="00CE66B8"/>
    <w:rsid w:val="00CF2281"/>
    <w:rsid w:val="00CF76BE"/>
    <w:rsid w:val="00CF7FB5"/>
    <w:rsid w:val="00D248CE"/>
    <w:rsid w:val="00D250AC"/>
    <w:rsid w:val="00D26144"/>
    <w:rsid w:val="00D35DAC"/>
    <w:rsid w:val="00D362DC"/>
    <w:rsid w:val="00D53D3A"/>
    <w:rsid w:val="00D60049"/>
    <w:rsid w:val="00D601EB"/>
    <w:rsid w:val="00D6505F"/>
    <w:rsid w:val="00D664EC"/>
    <w:rsid w:val="00D67285"/>
    <w:rsid w:val="00D74B2C"/>
    <w:rsid w:val="00D812AA"/>
    <w:rsid w:val="00DB0871"/>
    <w:rsid w:val="00DB23A1"/>
    <w:rsid w:val="00DB25B2"/>
    <w:rsid w:val="00DC1539"/>
    <w:rsid w:val="00DC3BFD"/>
    <w:rsid w:val="00DC55FB"/>
    <w:rsid w:val="00DC7B81"/>
    <w:rsid w:val="00DD612B"/>
    <w:rsid w:val="00DE4B75"/>
    <w:rsid w:val="00DF5051"/>
    <w:rsid w:val="00E00E9B"/>
    <w:rsid w:val="00E026F5"/>
    <w:rsid w:val="00E02798"/>
    <w:rsid w:val="00E070CA"/>
    <w:rsid w:val="00E0749B"/>
    <w:rsid w:val="00E14B2B"/>
    <w:rsid w:val="00E21BED"/>
    <w:rsid w:val="00E22232"/>
    <w:rsid w:val="00E22447"/>
    <w:rsid w:val="00E22B02"/>
    <w:rsid w:val="00E302B1"/>
    <w:rsid w:val="00E31D4B"/>
    <w:rsid w:val="00E3669A"/>
    <w:rsid w:val="00E41093"/>
    <w:rsid w:val="00E44A57"/>
    <w:rsid w:val="00E45F6E"/>
    <w:rsid w:val="00E528C4"/>
    <w:rsid w:val="00E5353D"/>
    <w:rsid w:val="00E548FA"/>
    <w:rsid w:val="00E552DA"/>
    <w:rsid w:val="00E56E10"/>
    <w:rsid w:val="00E64327"/>
    <w:rsid w:val="00E7012B"/>
    <w:rsid w:val="00E9158D"/>
    <w:rsid w:val="00EA0ED5"/>
    <w:rsid w:val="00EA359C"/>
    <w:rsid w:val="00EA5E49"/>
    <w:rsid w:val="00EB176F"/>
    <w:rsid w:val="00EC5E6E"/>
    <w:rsid w:val="00ED3282"/>
    <w:rsid w:val="00EE4FB3"/>
    <w:rsid w:val="00EF20E9"/>
    <w:rsid w:val="00EF2314"/>
    <w:rsid w:val="00EF2EBA"/>
    <w:rsid w:val="00EF5C89"/>
    <w:rsid w:val="00F00C37"/>
    <w:rsid w:val="00F03265"/>
    <w:rsid w:val="00F0551D"/>
    <w:rsid w:val="00F116E0"/>
    <w:rsid w:val="00F216F2"/>
    <w:rsid w:val="00F33A84"/>
    <w:rsid w:val="00F33B45"/>
    <w:rsid w:val="00F3612C"/>
    <w:rsid w:val="00F449E7"/>
    <w:rsid w:val="00F475A9"/>
    <w:rsid w:val="00F62EC0"/>
    <w:rsid w:val="00F66AFE"/>
    <w:rsid w:val="00F81AC3"/>
    <w:rsid w:val="00F84035"/>
    <w:rsid w:val="00F8588C"/>
    <w:rsid w:val="00F87290"/>
    <w:rsid w:val="00F9581F"/>
    <w:rsid w:val="00F95AEC"/>
    <w:rsid w:val="00F970BA"/>
    <w:rsid w:val="00FB3417"/>
    <w:rsid w:val="00FB3D74"/>
    <w:rsid w:val="00FC1CFE"/>
    <w:rsid w:val="00FC6E91"/>
    <w:rsid w:val="00FD12FB"/>
    <w:rsid w:val="00FD317E"/>
    <w:rsid w:val="00FF2185"/>
    <w:rsid w:val="00FF4A18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48106A49-85B1-4B7F-A5CE-BE2EC7B2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character" w:customStyle="1" w:styleId="ListLabel46">
    <w:name w:val="ListLabel 46"/>
    <w:qFormat/>
    <w:rsid w:val="00260415"/>
    <w:rPr>
      <w:rFonts w:cs="OpenSymbol"/>
    </w:rPr>
  </w:style>
  <w:style w:type="table" w:styleId="GridTable1Light">
    <w:name w:val="Grid Table 1 Light"/>
    <w:basedOn w:val="TableNormal"/>
    <w:uiPriority w:val="99"/>
    <w:rsid w:val="002B7B8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66E9"/>
    <w:rPr>
      <w:color w:val="605E5C"/>
      <w:shd w:val="clear" w:color="auto" w:fill="E1DFDD"/>
    </w:rPr>
  </w:style>
  <w:style w:type="paragraph" w:customStyle="1" w:styleId="WW-BodyText2">
    <w:name w:val="WW-Body Text 2"/>
    <w:basedOn w:val="Normal"/>
    <w:rsid w:val="000B2B9F"/>
    <w:pPr>
      <w:suppressAutoHyphens/>
      <w:spacing w:line="240" w:lineRule="auto"/>
    </w:pPr>
    <w:rPr>
      <w:rFonts w:ascii="Times New Roman" w:hAnsi="Times New Roman" w:cs="Times New Roman"/>
      <w:i/>
      <w:i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82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developer.arm.com/documentation/ddi0487/latest" TargetMode="External"/><Relationship Id="rId26" Type="http://schemas.openxmlformats.org/officeDocument/2006/relationships/image" Target="media/image10.png"/><Relationship Id="rId21" Type="http://schemas.openxmlformats.org/officeDocument/2006/relationships/image" Target="media/image5.png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developer.arm.com/documentation/dui0204/j/writing-arm-assembly-language?l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5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22BAB-ED1C-479C-9D9C-58BF97704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442</TotalTime>
  <Pages>14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coleton sanheim</cp:lastModifiedBy>
  <cp:revision>21</cp:revision>
  <cp:lastPrinted>2016-05-26T19:36:00Z</cp:lastPrinted>
  <dcterms:created xsi:type="dcterms:W3CDTF">2021-04-16T17:24:00Z</dcterms:created>
  <dcterms:modified xsi:type="dcterms:W3CDTF">2021-08-13T01:28:00Z</dcterms:modified>
</cp:coreProperties>
</file>