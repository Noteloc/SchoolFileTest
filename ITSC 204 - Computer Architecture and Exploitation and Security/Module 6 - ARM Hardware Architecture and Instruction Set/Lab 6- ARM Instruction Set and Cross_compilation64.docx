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3296" behindDoc="1" locked="0" layoutInCell="1" allowOverlap="1" wp14:anchorId="0CF05866" wp14:editId="7B39D5CE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B6F95E" wp14:editId="74CC2F8D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A53C0" w:rsidRPr="00090ACB" w:rsidRDefault="002A53C0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60A50E8F" w:rsidR="002A53C0" w:rsidRPr="00CE66B8" w:rsidRDefault="002A53C0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ARM</w:t>
                                </w:r>
                                <w:r w:rsidRPr="00005F66">
                                  <w:rPr>
                                    <w:rFonts w:ascii="Titillium Bd" w:hAnsi="Titillium Bd"/>
                                    <w:sz w:val="96"/>
                                  </w:rPr>
                                  <w:t xml:space="preserve"> 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Instr</w:t>
                                </w:r>
                                <w:r w:rsidR="00E54045">
                                  <w:rPr>
                                    <w:rFonts w:ascii="Titillium Bd" w:hAnsi="Titillium Bd"/>
                                    <w:sz w:val="96"/>
                                  </w:rPr>
                                  <w:t>uction Set and Cross-C</w:t>
                                </w:r>
                                <w:r w:rsidR="00114D57">
                                  <w:rPr>
                                    <w:rFonts w:ascii="Titillium Bd" w:hAnsi="Titillium Bd"/>
                                    <w:sz w:val="96"/>
                                  </w:rPr>
                                  <w:t>ompilation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6C002445" w:rsidR="002A53C0" w:rsidRPr="00A45EC3" w:rsidRDefault="002A53C0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E66B8">
                                  <w:rPr>
                                    <w:rFonts w:ascii="Titillium Bd" w:hAnsi="Titillium Bd"/>
                                  </w:rPr>
                                  <w:t>Computer Architecture Exploitation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A53C0" w:rsidRPr="008B6EED" w:rsidRDefault="002A53C0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3632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2A53C0" w:rsidRPr="00090ACB" w:rsidRDefault="002A53C0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60A50E8F" w:rsidR="002A53C0" w:rsidRPr="00CE66B8" w:rsidRDefault="002A53C0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The </w:t>
                          </w:r>
                          <w:r>
                            <w:rPr>
                              <w:rFonts w:ascii="Titillium Bd" w:hAnsi="Titillium Bd"/>
                              <w:sz w:val="96"/>
                            </w:rPr>
                            <w:t>ARM</w:t>
                          </w:r>
                          <w:r w:rsidRPr="00005F66">
                            <w:rPr>
                              <w:rFonts w:ascii="Titillium Bd" w:hAnsi="Titillium Bd"/>
                              <w:sz w:val="96"/>
                            </w:rPr>
                            <w:t xml:space="preserve"> 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Instr</w:t>
                          </w:r>
                          <w:r w:rsidR="00E54045">
                            <w:rPr>
                              <w:rFonts w:ascii="Titillium Bd" w:hAnsi="Titillium Bd"/>
                              <w:sz w:val="96"/>
                            </w:rPr>
                            <w:t>uction Set and Cross-C</w:t>
                          </w:r>
                          <w:r w:rsidR="00114D57">
                            <w:rPr>
                              <w:rFonts w:ascii="Titillium Bd" w:hAnsi="Titillium Bd"/>
                              <w:sz w:val="96"/>
                            </w:rPr>
                            <w:t>ompilation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6C002445" w:rsidR="002A53C0" w:rsidRPr="00A45EC3" w:rsidRDefault="002A53C0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E66B8">
                            <w:rPr>
                              <w:rFonts w:ascii="Titillium Bd" w:hAnsi="Titillium Bd"/>
                            </w:rPr>
                            <w:t>Computer Architecture Exploitation and Security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2A53C0" w:rsidRPr="008B6EED" w:rsidRDefault="002A53C0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404206DC" w14:textId="182DF5B0" w:rsidR="000E5E61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37293837" w:history="1">
            <w:r w:rsidR="000E5E61" w:rsidRPr="000917C1">
              <w:rPr>
                <w:rStyle w:val="Hyperlink"/>
              </w:rPr>
              <w:t>Objectives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_Toc37293837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400E0A1A" w14:textId="4E4266B1" w:rsidR="000E5E61" w:rsidRDefault="003922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8" w:history="1">
            <w:r w:rsidR="000E5E61" w:rsidRPr="000917C1">
              <w:rPr>
                <w:rStyle w:val="Hyperlink"/>
              </w:rPr>
              <w:t>Background Reading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_Toc37293838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75A65BA9" w14:textId="75C6C786" w:rsidR="000E5E61" w:rsidRDefault="003922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39" w:history="1">
            <w:r w:rsidR="000E5E61" w:rsidRPr="000917C1">
              <w:rPr>
                <w:rStyle w:val="Hyperlink"/>
              </w:rPr>
              <w:t>Important Information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_Toc37293839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2</w:t>
            </w:r>
            <w:r w:rsidR="000E5E61">
              <w:rPr>
                <w:webHidden/>
              </w:rPr>
              <w:fldChar w:fldCharType="end"/>
            </w:r>
          </w:hyperlink>
        </w:p>
        <w:p w14:paraId="0A1768E5" w14:textId="0F52B3D5" w:rsidR="000E5E61" w:rsidRDefault="003922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0" w:history="1">
            <w:r w:rsidR="000E5E61" w:rsidRPr="000917C1">
              <w:rPr>
                <w:rStyle w:val="Hyperlink"/>
              </w:rPr>
              <w:t>Introduction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_Toc37293840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3F1FCE77" w14:textId="3201BB77" w:rsidR="000E5E61" w:rsidRDefault="003922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1" w:history="1">
            <w:r w:rsidR="000E5E61" w:rsidRPr="000917C1">
              <w:rPr>
                <w:rStyle w:val="Hyperlink"/>
              </w:rPr>
              <w:t>Problem 1</w:t>
            </w:r>
            <w:r w:rsidR="000E5E61">
              <w:rPr>
                <w:webHidden/>
              </w:rPr>
              <w:tab/>
            </w:r>
            <w:r w:rsidR="000E5E61">
              <w:rPr>
                <w:webHidden/>
              </w:rPr>
              <w:fldChar w:fldCharType="begin"/>
            </w:r>
            <w:r w:rsidR="000E5E61">
              <w:rPr>
                <w:webHidden/>
              </w:rPr>
              <w:instrText xml:space="preserve"> PAGEREF _Toc37293841 \h </w:instrText>
            </w:r>
            <w:r w:rsidR="000E5E61">
              <w:rPr>
                <w:webHidden/>
              </w:rPr>
            </w:r>
            <w:r w:rsidR="000E5E61">
              <w:rPr>
                <w:webHidden/>
              </w:rPr>
              <w:fldChar w:fldCharType="separate"/>
            </w:r>
            <w:r w:rsidR="000E5E61">
              <w:rPr>
                <w:webHidden/>
              </w:rPr>
              <w:t>3</w:t>
            </w:r>
            <w:r w:rsidR="000E5E61">
              <w:rPr>
                <w:webHidden/>
              </w:rPr>
              <w:fldChar w:fldCharType="end"/>
            </w:r>
          </w:hyperlink>
        </w:p>
        <w:p w14:paraId="42408AB0" w14:textId="074433C0" w:rsidR="000E5E61" w:rsidRDefault="00392291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37293842" w:history="1">
            <w:r w:rsidR="000E5E61" w:rsidRPr="000917C1">
              <w:rPr>
                <w:rStyle w:val="Hyperlink"/>
              </w:rPr>
              <w:t>Problem 2</w:t>
            </w:r>
            <w:r w:rsidR="000E5E61">
              <w:rPr>
                <w:webHidden/>
              </w:rPr>
              <w:tab/>
            </w:r>
            <w:r w:rsidR="00B52043">
              <w:rPr>
                <w:webHidden/>
              </w:rPr>
              <w:t>5</w:t>
            </w:r>
          </w:hyperlink>
        </w:p>
        <w:p w14:paraId="6F93916A" w14:textId="7E73EC6D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718855A7" w14:textId="77777777" w:rsidR="009800C8" w:rsidRDefault="009800C8" w:rsidP="009800C8"/>
    <w:p w14:paraId="222816CE" w14:textId="77777777" w:rsidR="00C072CF" w:rsidRPr="003C3AB0" w:rsidRDefault="00C072CF" w:rsidP="00C072CF">
      <w:pPr>
        <w:rPr>
          <w:b/>
          <w:bCs/>
          <w:i/>
          <w:iCs/>
        </w:rPr>
      </w:pPr>
      <w:r>
        <w:t>L</w:t>
      </w:r>
      <w:r w:rsidRPr="003C3AB0">
        <w:rPr>
          <w:i/>
          <w:iCs/>
        </w:rPr>
        <w:t xml:space="preserve">abs must be submitted by the due date for full credit. </w:t>
      </w:r>
      <w:r>
        <w:rPr>
          <w:i/>
          <w:iCs/>
        </w:rPr>
        <w:t>After due date l</w:t>
      </w:r>
      <w:r w:rsidRPr="003C3AB0">
        <w:rPr>
          <w:i/>
          <w:iCs/>
        </w:rPr>
        <w:t xml:space="preserve">ate submissions will be accepted for a period of one week (seven days) </w:t>
      </w:r>
      <w:r>
        <w:rPr>
          <w:i/>
          <w:iCs/>
        </w:rPr>
        <w:t xml:space="preserve">and the grade will be </w:t>
      </w:r>
      <w:r w:rsidRPr="003C3AB0">
        <w:rPr>
          <w:i/>
          <w:iCs/>
        </w:rPr>
        <w:t xml:space="preserve">reduced by </w:t>
      </w:r>
      <w:r>
        <w:rPr>
          <w:i/>
          <w:iCs/>
        </w:rPr>
        <w:t xml:space="preserve">ten  percent (10%) per day after due day. </w:t>
      </w:r>
      <w:r w:rsidRPr="003C3AB0">
        <w:rPr>
          <w:b/>
          <w:bCs/>
          <w:i/>
          <w:iCs/>
        </w:rPr>
        <w:t>Assignments that are submitted more than seven days late</w:t>
      </w:r>
      <w:r>
        <w:rPr>
          <w:b/>
          <w:bCs/>
          <w:i/>
          <w:iCs/>
        </w:rPr>
        <w:t xml:space="preserve"> will receive a grade of zero (0</w:t>
      </w:r>
      <w:r w:rsidRPr="003C3AB0">
        <w:rPr>
          <w:b/>
          <w:bCs/>
          <w:i/>
          <w:iCs/>
        </w:rPr>
        <w:t xml:space="preserve">). </w:t>
      </w:r>
    </w:p>
    <w:p w14:paraId="76FF994D" w14:textId="77777777" w:rsidR="00C072CF" w:rsidRDefault="00C072CF" w:rsidP="00C072CF">
      <w:pPr>
        <w:pStyle w:val="WW-BodyText2"/>
        <w:rPr>
          <w:sz w:val="24"/>
          <w:szCs w:val="24"/>
        </w:rPr>
      </w:pPr>
    </w:p>
    <w:p w14:paraId="46A90F37" w14:textId="77777777" w:rsidR="00C072CF" w:rsidRDefault="00C072CF" w:rsidP="00C072CF">
      <w:r w:rsidRPr="003C3AB0">
        <w:t>I certify that the work submitted in this assignment is my own and that it has not been taken in whole or in part from any other source. I understand that the penalty for plagiarism will include a grade of zero (0) for this assignment plus disciplinary action in accordance with SAIT policies.</w:t>
      </w:r>
    </w:p>
    <w:p w14:paraId="5EB98EB7" w14:textId="77777777" w:rsidR="00C072CF" w:rsidRDefault="00C072CF" w:rsidP="00C072CF">
      <w:pPr>
        <w:rPr>
          <w:b/>
        </w:rPr>
      </w:pPr>
    </w:p>
    <w:p w14:paraId="0FA4E53D" w14:textId="77777777" w:rsidR="00C072CF" w:rsidRPr="009F6C19" w:rsidRDefault="00C072CF" w:rsidP="00C072CF"/>
    <w:p w14:paraId="43FB1812" w14:textId="77777777" w:rsidR="00C072CF" w:rsidRPr="002B2CF9" w:rsidRDefault="00C072CF" w:rsidP="00C072CF">
      <w:r w:rsidRPr="00431CF1">
        <w:rPr>
          <w:b/>
        </w:rPr>
        <w:t>EVALUATION</w:t>
      </w:r>
      <w:r>
        <w:t>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68"/>
        <w:gridCol w:w="810"/>
        <w:gridCol w:w="810"/>
      </w:tblGrid>
      <w:tr w:rsidR="00C072CF" w:rsidRPr="002B2CF9" w14:paraId="240D3EC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12D74C40" w14:textId="307AF4FD" w:rsidR="00C072CF" w:rsidRPr="002B2CF9" w:rsidRDefault="00C072CF" w:rsidP="001E32D8">
            <w:r>
              <w:t>ARM Instruction Set</w:t>
            </w:r>
          </w:p>
        </w:tc>
        <w:tc>
          <w:tcPr>
            <w:tcW w:w="810" w:type="dxa"/>
            <w:tcBorders>
              <w:left w:val="nil"/>
            </w:tcBorders>
          </w:tcPr>
          <w:p w14:paraId="6894E154" w14:textId="1B2E2474" w:rsidR="00C072CF" w:rsidRPr="002B2CF9" w:rsidRDefault="00C072CF" w:rsidP="00C072CF">
            <w:r>
              <w:t xml:space="preserve"> 23</w:t>
            </w:r>
          </w:p>
        </w:tc>
        <w:tc>
          <w:tcPr>
            <w:tcW w:w="810" w:type="dxa"/>
            <w:tcBorders>
              <w:left w:val="nil"/>
            </w:tcBorders>
          </w:tcPr>
          <w:p w14:paraId="3295488E" w14:textId="77777777" w:rsidR="00C072CF" w:rsidRPr="002B2CF9" w:rsidRDefault="00C072CF" w:rsidP="001E32D8"/>
        </w:tc>
      </w:tr>
      <w:tr w:rsidR="00C072CF" w:rsidRPr="002B2CF9" w14:paraId="56A0A54A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2B2E7EA3" w14:textId="3CF0B485" w:rsidR="00C072CF" w:rsidRPr="002B2CF9" w:rsidRDefault="00C072CF" w:rsidP="001E32D8">
            <w:r>
              <w:t>Cross-Compilation</w:t>
            </w:r>
          </w:p>
        </w:tc>
        <w:tc>
          <w:tcPr>
            <w:tcW w:w="810" w:type="dxa"/>
            <w:tcBorders>
              <w:left w:val="nil"/>
            </w:tcBorders>
          </w:tcPr>
          <w:p w14:paraId="31BCEFFC" w14:textId="77777777" w:rsidR="00C072CF" w:rsidRPr="002B2CF9" w:rsidRDefault="00C072CF" w:rsidP="001E32D8">
            <w: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</w:tcPr>
          <w:p w14:paraId="384F55F0" w14:textId="77777777" w:rsidR="00C072CF" w:rsidRPr="002B2CF9" w:rsidRDefault="00C072CF" w:rsidP="001E32D8"/>
        </w:tc>
      </w:tr>
      <w:tr w:rsidR="00C072CF" w:rsidRPr="002B2CF9" w14:paraId="45051693" w14:textId="77777777" w:rsidTr="001E32D8">
        <w:tc>
          <w:tcPr>
            <w:tcW w:w="7668" w:type="dxa"/>
            <w:tcBorders>
              <w:right w:val="single" w:sz="4" w:space="0" w:color="auto"/>
            </w:tcBorders>
          </w:tcPr>
          <w:p w14:paraId="5737102A" w14:textId="77777777" w:rsidR="00C072CF" w:rsidRPr="002B2CF9" w:rsidRDefault="00C072CF" w:rsidP="001E32D8">
            <w:r>
              <w:t>TOTAL</w:t>
            </w:r>
            <w:r w:rsidRPr="002B2CF9">
              <w:t xml:space="preserve">  MARK</w:t>
            </w:r>
          </w:p>
        </w:tc>
        <w:tc>
          <w:tcPr>
            <w:tcW w:w="810" w:type="dxa"/>
            <w:tcBorders>
              <w:left w:val="nil"/>
            </w:tcBorders>
          </w:tcPr>
          <w:p w14:paraId="76740C66" w14:textId="589C1B34" w:rsidR="00C072CF" w:rsidRPr="002B2CF9" w:rsidRDefault="00C072CF" w:rsidP="00C072CF">
            <w:r>
              <w:t xml:space="preserve"> 33</w:t>
            </w:r>
          </w:p>
        </w:tc>
        <w:tc>
          <w:tcPr>
            <w:tcW w:w="810" w:type="dxa"/>
            <w:tcBorders>
              <w:left w:val="nil"/>
            </w:tcBorders>
          </w:tcPr>
          <w:p w14:paraId="5D0C8988" w14:textId="77777777" w:rsidR="00C072CF" w:rsidRPr="002B2CF9" w:rsidRDefault="00C072CF" w:rsidP="001E32D8"/>
        </w:tc>
      </w:tr>
    </w:tbl>
    <w:p w14:paraId="78424A44" w14:textId="77777777" w:rsidR="00C072CF" w:rsidRDefault="00C072CF" w:rsidP="009800C8">
      <w:pPr>
        <w:sectPr w:rsidR="00C072CF" w:rsidSect="00501CD1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620" w:left="1440" w:header="720" w:footer="720" w:gutter="0"/>
          <w:pgNumType w:start="1"/>
          <w:cols w:space="720"/>
          <w:titlePg/>
          <w:docGrid w:linePitch="360"/>
        </w:sectPr>
      </w:pPr>
    </w:p>
    <w:p w14:paraId="3F9CD74B" w14:textId="77777777" w:rsidR="00C1535E" w:rsidRPr="00A70299" w:rsidRDefault="00C1535E" w:rsidP="00C1535E">
      <w:pPr>
        <w:pStyle w:val="CourseName"/>
      </w:pPr>
      <w:r w:rsidRPr="00CE66B8">
        <w:lastRenderedPageBreak/>
        <w:t>Computer Architecture Exploitation and Security</w:t>
      </w:r>
    </w:p>
    <w:p w14:paraId="41318AED" w14:textId="556AAE44" w:rsidR="00117156" w:rsidRPr="00A70299" w:rsidRDefault="00005F66" w:rsidP="00707D62">
      <w:pPr>
        <w:pStyle w:val="LabTitle"/>
      </w:pPr>
      <w:r w:rsidRPr="00005F66">
        <w:t xml:space="preserve">The </w:t>
      </w:r>
      <w:r w:rsidR="00721E4D">
        <w:t>ARM</w:t>
      </w:r>
      <w:r w:rsidRPr="00005F66">
        <w:t xml:space="preserve"> </w:t>
      </w:r>
      <w:r w:rsidR="0016103B">
        <w:t>Instruction Set and Cross-Compilation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37293837"/>
      <w:r>
        <w:t>Objectives</w:t>
      </w:r>
      <w:bookmarkEnd w:id="0"/>
    </w:p>
    <w:p w14:paraId="4E3BE8E6" w14:textId="43057A01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A2F86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B9D4EC2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registers.</w:t>
      </w:r>
    </w:p>
    <w:p w14:paraId="7CE33460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Explain ALU functionality.</w:t>
      </w:r>
    </w:p>
    <w:p w14:paraId="61BD8977" w14:textId="77777777" w:rsidR="00721E4D" w:rsidRDefault="00721E4D" w:rsidP="00721E4D">
      <w:pPr>
        <w:pStyle w:val="ListParagraph"/>
        <w:numPr>
          <w:ilvl w:val="0"/>
          <w:numId w:val="4"/>
        </w:numPr>
      </w:pPr>
      <w:r>
        <w:t>Describe processor control registers.</w:t>
      </w:r>
    </w:p>
    <w:p w14:paraId="3F4F8F32" w14:textId="11B99FD6" w:rsidR="00721E4D" w:rsidRDefault="00114D57" w:rsidP="00721E4D">
      <w:pPr>
        <w:pStyle w:val="ListParagraph"/>
        <w:numPr>
          <w:ilvl w:val="0"/>
          <w:numId w:val="4"/>
        </w:numPr>
      </w:pPr>
      <w:r>
        <w:t>Cross-compilation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37293838"/>
      <w:r>
        <w:t>Background Reading</w:t>
      </w:r>
      <w:bookmarkEnd w:id="1"/>
    </w:p>
    <w:p w14:paraId="61ED1A71" w14:textId="7F9C364F" w:rsidR="00114D57" w:rsidRDefault="00114D57" w:rsidP="00114D57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ARM Instruction Reference</w:t>
      </w:r>
    </w:p>
    <w:p w14:paraId="510AD7CF" w14:textId="77777777" w:rsidR="00114D57" w:rsidRPr="00114D57" w:rsidRDefault="00392291" w:rsidP="00114D57">
      <w:pPr>
        <w:pStyle w:val="ListParagraph"/>
        <w:numPr>
          <w:ilvl w:val="0"/>
          <w:numId w:val="26"/>
        </w:numPr>
        <w:rPr>
          <w:lang w:val="en-CA"/>
        </w:rPr>
      </w:pPr>
      <w:hyperlink r:id="rId19" w:history="1">
        <w:r w:rsidR="00114D57" w:rsidRPr="00114D57">
          <w:rPr>
            <w:rStyle w:val="Hyperlink"/>
            <w:lang w:val="en-CA"/>
          </w:rPr>
          <w:t>https://</w:t>
        </w:r>
      </w:hyperlink>
      <w:hyperlink r:id="rId20" w:history="1">
        <w:r w:rsidR="00114D57" w:rsidRPr="00114D57">
          <w:rPr>
            <w:rStyle w:val="Hyperlink"/>
            <w:lang w:val="en-CA"/>
          </w:rPr>
          <w:t>developer.arm.com/documentation/dui0068/b/arm-instruction-reference</w:t>
        </w:r>
      </w:hyperlink>
    </w:p>
    <w:p w14:paraId="49731590" w14:textId="5F0F088E" w:rsidR="00114D57" w:rsidRPr="00C1535E" w:rsidRDefault="00114D57" w:rsidP="00114D57">
      <w:r>
        <w:t>.</w:t>
      </w:r>
    </w:p>
    <w:p w14:paraId="0DFF40A6" w14:textId="26DC7C65" w:rsidR="00AD3443" w:rsidRPr="002B7B8B" w:rsidRDefault="00AD3443" w:rsidP="00E302B1">
      <w:pPr>
        <w:pStyle w:val="ListParagraph"/>
        <w:spacing w:after="240" w:line="240" w:lineRule="auto"/>
        <w:ind w:left="360"/>
        <w:contextualSpacing w:val="0"/>
      </w:pPr>
      <w:r>
        <w:br w:type="page"/>
      </w:r>
    </w:p>
    <w:p w14:paraId="5E6261F9" w14:textId="6E33E079" w:rsidR="009539CD" w:rsidRDefault="009539CD" w:rsidP="007D131C">
      <w:pPr>
        <w:pStyle w:val="Heading1"/>
        <w:spacing w:before="360"/>
      </w:pPr>
      <w:bookmarkStart w:id="2" w:name="_Toc37293841"/>
      <w:r>
        <w:lastRenderedPageBreak/>
        <w:t>P</w:t>
      </w:r>
      <w:r w:rsidR="00AD3443">
        <w:t>roblem 1</w:t>
      </w:r>
      <w:bookmarkEnd w:id="2"/>
      <w:r w:rsidR="00B52043">
        <w:t xml:space="preserve">                                                                         __23</w:t>
      </w:r>
    </w:p>
    <w:p w14:paraId="03EA5AE4" w14:textId="4F8A4733" w:rsidR="003F52F0" w:rsidRDefault="003F52F0" w:rsidP="00721E4D">
      <w:r>
        <w:t xml:space="preserve">Use the following arm instructions to perform the respective calculations and based on the results complete the tables. </w:t>
      </w:r>
      <w:r w:rsidR="0082349B">
        <w:t>Reference for Conditional Execution- CPSR</w:t>
      </w:r>
      <w:r>
        <w:t xml:space="preserve">   </w:t>
      </w:r>
      <w:hyperlink r:id="rId21" w:history="1">
        <w:r w:rsidR="00EC3165" w:rsidRPr="00085D46">
          <w:rPr>
            <w:rStyle w:val="Hyperlink"/>
          </w:rPr>
          <w:t>https://developer.arm.com/documentation/den0024/a/The-A64-instruction-set/Data-processing-instructions/Conditional-instructions</w:t>
        </w:r>
      </w:hyperlink>
    </w:p>
    <w:p w14:paraId="218E4B41" w14:textId="6AE9B39C" w:rsidR="009B3487" w:rsidRDefault="009B3487" w:rsidP="00721E4D"/>
    <w:p w14:paraId="229C4DF3" w14:textId="43FAB439" w:rsidR="009B3487" w:rsidRPr="00EC3165" w:rsidRDefault="009B3487" w:rsidP="00721E4D">
      <w:pPr>
        <w:rPr>
          <w:b/>
          <w:sz w:val="24"/>
        </w:rPr>
      </w:pPr>
      <w:r w:rsidRPr="00EC3165">
        <w:rPr>
          <w:b/>
          <w:sz w:val="24"/>
        </w:rPr>
        <w:t xml:space="preserve">Take a moment to consider what </w:t>
      </w:r>
      <w:r w:rsidR="00EC3165">
        <w:rPr>
          <w:b/>
          <w:sz w:val="24"/>
        </w:rPr>
        <w:t xml:space="preserve">would be </w:t>
      </w:r>
      <w:r w:rsidRPr="00EC3165">
        <w:rPr>
          <w:b/>
          <w:sz w:val="24"/>
        </w:rPr>
        <w:t>the easiest approach to solve the questions</w:t>
      </w:r>
      <w:r w:rsidR="00EC3165">
        <w:rPr>
          <w:b/>
          <w:sz w:val="24"/>
        </w:rPr>
        <w:t xml:space="preserve"> below</w:t>
      </w:r>
      <w:r w:rsidRPr="00EC3165">
        <w:rPr>
          <w:b/>
          <w:sz w:val="24"/>
        </w:rPr>
        <w:t>:</w:t>
      </w:r>
    </w:p>
    <w:p w14:paraId="45E35BE2" w14:textId="2B0D4991" w:rsidR="009B3487" w:rsidRDefault="00EC3165" w:rsidP="00721E4D">
      <w:r w:rsidRPr="00EC3165">
        <w:rPr>
          <w:b/>
        </w:rPr>
        <w:t>Hint:</w:t>
      </w:r>
      <w:r>
        <w:t xml:space="preserve"> </w:t>
      </w:r>
      <w:r w:rsidR="009B3487">
        <w:t>Assembly code template:</w:t>
      </w:r>
    </w:p>
    <w:p w14:paraId="3E0FFBE6" w14:textId="0FCFE286" w:rsidR="009B3487" w:rsidRDefault="009B3487" w:rsidP="00721E4D"/>
    <w:p w14:paraId="4DF0EB92" w14:textId="089CFD89" w:rsidR="009B3487" w:rsidRDefault="002E6D68" w:rsidP="00721E4D">
      <w:r w:rsidRPr="002E6D68">
        <w:rPr>
          <w:noProof/>
        </w:rPr>
        <w:drawing>
          <wp:inline distT="0" distB="0" distL="0" distR="0" wp14:anchorId="09B731BC" wp14:editId="53FBBF47">
            <wp:extent cx="3817951" cy="17832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3B7B" w14:textId="77777777" w:rsidR="002C6E35" w:rsidRDefault="002C6E35" w:rsidP="00C84ACF">
      <w:pPr>
        <w:pStyle w:val="BodyText"/>
        <w:rPr>
          <w:rFonts w:ascii="Courier New" w:hAnsi="Courier New"/>
          <w:b/>
          <w:bCs/>
          <w:sz w:val="28"/>
        </w:rPr>
      </w:pPr>
    </w:p>
    <w:p w14:paraId="73B29DAF" w14:textId="45FA5254" w:rsidR="00721E4D" w:rsidRPr="003F52F0" w:rsidRDefault="00721E4D" w:rsidP="00C84ACF">
      <w:pPr>
        <w:pStyle w:val="BodyText"/>
        <w:rPr>
          <w:rFonts w:ascii="Courier New" w:hAnsi="Courier New"/>
          <w:b/>
          <w:bCs/>
          <w:sz w:val="28"/>
        </w:rPr>
      </w:pPr>
      <w:r w:rsidRPr="003F52F0">
        <w:rPr>
          <w:rFonts w:ascii="Courier New" w:hAnsi="Courier New"/>
          <w:b/>
          <w:bCs/>
          <w:sz w:val="28"/>
        </w:rPr>
        <w:t>add</w:t>
      </w:r>
      <w:r w:rsidR="00C468F8" w:rsidRPr="003F52F0">
        <w:rPr>
          <w:rFonts w:ascii="Courier New" w:hAnsi="Courier New"/>
          <w:b/>
          <w:bCs/>
          <w:sz w:val="28"/>
        </w:rPr>
        <w:t>s</w:t>
      </w:r>
      <w:r w:rsidRPr="003F52F0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4FC4CAF9" w14:textId="77777777" w:rsidTr="00721E4D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65842A1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300DE4D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735CF235" w14:textId="77777777" w:rsidR="00721E4D" w:rsidRPr="00721E4D" w:rsidRDefault="00721E4D" w:rsidP="00721E4D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721E4D" w14:paraId="668AC73D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AB85B4" w14:textId="25245D86" w:rsidR="00721E4D" w:rsidRDefault="0073499E" w:rsidP="002A53C0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51CAA" w14:textId="693E0A20" w:rsidR="00721E4D" w:rsidRDefault="00721E4D" w:rsidP="002A53C0">
            <w:pPr>
              <w:pStyle w:val="TableContents"/>
            </w:pPr>
            <w:r>
              <w:t>0x</w:t>
            </w:r>
            <w:r w:rsidR="009B3487">
              <w:t>2</w:t>
            </w:r>
            <w:r>
              <w:t>2</w:t>
            </w:r>
            <w:r w:rsidR="009B3487">
              <w:t>1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996A2B" w14:textId="77777777" w:rsidR="00721E4D" w:rsidRDefault="00721E4D" w:rsidP="002A53C0">
            <w:pPr>
              <w:pStyle w:val="TableContents"/>
            </w:pPr>
          </w:p>
        </w:tc>
      </w:tr>
      <w:tr w:rsidR="00721E4D" w14:paraId="03F07227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A6445" w14:textId="1AD9A7BE" w:rsidR="00721E4D" w:rsidRDefault="0073499E" w:rsidP="002A53C0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5A799" w14:textId="118B51E0" w:rsidR="00721E4D" w:rsidRDefault="00721E4D" w:rsidP="002A53C0">
            <w:pPr>
              <w:pStyle w:val="TableContents"/>
            </w:pPr>
            <w:r>
              <w:t>0x</w:t>
            </w:r>
            <w:r w:rsidR="009B3487">
              <w:t>0</w:t>
            </w:r>
            <w:r>
              <w:t>2</w:t>
            </w:r>
            <w:r w:rsidR="009B3487">
              <w:t>5</w:t>
            </w:r>
            <w:r>
              <w:t>45678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B6E3A" w14:textId="77777777" w:rsidR="00721E4D" w:rsidRDefault="00721E4D" w:rsidP="002A53C0">
            <w:pPr>
              <w:pStyle w:val="TableContents"/>
            </w:pPr>
          </w:p>
        </w:tc>
      </w:tr>
      <w:tr w:rsidR="00721E4D" w14:paraId="6B65903A" w14:textId="77777777" w:rsidTr="00721E4D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57F5CB" w14:textId="35D6D136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N,Z,C,V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7D4C5A" w14:textId="590710BA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71034" w14:textId="77777777" w:rsidR="00721E4D" w:rsidRDefault="00721E4D" w:rsidP="002A53C0">
            <w:pPr>
              <w:pStyle w:val="TableContents"/>
            </w:pPr>
          </w:p>
        </w:tc>
      </w:tr>
    </w:tbl>
    <w:p w14:paraId="1DD55133" w14:textId="77777777" w:rsidR="00C84ACF" w:rsidRDefault="00C84ACF" w:rsidP="00721E4D">
      <w:pPr>
        <w:pStyle w:val="BodyText"/>
        <w:rPr>
          <w:rFonts w:ascii="Courier New" w:hAnsi="Courier New"/>
          <w:bCs/>
        </w:rPr>
      </w:pPr>
    </w:p>
    <w:p w14:paraId="20ACA6AD" w14:textId="76F0F6F5" w:rsidR="00721E4D" w:rsidRPr="00C84ACF" w:rsidRDefault="00721E4D" w:rsidP="00721E4D">
      <w:pPr>
        <w:pStyle w:val="BodyText"/>
        <w:rPr>
          <w:rFonts w:ascii="Courier New" w:hAnsi="Courier New"/>
          <w:b/>
          <w:bCs/>
          <w:sz w:val="28"/>
        </w:rPr>
      </w:pPr>
      <w:r w:rsidRPr="00C84ACF">
        <w:rPr>
          <w:rFonts w:ascii="Courier New" w:hAnsi="Courier New"/>
          <w:b/>
          <w:bCs/>
          <w:sz w:val="28"/>
        </w:rPr>
        <w:t>sub</w:t>
      </w:r>
      <w:r w:rsidR="00BD4E5E" w:rsidRPr="00C84ACF">
        <w:rPr>
          <w:rFonts w:ascii="Courier New" w:hAnsi="Courier New"/>
          <w:b/>
          <w:bCs/>
          <w:sz w:val="28"/>
        </w:rPr>
        <w:t>s</w:t>
      </w:r>
      <w:r w:rsidRPr="00C84ACF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721E4D" w14:paraId="6AC4B251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A82F0F3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2C62534D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3226D37" w14:textId="77777777" w:rsidR="00721E4D" w:rsidRPr="00721E4D" w:rsidRDefault="00721E4D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DDFB8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9B761" w14:textId="062C0B67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FCB193" w14:textId="75486473" w:rsidR="009B3487" w:rsidRDefault="009B3487" w:rsidP="009B3487">
            <w:pPr>
              <w:pStyle w:val="TableContents"/>
            </w:pPr>
            <w:r>
              <w:t>0x23456788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503C1" w14:textId="77777777" w:rsidR="009B3487" w:rsidRDefault="009B3487" w:rsidP="009B3487">
            <w:pPr>
              <w:pStyle w:val="TableContents"/>
            </w:pPr>
          </w:p>
        </w:tc>
      </w:tr>
      <w:tr w:rsidR="009B3487" w14:paraId="5A7F6CA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7199F" w14:textId="2F9929F3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6ECFB7" w14:textId="148C2E17" w:rsidR="009B3487" w:rsidRDefault="009B3487" w:rsidP="009B3487">
            <w:pPr>
              <w:pStyle w:val="TableContents"/>
            </w:pPr>
            <w:r>
              <w:t>0x23456789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2368FD" w14:textId="77777777" w:rsidR="009B3487" w:rsidRDefault="009B3487" w:rsidP="009B3487">
            <w:pPr>
              <w:pStyle w:val="TableContents"/>
            </w:pPr>
          </w:p>
        </w:tc>
      </w:tr>
      <w:tr w:rsidR="00721E4D" w14:paraId="6CF284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82C17" w14:textId="340F8930" w:rsidR="00721E4D" w:rsidRDefault="00721E4D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05E00" w14:textId="769610C9" w:rsidR="00721E4D" w:rsidRDefault="00721E4D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62F234" w14:textId="77777777" w:rsidR="00721E4D" w:rsidRDefault="00721E4D" w:rsidP="002A53C0">
            <w:pPr>
              <w:pStyle w:val="TableContents"/>
            </w:pPr>
          </w:p>
        </w:tc>
      </w:tr>
    </w:tbl>
    <w:p w14:paraId="64B0880C" w14:textId="5670222F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26DC4B81" w14:textId="1344079A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3E45DD0" w14:textId="5AEFB73F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3955DF0D" w14:textId="77777777" w:rsidR="00EA1AB3" w:rsidRDefault="00EA1AB3" w:rsidP="004C51D1">
      <w:pPr>
        <w:pStyle w:val="BodyText"/>
        <w:rPr>
          <w:rFonts w:ascii="Courier New" w:hAnsi="Courier New"/>
          <w:bCs/>
        </w:rPr>
      </w:pPr>
    </w:p>
    <w:p w14:paraId="1FD8E148" w14:textId="56390E33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and</w:t>
      </w:r>
      <w:r w:rsidR="00BD4E5E" w:rsidRPr="00C84ACF">
        <w:rPr>
          <w:rFonts w:ascii="Courier New" w:hAnsi="Courier New"/>
          <w:b/>
          <w:bCs/>
          <w:sz w:val="28"/>
        </w:rPr>
        <w:t>s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3049078D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E47430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EE31C0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19B783D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15F5953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B37427" w14:textId="7CE6A7E1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BE466" w14:textId="3CDC2844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5C3A5" w14:textId="77777777" w:rsidR="009B3487" w:rsidRDefault="009B3487" w:rsidP="009B3487">
            <w:pPr>
              <w:pStyle w:val="TableContents"/>
            </w:pPr>
          </w:p>
        </w:tc>
      </w:tr>
      <w:tr w:rsidR="009B3487" w14:paraId="47CCEF0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F28A76" w14:textId="3F9C54BE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B6AB61" w14:textId="1489FFB8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D99243" w14:textId="77777777" w:rsidR="009B3487" w:rsidRDefault="009B3487" w:rsidP="009B3487">
            <w:pPr>
              <w:pStyle w:val="TableContents"/>
            </w:pPr>
          </w:p>
        </w:tc>
      </w:tr>
      <w:tr w:rsidR="004C51D1" w14:paraId="28208550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9CAF6" w14:textId="7A58D534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EC11CA" w14:textId="149B8AAE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344BA" w14:textId="77777777" w:rsidR="004C51D1" w:rsidRDefault="004C51D1" w:rsidP="002A53C0">
            <w:pPr>
              <w:pStyle w:val="TableContents"/>
            </w:pPr>
          </w:p>
        </w:tc>
      </w:tr>
    </w:tbl>
    <w:p w14:paraId="63602726" w14:textId="77777777" w:rsidR="00C84ACF" w:rsidRDefault="00C84ACF" w:rsidP="004C51D1">
      <w:pPr>
        <w:pStyle w:val="BodyText"/>
        <w:rPr>
          <w:rFonts w:ascii="Courier New" w:hAnsi="Courier New"/>
          <w:bCs/>
        </w:rPr>
      </w:pPr>
    </w:p>
    <w:p w14:paraId="1703F914" w14:textId="1247AFB6" w:rsidR="004C51D1" w:rsidRPr="00C84ACF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C84ACF">
        <w:rPr>
          <w:rFonts w:ascii="Courier New" w:hAnsi="Courier New"/>
          <w:b/>
          <w:bCs/>
          <w:sz w:val="28"/>
        </w:rPr>
        <w:t>orr</w:t>
      </w:r>
      <w:proofErr w:type="spellEnd"/>
      <w:r w:rsidRPr="00C84ACF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E4EF72E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E77298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C817298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D15F46E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25724826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D63AC" w14:textId="044B759B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958DA8" w14:textId="21BC6BCC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684D81" w14:textId="77777777" w:rsidR="009B3487" w:rsidRDefault="009B3487" w:rsidP="009B3487">
            <w:pPr>
              <w:pStyle w:val="TableContents"/>
            </w:pPr>
          </w:p>
        </w:tc>
      </w:tr>
      <w:tr w:rsidR="009B3487" w14:paraId="070C6B6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469E11" w14:textId="476B2F5B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2AB7DC" w14:textId="54DFCAF4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DC49E9" w14:textId="77777777" w:rsidR="009B3487" w:rsidRDefault="009B3487" w:rsidP="009B3487">
            <w:pPr>
              <w:pStyle w:val="TableContents"/>
            </w:pPr>
          </w:p>
        </w:tc>
      </w:tr>
      <w:tr w:rsidR="004C51D1" w14:paraId="1B0A6218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21123" w14:textId="28DABBE5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D82BB4" w14:textId="0B035445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1176E1" w14:textId="77777777" w:rsidR="004C51D1" w:rsidRDefault="004C51D1" w:rsidP="002A53C0">
            <w:pPr>
              <w:pStyle w:val="TableContents"/>
            </w:pPr>
          </w:p>
        </w:tc>
      </w:tr>
    </w:tbl>
    <w:p w14:paraId="3E1470C4" w14:textId="77777777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4F0999AD" w14:textId="1FD38FFD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eor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w0</w:t>
      </w:r>
      <w:r w:rsidR="005F381E">
        <w:rPr>
          <w:rFonts w:ascii="Courier New" w:hAnsi="Courier New"/>
          <w:b/>
          <w:bCs/>
          <w:sz w:val="28"/>
        </w:rPr>
        <w:t xml:space="preserve">, </w:t>
      </w:r>
      <w:r w:rsidR="0073499E">
        <w:rPr>
          <w:rFonts w:ascii="Courier New" w:hAnsi="Courier New"/>
          <w:b/>
          <w:bCs/>
          <w:sz w:val="28"/>
        </w:rPr>
        <w:t>w1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67AED97C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3E595CF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501E6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DAB8233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11E6CEB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DA46BC" w14:textId="7E3DE1A0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D8683A" w14:textId="3AC83F1A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328F3" w14:textId="1889227F" w:rsidR="009B3487" w:rsidRDefault="00412DDB" w:rsidP="009B3487">
            <w:pPr>
              <w:pStyle w:val="TableContents"/>
            </w:pPr>
            <w:r w:rsidRPr="00412DDB">
              <w:t>0x80f1a653</w:t>
            </w:r>
          </w:p>
        </w:tc>
      </w:tr>
      <w:tr w:rsidR="009B3487" w14:paraId="649E771A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6080B" w14:textId="288ABCAE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BF709A" w14:textId="682A3FE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4F9F49" w14:textId="708CED08" w:rsidR="009B3487" w:rsidRDefault="00A2475A" w:rsidP="009B3487">
            <w:pPr>
              <w:pStyle w:val="TableContents"/>
            </w:pPr>
            <w:r>
              <w:t>0x21436587</w:t>
            </w:r>
          </w:p>
        </w:tc>
      </w:tr>
      <w:tr w:rsidR="004C51D1" w14:paraId="598BDE37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4C1A81" w14:textId="25ED8D0A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19C95" w14:textId="68D24409" w:rsidR="004C51D1" w:rsidRDefault="004C51D1" w:rsidP="002A53C0">
            <w:pPr>
              <w:pStyle w:val="TableContents"/>
            </w:pPr>
            <w:r>
              <w:t>0,0,0,0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00D22D" w14:textId="64D01748" w:rsidR="004C51D1" w:rsidRDefault="00A2475A" w:rsidP="002A53C0">
            <w:pPr>
              <w:pStyle w:val="TableContents"/>
            </w:pPr>
            <w:r>
              <w:t>0,0,0,0</w:t>
            </w:r>
          </w:p>
        </w:tc>
      </w:tr>
    </w:tbl>
    <w:p w14:paraId="2BE4EB89" w14:textId="3C951456" w:rsidR="00DF5051" w:rsidRPr="00FD12FB" w:rsidRDefault="00DF5051" w:rsidP="00FD12FB">
      <w:pPr>
        <w:pStyle w:val="BodyText"/>
        <w:spacing w:after="0" w:line="276" w:lineRule="auto"/>
        <w:rPr>
          <w:rFonts w:ascii="Courier New" w:hAnsi="Courier New" w:cs="Courier New"/>
          <w:sz w:val="22"/>
        </w:rPr>
      </w:pPr>
    </w:p>
    <w:p w14:paraId="5FDA5ECB" w14:textId="7FD53E49" w:rsidR="004C51D1" w:rsidRPr="009A36E9" w:rsidRDefault="004C51D1" w:rsidP="004C51D1">
      <w:pPr>
        <w:pStyle w:val="BodyText"/>
        <w:rPr>
          <w:rFonts w:ascii="Courier New" w:hAnsi="Courier New"/>
          <w:b/>
          <w:bCs/>
          <w:sz w:val="28"/>
        </w:rPr>
      </w:pPr>
      <w:proofErr w:type="spellStart"/>
      <w:r w:rsidRPr="009A36E9">
        <w:rPr>
          <w:rFonts w:ascii="Courier New" w:hAnsi="Courier New"/>
          <w:b/>
          <w:bCs/>
          <w:sz w:val="28"/>
        </w:rPr>
        <w:t>bic</w:t>
      </w:r>
      <w:proofErr w:type="spellEnd"/>
      <w:r w:rsidRPr="009A36E9">
        <w:rPr>
          <w:rFonts w:ascii="Courier New" w:hAnsi="Courier New"/>
          <w:b/>
          <w:bCs/>
          <w:sz w:val="28"/>
        </w:rPr>
        <w:t xml:space="preserve"> </w:t>
      </w:r>
      <w:r w:rsidR="0073499E">
        <w:rPr>
          <w:rFonts w:ascii="Courier New" w:hAnsi="Courier New"/>
          <w:b/>
          <w:bCs/>
          <w:sz w:val="28"/>
        </w:rPr>
        <w:t>w</w:t>
      </w:r>
      <w:proofErr w:type="gramStart"/>
      <w:r w:rsidR="0073499E">
        <w:rPr>
          <w:rFonts w:ascii="Courier New" w:hAnsi="Courier New"/>
          <w:b/>
          <w:bCs/>
          <w:sz w:val="28"/>
        </w:rPr>
        <w:t>0</w:t>
      </w:r>
      <w:r w:rsidRPr="009A36E9">
        <w:rPr>
          <w:rFonts w:ascii="Courier New" w:hAnsi="Courier New"/>
          <w:b/>
          <w:bCs/>
          <w:sz w:val="28"/>
        </w:rPr>
        <w:t>,</w:t>
      </w:r>
      <w:r w:rsidR="0073499E">
        <w:rPr>
          <w:rFonts w:ascii="Courier New" w:hAnsi="Courier New"/>
          <w:b/>
          <w:bCs/>
          <w:sz w:val="28"/>
        </w:rPr>
        <w:t>w</w:t>
      </w:r>
      <w:proofErr w:type="gramEnd"/>
      <w:r w:rsidR="0073499E">
        <w:rPr>
          <w:rFonts w:ascii="Courier New" w:hAnsi="Courier New"/>
          <w:b/>
          <w:bCs/>
          <w:sz w:val="28"/>
        </w:rPr>
        <w:t>1</w:t>
      </w:r>
      <w:r w:rsidRPr="009A36E9">
        <w:rPr>
          <w:rFonts w:ascii="Courier New" w:hAnsi="Courier New"/>
          <w:b/>
          <w:bCs/>
          <w:sz w:val="28"/>
        </w:rPr>
        <w:t>,</w:t>
      </w:r>
      <w:r w:rsidR="0073499E">
        <w:rPr>
          <w:rFonts w:ascii="Courier New" w:hAnsi="Courier New"/>
          <w:b/>
          <w:bCs/>
          <w:sz w:val="28"/>
        </w:rPr>
        <w:t>w2</w:t>
      </w:r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04E92603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57738369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0585420B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64434CE0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3314184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64057F" w14:textId="34B15D57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3D31F" w14:textId="7A08AC9E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371B03" w14:textId="617DECDA" w:rsidR="009B3487" w:rsidRDefault="00DD776B" w:rsidP="009B3487">
            <w:pPr>
              <w:pStyle w:val="TableContents"/>
            </w:pPr>
            <w:r w:rsidRPr="00DD776B">
              <w:t>0x1436187</w:t>
            </w:r>
          </w:p>
        </w:tc>
      </w:tr>
      <w:tr w:rsidR="009B3487" w14:paraId="6AF2A4EB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F37179" w14:textId="3E88A2CF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54EC1A" w14:textId="742973B0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F25D51" w14:textId="3744CA0E" w:rsidR="009B3487" w:rsidRDefault="00DD776B" w:rsidP="009B3487">
            <w:pPr>
              <w:pStyle w:val="TableContents"/>
            </w:pPr>
            <w:r>
              <w:t>0x21436587</w:t>
            </w:r>
          </w:p>
        </w:tc>
      </w:tr>
      <w:tr w:rsidR="004C51D1" w14:paraId="41315C3D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6A11A" w14:textId="0FE7E65F" w:rsidR="004C51D1" w:rsidRDefault="0073499E" w:rsidP="002A53C0">
            <w:pPr>
              <w:pStyle w:val="TableContents"/>
            </w:pPr>
            <w:r>
              <w:t>w2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F1D6B" w14:textId="5DAF2748" w:rsidR="004C51D1" w:rsidRDefault="004C51D1" w:rsidP="002A53C0">
            <w:pPr>
              <w:pStyle w:val="TableContents"/>
            </w:pPr>
            <w:r>
              <w:t>0x</w:t>
            </w:r>
            <w:r w:rsidR="009B3487">
              <w:t>20</w:t>
            </w:r>
            <w:r>
              <w:t>000</w:t>
            </w:r>
            <w:r w:rsidR="009B3487">
              <w:t>42</w:t>
            </w:r>
            <w:r>
              <w:t>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84379" w14:textId="0517F775" w:rsidR="004C51D1" w:rsidRDefault="00DD776B" w:rsidP="002A53C0">
            <w:pPr>
              <w:pStyle w:val="TableContents"/>
            </w:pPr>
            <w:r>
              <w:t>0x20000420</w:t>
            </w:r>
          </w:p>
        </w:tc>
      </w:tr>
      <w:tr w:rsidR="004C51D1" w14:paraId="518072C5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ADC9EC" w14:textId="07F6CFE6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N,Z,C,V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85AFF" w14:textId="6211C2E4" w:rsidR="004C51D1" w:rsidRDefault="004C51D1" w:rsidP="004C51D1">
            <w:pPr>
              <w:pStyle w:val="TableContents"/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37B0A4" w14:textId="5DBE4368" w:rsidR="004C51D1" w:rsidRDefault="00DD776B" w:rsidP="002A53C0">
            <w:pPr>
              <w:pStyle w:val="TableContents"/>
            </w:pPr>
            <w:r>
              <w:t>0,0,1,0</w:t>
            </w:r>
          </w:p>
        </w:tc>
      </w:tr>
    </w:tbl>
    <w:p w14:paraId="1E7DE211" w14:textId="22945A4B" w:rsidR="009A36E9" w:rsidRDefault="009A36E9" w:rsidP="004C51D1">
      <w:pPr>
        <w:pStyle w:val="BodyText"/>
        <w:rPr>
          <w:rFonts w:ascii="Courier New" w:hAnsi="Courier New"/>
          <w:bCs/>
        </w:rPr>
      </w:pPr>
    </w:p>
    <w:p w14:paraId="3058ACC3" w14:textId="54E8938C" w:rsidR="002C6E35" w:rsidRDefault="002C6E35" w:rsidP="004C51D1">
      <w:pPr>
        <w:pStyle w:val="BodyText"/>
        <w:rPr>
          <w:rFonts w:ascii="Courier New" w:hAnsi="Courier New"/>
          <w:bCs/>
        </w:rPr>
      </w:pPr>
    </w:p>
    <w:p w14:paraId="79715279" w14:textId="77777777" w:rsidR="002C6E35" w:rsidRDefault="002C6E35" w:rsidP="004C51D1">
      <w:pPr>
        <w:pStyle w:val="BodyText"/>
        <w:rPr>
          <w:rFonts w:ascii="Courier New" w:hAnsi="Courier New"/>
          <w:bCs/>
        </w:rPr>
      </w:pPr>
    </w:p>
    <w:p w14:paraId="18CA4FD0" w14:textId="0B75EC63" w:rsidR="004C51D1" w:rsidRPr="009A36E9" w:rsidRDefault="004C51D1" w:rsidP="004C51D1">
      <w:pPr>
        <w:pStyle w:val="BodyText"/>
        <w:rPr>
          <w:rFonts w:ascii="Courier New" w:hAnsi="Courier New"/>
          <w:b/>
          <w:bCs/>
          <w:color w:val="000000" w:themeColor="text1"/>
          <w:sz w:val="28"/>
        </w:rPr>
      </w:pPr>
      <w:proofErr w:type="spellStart"/>
      <w:r w:rsidRPr="009A36E9">
        <w:rPr>
          <w:rFonts w:ascii="Courier New" w:hAnsi="Courier New"/>
          <w:b/>
          <w:bCs/>
          <w:color w:val="000000" w:themeColor="text1"/>
          <w:sz w:val="28"/>
        </w:rPr>
        <w:t>adc</w:t>
      </w:r>
      <w:proofErr w:type="spellEnd"/>
      <w:r w:rsidRPr="009A36E9">
        <w:rPr>
          <w:rFonts w:ascii="Courier New" w:hAnsi="Courier New"/>
          <w:b/>
          <w:bCs/>
          <w:color w:val="000000" w:themeColor="text1"/>
          <w:sz w:val="28"/>
        </w:rPr>
        <w:t xml:space="preserve"> </w:t>
      </w:r>
      <w:r w:rsidR="0073499E">
        <w:rPr>
          <w:rFonts w:ascii="Courier New" w:hAnsi="Courier New"/>
          <w:b/>
          <w:bCs/>
          <w:color w:val="000000" w:themeColor="text1"/>
          <w:sz w:val="28"/>
        </w:rPr>
        <w:t>w</w:t>
      </w:r>
      <w:proofErr w:type="gramStart"/>
      <w:r w:rsidR="0073499E">
        <w:rPr>
          <w:rFonts w:ascii="Courier New" w:hAnsi="Courier New"/>
          <w:b/>
          <w:bCs/>
          <w:color w:val="000000" w:themeColor="text1"/>
          <w:sz w:val="28"/>
        </w:rPr>
        <w:t>0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,</w:t>
      </w:r>
      <w:r w:rsidR="0073499E">
        <w:rPr>
          <w:rFonts w:ascii="Courier New" w:hAnsi="Courier New"/>
          <w:b/>
          <w:bCs/>
          <w:color w:val="000000" w:themeColor="text1"/>
          <w:sz w:val="28"/>
        </w:rPr>
        <w:t>w</w:t>
      </w:r>
      <w:proofErr w:type="gramEnd"/>
      <w:r w:rsidR="0073499E">
        <w:rPr>
          <w:rFonts w:ascii="Courier New" w:hAnsi="Courier New"/>
          <w:b/>
          <w:bCs/>
          <w:color w:val="000000" w:themeColor="text1"/>
          <w:sz w:val="28"/>
        </w:rPr>
        <w:t>1</w:t>
      </w:r>
      <w:r w:rsidRPr="009A36E9">
        <w:rPr>
          <w:rFonts w:ascii="Courier New" w:hAnsi="Courier New"/>
          <w:b/>
          <w:bCs/>
          <w:color w:val="000000" w:themeColor="text1"/>
          <w:sz w:val="28"/>
        </w:rPr>
        <w:t>,</w:t>
      </w:r>
      <w:r w:rsidR="0073499E">
        <w:rPr>
          <w:rFonts w:ascii="Courier New" w:hAnsi="Courier New"/>
          <w:b/>
          <w:bCs/>
          <w:color w:val="000000" w:themeColor="text1"/>
          <w:sz w:val="28"/>
        </w:rPr>
        <w:t>w2</w:t>
      </w:r>
      <w:bookmarkStart w:id="3" w:name="_GoBack"/>
    </w:p>
    <w:tbl>
      <w:tblPr>
        <w:tblW w:w="91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2"/>
        <w:gridCol w:w="3150"/>
        <w:gridCol w:w="3420"/>
      </w:tblGrid>
      <w:tr w:rsidR="004C51D1" w14:paraId="25F298D7" w14:textId="77777777" w:rsidTr="002A53C0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bookmarkEnd w:id="3"/>
          <w:p w14:paraId="2464932A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Register or Memory Address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16E795D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Before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4" w:type="dxa"/>
            </w:tcMar>
          </w:tcPr>
          <w:p w14:paraId="4632CD16" w14:textId="77777777" w:rsidR="004C51D1" w:rsidRPr="00721E4D" w:rsidRDefault="004C51D1" w:rsidP="002A53C0">
            <w:pPr>
              <w:pStyle w:val="TableContents"/>
              <w:jc w:val="center"/>
              <w:rPr>
                <w:rFonts w:ascii="Arial" w:hAnsi="Arial" w:cs="Arial"/>
                <w:b/>
                <w:sz w:val="22"/>
              </w:rPr>
            </w:pPr>
            <w:r w:rsidRPr="00721E4D">
              <w:rPr>
                <w:rFonts w:ascii="Arial" w:hAnsi="Arial" w:cs="Arial"/>
                <w:b/>
                <w:sz w:val="22"/>
              </w:rPr>
              <w:t>After</w:t>
            </w:r>
          </w:p>
        </w:tc>
      </w:tr>
      <w:tr w:rsidR="009B3487" w14:paraId="642C601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E2D65" w14:textId="4AAA48A6" w:rsidR="009B3487" w:rsidRDefault="0073499E" w:rsidP="009B3487">
            <w:pPr>
              <w:pStyle w:val="TableContents"/>
            </w:pPr>
            <w:r>
              <w:t>w0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06BDB" w14:textId="6D72DB2B" w:rsidR="009B3487" w:rsidRDefault="009B3487" w:rsidP="009B3487">
            <w:pPr>
              <w:pStyle w:val="TableContents"/>
            </w:pPr>
            <w:r>
              <w:t>0xa1b2c3d4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6AD89" w14:textId="77777777" w:rsidR="009B3487" w:rsidRDefault="009B3487" w:rsidP="009B3487">
            <w:pPr>
              <w:pStyle w:val="TableContents"/>
            </w:pPr>
          </w:p>
        </w:tc>
      </w:tr>
      <w:tr w:rsidR="009B3487" w14:paraId="6AF5E0C1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E83C2" w14:textId="63EC2C00" w:rsidR="009B3487" w:rsidRDefault="0073499E" w:rsidP="009B3487">
            <w:pPr>
              <w:pStyle w:val="TableContents"/>
            </w:pPr>
            <w:r>
              <w:t>w1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C16E8F" w14:textId="736C7592" w:rsidR="009B3487" w:rsidRDefault="009B3487" w:rsidP="009B3487">
            <w:pPr>
              <w:pStyle w:val="TableContents"/>
            </w:pPr>
            <w:r>
              <w:t>0x21436587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BB4FEB" w14:textId="77777777" w:rsidR="009B3487" w:rsidRDefault="009B3487" w:rsidP="009B3487">
            <w:pPr>
              <w:pStyle w:val="TableContents"/>
            </w:pPr>
          </w:p>
        </w:tc>
      </w:tr>
      <w:tr w:rsidR="009B3487" w14:paraId="52550A22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BC4C03" w14:textId="40DCCBC6" w:rsidR="009B3487" w:rsidRDefault="0073499E" w:rsidP="009B3487">
            <w:pPr>
              <w:pStyle w:val="TableContents"/>
            </w:pPr>
            <w:r>
              <w:t>w2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D11B0" w14:textId="77777777" w:rsidR="009B3487" w:rsidRDefault="009B3487" w:rsidP="009B3487">
            <w:pPr>
              <w:pStyle w:val="TableContents"/>
            </w:pPr>
            <w:r>
              <w:t>0x02000240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5C7DDB" w14:textId="77777777" w:rsidR="009B3487" w:rsidRDefault="009B3487" w:rsidP="009B3487">
            <w:pPr>
              <w:pStyle w:val="TableContents"/>
            </w:pPr>
          </w:p>
        </w:tc>
      </w:tr>
      <w:tr w:rsidR="004C51D1" w14:paraId="56ABBE7E" w14:textId="77777777" w:rsidTr="002A53C0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729072" w14:textId="510C6BA3" w:rsidR="004C51D1" w:rsidRDefault="004C51D1" w:rsidP="002A53C0">
            <w:pPr>
              <w:pStyle w:val="TableContents"/>
            </w:pPr>
            <w:proofErr w:type="spellStart"/>
            <w:r>
              <w:t>cpsr</w:t>
            </w:r>
            <w:proofErr w:type="spellEnd"/>
            <w:r>
              <w:t xml:space="preserve"> bits </w:t>
            </w:r>
            <w:proofErr w:type="gramStart"/>
            <w:r>
              <w:t>N,Z</w:t>
            </w:r>
            <w:proofErr w:type="gramEnd"/>
            <w:r>
              <w:t>,C,V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C33EF" w14:textId="07735E86" w:rsidR="004C51D1" w:rsidRDefault="004C51D1" w:rsidP="00FF54A6">
            <w:pPr>
              <w:pStyle w:val="TableContents"/>
              <w:tabs>
                <w:tab w:val="center" w:pos="1520"/>
              </w:tabs>
            </w:pPr>
            <w:r>
              <w:t>0,0,1,0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0165D0" w14:textId="77777777" w:rsidR="004C51D1" w:rsidRDefault="004C51D1" w:rsidP="002A53C0">
            <w:pPr>
              <w:pStyle w:val="TableContents"/>
            </w:pPr>
          </w:p>
        </w:tc>
      </w:tr>
    </w:tbl>
    <w:p w14:paraId="2D786A9C" w14:textId="25505D61" w:rsidR="00FB3417" w:rsidRDefault="00FB3417">
      <w:pPr>
        <w:spacing w:line="240" w:lineRule="auto"/>
        <w:rPr>
          <w:b/>
          <w:bCs/>
          <w:sz w:val="32"/>
          <w:szCs w:val="32"/>
        </w:rPr>
      </w:pPr>
    </w:p>
    <w:p w14:paraId="48818DD7" w14:textId="36ADD44F" w:rsidR="00A048FF" w:rsidRDefault="00A048FF" w:rsidP="00A048FF">
      <w:pPr>
        <w:pStyle w:val="Heading1"/>
        <w:spacing w:before="360"/>
      </w:pPr>
      <w:bookmarkStart w:id="4" w:name="_Toc37293848"/>
      <w:r>
        <w:t xml:space="preserve">Problem </w:t>
      </w:r>
      <w:bookmarkEnd w:id="4"/>
      <w:r w:rsidR="009A36E9">
        <w:t>2</w:t>
      </w:r>
      <w:r w:rsidR="00377711">
        <w:t xml:space="preserve">   Cross-Compilation                                            __10</w:t>
      </w:r>
    </w:p>
    <w:p w14:paraId="6B77DA0F" w14:textId="09198F90" w:rsidR="00051FFF" w:rsidRDefault="00FB3417" w:rsidP="007E65CD">
      <w:pPr>
        <w:spacing w:line="312" w:lineRule="auto"/>
      </w:pPr>
      <w:r>
        <w:t>Because of the limited size of memory provided on embedded systems, developers will normally create a cross-compilation environment</w:t>
      </w:r>
      <w:r w:rsidR="0084589D">
        <w:t xml:space="preserve">. </w:t>
      </w:r>
      <w:r w:rsidR="00051FFF">
        <w:t>The term cross-compilation simply means that the environment where the tools (</w:t>
      </w:r>
      <w:proofErr w:type="spellStart"/>
      <w:r w:rsidR="00051FFF">
        <w:t>gcc</w:t>
      </w:r>
      <w:proofErr w:type="spellEnd"/>
      <w:r w:rsidR="00051FFF">
        <w:t xml:space="preserve">, </w:t>
      </w:r>
      <w:proofErr w:type="spellStart"/>
      <w:r w:rsidR="00051FFF">
        <w:t>objdump</w:t>
      </w:r>
      <w:proofErr w:type="spellEnd"/>
      <w:r w:rsidR="00051FFF">
        <w:t xml:space="preserve">), are being used will not be the environment to allow that executable to run natively. </w:t>
      </w:r>
    </w:p>
    <w:p w14:paraId="34A54128" w14:textId="77777777" w:rsidR="00051FFF" w:rsidRDefault="00051FFF" w:rsidP="007E65CD">
      <w:pPr>
        <w:spacing w:line="312" w:lineRule="auto"/>
      </w:pPr>
    </w:p>
    <w:p w14:paraId="47D6B888" w14:textId="60E27A39" w:rsidR="00051FFF" w:rsidRPr="002D7407" w:rsidRDefault="0084589D" w:rsidP="007E65CD">
      <w:pPr>
        <w:spacing w:line="312" w:lineRule="auto"/>
        <w:rPr>
          <w:b/>
        </w:rPr>
      </w:pPr>
      <w:r w:rsidRPr="002D7407">
        <w:rPr>
          <w:b/>
        </w:rPr>
        <w:t>The idea behind cross-compilation</w:t>
      </w:r>
      <w:r w:rsidR="00FB3417" w:rsidRPr="002D7407">
        <w:rPr>
          <w:b/>
        </w:rPr>
        <w:t xml:space="preserve"> </w:t>
      </w:r>
      <w:r w:rsidRPr="002D7407">
        <w:rPr>
          <w:b/>
        </w:rPr>
        <w:t>is that you</w:t>
      </w:r>
      <w:r w:rsidR="00051FFF" w:rsidRPr="002D7407">
        <w:rPr>
          <w:b/>
        </w:rPr>
        <w:t xml:space="preserve"> can:</w:t>
      </w:r>
    </w:p>
    <w:p w14:paraId="3C0BFF19" w14:textId="04E419C8" w:rsidR="00051FFF" w:rsidRDefault="00051FFF" w:rsidP="007E65CD">
      <w:pPr>
        <w:pStyle w:val="ListParagraph"/>
        <w:numPr>
          <w:ilvl w:val="0"/>
          <w:numId w:val="27"/>
        </w:numPr>
        <w:spacing w:line="312" w:lineRule="auto"/>
      </w:pPr>
      <w:r>
        <w:t>Ha</w:t>
      </w:r>
      <w:r w:rsidR="0084589D">
        <w:t xml:space="preserve">ve the toolchain (development tools to create </w:t>
      </w:r>
      <w:r>
        <w:t>analyze and modify binary files) on a system with sufficient resources (CPU, RAM, HD) to allow for rapid prototyping.</w:t>
      </w:r>
    </w:p>
    <w:p w14:paraId="76818B5C" w14:textId="211C41DB" w:rsidR="00051FFF" w:rsidRDefault="00E35EF2" w:rsidP="007E65CD">
      <w:pPr>
        <w:pStyle w:val="ListParagraph"/>
        <w:numPr>
          <w:ilvl w:val="0"/>
          <w:numId w:val="27"/>
        </w:numPr>
        <w:spacing w:line="312" w:lineRule="auto"/>
      </w:pPr>
      <w:r>
        <w:t>Then you can t</w:t>
      </w:r>
      <w:r w:rsidR="00051FFF">
        <w:t>ransfer only the binary files to the embedded system to test.</w:t>
      </w:r>
    </w:p>
    <w:p w14:paraId="35A73B62" w14:textId="77777777" w:rsidR="00051FFF" w:rsidRDefault="00051FFF" w:rsidP="007E65CD">
      <w:pPr>
        <w:spacing w:line="312" w:lineRule="auto"/>
      </w:pPr>
    </w:p>
    <w:p w14:paraId="29E221F8" w14:textId="77777777" w:rsidR="00E35EF2" w:rsidRDefault="00B81A87" w:rsidP="007E65CD">
      <w:pPr>
        <w:spacing w:line="312" w:lineRule="auto"/>
      </w:pPr>
      <w:r>
        <w:t>For</w:t>
      </w:r>
      <w:r w:rsidR="00051FFF">
        <w:t xml:space="preserve"> this problem you will follow a simple workflow to create a binary on your local </w:t>
      </w:r>
      <w:r w:rsidRPr="00E35EF2">
        <w:rPr>
          <w:b/>
        </w:rPr>
        <w:t>U</w:t>
      </w:r>
      <w:r w:rsidR="00051FFF" w:rsidRPr="00E35EF2">
        <w:rPr>
          <w:b/>
        </w:rPr>
        <w:t>buntu</w:t>
      </w:r>
      <w:r w:rsidR="00051FFF">
        <w:t xml:space="preserve"> computer and then transfer</w:t>
      </w:r>
      <w:r>
        <w:t xml:space="preserve"> </w:t>
      </w:r>
      <w:r w:rsidR="00114D57">
        <w:t xml:space="preserve">that file to the </w:t>
      </w:r>
      <w:r w:rsidR="00E35EF2">
        <w:rPr>
          <w:b/>
        </w:rPr>
        <w:t>R</w:t>
      </w:r>
      <w:r w:rsidR="00114D57" w:rsidRPr="00E35EF2">
        <w:rPr>
          <w:b/>
        </w:rPr>
        <w:t>aspberry pi</w:t>
      </w:r>
      <w:r w:rsidR="00114D57">
        <w:t xml:space="preserve"> </w:t>
      </w:r>
      <w:r w:rsidR="00E35EF2">
        <w:t>after compiling your executable</w:t>
      </w:r>
      <w:r>
        <w:t>.</w:t>
      </w:r>
    </w:p>
    <w:p w14:paraId="41203293" w14:textId="236D0EEB" w:rsidR="00B81A87" w:rsidRDefault="00B81A87" w:rsidP="007E65CD">
      <w:pPr>
        <w:spacing w:line="312" w:lineRule="auto"/>
      </w:pPr>
      <w:r>
        <w:t xml:space="preserve"> </w:t>
      </w:r>
    </w:p>
    <w:p w14:paraId="1BD94C3F" w14:textId="639DA355" w:rsidR="009E311F" w:rsidRDefault="004C5F89" w:rsidP="004C5F89">
      <w:pPr>
        <w:spacing w:line="312" w:lineRule="auto"/>
      </w:pPr>
      <w:r>
        <w:t xml:space="preserve">If </w:t>
      </w:r>
      <w:r w:rsidR="00E35EF2">
        <w:t>your VM is</w:t>
      </w:r>
      <w:r w:rsidR="008C1DC4">
        <w:t xml:space="preserve"> </w:t>
      </w:r>
      <w:r w:rsidR="008C1DC4" w:rsidRPr="00E35EF2">
        <w:rPr>
          <w:b/>
        </w:rPr>
        <w:t>x86_64</w:t>
      </w:r>
      <w:r w:rsidR="008C1DC4">
        <w:t xml:space="preserve"> and the </w:t>
      </w:r>
      <w:r w:rsidR="00E35EF2">
        <w:t>OS on the Raspberry Pi</w:t>
      </w:r>
      <w:r w:rsidR="008C1DC4">
        <w:t xml:space="preserve"> is the (aarch64)</w:t>
      </w:r>
      <w:r w:rsidR="00E35EF2">
        <w:t xml:space="preserve">, </w:t>
      </w:r>
      <w:r w:rsidR="00E35EF2" w:rsidRPr="00E35EF2">
        <w:rPr>
          <w:b/>
        </w:rPr>
        <w:t>confirm</w:t>
      </w:r>
      <w:r w:rsidR="00E35EF2">
        <w:t xml:space="preserve"> </w:t>
      </w:r>
      <w:r w:rsidR="00E35EF2" w:rsidRPr="00E35EF2">
        <w:rPr>
          <w:b/>
        </w:rPr>
        <w:t xml:space="preserve">with </w:t>
      </w:r>
      <w:r w:rsidR="00E35EF2">
        <w:rPr>
          <w:b/>
        </w:rPr>
        <w:t xml:space="preserve">command </w:t>
      </w:r>
      <w:proofErr w:type="spellStart"/>
      <w:r w:rsidR="00E35EF2" w:rsidRPr="00E35EF2">
        <w:rPr>
          <w:b/>
        </w:rPr>
        <w:t>lscpu</w:t>
      </w:r>
      <w:proofErr w:type="spellEnd"/>
      <w:r w:rsidR="00E35EF2">
        <w:rPr>
          <w:b/>
        </w:rPr>
        <w:t>,</w:t>
      </w:r>
      <w:r>
        <w:t xml:space="preserve"> </w:t>
      </w:r>
      <w:r w:rsidR="009E311F">
        <w:t>perform the following steps:</w:t>
      </w:r>
    </w:p>
    <w:p w14:paraId="4CA945F3" w14:textId="3972F223" w:rsidR="00F94806" w:rsidRDefault="009E311F" w:rsidP="007E65CD">
      <w:pPr>
        <w:pStyle w:val="ListParagraph"/>
        <w:numPr>
          <w:ilvl w:val="1"/>
          <w:numId w:val="28"/>
        </w:numPr>
        <w:spacing w:line="312" w:lineRule="auto"/>
      </w:pPr>
      <w:r>
        <w:t>Install the cross-compilation toolchain</w:t>
      </w:r>
      <w:r w:rsidR="008C1DC4">
        <w:t xml:space="preserve"> for ARM-64</w:t>
      </w:r>
      <w:r w:rsidR="00E35EF2">
        <w:t xml:space="preserve"> on your Linux x86_64 VM.</w:t>
      </w:r>
    </w:p>
    <w:p w14:paraId="09BFFA9D" w14:textId="6B50ADC0" w:rsidR="00E35EF2" w:rsidRDefault="00E35EF2" w:rsidP="00E35EF2">
      <w:pPr>
        <w:pStyle w:val="ListParagraph"/>
        <w:spacing w:line="312" w:lineRule="auto"/>
        <w:ind w:left="1440"/>
      </w:pPr>
      <w:r>
        <w:t>NOTE: Some of the tools may already be installed</w:t>
      </w:r>
    </w:p>
    <w:p w14:paraId="25A60513" w14:textId="11268A93" w:rsidR="008C1DC4" w:rsidRDefault="00F94806" w:rsidP="008C1DC4">
      <w:pPr>
        <w:pStyle w:val="ListParagraph"/>
        <w:spacing w:line="312" w:lineRule="auto"/>
        <w:ind w:left="1440"/>
        <w:rPr>
          <w:b/>
        </w:rPr>
      </w:pPr>
      <w:proofErr w:type="spellStart"/>
      <w:r w:rsidRPr="00E35EF2">
        <w:rPr>
          <w:b/>
        </w:rPr>
        <w:t>sudo</w:t>
      </w:r>
      <w:proofErr w:type="spellEnd"/>
      <w:r w:rsidRPr="00E35EF2">
        <w:rPr>
          <w:b/>
        </w:rPr>
        <w:t xml:space="preserve"> apt install </w:t>
      </w:r>
      <w:proofErr w:type="spellStart"/>
      <w:r w:rsidR="00E35EF2" w:rsidRPr="00E35EF2">
        <w:rPr>
          <w:b/>
        </w:rPr>
        <w:t>gcc</w:t>
      </w:r>
      <w:proofErr w:type="spellEnd"/>
      <w:r w:rsidR="00E35EF2" w:rsidRPr="00E35EF2">
        <w:rPr>
          <w:b/>
        </w:rPr>
        <w:t xml:space="preserve"> make</w:t>
      </w:r>
      <w:r w:rsidR="00E35EF2">
        <w:t xml:space="preserve"> </w:t>
      </w:r>
      <w:r w:rsidR="008C1DC4" w:rsidRPr="00E35EF2">
        <w:rPr>
          <w:b/>
        </w:rPr>
        <w:t>gcc-aarch64-linux-gnu binutils-aarch64-linux-gnu</w:t>
      </w:r>
    </w:p>
    <w:p w14:paraId="0E9EEB91" w14:textId="79264E0A" w:rsidR="00E35EF2" w:rsidRDefault="00E35EF2" w:rsidP="00E35EF2">
      <w:pPr>
        <w:spacing w:line="312" w:lineRule="auto"/>
        <w:rPr>
          <w:b/>
        </w:rPr>
      </w:pPr>
    </w:p>
    <w:p w14:paraId="4D8CBC95" w14:textId="070B3DE8" w:rsidR="00E35EF2" w:rsidRPr="00E35EF2" w:rsidRDefault="00E35EF2" w:rsidP="00E35EF2">
      <w:pPr>
        <w:spacing w:line="312" w:lineRule="auto"/>
        <w:rPr>
          <w:b/>
        </w:rPr>
      </w:pPr>
      <w:r>
        <w:rPr>
          <w:b/>
        </w:rPr>
        <w:t xml:space="preserve">Raspberry Pi (with </w:t>
      </w:r>
      <w:r w:rsidR="002D7407">
        <w:rPr>
          <w:b/>
        </w:rPr>
        <w:t xml:space="preserve">32bit - </w:t>
      </w:r>
      <w:r>
        <w:rPr>
          <w:b/>
        </w:rPr>
        <w:t>Ubuntu</w:t>
      </w:r>
      <w:r w:rsidR="002D7407">
        <w:rPr>
          <w:b/>
        </w:rPr>
        <w:t xml:space="preserve">, Raspberry </w:t>
      </w:r>
      <w:proofErr w:type="spellStart"/>
      <w:r w:rsidR="002D7407">
        <w:rPr>
          <w:b/>
        </w:rPr>
        <w:t>PiOS</w:t>
      </w:r>
      <w:proofErr w:type="spellEnd"/>
      <w:r w:rsidR="002D7407">
        <w:rPr>
          <w:b/>
        </w:rPr>
        <w:t xml:space="preserve"> or </w:t>
      </w:r>
      <w:r>
        <w:rPr>
          <w:b/>
        </w:rPr>
        <w:t>Kali installed)</w:t>
      </w:r>
    </w:p>
    <w:p w14:paraId="263429BA" w14:textId="14F78F89" w:rsidR="004C5F89" w:rsidRDefault="004C5F89" w:rsidP="004C5F89">
      <w:pPr>
        <w:spacing w:line="312" w:lineRule="auto"/>
      </w:pPr>
      <w:r>
        <w:t xml:space="preserve">If you installed Raspberry </w:t>
      </w:r>
      <w:r w:rsidR="00E35EF2">
        <w:t>P</w:t>
      </w:r>
      <w:r w:rsidR="00244739">
        <w:t>i OS</w:t>
      </w:r>
      <w:r w:rsidR="002D7407">
        <w:t>,</w:t>
      </w:r>
      <w:r w:rsidR="00244739">
        <w:t xml:space="preserve"> </w:t>
      </w:r>
      <w:r>
        <w:t xml:space="preserve">Ubuntu or Kali </w:t>
      </w:r>
      <w:r w:rsidR="002D7407">
        <w:t xml:space="preserve">32-bit </w:t>
      </w:r>
      <w:r>
        <w:t>perform the following steps:</w:t>
      </w:r>
    </w:p>
    <w:p w14:paraId="1B9D66C1" w14:textId="1158D184" w:rsidR="004C5F89" w:rsidRDefault="004C5F89" w:rsidP="004C5F89">
      <w:pPr>
        <w:pStyle w:val="ListParagraph"/>
        <w:numPr>
          <w:ilvl w:val="0"/>
          <w:numId w:val="31"/>
        </w:numPr>
        <w:spacing w:line="312" w:lineRule="auto"/>
      </w:pPr>
      <w:r>
        <w:t>Install the cross-compilation toolchain for ARM-</w:t>
      </w:r>
      <w:r w:rsidR="002D7407">
        <w:t xml:space="preserve">32 on your </w:t>
      </w:r>
      <w:r w:rsidR="002D7407" w:rsidRPr="002D7407">
        <w:rPr>
          <w:b/>
        </w:rPr>
        <w:t>Linux VM</w:t>
      </w:r>
    </w:p>
    <w:p w14:paraId="09A6BBA5" w14:textId="405514A1" w:rsidR="004C5F89" w:rsidRPr="002D7407" w:rsidRDefault="004C5F89" w:rsidP="002D7407">
      <w:pPr>
        <w:pStyle w:val="ListParagraph"/>
        <w:spacing w:line="312" w:lineRule="auto"/>
        <w:ind w:left="1440"/>
        <w:rPr>
          <w:b/>
        </w:rPr>
      </w:pPr>
      <w:proofErr w:type="spellStart"/>
      <w:r w:rsidRPr="002D7407">
        <w:rPr>
          <w:b/>
        </w:rPr>
        <w:t>sudo</w:t>
      </w:r>
      <w:proofErr w:type="spellEnd"/>
      <w:r w:rsidRPr="002D7407">
        <w:rPr>
          <w:b/>
        </w:rPr>
        <w:t xml:space="preserve"> apt install </w:t>
      </w:r>
      <w:proofErr w:type="spellStart"/>
      <w:proofErr w:type="gramStart"/>
      <w:r w:rsidR="002D7407" w:rsidRPr="002D7407">
        <w:rPr>
          <w:b/>
        </w:rPr>
        <w:t>gcc</w:t>
      </w:r>
      <w:proofErr w:type="spellEnd"/>
      <w:r w:rsidR="002D7407" w:rsidRPr="002D7407">
        <w:rPr>
          <w:b/>
        </w:rPr>
        <w:t xml:space="preserve">  make</w:t>
      </w:r>
      <w:proofErr w:type="gramEnd"/>
      <w:r w:rsidR="002D7407" w:rsidRPr="002D7407">
        <w:rPr>
          <w:b/>
        </w:rPr>
        <w:t xml:space="preserve"> </w:t>
      </w:r>
      <w:proofErr w:type="spellStart"/>
      <w:r w:rsidRPr="002D7407">
        <w:rPr>
          <w:b/>
        </w:rPr>
        <w:t>gcc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  <w:r w:rsidRPr="002D7407">
        <w:rPr>
          <w:b/>
        </w:rPr>
        <w:t xml:space="preserve">  </w:t>
      </w:r>
      <w:proofErr w:type="spellStart"/>
      <w:r w:rsidRPr="002D7407">
        <w:rPr>
          <w:b/>
        </w:rPr>
        <w:t>binutils</w:t>
      </w:r>
      <w:proofErr w:type="spellEnd"/>
      <w:r w:rsidRPr="002D7407">
        <w:rPr>
          <w:b/>
        </w:rPr>
        <w:t>-arm-</w:t>
      </w:r>
      <w:proofErr w:type="spellStart"/>
      <w:r w:rsidRPr="002D7407">
        <w:rPr>
          <w:b/>
        </w:rPr>
        <w:t>linux</w:t>
      </w:r>
      <w:proofErr w:type="spellEnd"/>
      <w:r w:rsidRPr="002D7407">
        <w:rPr>
          <w:b/>
        </w:rPr>
        <w:t>-</w:t>
      </w:r>
      <w:proofErr w:type="spellStart"/>
      <w:r w:rsidRPr="002D7407">
        <w:rPr>
          <w:b/>
        </w:rPr>
        <w:t>gnueabi</w:t>
      </w:r>
      <w:proofErr w:type="spellEnd"/>
    </w:p>
    <w:p w14:paraId="1EFEB267" w14:textId="77777777" w:rsidR="00130604" w:rsidRDefault="00130604" w:rsidP="00130604">
      <w:pPr>
        <w:spacing w:line="240" w:lineRule="auto"/>
      </w:pPr>
    </w:p>
    <w:p w14:paraId="3CA5B4EF" w14:textId="29FA8F2C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lastRenderedPageBreak/>
        <w:t xml:space="preserve">Use </w:t>
      </w:r>
      <w:proofErr w:type="spellStart"/>
      <w:r w:rsidRPr="00C226A8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to compile one of the </w:t>
      </w:r>
      <w:r w:rsidR="002D7407">
        <w:rPr>
          <w:color w:val="000000" w:themeColor="text1"/>
        </w:rPr>
        <w:t xml:space="preserve">C </w:t>
      </w:r>
      <w:proofErr w:type="gramStart"/>
      <w:r w:rsidRPr="00C226A8">
        <w:rPr>
          <w:color w:val="000000" w:themeColor="text1"/>
        </w:rPr>
        <w:t>code</w:t>
      </w:r>
      <w:proofErr w:type="gramEnd"/>
      <w:r w:rsidRPr="00C226A8">
        <w:rPr>
          <w:color w:val="000000" w:themeColor="text1"/>
        </w:rPr>
        <w:t xml:space="preserve"> you created before</w:t>
      </w:r>
    </w:p>
    <w:p w14:paraId="3C1B02C0" w14:textId="790217B2" w:rsidR="00F94806" w:rsidRPr="00C226A8" w:rsidRDefault="00F94806" w:rsidP="004C5F89">
      <w:pPr>
        <w:pStyle w:val="ListParagraph"/>
        <w:numPr>
          <w:ilvl w:val="0"/>
          <w:numId w:val="31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 xml:space="preserve">Use </w:t>
      </w:r>
      <w:r w:rsidR="002D7407">
        <w:rPr>
          <w:color w:val="000000" w:themeColor="text1"/>
        </w:rPr>
        <w:t xml:space="preserve">executable file created by </w:t>
      </w:r>
      <w:proofErr w:type="spellStart"/>
      <w:r w:rsidR="002D7407">
        <w:rPr>
          <w:color w:val="000000" w:themeColor="text1"/>
        </w:rPr>
        <w:t>gcc</w:t>
      </w:r>
      <w:proofErr w:type="spellEnd"/>
      <w:r w:rsidRPr="00C226A8">
        <w:rPr>
          <w:color w:val="000000" w:themeColor="text1"/>
        </w:rPr>
        <w:t xml:space="preserve"> and answer the following questions</w:t>
      </w:r>
    </w:p>
    <w:p w14:paraId="4BB7E4E5" w14:textId="7484CC40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the file type?</w:t>
      </w:r>
    </w:p>
    <w:p w14:paraId="7FD39EEC" w14:textId="07583DFF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the architecture?</w:t>
      </w:r>
    </w:p>
    <w:p w14:paraId="259CB1A8" w14:textId="5F4F0972" w:rsidR="00F94806" w:rsidRPr="00C226A8" w:rsidRDefault="00F94806" w:rsidP="00F94806">
      <w:pPr>
        <w:pStyle w:val="ListParagraph"/>
        <w:numPr>
          <w:ilvl w:val="2"/>
          <w:numId w:val="28"/>
        </w:numPr>
        <w:spacing w:line="312" w:lineRule="auto"/>
        <w:rPr>
          <w:color w:val="000000" w:themeColor="text1"/>
        </w:rPr>
      </w:pPr>
      <w:r w:rsidRPr="00C226A8">
        <w:rPr>
          <w:color w:val="000000" w:themeColor="text1"/>
        </w:rPr>
        <w:t>What is LSB?</w:t>
      </w:r>
    </w:p>
    <w:p w14:paraId="54EC5A3B" w14:textId="41DB6F41" w:rsidR="00F94806" w:rsidRDefault="00F94806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Now </w:t>
      </w:r>
      <w:r w:rsidR="00C226A8">
        <w:t xml:space="preserve">build the </w:t>
      </w:r>
      <w:proofErr w:type="spellStart"/>
      <w:r w:rsidR="00C226A8">
        <w:t>the</w:t>
      </w:r>
      <w:proofErr w:type="spellEnd"/>
      <w:r w:rsidR="00C226A8">
        <w:t xml:space="preserve"> same program </w:t>
      </w:r>
      <w:r w:rsidR="002D7407">
        <w:t xml:space="preserve">with the arm cross-toolchain </w:t>
      </w:r>
      <w:r w:rsidR="00C226A8">
        <w:t>you compiled before as follows:</w:t>
      </w:r>
      <w:r>
        <w:t xml:space="preserve"> </w:t>
      </w:r>
      <w:r w:rsidR="00C226A8" w:rsidRPr="002D7407">
        <w:rPr>
          <w:b/>
        </w:rPr>
        <w:t>aarch64-linux-gnu-gcc program-</w:t>
      </w:r>
      <w:proofErr w:type="spellStart"/>
      <w:r w:rsidR="00C226A8" w:rsidRPr="002D7407">
        <w:rPr>
          <w:b/>
        </w:rPr>
        <w:t>name.c</w:t>
      </w:r>
      <w:proofErr w:type="spellEnd"/>
      <w:r w:rsidR="00C226A8" w:rsidRPr="002D7407">
        <w:rPr>
          <w:b/>
        </w:rPr>
        <w:t xml:space="preserve"> -o programarrch64 -static</w:t>
      </w:r>
    </w:p>
    <w:p w14:paraId="01D5A02C" w14:textId="36E6F8B1" w:rsidR="00C226A8" w:rsidRPr="00C226A8" w:rsidRDefault="00C226A8" w:rsidP="004C5F89">
      <w:pPr>
        <w:pStyle w:val="ListParagraph"/>
        <w:numPr>
          <w:ilvl w:val="0"/>
          <w:numId w:val="31"/>
        </w:numPr>
        <w:spacing w:line="312" w:lineRule="auto"/>
        <w:rPr>
          <w:b/>
          <w:sz w:val="24"/>
        </w:rPr>
      </w:pPr>
      <w:r>
        <w:t xml:space="preserve">Use </w:t>
      </w:r>
      <w:r w:rsidR="00B5445C">
        <w:t xml:space="preserve">the newly created </w:t>
      </w:r>
      <w:r>
        <w:t xml:space="preserve">file </w:t>
      </w:r>
      <w:r w:rsidRPr="002D7407">
        <w:rPr>
          <w:b/>
        </w:rPr>
        <w:t>programaarch64</w:t>
      </w:r>
      <w:r>
        <w:t xml:space="preserve"> to verify the file type and the architecture</w:t>
      </w:r>
      <w:r w:rsidR="00B5445C">
        <w:t>.</w:t>
      </w:r>
    </w:p>
    <w:p w14:paraId="7A9F5DA2" w14:textId="13FF00E8" w:rsidR="00C226A8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Can you execute </w:t>
      </w:r>
      <w:r w:rsidRPr="00B5445C">
        <w:rPr>
          <w:b/>
        </w:rPr>
        <w:t>programaarch64</w:t>
      </w:r>
      <w:r w:rsidR="007215C9">
        <w:rPr>
          <w:b/>
        </w:rPr>
        <w:t xml:space="preserve"> </w:t>
      </w:r>
      <w:r w:rsidR="007215C9">
        <w:t>on your Linux x86_64 VM</w:t>
      </w:r>
      <w:r>
        <w:t>? Why?</w:t>
      </w:r>
    </w:p>
    <w:p w14:paraId="52532778" w14:textId="11E9B4C1" w:rsidR="00C226A8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>Attach the screen that demo results after using file command with programaarch64 and after execution</w:t>
      </w:r>
    </w:p>
    <w:p w14:paraId="203F8854" w14:textId="77777777" w:rsidR="007215C9" w:rsidRDefault="00C226A8" w:rsidP="004C5F89">
      <w:pPr>
        <w:pStyle w:val="ListParagraph"/>
        <w:numPr>
          <w:ilvl w:val="0"/>
          <w:numId w:val="31"/>
        </w:numPr>
        <w:spacing w:line="312" w:lineRule="auto"/>
      </w:pPr>
      <w:r>
        <w:t xml:space="preserve">Use </w:t>
      </w:r>
      <w:r w:rsidR="00CB3D92">
        <w:t>the templates below to generate a program that</w:t>
      </w:r>
      <w:r w:rsidR="007215C9">
        <w:t>:</w:t>
      </w:r>
    </w:p>
    <w:p w14:paraId="1408CE50" w14:textId="77777777" w:rsidR="007215C9" w:rsidRDefault="007215C9" w:rsidP="007215C9">
      <w:pPr>
        <w:pStyle w:val="ListParagraph"/>
        <w:numPr>
          <w:ilvl w:val="2"/>
          <w:numId w:val="31"/>
        </w:numPr>
        <w:spacing w:line="312" w:lineRule="auto"/>
      </w:pPr>
      <w:r>
        <w:t>A</w:t>
      </w:r>
      <w:r w:rsidR="00CB3D92">
        <w:t xml:space="preserve">sks the user to enter a string </w:t>
      </w:r>
      <w:r w:rsidR="00941794">
        <w:t xml:space="preserve">no longer than 30 characters. </w:t>
      </w:r>
    </w:p>
    <w:p w14:paraId="0BA07DA4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Take the string and print it back to the screen using assembly. </w:t>
      </w:r>
    </w:p>
    <w:p w14:paraId="5A61AF4B" w14:textId="77777777" w:rsidR="007215C9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>U</w:t>
      </w:r>
      <w:r w:rsidR="00377711">
        <w:t xml:space="preserve">se </w:t>
      </w:r>
      <w:r w:rsidR="00B5445C" w:rsidRPr="00B5445C">
        <w:rPr>
          <w:b/>
        </w:rPr>
        <w:t>aarch64-linux-gnu-</w:t>
      </w:r>
      <w:r w:rsidR="00B5445C">
        <w:rPr>
          <w:b/>
        </w:rPr>
        <w:t>as</w:t>
      </w:r>
      <w:r w:rsidR="00B5445C">
        <w:t xml:space="preserve"> and </w:t>
      </w:r>
      <w:r w:rsidR="00B5445C" w:rsidRPr="00B5445C">
        <w:rPr>
          <w:b/>
        </w:rPr>
        <w:t>aarch64-linux-gnu-</w:t>
      </w:r>
      <w:r w:rsidR="00B5445C">
        <w:rPr>
          <w:b/>
        </w:rPr>
        <w:t>ld commands</w:t>
      </w:r>
      <w:r w:rsidR="00377711">
        <w:t xml:space="preserve"> to create </w:t>
      </w:r>
      <w:r w:rsidR="00B5445C">
        <w:t>the</w:t>
      </w:r>
      <w:r w:rsidR="00377711">
        <w:t xml:space="preserve"> executable</w:t>
      </w:r>
    </w:p>
    <w:p w14:paraId="2881435A" w14:textId="3EC6596E" w:rsidR="00941794" w:rsidRDefault="00941794" w:rsidP="007215C9">
      <w:pPr>
        <w:pStyle w:val="ListParagraph"/>
        <w:numPr>
          <w:ilvl w:val="2"/>
          <w:numId w:val="31"/>
        </w:numPr>
        <w:spacing w:line="312" w:lineRule="auto"/>
      </w:pPr>
      <w:r>
        <w:t xml:space="preserve">ARM uses X0, X1, </w:t>
      </w:r>
      <w:proofErr w:type="spellStart"/>
      <w:r>
        <w:t>Xn</w:t>
      </w:r>
      <w:proofErr w:type="spellEnd"/>
      <w:r>
        <w:t xml:space="preserve"> for </w:t>
      </w:r>
      <w:proofErr w:type="spellStart"/>
      <w:r>
        <w:t>there</w:t>
      </w:r>
      <w:proofErr w:type="spellEnd"/>
      <w:r>
        <w:t xml:space="preserve"> registers which is different from RDI </w:t>
      </w:r>
      <w:proofErr w:type="spellStart"/>
      <w:r>
        <w:t>etc</w:t>
      </w:r>
      <w:proofErr w:type="spellEnd"/>
      <w:r>
        <w:t xml:space="preserve"> that Intel uses.</w:t>
      </w:r>
    </w:p>
    <w:p w14:paraId="5B1E1629" w14:textId="7CEC6188" w:rsidR="00C226A8" w:rsidRDefault="00377711" w:rsidP="004C5F89">
      <w:pPr>
        <w:pStyle w:val="ListParagraph"/>
        <w:numPr>
          <w:ilvl w:val="0"/>
          <w:numId w:val="31"/>
        </w:numPr>
        <w:spacing w:line="312" w:lineRule="auto"/>
      </w:pPr>
      <w:r>
        <w:t>Attach a screen capture</w:t>
      </w:r>
      <w:r w:rsidR="00941794">
        <w:t>s</w:t>
      </w:r>
      <w:r>
        <w:t xml:space="preserve"> th</w:t>
      </w:r>
      <w:r w:rsidR="00941794">
        <w:t>e</w:t>
      </w:r>
      <w:r>
        <w:t xml:space="preserve"> demo </w:t>
      </w:r>
      <w:r w:rsidR="00941794">
        <w:t xml:space="preserve">of </w:t>
      </w:r>
      <w:r>
        <w:t>the results. Use file command to demo the file type and architecture of the executable.</w:t>
      </w:r>
    </w:p>
    <w:p w14:paraId="2C450E7E" w14:textId="105F85D9" w:rsidR="00C226A8" w:rsidRDefault="00377711" w:rsidP="00941794">
      <w:pPr>
        <w:pStyle w:val="ListParagraph"/>
        <w:numPr>
          <w:ilvl w:val="0"/>
          <w:numId w:val="31"/>
        </w:numPr>
        <w:spacing w:line="312" w:lineRule="auto"/>
      </w:pPr>
      <w:r>
        <w:t>Your executables should run on ARM architecture (raspberry pi)</w:t>
      </w:r>
    </w:p>
    <w:p w14:paraId="41EC2CED" w14:textId="0F2DDE28" w:rsidR="00941794" w:rsidRDefault="00941794" w:rsidP="00941794">
      <w:pPr>
        <w:pStyle w:val="ListParagraph"/>
        <w:numPr>
          <w:ilvl w:val="0"/>
          <w:numId w:val="31"/>
        </w:numPr>
        <w:spacing w:line="312" w:lineRule="auto"/>
      </w:pPr>
      <w:r>
        <w:t>Transfer the executable file to your Raspberry Pi and show a screen capture of it running on the Raspberry Pi.</w:t>
      </w:r>
    </w:p>
    <w:p w14:paraId="2FEC7D9A" w14:textId="5F07E4BD" w:rsidR="00B5445C" w:rsidRDefault="007215C9" w:rsidP="00B5445C">
      <w:pPr>
        <w:pStyle w:val="BodyText"/>
        <w:rPr>
          <w:sz w:val="26"/>
        </w:rPr>
      </w:pPr>
      <w:r w:rsidRPr="00CB3D92">
        <w:rPr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829039" wp14:editId="1155037B">
                <wp:simplePos x="0" y="0"/>
                <wp:positionH relativeFrom="column">
                  <wp:posOffset>3234690</wp:posOffset>
                </wp:positionH>
                <wp:positionV relativeFrom="paragraph">
                  <wp:posOffset>497205</wp:posOffset>
                </wp:positionV>
                <wp:extent cx="2932430" cy="2871470"/>
                <wp:effectExtent l="0" t="0" r="2032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287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EE76" w14:textId="68932A83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;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NASM Assembler</w:t>
                            </w:r>
                          </w:p>
                          <w:p w14:paraId="08DF4A2B" w14:textId="1E1A6582" w:rsidR="00CB3D92" w:rsidRDefault="00CB3D92" w:rsidP="00CB3D92">
                            <w:r>
                              <w:t xml:space="preserve">extern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792CFF73" w14:textId="77777777" w:rsidR="00CB3D92" w:rsidRDefault="00CB3D92" w:rsidP="00CB3D92">
                            <w:r>
                              <w:t xml:space="preserve">extern </w:t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  <w:p w14:paraId="4E50E8F2" w14:textId="77777777" w:rsidR="00CB3D92" w:rsidRDefault="00CB3D92" w:rsidP="00CB3D92">
                            <w:r>
                              <w:t>global main</w:t>
                            </w:r>
                          </w:p>
                          <w:p w14:paraId="110563A9" w14:textId="77777777" w:rsidR="00CB3D92" w:rsidRDefault="00CB3D92" w:rsidP="00CB3D92">
                            <w:r>
                              <w:tab/>
                              <w:t xml:space="preserve">hello: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"Hello World",0xa,0x0</w:t>
                            </w:r>
                          </w:p>
                          <w:p w14:paraId="16CCF269" w14:textId="77777777" w:rsidR="00CB3D92" w:rsidRDefault="00CB3D92" w:rsidP="00CB3D92">
                            <w:r>
                              <w:t>section .text</w:t>
                            </w:r>
                          </w:p>
                          <w:p w14:paraId="4F7C5978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0813AB1" w14:textId="77777777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28B579EF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5139360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B09A3A3" w14:textId="77777777" w:rsidR="00CB3D92" w:rsidRDefault="00CB3D92" w:rsidP="00CB3D92">
                            <w:r>
                              <w:tab/>
                            </w:r>
                          </w:p>
                          <w:p w14:paraId="6BD79547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4886C8BE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53EE72BD" w14:textId="25FFD906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9039" id="Text Box 2" o:spid="_x0000_s1032" type="#_x0000_t202" style="position:absolute;margin-left:254.7pt;margin-top:39.15pt;width:230.9pt;height:226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WgJwIAAEw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">
                <v:textbox>
                  <w:txbxContent>
                    <w:p w14:paraId="75B4EE76" w14:textId="68932A83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;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NASM Assembler</w:t>
                      </w:r>
                    </w:p>
                    <w:p w14:paraId="08DF4A2B" w14:textId="1E1A6582" w:rsidR="00CB3D92" w:rsidRDefault="00CB3D92" w:rsidP="00CB3D92">
                      <w:r>
                        <w:t xml:space="preserve">extern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792CFF73" w14:textId="77777777" w:rsidR="00CB3D92" w:rsidRDefault="00CB3D92" w:rsidP="00CB3D92">
                      <w:r>
                        <w:t xml:space="preserve">extern </w:t>
                      </w:r>
                      <w:proofErr w:type="gramStart"/>
                      <w:r>
                        <w:t>exit</w:t>
                      </w:r>
                      <w:proofErr w:type="gramEnd"/>
                    </w:p>
                    <w:p w14:paraId="4E50E8F2" w14:textId="77777777" w:rsidR="00CB3D92" w:rsidRDefault="00CB3D92" w:rsidP="00CB3D92">
                      <w:r>
                        <w:t>global main</w:t>
                      </w:r>
                    </w:p>
                    <w:p w14:paraId="110563A9" w14:textId="77777777" w:rsidR="00CB3D92" w:rsidRDefault="00CB3D92" w:rsidP="00CB3D92">
                      <w:r>
                        <w:tab/>
                        <w:t xml:space="preserve">hello: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"Hello World",0xa,0x0</w:t>
                      </w:r>
                    </w:p>
                    <w:p w14:paraId="16CCF269" w14:textId="77777777" w:rsidR="00CB3D92" w:rsidRDefault="00CB3D92" w:rsidP="00CB3D92">
                      <w:r>
                        <w:t>section .text</w:t>
                      </w:r>
                    </w:p>
                    <w:p w14:paraId="4F7C5978" w14:textId="77777777" w:rsidR="00CB3D92" w:rsidRDefault="00CB3D92" w:rsidP="00CB3D92">
                      <w:r>
                        <w:t>main:</w:t>
                      </w:r>
                    </w:p>
                    <w:p w14:paraId="70813AB1" w14:textId="77777777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28B579EF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5139360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B09A3A3" w14:textId="77777777" w:rsidR="00CB3D92" w:rsidRDefault="00CB3D92" w:rsidP="00CB3D92">
                      <w:r>
                        <w:tab/>
                      </w:r>
                    </w:p>
                    <w:p w14:paraId="6BD79547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4886C8BE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53EE72BD" w14:textId="25FFD906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D92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1609B9" wp14:editId="5B876DDB">
                <wp:simplePos x="0" y="0"/>
                <wp:positionH relativeFrom="column">
                  <wp:posOffset>275590</wp:posOffset>
                </wp:positionH>
                <wp:positionV relativeFrom="paragraph">
                  <wp:posOffset>497205</wp:posOffset>
                </wp:positionV>
                <wp:extent cx="2863850" cy="14046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CA06" w14:textId="0C3E1B27" w:rsidR="00CB3D92" w:rsidRPr="00CB3D92" w:rsidRDefault="00CB3D92" w:rsidP="00CB3D92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 w:rsidR="007215C9">
                              <w:rPr>
                                <w:b/>
                              </w:rPr>
                              <w:t xml:space="preserve">Intel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4D36C66F" w14:textId="0BAC22F5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intel</w:t>
                            </w:r>
                            <w:proofErr w:type="gramEnd"/>
                            <w:r>
                              <w:t>_syntax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noprefix</w:t>
                            </w:r>
                            <w:proofErr w:type="spellEnd"/>
                          </w:p>
                          <w:p w14:paraId="4967625F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1E35AC62" w14:textId="77777777" w:rsidR="00CB3D92" w:rsidRDefault="00CB3D92" w:rsidP="00CB3D92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0C22E53A" w14:textId="77777777" w:rsidR="00CB3D92" w:rsidRDefault="00CB3D92" w:rsidP="00CB3D92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31C08955" w14:textId="77777777" w:rsidR="00CB3D92" w:rsidRDefault="00CB3D92" w:rsidP="00CB3D92">
                            <w:r>
                              <w:tab/>
                              <w:t>hello</w:t>
                            </w:r>
                            <w:proofErr w:type="gramStart"/>
                            <w:r>
                              <w:t>: .ascii</w:t>
                            </w:r>
                            <w:proofErr w:type="gramEnd"/>
                            <w:r>
                              <w:t xml:space="preserve"> "Hello World\n\0"</w:t>
                            </w:r>
                          </w:p>
                          <w:p w14:paraId="4261629D" w14:textId="77777777" w:rsidR="00CB3D92" w:rsidRDefault="00CB3D92" w:rsidP="00CB3D92">
                            <w:r>
                              <w:t>.text</w:t>
                            </w:r>
                          </w:p>
                          <w:p w14:paraId="2D10E79E" w14:textId="77777777" w:rsidR="00CB3D92" w:rsidRDefault="00CB3D92" w:rsidP="00CB3D92">
                            <w:r>
                              <w:t>main:</w:t>
                            </w:r>
                          </w:p>
                          <w:p w14:paraId="7C927648" w14:textId="79403083" w:rsidR="00CB3D92" w:rsidRDefault="00CB3D92" w:rsidP="00CB3D92">
                            <w:r>
                              <w:tab/>
                              <w:t xml:space="preserve">lea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[hello]</w:t>
                            </w:r>
                          </w:p>
                          <w:p w14:paraId="19D098DA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72849DDD" w14:textId="77777777" w:rsidR="00CB3D92" w:rsidRDefault="00CB3D92" w:rsidP="00CB3D92">
                            <w:r>
                              <w:tab/>
                              <w:t xml:space="preserve">call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64A909BD" w14:textId="77777777" w:rsidR="00CB3D92" w:rsidRDefault="00CB3D92" w:rsidP="00CB3D92">
                            <w:r>
                              <w:tab/>
                            </w:r>
                          </w:p>
                          <w:p w14:paraId="43E78B93" w14:textId="77777777" w:rsidR="00CB3D92" w:rsidRDefault="00CB3D92" w:rsidP="00CB3D92">
                            <w:r>
                              <w:tab/>
                              <w:t xml:space="preserve">mov </w:t>
                            </w:r>
                            <w:proofErr w:type="spellStart"/>
                            <w:r>
                              <w:t>rdi</w:t>
                            </w:r>
                            <w:proofErr w:type="spellEnd"/>
                            <w:r>
                              <w:t>, 0</w:t>
                            </w:r>
                          </w:p>
                          <w:p w14:paraId="24E2602B" w14:textId="77777777" w:rsidR="00CB3D92" w:rsidRDefault="00CB3D92" w:rsidP="00CB3D92"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rax</w:t>
                            </w:r>
                            <w:proofErr w:type="spellEnd"/>
                          </w:p>
                          <w:p w14:paraId="1477E610" w14:textId="0116818B" w:rsidR="00CB3D92" w:rsidRDefault="00CB3D92" w:rsidP="00CB3D92">
                            <w:r>
                              <w:tab/>
                              <w:t>call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09B9" id="_x0000_s1033" type="#_x0000_t202" style="position:absolute;margin-left:21.7pt;margin-top:39.15pt;width:225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xfKQIAAE4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">
                <v:textbox style="mso-fit-shape-to-text:t">
                  <w:txbxContent>
                    <w:p w14:paraId="65C5CA06" w14:textId="0C3E1B27" w:rsidR="00CB3D92" w:rsidRPr="00CB3D92" w:rsidRDefault="00CB3D92" w:rsidP="00CB3D92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 w:rsidR="007215C9">
                        <w:rPr>
                          <w:b/>
                        </w:rPr>
                        <w:t xml:space="preserve">Intel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4D36C66F" w14:textId="0BAC22F5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intel</w:t>
                      </w:r>
                      <w:proofErr w:type="gramEnd"/>
                      <w:r>
                        <w:t>_syntax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noprefix</w:t>
                      </w:r>
                      <w:proofErr w:type="spellEnd"/>
                    </w:p>
                    <w:p w14:paraId="4967625F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1E35AC62" w14:textId="77777777" w:rsidR="00CB3D92" w:rsidRDefault="00CB3D92" w:rsidP="00CB3D92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0C22E53A" w14:textId="77777777" w:rsidR="00CB3D92" w:rsidRDefault="00CB3D92" w:rsidP="00CB3D92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31C08955" w14:textId="77777777" w:rsidR="00CB3D92" w:rsidRDefault="00CB3D92" w:rsidP="00CB3D92">
                      <w:r>
                        <w:tab/>
                        <w:t>hello</w:t>
                      </w:r>
                      <w:proofErr w:type="gramStart"/>
                      <w:r>
                        <w:t>: .ascii</w:t>
                      </w:r>
                      <w:proofErr w:type="gramEnd"/>
                      <w:r>
                        <w:t xml:space="preserve"> "Hello World\n\0"</w:t>
                      </w:r>
                    </w:p>
                    <w:p w14:paraId="4261629D" w14:textId="77777777" w:rsidR="00CB3D92" w:rsidRDefault="00CB3D92" w:rsidP="00CB3D92">
                      <w:r>
                        <w:t>.text</w:t>
                      </w:r>
                    </w:p>
                    <w:p w14:paraId="2D10E79E" w14:textId="77777777" w:rsidR="00CB3D92" w:rsidRDefault="00CB3D92" w:rsidP="00CB3D92">
                      <w:r>
                        <w:t>main:</w:t>
                      </w:r>
                    </w:p>
                    <w:p w14:paraId="7C927648" w14:textId="79403083" w:rsidR="00CB3D92" w:rsidRDefault="00CB3D92" w:rsidP="00CB3D92">
                      <w:r>
                        <w:tab/>
                        <w:t xml:space="preserve">lea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[hello]</w:t>
                      </w:r>
                    </w:p>
                    <w:p w14:paraId="19D098DA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72849DDD" w14:textId="77777777" w:rsidR="00CB3D92" w:rsidRDefault="00CB3D92" w:rsidP="00CB3D92">
                      <w:r>
                        <w:tab/>
                        <w:t xml:space="preserve">call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64A909BD" w14:textId="77777777" w:rsidR="00CB3D92" w:rsidRDefault="00CB3D92" w:rsidP="00CB3D92">
                      <w:r>
                        <w:tab/>
                      </w:r>
                    </w:p>
                    <w:p w14:paraId="43E78B93" w14:textId="77777777" w:rsidR="00CB3D92" w:rsidRDefault="00CB3D92" w:rsidP="00CB3D92">
                      <w:r>
                        <w:tab/>
                        <w:t xml:space="preserve">mov </w:t>
                      </w:r>
                      <w:proofErr w:type="spellStart"/>
                      <w:r>
                        <w:t>rdi</w:t>
                      </w:r>
                      <w:proofErr w:type="spellEnd"/>
                      <w:r>
                        <w:t>, 0</w:t>
                      </w:r>
                    </w:p>
                    <w:p w14:paraId="24E2602B" w14:textId="77777777" w:rsidR="00CB3D92" w:rsidRDefault="00CB3D92" w:rsidP="00CB3D92"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rax</w:t>
                      </w:r>
                      <w:proofErr w:type="spellEnd"/>
                    </w:p>
                    <w:p w14:paraId="1477E610" w14:textId="0116818B" w:rsidR="00CB3D92" w:rsidRDefault="00CB3D92" w:rsidP="00CB3D92">
                      <w:r>
                        <w:tab/>
                        <w:t>call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6264A" w14:textId="45F18F01" w:rsidR="00CB3D92" w:rsidRDefault="00CB3D92" w:rsidP="00B5445C">
      <w:pPr>
        <w:pStyle w:val="BodyText"/>
        <w:rPr>
          <w:sz w:val="26"/>
        </w:rPr>
      </w:pPr>
    </w:p>
    <w:p w14:paraId="7ACC0210" w14:textId="231FF7B3" w:rsidR="00CB3D92" w:rsidRDefault="00CB3D92" w:rsidP="00B5445C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proofErr w:type="spellStart"/>
      <w:r w:rsidRPr="00CB3D92">
        <w:rPr>
          <w:b/>
          <w:sz w:val="26"/>
        </w:rPr>
        <w:t>armhello</w:t>
      </w:r>
      <w:proofErr w:type="spellEnd"/>
      <w:r>
        <w:rPr>
          <w:sz w:val="26"/>
        </w:rPr>
        <w:t xml:space="preserve"> starting with the GAS Assembler: </w:t>
      </w:r>
      <w:r w:rsidRPr="00CB3D92">
        <w:rPr>
          <w:b/>
          <w:sz w:val="26"/>
        </w:rPr>
        <w:t>as</w:t>
      </w:r>
    </w:p>
    <w:p w14:paraId="7250CEAF" w14:textId="77777777" w:rsidR="00B5445C" w:rsidRDefault="000A051A" w:rsidP="00B5445C">
      <w:pPr>
        <w:pStyle w:val="BodyText"/>
        <w:rPr>
          <w:sz w:val="26"/>
        </w:rPr>
      </w:pPr>
      <w:r w:rsidRPr="000A051A">
        <w:rPr>
          <w:noProof/>
          <w:sz w:val="26"/>
        </w:rPr>
        <w:drawing>
          <wp:inline distT="0" distB="0" distL="0" distR="0" wp14:anchorId="6F5BB8DB" wp14:editId="39C0A416">
            <wp:extent cx="5943600" cy="583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C46" w14:textId="77777777" w:rsidR="007215C9" w:rsidRPr="00CB3D92" w:rsidRDefault="007215C9" w:rsidP="007215C9">
      <w:pPr>
        <w:pStyle w:val="BodyText"/>
        <w:rPr>
          <w:sz w:val="26"/>
        </w:rPr>
      </w:pPr>
      <w:proofErr w:type="spellStart"/>
      <w:r>
        <w:rPr>
          <w:sz w:val="26"/>
        </w:rPr>
        <w:t>Commandline</w:t>
      </w:r>
      <w:proofErr w:type="spellEnd"/>
      <w:r>
        <w:rPr>
          <w:sz w:val="26"/>
        </w:rPr>
        <w:t xml:space="preserve"> used to generate executable </w:t>
      </w:r>
      <w:r w:rsidRPr="00CB3D92">
        <w:rPr>
          <w:b/>
          <w:sz w:val="26"/>
        </w:rPr>
        <w:t>armhello2</w:t>
      </w:r>
      <w:r>
        <w:rPr>
          <w:sz w:val="26"/>
        </w:rPr>
        <w:t xml:space="preserve"> starting with the GAS Assembler: </w:t>
      </w:r>
      <w:proofErr w:type="spellStart"/>
      <w:r>
        <w:rPr>
          <w:sz w:val="26"/>
        </w:rPr>
        <w:t>n</w:t>
      </w:r>
      <w:r w:rsidRPr="00CB3D92">
        <w:rPr>
          <w:b/>
          <w:sz w:val="26"/>
        </w:rPr>
        <w:t>as</w:t>
      </w:r>
      <w:r>
        <w:rPr>
          <w:b/>
          <w:sz w:val="26"/>
        </w:rPr>
        <w:t>m</w:t>
      </w:r>
      <w:proofErr w:type="spellEnd"/>
    </w:p>
    <w:p w14:paraId="78B0E7AE" w14:textId="77777777" w:rsidR="007215C9" w:rsidRDefault="007215C9" w:rsidP="007215C9">
      <w:r w:rsidRPr="00CB3D92">
        <w:rPr>
          <w:noProof/>
        </w:rPr>
        <w:drawing>
          <wp:inline distT="0" distB="0" distL="0" distR="0" wp14:anchorId="51401474" wp14:editId="225D93FD">
            <wp:extent cx="59436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F6" w14:textId="77777777" w:rsidR="007215C9" w:rsidRDefault="007215C9" w:rsidP="007215C9"/>
    <w:p w14:paraId="7BF2B5DB" w14:textId="77777777" w:rsidR="007215C9" w:rsidRDefault="007215C9" w:rsidP="007215C9"/>
    <w:p w14:paraId="29378041" w14:textId="77777777" w:rsidR="007215C9" w:rsidRDefault="007215C9" w:rsidP="00721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B030F52" wp14:editId="3F6FC8C1">
                <wp:simplePos x="0" y="0"/>
                <wp:positionH relativeFrom="column">
                  <wp:posOffset>-34925</wp:posOffset>
                </wp:positionH>
                <wp:positionV relativeFrom="paragraph">
                  <wp:posOffset>369570</wp:posOffset>
                </wp:positionV>
                <wp:extent cx="6132830" cy="1404620"/>
                <wp:effectExtent l="0" t="0" r="2032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A2AC" w14:textId="77777777" w:rsidR="007215C9" w:rsidRDefault="007215C9" w:rsidP="007215C9">
                            <w:proofErr w:type="spellStart"/>
                            <w:r w:rsidRPr="00CB3D92">
                              <w:t>ld</w:t>
                            </w:r>
                            <w:proofErr w:type="spellEnd"/>
                            <w:r w:rsidRPr="00CB3D92">
                              <w:t xml:space="preserve">  -dynamic-linker /lib64/ld-linux-x86-64.so.2 -z now -z </w:t>
                            </w:r>
                            <w:proofErr w:type="spellStart"/>
                            <w:r w:rsidRPr="00CB3D92">
                              <w:t>relro</w:t>
                            </w:r>
                            <w:proofErr w:type="spellEnd"/>
                            <w:r w:rsidRPr="00CB3D92">
                              <w:t xml:space="preserve"> -o armhello2 /usr/lib/gcc/x86_64-linux-gnu/9/../../../x86_64-linux-gnu/Scrt1.o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crti.o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crtbeginS.o</w:t>
                            </w:r>
                            <w:proofErr w:type="spellEnd"/>
                            <w:r w:rsidRPr="00CB3D92">
                              <w:t xml:space="preserve">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/x86_64-linux-gnu/9/../../../../lib -L/lib/x86_64-linux-gnu -L/lib/../lib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/lib/x86_64-linux-gnu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/lib/../lib -L/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 armhello2.o -</w:t>
                            </w:r>
                            <w:proofErr w:type="spellStart"/>
                            <w:proofErr w:type="gramStart"/>
                            <w:r w:rsidRPr="00CB3D92">
                              <w:t>lgcc</w:t>
                            </w:r>
                            <w:proofErr w:type="spellEnd"/>
                            <w:r w:rsidRPr="00CB3D92">
                              <w:t xml:space="preserve">  -</w:t>
                            </w:r>
                            <w:proofErr w:type="spellStart"/>
                            <w:proofErr w:type="gramEnd"/>
                            <w:r w:rsidRPr="00CB3D92">
                              <w:t>lgcc_s</w:t>
                            </w:r>
                            <w:proofErr w:type="spellEnd"/>
                            <w:r w:rsidRPr="00CB3D92">
                              <w:t xml:space="preserve">  -</w:t>
                            </w:r>
                            <w:proofErr w:type="spellStart"/>
                            <w:r w:rsidRPr="00CB3D92">
                              <w:t>lc</w:t>
                            </w:r>
                            <w:proofErr w:type="spellEnd"/>
                            <w:r w:rsidRPr="00CB3D92">
                              <w:t xml:space="preserve"> 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</w:t>
                            </w:r>
                            <w:proofErr w:type="spellStart"/>
                            <w:r w:rsidRPr="00CB3D92">
                              <w:t>crtendS.o</w:t>
                            </w:r>
                            <w:proofErr w:type="spellEnd"/>
                            <w:r w:rsidRPr="00CB3D92">
                              <w:t xml:space="preserve"> /</w:t>
                            </w:r>
                            <w:proofErr w:type="spellStart"/>
                            <w:r w:rsidRPr="00CB3D92">
                              <w:t>usr</w:t>
                            </w:r>
                            <w:proofErr w:type="spellEnd"/>
                            <w:r w:rsidRPr="00CB3D92">
                              <w:t>/lib/</w:t>
                            </w:r>
                            <w:proofErr w:type="spellStart"/>
                            <w:r w:rsidRPr="00CB3D92">
                              <w:t>gcc</w:t>
                            </w:r>
                            <w:proofErr w:type="spellEnd"/>
                            <w:r w:rsidRPr="00CB3D92">
                              <w:t>/x86_64-linux-gnu/9/../../../x86_64-linux-gnu/</w:t>
                            </w:r>
                            <w:proofErr w:type="spellStart"/>
                            <w:r w:rsidRPr="00CB3D92">
                              <w:t>crtn.o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30F52" id="_x0000_s1034" type="#_x0000_t202" style="position:absolute;margin-left:-2.75pt;margin-top:29.1pt;width:482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TUJwIAAE0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">
                <v:textbox style="mso-fit-shape-to-text:t">
                  <w:txbxContent>
                    <w:p w14:paraId="28FFA2AC" w14:textId="77777777" w:rsidR="007215C9" w:rsidRDefault="007215C9" w:rsidP="007215C9">
                      <w:proofErr w:type="spellStart"/>
                      <w:r w:rsidRPr="00CB3D92">
                        <w:t>ld</w:t>
                      </w:r>
                      <w:proofErr w:type="spellEnd"/>
                      <w:r w:rsidRPr="00CB3D92">
                        <w:t xml:space="preserve">  -dynamic-linker /lib64/ld-linux-x86-64.so.2 -z now -z </w:t>
                      </w:r>
                      <w:proofErr w:type="spellStart"/>
                      <w:r w:rsidRPr="00CB3D92">
                        <w:t>relro</w:t>
                      </w:r>
                      <w:proofErr w:type="spellEnd"/>
                      <w:r w:rsidRPr="00CB3D92">
                        <w:t xml:space="preserve"> -o armhello2 /usr/lib/gcc/x86_64-linux-gnu/9/../../../x86_64-linux-gnu/Scrt1.o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crti.o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crtbeginS.o</w:t>
                      </w:r>
                      <w:proofErr w:type="spellEnd"/>
                      <w:r w:rsidRPr="00CB3D92">
                        <w:t xml:space="preserve">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/x86_64-linux-gnu/9/../../../../lib -L/lib/x86_64-linux-gnu -L/lib/../lib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/lib/x86_64-linux-gnu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/lib/../lib -L/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 armhello2.o -</w:t>
                      </w:r>
                      <w:proofErr w:type="spellStart"/>
                      <w:proofErr w:type="gramStart"/>
                      <w:r w:rsidRPr="00CB3D92">
                        <w:t>lgcc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proofErr w:type="gramEnd"/>
                      <w:r w:rsidRPr="00CB3D92">
                        <w:t>lgcc_s</w:t>
                      </w:r>
                      <w:proofErr w:type="spellEnd"/>
                      <w:r w:rsidRPr="00CB3D92">
                        <w:t xml:space="preserve">  -</w:t>
                      </w:r>
                      <w:proofErr w:type="spellStart"/>
                      <w:r w:rsidRPr="00CB3D92">
                        <w:t>lc</w:t>
                      </w:r>
                      <w:proofErr w:type="spellEnd"/>
                      <w:r w:rsidRPr="00CB3D92">
                        <w:t xml:space="preserve"> 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</w:t>
                      </w:r>
                      <w:proofErr w:type="spellStart"/>
                      <w:r w:rsidRPr="00CB3D92">
                        <w:t>crtendS.o</w:t>
                      </w:r>
                      <w:proofErr w:type="spellEnd"/>
                      <w:r w:rsidRPr="00CB3D92">
                        <w:t xml:space="preserve"> /</w:t>
                      </w:r>
                      <w:proofErr w:type="spellStart"/>
                      <w:r w:rsidRPr="00CB3D92">
                        <w:t>usr</w:t>
                      </w:r>
                      <w:proofErr w:type="spellEnd"/>
                      <w:r w:rsidRPr="00CB3D92">
                        <w:t>/lib/</w:t>
                      </w:r>
                      <w:proofErr w:type="spellStart"/>
                      <w:r w:rsidRPr="00CB3D92">
                        <w:t>gcc</w:t>
                      </w:r>
                      <w:proofErr w:type="spellEnd"/>
                      <w:r w:rsidRPr="00CB3D92">
                        <w:t>/x86_64-linux-gnu/9/../../../x86_64-linux-gnu/</w:t>
                      </w:r>
                      <w:proofErr w:type="spellStart"/>
                      <w:r w:rsidRPr="00CB3D92">
                        <w:t>crtn.o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Linker command line used for linking the object files.</w:t>
      </w:r>
    </w:p>
    <w:p w14:paraId="1C7EBA58" w14:textId="5652E62D" w:rsidR="007215C9" w:rsidRDefault="007215C9" w:rsidP="00B5445C">
      <w:pPr>
        <w:pStyle w:val="BodyText"/>
        <w:rPr>
          <w:sz w:val="26"/>
        </w:rPr>
      </w:pPr>
    </w:p>
    <w:p w14:paraId="5FA673CD" w14:textId="675C6503" w:rsidR="007215C9" w:rsidRDefault="007215C9">
      <w:pPr>
        <w:spacing w:line="240" w:lineRule="auto"/>
        <w:rPr>
          <w:rFonts w:ascii="Liberation Serif" w:eastAsia="Droid Sans" w:hAnsi="Liberation Serif" w:cs="FreeSans"/>
          <w:color w:val="00000A"/>
          <w:sz w:val="26"/>
          <w:szCs w:val="24"/>
          <w:lang w:eastAsia="zh-CN" w:bidi="hi-IN"/>
        </w:rPr>
      </w:pPr>
      <w:r>
        <w:rPr>
          <w:sz w:val="26"/>
        </w:rPr>
        <w:br w:type="page"/>
      </w:r>
    </w:p>
    <w:p w14:paraId="5E9C0340" w14:textId="77777777" w:rsidR="007215C9" w:rsidRPr="000E5E61" w:rsidRDefault="007215C9" w:rsidP="00B5445C">
      <w:pPr>
        <w:pStyle w:val="BodyText"/>
        <w:rPr>
          <w:sz w:val="26"/>
        </w:rPr>
        <w:sectPr w:rsidR="007215C9" w:rsidRPr="000E5E61" w:rsidSect="00512D26">
          <w:headerReference w:type="default" r:id="rId25"/>
          <w:footerReference w:type="default" r:id="rId26"/>
          <w:headerReference w:type="first" r:id="rId27"/>
          <w:footerReference w:type="first" r:id="rId28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0533A96" w14:textId="0F6D728C" w:rsidR="007215C9" w:rsidRDefault="007215C9" w:rsidP="00017FD6">
      <w:r w:rsidRPr="00CB3D92">
        <w:rPr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9853F67" wp14:editId="370D3448">
                <wp:simplePos x="0" y="0"/>
                <wp:positionH relativeFrom="column">
                  <wp:posOffset>-34506</wp:posOffset>
                </wp:positionH>
                <wp:positionV relativeFrom="paragraph">
                  <wp:posOffset>251</wp:posOffset>
                </wp:positionV>
                <wp:extent cx="2924175" cy="1404620"/>
                <wp:effectExtent l="0" t="0" r="28575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EA7B" w14:textId="77777777" w:rsidR="007215C9" w:rsidRPr="00CB3D92" w:rsidRDefault="007215C9" w:rsidP="007215C9">
                            <w:pPr>
                              <w:rPr>
                                <w:b/>
                              </w:rPr>
                            </w:pPr>
                            <w:r w:rsidRPr="00CB3D92">
                              <w:rPr>
                                <w:b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</w:rPr>
                              <w:t xml:space="preserve">ARM </w:t>
                            </w:r>
                            <w:r w:rsidRPr="00CB3D92">
                              <w:rPr>
                                <w:b/>
                              </w:rPr>
                              <w:t>Code written for GAS Assembler</w:t>
                            </w:r>
                          </w:p>
                          <w:p w14:paraId="0B4B201E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5C1BD18C" w14:textId="77777777" w:rsidR="007215C9" w:rsidRDefault="007215C9" w:rsidP="007215C9">
                            <w:proofErr w:type="gramStart"/>
                            <w:r>
                              <w:t>.extern</w:t>
                            </w:r>
                            <w:proofErr w:type="gramEnd"/>
                            <w:r>
                              <w:t xml:space="preserve"> exit</w:t>
                            </w:r>
                          </w:p>
                          <w:p w14:paraId="3242DFF8" w14:textId="2E91F7F1" w:rsidR="007215C9" w:rsidRDefault="007215C9" w:rsidP="007215C9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4A970D74" w14:textId="77777777" w:rsidR="007215C9" w:rsidRDefault="007215C9" w:rsidP="007215C9">
                            <w:r>
                              <w:tab/>
                              <w:t>hello: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r>
                              <w:t xml:space="preserve"> "Hello World\n"</w:t>
                            </w:r>
                          </w:p>
                          <w:p w14:paraId="1FEBE53F" w14:textId="77777777" w:rsidR="007215C9" w:rsidRDefault="007215C9" w:rsidP="007215C9">
                            <w:r>
                              <w:t>.align 4</w:t>
                            </w:r>
                          </w:p>
                          <w:p w14:paraId="37C66E04" w14:textId="77777777" w:rsidR="007215C9" w:rsidRDefault="007215C9" w:rsidP="007215C9">
                            <w:r>
                              <w:t>.text</w:t>
                            </w:r>
                          </w:p>
                          <w:p w14:paraId="527757E8" w14:textId="77777777" w:rsidR="007215C9" w:rsidRDefault="007215C9" w:rsidP="007215C9">
                            <w:r>
                              <w:t>main:</w:t>
                            </w:r>
                          </w:p>
                          <w:p w14:paraId="477451EC" w14:textId="77777777" w:rsidR="007215C9" w:rsidRDefault="007215C9" w:rsidP="007215C9">
                            <w:r>
                              <w:tab/>
                            </w:r>
                            <w:proofErr w:type="spellStart"/>
                            <w:r>
                              <w:t>ldr</w:t>
                            </w:r>
                            <w:proofErr w:type="spellEnd"/>
                            <w:r>
                              <w:t xml:space="preserve"> x0, =[hello]</w:t>
                            </w:r>
                          </w:p>
                          <w:p w14:paraId="5477A120" w14:textId="77777777" w:rsidR="007215C9" w:rsidRDefault="007215C9" w:rsidP="007215C9">
                            <w:r>
                              <w:tab/>
                              <w:t xml:space="preserve">bl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</w:p>
                          <w:p w14:paraId="0C6D3307" w14:textId="77777777" w:rsidR="007215C9" w:rsidRDefault="007215C9" w:rsidP="007215C9">
                            <w:r>
                              <w:tab/>
                            </w:r>
                          </w:p>
                          <w:p w14:paraId="544B4452" w14:textId="77777777" w:rsidR="007215C9" w:rsidRDefault="007215C9" w:rsidP="007215C9">
                            <w:r>
                              <w:tab/>
                              <w:t>mov x0, 0</w:t>
                            </w:r>
                          </w:p>
                          <w:p w14:paraId="6688E124" w14:textId="77777777" w:rsidR="007215C9" w:rsidRDefault="007215C9" w:rsidP="007215C9">
                            <w:r>
                              <w:tab/>
                              <w:t>b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53F67" id="_x0000_s1035" type="#_x0000_t202" style="position:absolute;margin-left:-2.7pt;margin-top:0;width:230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">
                <v:textbox style="mso-fit-shape-to-text:t">
                  <w:txbxContent>
                    <w:p w14:paraId="19D7EA7B" w14:textId="77777777" w:rsidR="007215C9" w:rsidRPr="00CB3D92" w:rsidRDefault="007215C9" w:rsidP="007215C9">
                      <w:pPr>
                        <w:rPr>
                          <w:b/>
                        </w:rPr>
                      </w:pPr>
                      <w:r w:rsidRPr="00CB3D92">
                        <w:rPr>
                          <w:b/>
                        </w:rPr>
                        <w:t xml:space="preserve"># </w:t>
                      </w:r>
                      <w:r>
                        <w:rPr>
                          <w:b/>
                        </w:rPr>
                        <w:t xml:space="preserve">ARM </w:t>
                      </w:r>
                      <w:r w:rsidRPr="00CB3D92">
                        <w:rPr>
                          <w:b/>
                        </w:rPr>
                        <w:t>Code written for GAS Assembler</w:t>
                      </w:r>
                    </w:p>
                    <w:p w14:paraId="0B4B201E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5C1BD18C" w14:textId="77777777" w:rsidR="007215C9" w:rsidRDefault="007215C9" w:rsidP="007215C9">
                      <w:proofErr w:type="gramStart"/>
                      <w:r>
                        <w:t>.extern</w:t>
                      </w:r>
                      <w:proofErr w:type="gramEnd"/>
                      <w:r>
                        <w:t xml:space="preserve"> exit</w:t>
                      </w:r>
                    </w:p>
                    <w:p w14:paraId="3242DFF8" w14:textId="2E91F7F1" w:rsidR="007215C9" w:rsidRDefault="007215C9" w:rsidP="007215C9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4A970D74" w14:textId="77777777" w:rsidR="007215C9" w:rsidRDefault="007215C9" w:rsidP="007215C9">
                      <w:r>
                        <w:tab/>
                        <w:t>hello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asciz</w:t>
                      </w:r>
                      <w:proofErr w:type="spellEnd"/>
                      <w:proofErr w:type="gramEnd"/>
                      <w:r>
                        <w:t xml:space="preserve"> "Hello World\n"</w:t>
                      </w:r>
                    </w:p>
                    <w:p w14:paraId="1FEBE53F" w14:textId="77777777" w:rsidR="007215C9" w:rsidRDefault="007215C9" w:rsidP="007215C9">
                      <w:proofErr w:type="gramStart"/>
                      <w:r>
                        <w:t>.align</w:t>
                      </w:r>
                      <w:proofErr w:type="gramEnd"/>
                      <w:r>
                        <w:t xml:space="preserve"> 4</w:t>
                      </w:r>
                    </w:p>
                    <w:p w14:paraId="37C66E04" w14:textId="77777777" w:rsidR="007215C9" w:rsidRDefault="007215C9" w:rsidP="007215C9">
                      <w:r>
                        <w:t>.text</w:t>
                      </w:r>
                    </w:p>
                    <w:p w14:paraId="527757E8" w14:textId="77777777" w:rsidR="007215C9" w:rsidRDefault="007215C9" w:rsidP="007215C9">
                      <w:r>
                        <w:t>main:</w:t>
                      </w:r>
                    </w:p>
                    <w:p w14:paraId="477451EC" w14:textId="77777777" w:rsidR="007215C9" w:rsidRDefault="007215C9" w:rsidP="007215C9">
                      <w:r>
                        <w:tab/>
                      </w:r>
                      <w:proofErr w:type="spellStart"/>
                      <w:r>
                        <w:t>ldr</w:t>
                      </w:r>
                      <w:proofErr w:type="spellEnd"/>
                      <w:r>
                        <w:t xml:space="preserve"> x0, =[hello]</w:t>
                      </w:r>
                    </w:p>
                    <w:p w14:paraId="5477A120" w14:textId="77777777" w:rsidR="007215C9" w:rsidRDefault="007215C9" w:rsidP="007215C9">
                      <w:r>
                        <w:tab/>
                        <w:t xml:space="preserve">bl </w:t>
                      </w:r>
                      <w:proofErr w:type="spellStart"/>
                      <w:r>
                        <w:t>printf</w:t>
                      </w:r>
                      <w:proofErr w:type="spellEnd"/>
                    </w:p>
                    <w:p w14:paraId="0C6D3307" w14:textId="77777777" w:rsidR="007215C9" w:rsidRDefault="007215C9" w:rsidP="007215C9">
                      <w:r>
                        <w:tab/>
                      </w:r>
                    </w:p>
                    <w:p w14:paraId="544B4452" w14:textId="77777777" w:rsidR="007215C9" w:rsidRDefault="007215C9" w:rsidP="007215C9">
                      <w:r>
                        <w:tab/>
                        <w:t>mov x0, 0</w:t>
                      </w:r>
                    </w:p>
                    <w:p w14:paraId="6688E124" w14:textId="77777777" w:rsidR="007215C9" w:rsidRDefault="007215C9" w:rsidP="007215C9">
                      <w:r>
                        <w:tab/>
                        <w:t>b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93900" w14:textId="53D3CE5F" w:rsidR="007215C9" w:rsidRDefault="007215C9" w:rsidP="00017FD6"/>
    <w:p w14:paraId="6082B6BA" w14:textId="2FDA28B4" w:rsidR="007215C9" w:rsidRDefault="007215C9" w:rsidP="00017FD6"/>
    <w:p w14:paraId="156B082C" w14:textId="43A6B120" w:rsidR="007215C9" w:rsidRDefault="007215C9" w:rsidP="00017FD6"/>
    <w:p w14:paraId="27909A05" w14:textId="74D020B9" w:rsidR="00CB3D92" w:rsidRDefault="00CB3D92" w:rsidP="00017FD6"/>
    <w:p w14:paraId="6F845E6D" w14:textId="55F1F470" w:rsidR="007215C9" w:rsidRDefault="007215C9" w:rsidP="00017FD6"/>
    <w:p w14:paraId="3E3B58E2" w14:textId="05CDBB09" w:rsidR="007215C9" w:rsidRDefault="007215C9" w:rsidP="00017FD6"/>
    <w:p w14:paraId="408CEF15" w14:textId="79BCD5E9" w:rsidR="007215C9" w:rsidRDefault="007215C9" w:rsidP="00017FD6"/>
    <w:p w14:paraId="5C675151" w14:textId="02A76C11" w:rsidR="007215C9" w:rsidRDefault="007215C9" w:rsidP="00017FD6"/>
    <w:p w14:paraId="6BE98145" w14:textId="78111DA4" w:rsidR="007215C9" w:rsidRDefault="007215C9" w:rsidP="00017FD6"/>
    <w:p w14:paraId="43AB0ACC" w14:textId="13CA1572" w:rsidR="007215C9" w:rsidRDefault="007215C9" w:rsidP="00017FD6"/>
    <w:p w14:paraId="4AA56804" w14:textId="469444BC" w:rsidR="007215C9" w:rsidRDefault="007215C9" w:rsidP="00017FD6"/>
    <w:p w14:paraId="411DADA0" w14:textId="2A9A97FC" w:rsidR="007215C9" w:rsidRDefault="007215C9" w:rsidP="00017FD6"/>
    <w:p w14:paraId="07C5759E" w14:textId="6348027D" w:rsidR="007215C9" w:rsidRDefault="007215C9" w:rsidP="00017FD6"/>
    <w:p w14:paraId="0A70DBA7" w14:textId="5C945850" w:rsidR="007215C9" w:rsidRDefault="007215C9" w:rsidP="00017FD6">
      <w:r w:rsidRPr="007215C9">
        <w:rPr>
          <w:noProof/>
        </w:rPr>
        <w:drawing>
          <wp:anchor distT="0" distB="0" distL="114300" distR="114300" simplePos="0" relativeHeight="251717632" behindDoc="0" locked="0" layoutInCell="1" allowOverlap="1" wp14:anchorId="315425AB" wp14:editId="15ABEC21">
            <wp:simplePos x="0" y="0"/>
            <wp:positionH relativeFrom="column">
              <wp:posOffset>-319405</wp:posOffset>
            </wp:positionH>
            <wp:positionV relativeFrom="paragraph">
              <wp:posOffset>184150</wp:posOffset>
            </wp:positionV>
            <wp:extent cx="6698615" cy="43942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4BDE" w14:textId="7F8E5EEA" w:rsidR="007215C9" w:rsidRDefault="007215C9" w:rsidP="00017FD6"/>
    <w:p w14:paraId="13DC284D" w14:textId="77720AA8" w:rsidR="007215C9" w:rsidRDefault="007215C9" w:rsidP="00017FD6">
      <w:r w:rsidRPr="007215C9">
        <w:rPr>
          <w:noProof/>
        </w:rPr>
        <w:drawing>
          <wp:inline distT="0" distB="0" distL="0" distR="0" wp14:anchorId="58A72AD8" wp14:editId="472FD228">
            <wp:extent cx="4080294" cy="9400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0143" cy="9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2C1" w14:textId="58843752" w:rsidR="007215C9" w:rsidRDefault="007215C9" w:rsidP="00017FD6"/>
    <w:p w14:paraId="634B2718" w14:textId="77777777" w:rsidR="007215C9" w:rsidRPr="001B0A05" w:rsidRDefault="007215C9" w:rsidP="00017FD6"/>
    <w:sectPr w:rsidR="007215C9" w:rsidRPr="001B0A05" w:rsidSect="00512D26">
      <w:headerReference w:type="first" r:id="rId31"/>
      <w:footerReference w:type="first" r:id="rId32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AE186" w14:textId="77777777" w:rsidR="00392291" w:rsidRDefault="00392291" w:rsidP="007F2B57">
      <w:r>
        <w:separator/>
      </w:r>
    </w:p>
    <w:p w14:paraId="36EAC200" w14:textId="77777777" w:rsidR="00392291" w:rsidRDefault="00392291" w:rsidP="007F2B57"/>
    <w:p w14:paraId="67213830" w14:textId="77777777" w:rsidR="00392291" w:rsidRDefault="00392291" w:rsidP="007F2B57"/>
  </w:endnote>
  <w:endnote w:type="continuationSeparator" w:id="0">
    <w:p w14:paraId="36CF7A07" w14:textId="77777777" w:rsidR="00392291" w:rsidRDefault="00392291" w:rsidP="007F2B57">
      <w:r>
        <w:continuationSeparator/>
      </w:r>
    </w:p>
    <w:p w14:paraId="50893BFB" w14:textId="77777777" w:rsidR="00392291" w:rsidRDefault="00392291" w:rsidP="007F2B57"/>
    <w:p w14:paraId="3BCEDE88" w14:textId="77777777" w:rsidR="00392291" w:rsidRDefault="00392291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B2AA" w14:textId="77777777" w:rsidR="00A80693" w:rsidRDefault="00A80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3741" w14:textId="77777777" w:rsidR="00A80693" w:rsidRDefault="00A80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33064" w14:textId="77777777" w:rsidR="00A80693" w:rsidRDefault="00A806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B75A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75650C" wp14:editId="53B23C4C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C5441" id="Straight Connector 37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KH/mm66AQAAXw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01FA0" wp14:editId="208A2C2C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95ECB9" id="Straight Connector 3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19CBB045" w14:textId="77777777" w:rsidR="002A53C0" w:rsidRPr="0099405D" w:rsidRDefault="002A53C0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3635FFDD" w14:textId="77777777" w:rsidR="002A53C0" w:rsidRPr="0099405D" w:rsidRDefault="002A53C0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8275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CD14B7" wp14:editId="75A0884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4EB9A3" id="Straight Connector 4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VnrW8L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99A0F4" wp14:editId="62C08648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6E13D3" id="Straight Connector 4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5B2C69FD" w14:textId="77777777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36B03273" w:rsidR="002A53C0" w:rsidRPr="0099405D" w:rsidRDefault="002A53C0" w:rsidP="009800C8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25F35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6F51BF" id="Straight Connector 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6758E91D" w14:textId="401126FD" w:rsidR="002A53C0" w:rsidRPr="0099405D" w:rsidRDefault="00E11A9D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61141D">
      <w:rPr>
        <w:rFonts w:eastAsia="Calibri"/>
        <w:color w:val="000000"/>
        <w:kern w:val="32"/>
        <w:sz w:val="20"/>
        <w:szCs w:val="32"/>
      </w:rPr>
      <w:t xml:space="preserve"> </w:t>
    </w:r>
    <w:r w:rsidR="002A53C0" w:rsidRPr="0099405D">
      <w:rPr>
        <w:rFonts w:eastAsia="Calibri"/>
        <w:color w:val="000000"/>
        <w:kern w:val="32"/>
        <w:sz w:val="20"/>
        <w:szCs w:val="32"/>
      </w:rPr>
      <w:t>Southern Alberta Institute of Technology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4C2E0158" w:rsidR="002A53C0" w:rsidRPr="00E3669A" w:rsidRDefault="002A53C0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992FB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9B6BA3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244739">
      <w:rPr>
        <w:rFonts w:eastAsia="Calibri"/>
        <w:b/>
        <w:bCs/>
        <w:noProof/>
        <w:color w:val="000000"/>
        <w:kern w:val="32"/>
        <w:sz w:val="20"/>
        <w:szCs w:val="20"/>
      </w:rPr>
      <w:t>2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 xml:space="preserve">ICT: </w:t>
    </w:r>
    <w:r w:rsidRPr="00CE66B8">
      <w:rPr>
        <w:rFonts w:eastAsia="Calibri"/>
        <w:b/>
        <w:bCs/>
        <w:color w:val="000000"/>
        <w:kern w:val="32"/>
        <w:sz w:val="20"/>
        <w:szCs w:val="20"/>
      </w:rPr>
      <w:t>Computer Architecture Exploitation and Security</w:t>
    </w:r>
  </w:p>
  <w:p w14:paraId="4C6E4DE3" w14:textId="066FAE66" w:rsidR="002A53C0" w:rsidRPr="00E3669A" w:rsidRDefault="00A80693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2021</w:t>
    </w:r>
    <w:r w:rsidR="002A53C0" w:rsidRPr="00E3669A">
      <w:rPr>
        <w:rFonts w:eastAsia="Calibri"/>
        <w:color w:val="000000"/>
        <w:kern w:val="32"/>
        <w:sz w:val="20"/>
        <w:szCs w:val="32"/>
      </w:rPr>
      <w:t>, Southern Alberta Institute of Technology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2A53C0" w:rsidRDefault="002A53C0" w:rsidP="00017FD6">
    <w:r>
      <w:t>© 2017, Southern Alberta Institute of Technology. All rights reserved.</w:t>
    </w:r>
  </w:p>
  <w:p w14:paraId="6B81DECE" w14:textId="232C2329" w:rsidR="002A53C0" w:rsidRDefault="002A53C0" w:rsidP="00017FD6">
    <w:r>
      <w:t>This publication and materials herein are protected by applicable intellectual property laws.</w:t>
    </w:r>
  </w:p>
  <w:p w14:paraId="65B9C7A0" w14:textId="130561B0" w:rsidR="002A53C0" w:rsidRDefault="002A53C0" w:rsidP="00017FD6">
    <w:r>
      <w:t>Unauthorized reproduction and distribution of this publication in whole or part is prohibited.</w:t>
    </w:r>
  </w:p>
  <w:p w14:paraId="6F4DB428" w14:textId="77777777" w:rsidR="002A53C0" w:rsidRDefault="002A53C0" w:rsidP="00017FD6"/>
  <w:p w14:paraId="508159DB" w14:textId="5B791053" w:rsidR="002A53C0" w:rsidRDefault="002A53C0" w:rsidP="00017FD6">
    <w:r>
      <w:t>For more information, contact:</w:t>
    </w:r>
  </w:p>
  <w:p w14:paraId="0D60F3E3" w14:textId="56AB9BBB" w:rsidR="002A53C0" w:rsidRDefault="002A53C0" w:rsidP="00017FD6">
    <w:r>
      <w:t>Director, Centre for Instructional Technology and Development</w:t>
    </w:r>
  </w:p>
  <w:p w14:paraId="4E741738" w14:textId="6D12960E" w:rsidR="002A53C0" w:rsidRDefault="002A53C0" w:rsidP="00017FD6">
    <w:r>
      <w:t>Southern Alberta Institute of Technology</w:t>
    </w:r>
  </w:p>
  <w:p w14:paraId="10822D5A" w14:textId="73CAE1C3" w:rsidR="002A53C0" w:rsidRDefault="002A53C0" w:rsidP="00017FD6">
    <w:r>
      <w:t>1301 16 Ave. N.W., Calgary, AB T2M 0L4</w:t>
    </w:r>
  </w:p>
  <w:p w14:paraId="7D139869" w14:textId="77777777" w:rsidR="002A53C0" w:rsidRDefault="002A53C0" w:rsidP="00017FD6"/>
  <w:p w14:paraId="4943EC27" w14:textId="77777777" w:rsidR="002A53C0" w:rsidRPr="0088153E" w:rsidRDefault="002A53C0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ECF33" w14:textId="77777777" w:rsidR="00392291" w:rsidRDefault="00392291" w:rsidP="007F2B57">
      <w:r>
        <w:separator/>
      </w:r>
    </w:p>
    <w:p w14:paraId="3BFFB0D8" w14:textId="77777777" w:rsidR="00392291" w:rsidRDefault="00392291" w:rsidP="007F2B57"/>
    <w:p w14:paraId="5B3015B9" w14:textId="77777777" w:rsidR="00392291" w:rsidRDefault="00392291" w:rsidP="007F2B57"/>
  </w:footnote>
  <w:footnote w:type="continuationSeparator" w:id="0">
    <w:p w14:paraId="4620F104" w14:textId="77777777" w:rsidR="00392291" w:rsidRDefault="00392291" w:rsidP="007F2B57">
      <w:r>
        <w:continuationSeparator/>
      </w:r>
    </w:p>
    <w:p w14:paraId="78CB0ADB" w14:textId="77777777" w:rsidR="00392291" w:rsidRDefault="00392291" w:rsidP="007F2B57"/>
    <w:p w14:paraId="206C5CAF" w14:textId="77777777" w:rsidR="00392291" w:rsidRDefault="00392291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3BB9" w14:textId="77777777" w:rsidR="00A80693" w:rsidRDefault="00A8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A17E" w14:textId="77777777" w:rsidR="00A80693" w:rsidRDefault="00A80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6025" w14:textId="77777777" w:rsidR="00A80693" w:rsidRDefault="00A80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AD930" w14:textId="77777777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76672" behindDoc="1" locked="0" layoutInCell="1" allowOverlap="1" wp14:anchorId="401A4F71" wp14:editId="4C66810F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20294" wp14:editId="17D9B159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0708C" id="Straight Connector 3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" strokecolor="#005eb8" strokeweight="2.2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B413F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74624" behindDoc="1" locked="0" layoutInCell="1" allowOverlap="1" wp14:anchorId="6FCD4EF3" wp14:editId="325ABE9C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4F23BD" wp14:editId="1D1AE4ED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AF880" id="Straight Connector 3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" strokecolor="#005eb8" strokeweight="2.2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2A53C0" w:rsidRPr="0088153E" w:rsidRDefault="002A53C0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09F56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40D6BC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2A53C0" w:rsidRPr="00EF5C89" w:rsidRDefault="002A53C0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8213D9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5023D"/>
    <w:multiLevelType w:val="hybridMultilevel"/>
    <w:tmpl w:val="268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C92"/>
    <w:multiLevelType w:val="hybridMultilevel"/>
    <w:tmpl w:val="A526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12C3A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1D660AB6"/>
    <w:multiLevelType w:val="hybridMultilevel"/>
    <w:tmpl w:val="A07A0B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D45D9"/>
    <w:multiLevelType w:val="hybridMultilevel"/>
    <w:tmpl w:val="C9DEEE10"/>
    <w:lvl w:ilvl="0" w:tplc="6A84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201CC"/>
    <w:multiLevelType w:val="hybridMultilevel"/>
    <w:tmpl w:val="24EA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D4885"/>
    <w:multiLevelType w:val="hybridMultilevel"/>
    <w:tmpl w:val="FF48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E5064"/>
    <w:multiLevelType w:val="hybridMultilevel"/>
    <w:tmpl w:val="AE6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A6A5B"/>
    <w:multiLevelType w:val="multilevel"/>
    <w:tmpl w:val="FBBE49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79CC5FE4"/>
    <w:multiLevelType w:val="hybridMultilevel"/>
    <w:tmpl w:val="1DC21B4E"/>
    <w:lvl w:ilvl="0" w:tplc="C9DEEB2A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2"/>
  </w:num>
  <w:num w:numId="5">
    <w:abstractNumId w:val="20"/>
  </w:num>
  <w:num w:numId="6">
    <w:abstractNumId w:val="4"/>
  </w:num>
  <w:num w:numId="7">
    <w:abstractNumId w:val="25"/>
  </w:num>
  <w:num w:numId="8">
    <w:abstractNumId w:val="26"/>
  </w:num>
  <w:num w:numId="9">
    <w:abstractNumId w:val="8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3"/>
  </w:num>
  <w:num w:numId="15">
    <w:abstractNumId w:val="30"/>
  </w:num>
  <w:num w:numId="16">
    <w:abstractNumId w:val="5"/>
  </w:num>
  <w:num w:numId="17">
    <w:abstractNumId w:val="22"/>
  </w:num>
  <w:num w:numId="18">
    <w:abstractNumId w:val="0"/>
  </w:num>
  <w:num w:numId="19">
    <w:abstractNumId w:val="1"/>
  </w:num>
  <w:num w:numId="20">
    <w:abstractNumId w:val="21"/>
  </w:num>
  <w:num w:numId="21">
    <w:abstractNumId w:val="10"/>
  </w:num>
  <w:num w:numId="22">
    <w:abstractNumId w:val="24"/>
  </w:num>
  <w:num w:numId="23">
    <w:abstractNumId w:val="13"/>
  </w:num>
  <w:num w:numId="24">
    <w:abstractNumId w:val="28"/>
  </w:num>
  <w:num w:numId="25">
    <w:abstractNumId w:val="6"/>
  </w:num>
  <w:num w:numId="26">
    <w:abstractNumId w:val="27"/>
  </w:num>
  <w:num w:numId="27">
    <w:abstractNumId w:val="12"/>
  </w:num>
  <w:num w:numId="28">
    <w:abstractNumId w:val="7"/>
  </w:num>
  <w:num w:numId="29">
    <w:abstractNumId w:val="15"/>
  </w:num>
  <w:num w:numId="30">
    <w:abstractNumId w:val="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05F66"/>
    <w:rsid w:val="00011D38"/>
    <w:rsid w:val="00014855"/>
    <w:rsid w:val="00017FD6"/>
    <w:rsid w:val="00032989"/>
    <w:rsid w:val="0003496C"/>
    <w:rsid w:val="000362BD"/>
    <w:rsid w:val="00036F15"/>
    <w:rsid w:val="00041B5E"/>
    <w:rsid w:val="0004384D"/>
    <w:rsid w:val="000439CA"/>
    <w:rsid w:val="00047483"/>
    <w:rsid w:val="00051FFF"/>
    <w:rsid w:val="0005300F"/>
    <w:rsid w:val="000537E5"/>
    <w:rsid w:val="00053992"/>
    <w:rsid w:val="000554E3"/>
    <w:rsid w:val="000579BB"/>
    <w:rsid w:val="0006420A"/>
    <w:rsid w:val="0009096F"/>
    <w:rsid w:val="00090ACB"/>
    <w:rsid w:val="00095D68"/>
    <w:rsid w:val="000974A2"/>
    <w:rsid w:val="000A051A"/>
    <w:rsid w:val="000B1235"/>
    <w:rsid w:val="000D5A67"/>
    <w:rsid w:val="000D6CD4"/>
    <w:rsid w:val="000E5E61"/>
    <w:rsid w:val="001022DC"/>
    <w:rsid w:val="0010432B"/>
    <w:rsid w:val="00105257"/>
    <w:rsid w:val="0010711D"/>
    <w:rsid w:val="0010797F"/>
    <w:rsid w:val="00114D57"/>
    <w:rsid w:val="00117156"/>
    <w:rsid w:val="00121AD8"/>
    <w:rsid w:val="00130604"/>
    <w:rsid w:val="001328B2"/>
    <w:rsid w:val="00144E22"/>
    <w:rsid w:val="001513C8"/>
    <w:rsid w:val="00151EC3"/>
    <w:rsid w:val="001547CE"/>
    <w:rsid w:val="0016103B"/>
    <w:rsid w:val="0016421B"/>
    <w:rsid w:val="0018213C"/>
    <w:rsid w:val="001A0A50"/>
    <w:rsid w:val="001A1022"/>
    <w:rsid w:val="001A7B2E"/>
    <w:rsid w:val="001B0A05"/>
    <w:rsid w:val="001B2261"/>
    <w:rsid w:val="001C38F4"/>
    <w:rsid w:val="001C39D4"/>
    <w:rsid w:val="001C77AE"/>
    <w:rsid w:val="001D15CE"/>
    <w:rsid w:val="001D399F"/>
    <w:rsid w:val="001E2684"/>
    <w:rsid w:val="001E53ED"/>
    <w:rsid w:val="001E692B"/>
    <w:rsid w:val="001F336C"/>
    <w:rsid w:val="001F5C5E"/>
    <w:rsid w:val="002012D1"/>
    <w:rsid w:val="002258EE"/>
    <w:rsid w:val="00232A27"/>
    <w:rsid w:val="00235887"/>
    <w:rsid w:val="00242511"/>
    <w:rsid w:val="00244739"/>
    <w:rsid w:val="00250647"/>
    <w:rsid w:val="00253EC4"/>
    <w:rsid w:val="00260415"/>
    <w:rsid w:val="00263AC4"/>
    <w:rsid w:val="00264244"/>
    <w:rsid w:val="00264C10"/>
    <w:rsid w:val="00276B8F"/>
    <w:rsid w:val="002A244D"/>
    <w:rsid w:val="002A53C0"/>
    <w:rsid w:val="002B7B8B"/>
    <w:rsid w:val="002C6414"/>
    <w:rsid w:val="002C6E35"/>
    <w:rsid w:val="002D316C"/>
    <w:rsid w:val="002D7407"/>
    <w:rsid w:val="002E0357"/>
    <w:rsid w:val="002E4A6E"/>
    <w:rsid w:val="002E6D68"/>
    <w:rsid w:val="002F3569"/>
    <w:rsid w:val="00311CEF"/>
    <w:rsid w:val="00311F98"/>
    <w:rsid w:val="003152BC"/>
    <w:rsid w:val="00337BAE"/>
    <w:rsid w:val="00342C34"/>
    <w:rsid w:val="00350155"/>
    <w:rsid w:val="00350648"/>
    <w:rsid w:val="00352478"/>
    <w:rsid w:val="00357496"/>
    <w:rsid w:val="00373D1D"/>
    <w:rsid w:val="00377711"/>
    <w:rsid w:val="003866E9"/>
    <w:rsid w:val="00391223"/>
    <w:rsid w:val="00392291"/>
    <w:rsid w:val="00393D87"/>
    <w:rsid w:val="00395CC2"/>
    <w:rsid w:val="003B3D92"/>
    <w:rsid w:val="003F12CC"/>
    <w:rsid w:val="003F1384"/>
    <w:rsid w:val="003F3614"/>
    <w:rsid w:val="003F52F0"/>
    <w:rsid w:val="00412481"/>
    <w:rsid w:val="00412DDB"/>
    <w:rsid w:val="004160E0"/>
    <w:rsid w:val="00416793"/>
    <w:rsid w:val="0042014E"/>
    <w:rsid w:val="00426F5E"/>
    <w:rsid w:val="00433B33"/>
    <w:rsid w:val="00442EE8"/>
    <w:rsid w:val="00444C5B"/>
    <w:rsid w:val="004503C5"/>
    <w:rsid w:val="004540D0"/>
    <w:rsid w:val="004555CF"/>
    <w:rsid w:val="00457729"/>
    <w:rsid w:val="00464AA9"/>
    <w:rsid w:val="00475522"/>
    <w:rsid w:val="004938BD"/>
    <w:rsid w:val="004974D2"/>
    <w:rsid w:val="004A51BA"/>
    <w:rsid w:val="004A5416"/>
    <w:rsid w:val="004A7F51"/>
    <w:rsid w:val="004B31AF"/>
    <w:rsid w:val="004B3928"/>
    <w:rsid w:val="004C46F7"/>
    <w:rsid w:val="004C4C4D"/>
    <w:rsid w:val="004C51D1"/>
    <w:rsid w:val="004C5F89"/>
    <w:rsid w:val="004C6B67"/>
    <w:rsid w:val="004E2235"/>
    <w:rsid w:val="004E2371"/>
    <w:rsid w:val="0050120A"/>
    <w:rsid w:val="00501CD1"/>
    <w:rsid w:val="00501F87"/>
    <w:rsid w:val="00512D26"/>
    <w:rsid w:val="0052007E"/>
    <w:rsid w:val="00551EE2"/>
    <w:rsid w:val="00566DA9"/>
    <w:rsid w:val="005678D9"/>
    <w:rsid w:val="00590F16"/>
    <w:rsid w:val="00595E89"/>
    <w:rsid w:val="005A13EA"/>
    <w:rsid w:val="005A25B4"/>
    <w:rsid w:val="005B2B6A"/>
    <w:rsid w:val="005F381E"/>
    <w:rsid w:val="00606D8E"/>
    <w:rsid w:val="006075E7"/>
    <w:rsid w:val="00610AD0"/>
    <w:rsid w:val="0061141D"/>
    <w:rsid w:val="006148DC"/>
    <w:rsid w:val="00636AED"/>
    <w:rsid w:val="00642125"/>
    <w:rsid w:val="00644444"/>
    <w:rsid w:val="00656C5F"/>
    <w:rsid w:val="00657374"/>
    <w:rsid w:val="00666EA3"/>
    <w:rsid w:val="0066732D"/>
    <w:rsid w:val="006740A1"/>
    <w:rsid w:val="00686437"/>
    <w:rsid w:val="006A1CDF"/>
    <w:rsid w:val="006A6D5A"/>
    <w:rsid w:val="006C16DE"/>
    <w:rsid w:val="00705471"/>
    <w:rsid w:val="00707D62"/>
    <w:rsid w:val="007215C9"/>
    <w:rsid w:val="00721E4D"/>
    <w:rsid w:val="0073499E"/>
    <w:rsid w:val="00736FFC"/>
    <w:rsid w:val="00776A1B"/>
    <w:rsid w:val="0078639D"/>
    <w:rsid w:val="00786DB1"/>
    <w:rsid w:val="007927B0"/>
    <w:rsid w:val="007971F1"/>
    <w:rsid w:val="007A5107"/>
    <w:rsid w:val="007B6BA5"/>
    <w:rsid w:val="007C12F5"/>
    <w:rsid w:val="007D01AD"/>
    <w:rsid w:val="007D131C"/>
    <w:rsid w:val="007D4E8F"/>
    <w:rsid w:val="007E22DB"/>
    <w:rsid w:val="007E4110"/>
    <w:rsid w:val="007E5769"/>
    <w:rsid w:val="007E65CD"/>
    <w:rsid w:val="007F2B57"/>
    <w:rsid w:val="008022C1"/>
    <w:rsid w:val="00812F17"/>
    <w:rsid w:val="0082349B"/>
    <w:rsid w:val="0083252A"/>
    <w:rsid w:val="008334C1"/>
    <w:rsid w:val="00835E23"/>
    <w:rsid w:val="008411EE"/>
    <w:rsid w:val="0084589D"/>
    <w:rsid w:val="0088153E"/>
    <w:rsid w:val="008853E9"/>
    <w:rsid w:val="00895D90"/>
    <w:rsid w:val="00895F95"/>
    <w:rsid w:val="00897B0B"/>
    <w:rsid w:val="008A1EC8"/>
    <w:rsid w:val="008A4D22"/>
    <w:rsid w:val="008A5E9E"/>
    <w:rsid w:val="008B2EBF"/>
    <w:rsid w:val="008B573D"/>
    <w:rsid w:val="008B5F02"/>
    <w:rsid w:val="008B6EED"/>
    <w:rsid w:val="008B7CD9"/>
    <w:rsid w:val="008C1DC4"/>
    <w:rsid w:val="008C2999"/>
    <w:rsid w:val="008C2E88"/>
    <w:rsid w:val="008C392F"/>
    <w:rsid w:val="008D2B18"/>
    <w:rsid w:val="008E1613"/>
    <w:rsid w:val="008E7053"/>
    <w:rsid w:val="00900BDB"/>
    <w:rsid w:val="0090658D"/>
    <w:rsid w:val="009213A0"/>
    <w:rsid w:val="00923EF2"/>
    <w:rsid w:val="00926A68"/>
    <w:rsid w:val="00927427"/>
    <w:rsid w:val="00935B3E"/>
    <w:rsid w:val="00941794"/>
    <w:rsid w:val="00943E45"/>
    <w:rsid w:val="009539CD"/>
    <w:rsid w:val="00955C37"/>
    <w:rsid w:val="00956AFF"/>
    <w:rsid w:val="00970B47"/>
    <w:rsid w:val="009744B7"/>
    <w:rsid w:val="009800C8"/>
    <w:rsid w:val="009822AC"/>
    <w:rsid w:val="00986699"/>
    <w:rsid w:val="0099405D"/>
    <w:rsid w:val="009A2A34"/>
    <w:rsid w:val="009A32BC"/>
    <w:rsid w:val="009A36E9"/>
    <w:rsid w:val="009A557C"/>
    <w:rsid w:val="009B3487"/>
    <w:rsid w:val="009C1F3C"/>
    <w:rsid w:val="009C77F7"/>
    <w:rsid w:val="009E311F"/>
    <w:rsid w:val="009F6C19"/>
    <w:rsid w:val="00A048FF"/>
    <w:rsid w:val="00A07387"/>
    <w:rsid w:val="00A213D6"/>
    <w:rsid w:val="00A2475A"/>
    <w:rsid w:val="00A300E3"/>
    <w:rsid w:val="00A45EC3"/>
    <w:rsid w:val="00A45FB0"/>
    <w:rsid w:val="00A504CA"/>
    <w:rsid w:val="00A5077E"/>
    <w:rsid w:val="00A62F73"/>
    <w:rsid w:val="00A70299"/>
    <w:rsid w:val="00A80693"/>
    <w:rsid w:val="00A86C79"/>
    <w:rsid w:val="00A97D39"/>
    <w:rsid w:val="00AA3847"/>
    <w:rsid w:val="00AB152B"/>
    <w:rsid w:val="00AC0083"/>
    <w:rsid w:val="00AC12B2"/>
    <w:rsid w:val="00AD3443"/>
    <w:rsid w:val="00AF3990"/>
    <w:rsid w:val="00B074E1"/>
    <w:rsid w:val="00B22F03"/>
    <w:rsid w:val="00B317F4"/>
    <w:rsid w:val="00B4401E"/>
    <w:rsid w:val="00B50963"/>
    <w:rsid w:val="00B52043"/>
    <w:rsid w:val="00B53BF5"/>
    <w:rsid w:val="00B5445C"/>
    <w:rsid w:val="00B54F0D"/>
    <w:rsid w:val="00B81A87"/>
    <w:rsid w:val="00B97B1D"/>
    <w:rsid w:val="00BA292E"/>
    <w:rsid w:val="00BA2F86"/>
    <w:rsid w:val="00BA4726"/>
    <w:rsid w:val="00BB3F7A"/>
    <w:rsid w:val="00BC099A"/>
    <w:rsid w:val="00BC625A"/>
    <w:rsid w:val="00BD4E5E"/>
    <w:rsid w:val="00BE389A"/>
    <w:rsid w:val="00BE4CF4"/>
    <w:rsid w:val="00BF0259"/>
    <w:rsid w:val="00BF377E"/>
    <w:rsid w:val="00C01287"/>
    <w:rsid w:val="00C04854"/>
    <w:rsid w:val="00C05E3C"/>
    <w:rsid w:val="00C072CF"/>
    <w:rsid w:val="00C10994"/>
    <w:rsid w:val="00C10B87"/>
    <w:rsid w:val="00C1535E"/>
    <w:rsid w:val="00C226A8"/>
    <w:rsid w:val="00C24CD4"/>
    <w:rsid w:val="00C318B1"/>
    <w:rsid w:val="00C43AB3"/>
    <w:rsid w:val="00C468F8"/>
    <w:rsid w:val="00C51F78"/>
    <w:rsid w:val="00C52086"/>
    <w:rsid w:val="00C577BB"/>
    <w:rsid w:val="00C72591"/>
    <w:rsid w:val="00C84ACF"/>
    <w:rsid w:val="00C91BB9"/>
    <w:rsid w:val="00C964E5"/>
    <w:rsid w:val="00CA62B7"/>
    <w:rsid w:val="00CB3D92"/>
    <w:rsid w:val="00CC08CE"/>
    <w:rsid w:val="00CC0FE8"/>
    <w:rsid w:val="00CC55E1"/>
    <w:rsid w:val="00CC7876"/>
    <w:rsid w:val="00CD0B58"/>
    <w:rsid w:val="00CD0BF9"/>
    <w:rsid w:val="00CD4A53"/>
    <w:rsid w:val="00CE1711"/>
    <w:rsid w:val="00CE6287"/>
    <w:rsid w:val="00CE66B8"/>
    <w:rsid w:val="00CF76BE"/>
    <w:rsid w:val="00CF7FB5"/>
    <w:rsid w:val="00D248CE"/>
    <w:rsid w:val="00D250AC"/>
    <w:rsid w:val="00D26144"/>
    <w:rsid w:val="00D27C33"/>
    <w:rsid w:val="00D362DC"/>
    <w:rsid w:val="00D53D3A"/>
    <w:rsid w:val="00D60049"/>
    <w:rsid w:val="00D601EB"/>
    <w:rsid w:val="00D6505F"/>
    <w:rsid w:val="00D664EC"/>
    <w:rsid w:val="00D67285"/>
    <w:rsid w:val="00D74B2C"/>
    <w:rsid w:val="00DB0871"/>
    <w:rsid w:val="00DB23A1"/>
    <w:rsid w:val="00DB25B2"/>
    <w:rsid w:val="00DC1539"/>
    <w:rsid w:val="00DC3BFD"/>
    <w:rsid w:val="00DC55FB"/>
    <w:rsid w:val="00DC7B81"/>
    <w:rsid w:val="00DD612B"/>
    <w:rsid w:val="00DD776B"/>
    <w:rsid w:val="00DE4B75"/>
    <w:rsid w:val="00DF5051"/>
    <w:rsid w:val="00E00E9B"/>
    <w:rsid w:val="00E026F5"/>
    <w:rsid w:val="00E02798"/>
    <w:rsid w:val="00E070CA"/>
    <w:rsid w:val="00E0749B"/>
    <w:rsid w:val="00E11A9D"/>
    <w:rsid w:val="00E22232"/>
    <w:rsid w:val="00E22447"/>
    <w:rsid w:val="00E22B02"/>
    <w:rsid w:val="00E302B1"/>
    <w:rsid w:val="00E35EF2"/>
    <w:rsid w:val="00E3669A"/>
    <w:rsid w:val="00E45F6E"/>
    <w:rsid w:val="00E528C4"/>
    <w:rsid w:val="00E5353D"/>
    <w:rsid w:val="00E54045"/>
    <w:rsid w:val="00E548FA"/>
    <w:rsid w:val="00E552DA"/>
    <w:rsid w:val="00E56E10"/>
    <w:rsid w:val="00E64327"/>
    <w:rsid w:val="00E7012B"/>
    <w:rsid w:val="00EA0ED5"/>
    <w:rsid w:val="00EA1AB3"/>
    <w:rsid w:val="00EA359C"/>
    <w:rsid w:val="00EA5E49"/>
    <w:rsid w:val="00EB176F"/>
    <w:rsid w:val="00EC3165"/>
    <w:rsid w:val="00EC5E6E"/>
    <w:rsid w:val="00ED3282"/>
    <w:rsid w:val="00EF2314"/>
    <w:rsid w:val="00EF2EBA"/>
    <w:rsid w:val="00EF5C89"/>
    <w:rsid w:val="00F00C37"/>
    <w:rsid w:val="00F03265"/>
    <w:rsid w:val="00F0551D"/>
    <w:rsid w:val="00F116E0"/>
    <w:rsid w:val="00F20C0B"/>
    <w:rsid w:val="00F216F2"/>
    <w:rsid w:val="00F33A84"/>
    <w:rsid w:val="00F33B45"/>
    <w:rsid w:val="00F3612C"/>
    <w:rsid w:val="00F475A9"/>
    <w:rsid w:val="00F62EC0"/>
    <w:rsid w:val="00F66AFE"/>
    <w:rsid w:val="00F81AC3"/>
    <w:rsid w:val="00F84035"/>
    <w:rsid w:val="00F8588C"/>
    <w:rsid w:val="00F87290"/>
    <w:rsid w:val="00F94806"/>
    <w:rsid w:val="00F9581F"/>
    <w:rsid w:val="00F95AEC"/>
    <w:rsid w:val="00F970BA"/>
    <w:rsid w:val="00FB3417"/>
    <w:rsid w:val="00FB3D74"/>
    <w:rsid w:val="00FC1CFE"/>
    <w:rsid w:val="00FC6E91"/>
    <w:rsid w:val="00FD12FB"/>
    <w:rsid w:val="00FE487E"/>
    <w:rsid w:val="00FF2185"/>
    <w:rsid w:val="00FF4A18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48106A49-85B1-4B7F-A5CE-BE2EC7B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character" w:customStyle="1" w:styleId="ListLabel46">
    <w:name w:val="ListLabel 46"/>
    <w:qFormat/>
    <w:rsid w:val="00260415"/>
    <w:rPr>
      <w:rFonts w:cs="OpenSymbol"/>
    </w:rPr>
  </w:style>
  <w:style w:type="table" w:styleId="GridTable1Light">
    <w:name w:val="Grid Table 1 Light"/>
    <w:basedOn w:val="TableNormal"/>
    <w:uiPriority w:val="99"/>
    <w:rsid w:val="002B7B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6E9"/>
    <w:rPr>
      <w:color w:val="605E5C"/>
      <w:shd w:val="clear" w:color="auto" w:fill="E1DFDD"/>
    </w:rPr>
  </w:style>
  <w:style w:type="paragraph" w:customStyle="1" w:styleId="WW-BodyText2">
    <w:name w:val="WW-Body Text 2"/>
    <w:basedOn w:val="Normal"/>
    <w:rsid w:val="00C072CF"/>
    <w:pPr>
      <w:suppressAutoHyphens/>
      <w:spacing w:line="240" w:lineRule="auto"/>
    </w:pPr>
    <w:rPr>
      <w:rFonts w:ascii="Times New Roman" w:hAnsi="Times New Roman" w:cs="Times New Roman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developer.arm.com/documentation/den0024/a/The-A64-instruction-set/Data-processing-instructions/Conditional-instruction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developer.arm.com/documentation/dui0068/b/arm-instruction-referenc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s://developer.arm.com/documentation/dui0068/b/arm-instruction-reference" TargetMode="Externa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header" Target="header7.xml"/><Relationship Id="rId30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21835-AE1B-4FDE-B22A-BBFA30EA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39</TotalTime>
  <Pages>11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4</cp:revision>
  <cp:lastPrinted>2016-05-26T19:36:00Z</cp:lastPrinted>
  <dcterms:created xsi:type="dcterms:W3CDTF">2021-08-05T02:57:00Z</dcterms:created>
  <dcterms:modified xsi:type="dcterms:W3CDTF">2021-08-09T23:24:00Z</dcterms:modified>
</cp:coreProperties>
</file>