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F8A3D" w14:textId="77777777" w:rsidR="00C01287" w:rsidRPr="00644444" w:rsidRDefault="004540D0" w:rsidP="007F2B57">
      <w:r>
        <w:rPr>
          <w:noProof/>
          <w:lang w:val="en-CA" w:eastAsia="en-CA"/>
        </w:rPr>
        <w:drawing>
          <wp:anchor distT="0" distB="0" distL="114300" distR="114300" simplePos="0" relativeHeight="251704320" behindDoc="1" locked="0" layoutInCell="1" allowOverlap="1" wp14:anchorId="0CF05866" wp14:editId="7ED915A6">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08D3D319" w14:textId="49D013FF" w:rsidR="005A25B4" w:rsidRDefault="00F62EC0" w:rsidP="007F2B57">
      <w:r>
        <w:rPr>
          <w:noProof/>
          <w:lang w:val="en-CA" w:eastAsia="en-CA"/>
        </w:rPr>
        <mc:AlternateContent>
          <mc:Choice Requires="wpg">
            <w:drawing>
              <wp:anchor distT="0" distB="0" distL="114300" distR="114300" simplePos="0" relativeHeight="251654656" behindDoc="0" locked="0" layoutInCell="1" allowOverlap="1" wp14:anchorId="7AB6F95E" wp14:editId="2F19B1B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66EF47" w14:textId="0B94EDA9" w:rsidR="002C6414" w:rsidRPr="00090ACB" w:rsidRDefault="002C6414" w:rsidP="007F2B57"/>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7D7429" w14:textId="66335339" w:rsidR="002C6414" w:rsidRDefault="007B6BA5" w:rsidP="007E5769">
                                <w:pPr>
                                  <w:pStyle w:val="TitlePageCourseName"/>
                                  <w:rPr>
                                    <w:rFonts w:ascii="Titillium Bd" w:hAnsi="Titillium Bd"/>
                                  </w:rPr>
                                </w:pPr>
                                <w:r>
                                  <w:rPr>
                                    <w:rFonts w:ascii="Titillium Bd" w:hAnsi="Titillium Bd"/>
                                  </w:rPr>
                                  <w:t xml:space="preserve">Lab </w:t>
                                </w:r>
                                <w:r w:rsidR="00E57C16">
                                  <w:rPr>
                                    <w:rFonts w:ascii="Titillium Bd" w:hAnsi="Titillium Bd"/>
                                  </w:rPr>
                                  <w:t>1</w:t>
                                </w:r>
                              </w:p>
                              <w:p w14:paraId="7215CAC3" w14:textId="0A1C0E63" w:rsidR="00E57C16" w:rsidRPr="00182471" w:rsidRDefault="00235C21" w:rsidP="007E5769">
                                <w:pPr>
                                  <w:pStyle w:val="TitlePageCourseName"/>
                                  <w:rPr>
                                    <w:rFonts w:ascii="Titillium Bd" w:hAnsi="Titillium Bd"/>
                                    <w:sz w:val="56"/>
                                    <w:szCs w:val="56"/>
                                  </w:rPr>
                                </w:pPr>
                                <w:r>
                                  <w:rPr>
                                    <w:rFonts w:ascii="Titillium Bd" w:hAnsi="Titillium Bd"/>
                                    <w:sz w:val="56"/>
                                    <w:szCs w:val="56"/>
                                  </w:rPr>
                                  <w:t>Windows Basics</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94799F" w14:textId="43BFC85F" w:rsidR="002C6414" w:rsidRPr="00A45EC3" w:rsidRDefault="00E57C16" w:rsidP="007E5769">
                                <w:pPr>
                                  <w:pStyle w:val="TitlePageModuleTitle"/>
                                  <w:rPr>
                                    <w:rFonts w:ascii="Titillium Bd" w:hAnsi="Titillium Bd"/>
                                  </w:rPr>
                                </w:pPr>
                                <w:r>
                                  <w:rPr>
                                    <w:rFonts w:ascii="Titillium Bd" w:hAnsi="Titillium Bd"/>
                                  </w:rPr>
                                  <w:t>ITSC205</w:t>
                                </w:r>
                                <w:r w:rsidR="002C6414" w:rsidRPr="00A45EC3">
                                  <w:rPr>
                                    <w:rFonts w:ascii="Titillium Bd" w:hAnsi="Titillium Bd"/>
                                  </w:rPr>
                                  <w:t xml:space="preserve">: </w:t>
                                </w:r>
                                <w:r>
                                  <w:rPr>
                                    <w:rFonts w:ascii="Titillium Bd" w:hAnsi="Titillium Bd"/>
                                  </w:rPr>
                                  <w:t>Operating Systems Internal</w:t>
                                </w:r>
                                <w:r w:rsidR="00182471">
                                  <w:rPr>
                                    <w:rFonts w:ascii="Titillium Bd" w:hAnsi="Titillium Bd"/>
                                  </w:rPr>
                                  <w:t>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50A1D" w14:textId="3D2A3FCE" w:rsidR="002C6414" w:rsidRPr="008B6EED" w:rsidRDefault="002C6414" w:rsidP="007F2B57"/>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AB6F95E" id="Group 31" o:spid="_x0000_s1026" style="position:absolute;margin-left:-23.75pt;margin-top:274.75pt;width:548.1pt;height:410.2pt;z-index:251654656"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2866EF47" w14:textId="0B94EDA9" w:rsidR="002C6414" w:rsidRPr="00090ACB" w:rsidRDefault="002C6414" w:rsidP="007F2B57"/>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67D7429" w14:textId="66335339" w:rsidR="002C6414" w:rsidRDefault="007B6BA5" w:rsidP="007E5769">
                          <w:pPr>
                            <w:pStyle w:val="TitlePageCourseName"/>
                            <w:rPr>
                              <w:rFonts w:ascii="Titillium Bd" w:hAnsi="Titillium Bd"/>
                            </w:rPr>
                          </w:pPr>
                          <w:r>
                            <w:rPr>
                              <w:rFonts w:ascii="Titillium Bd" w:hAnsi="Titillium Bd"/>
                            </w:rPr>
                            <w:t xml:space="preserve">Lab </w:t>
                          </w:r>
                          <w:r w:rsidR="00E57C16">
                            <w:rPr>
                              <w:rFonts w:ascii="Titillium Bd" w:hAnsi="Titillium Bd"/>
                            </w:rPr>
                            <w:t>1</w:t>
                          </w:r>
                        </w:p>
                        <w:p w14:paraId="7215CAC3" w14:textId="0A1C0E63" w:rsidR="00E57C16" w:rsidRPr="00182471" w:rsidRDefault="00235C21" w:rsidP="007E5769">
                          <w:pPr>
                            <w:pStyle w:val="TitlePageCourseName"/>
                            <w:rPr>
                              <w:rFonts w:ascii="Titillium Bd" w:hAnsi="Titillium Bd"/>
                              <w:sz w:val="56"/>
                              <w:szCs w:val="56"/>
                            </w:rPr>
                          </w:pPr>
                          <w:r>
                            <w:rPr>
                              <w:rFonts w:ascii="Titillium Bd" w:hAnsi="Titillium Bd"/>
                              <w:sz w:val="56"/>
                              <w:szCs w:val="56"/>
                            </w:rPr>
                            <w:t>Windows Basics</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0394799F" w14:textId="43BFC85F" w:rsidR="002C6414" w:rsidRPr="00A45EC3" w:rsidRDefault="00E57C16" w:rsidP="007E5769">
                          <w:pPr>
                            <w:pStyle w:val="TitlePageModuleTitle"/>
                            <w:rPr>
                              <w:rFonts w:ascii="Titillium Bd" w:hAnsi="Titillium Bd"/>
                            </w:rPr>
                          </w:pPr>
                          <w:r>
                            <w:rPr>
                              <w:rFonts w:ascii="Titillium Bd" w:hAnsi="Titillium Bd"/>
                            </w:rPr>
                            <w:t>ITSC205</w:t>
                          </w:r>
                          <w:r w:rsidR="002C6414" w:rsidRPr="00A45EC3">
                            <w:rPr>
                              <w:rFonts w:ascii="Titillium Bd" w:hAnsi="Titillium Bd"/>
                            </w:rPr>
                            <w:t xml:space="preserve">: </w:t>
                          </w:r>
                          <w:r>
                            <w:rPr>
                              <w:rFonts w:ascii="Titillium Bd" w:hAnsi="Titillium Bd"/>
                            </w:rPr>
                            <w:t>Operating Systems Internal</w:t>
                          </w:r>
                          <w:r w:rsidR="00182471">
                            <w:rPr>
                              <w:rFonts w:ascii="Titillium Bd" w:hAnsi="Titillium Bd"/>
                            </w:rPr>
                            <w:t>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16950A1D" w14:textId="3D2A3FCE" w:rsidR="002C6414" w:rsidRPr="008B6EED" w:rsidRDefault="002C6414" w:rsidP="007F2B57"/>
                    </w:txbxContent>
                  </v:textbox>
                </v:shape>
              </v:group>
            </w:pict>
          </mc:Fallback>
        </mc:AlternateContent>
      </w:r>
    </w:p>
    <w:p w14:paraId="09EC2DA4" w14:textId="77777777" w:rsidR="00C01287" w:rsidRPr="001547CE" w:rsidRDefault="00C01287" w:rsidP="007F2B57"/>
    <w:p w14:paraId="5CB3CADC" w14:textId="77777777" w:rsidR="009F6C19" w:rsidRPr="009F6C19" w:rsidRDefault="009F6C19" w:rsidP="009F6C19"/>
    <w:p w14:paraId="1B2482A3" w14:textId="28B3DB1D" w:rsidR="00775750" w:rsidRPr="00775750" w:rsidRDefault="00775750" w:rsidP="00775750">
      <w:pPr>
        <w:rPr>
          <w:sz w:val="32"/>
        </w:rPr>
      </w:pPr>
      <w:r w:rsidRPr="00775750">
        <w:rPr>
          <w:sz w:val="32"/>
        </w:rPr>
        <w:t>NAME</w:t>
      </w:r>
      <w:r w:rsidR="00166FA8" w:rsidRPr="00775750">
        <w:rPr>
          <w:sz w:val="32"/>
        </w:rPr>
        <w:t>:</w:t>
      </w:r>
      <w:r w:rsidR="00166FA8">
        <w:rPr>
          <w:sz w:val="32"/>
        </w:rPr>
        <w:t xml:space="preserve"> _</w:t>
      </w:r>
      <w:r>
        <w:rPr>
          <w:sz w:val="32"/>
        </w:rPr>
        <w:t>___________________________________</w:t>
      </w:r>
    </w:p>
    <w:p w14:paraId="0514BB03" w14:textId="77777777" w:rsidR="009F6C19" w:rsidRPr="009F6C19" w:rsidRDefault="009F6C19" w:rsidP="009F6C19"/>
    <w:p w14:paraId="349819B1" w14:textId="77777777" w:rsidR="009F6C19" w:rsidRPr="009F6C19" w:rsidRDefault="009F6C19" w:rsidP="009F6C19"/>
    <w:p w14:paraId="1FD107D8" w14:textId="4A1E681A" w:rsidR="009F6C19" w:rsidRDefault="009F6C19" w:rsidP="009F6C19"/>
    <w:p w14:paraId="13172206" w14:textId="77777777" w:rsidR="009F6C19" w:rsidRPr="009F6C19" w:rsidRDefault="009F6C19" w:rsidP="009F6C19"/>
    <w:p w14:paraId="0B8C8E42" w14:textId="79810AE1" w:rsidR="009F6C19" w:rsidRDefault="009F6C19" w:rsidP="00900BDB"/>
    <w:p w14:paraId="668B5D9C" w14:textId="0B931DE4" w:rsidR="009F6C19" w:rsidRDefault="009F6C19" w:rsidP="009F6C19"/>
    <w:p w14:paraId="25EE5CBE" w14:textId="77777777" w:rsidR="00C01287" w:rsidRPr="009F6C19" w:rsidRDefault="00C01287" w:rsidP="009F6C19">
      <w:pPr>
        <w:sectPr w:rsidR="00C01287" w:rsidRPr="009F6C19" w:rsidSect="004C4C4D">
          <w:headerReference w:type="even" r:id="rId9"/>
          <w:headerReference w:type="default" r:id="rId10"/>
          <w:footerReference w:type="even" r:id="rId11"/>
          <w:footerReference w:type="default" r:id="rId12"/>
          <w:headerReference w:type="first" r:id="rId13"/>
          <w:footerReference w:type="first" r:id="rId14"/>
          <w:pgSz w:w="12240" w:h="15840" w:code="1"/>
          <w:pgMar w:top="288" w:right="288" w:bottom="1440" w:left="1440" w:header="720" w:footer="720" w:gutter="0"/>
          <w:cols w:space="720"/>
          <w:titlePg/>
          <w:docGrid w:linePitch="360"/>
        </w:sectPr>
      </w:pPr>
    </w:p>
    <w:sdt>
      <w:sdtPr>
        <w:rPr>
          <w:b w:val="0"/>
          <w:bCs w:val="0"/>
          <w:noProof/>
          <w:color w:val="auto"/>
          <w:sz w:val="22"/>
          <w:szCs w:val="20"/>
        </w:rPr>
        <w:id w:val="1405411376"/>
        <w:docPartObj>
          <w:docPartGallery w:val="Table of Contents"/>
          <w:docPartUnique/>
        </w:docPartObj>
      </w:sdtPr>
      <w:sdtEndPr>
        <w:rPr>
          <w:rStyle w:val="Hyperlink"/>
          <w:bCs/>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5A8A6CDC" w14:textId="77777777" w:rsidR="00205F2C" w:rsidRDefault="00F62EC0">
          <w:pPr>
            <w:pStyle w:val="TOC1"/>
            <w:rPr>
              <w:rFonts w:asciiTheme="minorHAnsi" w:eastAsiaTheme="minorEastAsia" w:hAnsiTheme="minorHAnsi" w:cstheme="minorBidi"/>
              <w:bCs w:val="0"/>
              <w:szCs w:val="22"/>
              <w:lang w:val="en-CA"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2025633" w:history="1">
            <w:r w:rsidR="00205F2C" w:rsidRPr="00BD1F21">
              <w:rPr>
                <w:rStyle w:val="Hyperlink"/>
              </w:rPr>
              <w:t>Lab Outcome(s)</w:t>
            </w:r>
            <w:r w:rsidR="00205F2C">
              <w:rPr>
                <w:webHidden/>
              </w:rPr>
              <w:tab/>
            </w:r>
            <w:r w:rsidR="00205F2C">
              <w:rPr>
                <w:webHidden/>
              </w:rPr>
              <w:fldChar w:fldCharType="begin"/>
            </w:r>
            <w:r w:rsidR="00205F2C">
              <w:rPr>
                <w:webHidden/>
              </w:rPr>
              <w:instrText xml:space="preserve"> PAGEREF _Toc472025633 \h </w:instrText>
            </w:r>
            <w:r w:rsidR="00205F2C">
              <w:rPr>
                <w:webHidden/>
              </w:rPr>
            </w:r>
            <w:r w:rsidR="00205F2C">
              <w:rPr>
                <w:webHidden/>
              </w:rPr>
              <w:fldChar w:fldCharType="separate"/>
            </w:r>
            <w:r w:rsidR="00205F2C">
              <w:rPr>
                <w:webHidden/>
              </w:rPr>
              <w:t>3</w:t>
            </w:r>
            <w:r w:rsidR="00205F2C">
              <w:rPr>
                <w:webHidden/>
              </w:rPr>
              <w:fldChar w:fldCharType="end"/>
            </w:r>
          </w:hyperlink>
        </w:p>
        <w:p w14:paraId="0B7F2212" w14:textId="77777777" w:rsidR="00205F2C" w:rsidRDefault="000D04B2">
          <w:pPr>
            <w:pStyle w:val="TOC1"/>
            <w:rPr>
              <w:rFonts w:asciiTheme="minorHAnsi" w:eastAsiaTheme="minorEastAsia" w:hAnsiTheme="minorHAnsi" w:cstheme="minorBidi"/>
              <w:bCs w:val="0"/>
              <w:szCs w:val="22"/>
              <w:lang w:val="en-CA" w:eastAsia="en-CA"/>
            </w:rPr>
          </w:pPr>
          <w:hyperlink w:anchor="_Toc472025634" w:history="1">
            <w:r w:rsidR="00205F2C" w:rsidRPr="00BD1F21">
              <w:rPr>
                <w:rStyle w:val="Hyperlink"/>
              </w:rPr>
              <w:t>Reading</w:t>
            </w:r>
            <w:r w:rsidR="00205F2C">
              <w:rPr>
                <w:webHidden/>
              </w:rPr>
              <w:tab/>
            </w:r>
            <w:r w:rsidR="00205F2C">
              <w:rPr>
                <w:webHidden/>
              </w:rPr>
              <w:fldChar w:fldCharType="begin"/>
            </w:r>
            <w:r w:rsidR="00205F2C">
              <w:rPr>
                <w:webHidden/>
              </w:rPr>
              <w:instrText xml:space="preserve"> PAGEREF _Toc472025634 \h </w:instrText>
            </w:r>
            <w:r w:rsidR="00205F2C">
              <w:rPr>
                <w:webHidden/>
              </w:rPr>
            </w:r>
            <w:r w:rsidR="00205F2C">
              <w:rPr>
                <w:webHidden/>
              </w:rPr>
              <w:fldChar w:fldCharType="separate"/>
            </w:r>
            <w:r w:rsidR="00205F2C">
              <w:rPr>
                <w:webHidden/>
              </w:rPr>
              <w:t>3</w:t>
            </w:r>
            <w:r w:rsidR="00205F2C">
              <w:rPr>
                <w:webHidden/>
              </w:rPr>
              <w:fldChar w:fldCharType="end"/>
            </w:r>
          </w:hyperlink>
        </w:p>
        <w:p w14:paraId="274AC077" w14:textId="77777777" w:rsidR="00205F2C" w:rsidRDefault="000D04B2">
          <w:pPr>
            <w:pStyle w:val="TOC1"/>
            <w:rPr>
              <w:rFonts w:asciiTheme="minorHAnsi" w:eastAsiaTheme="minorEastAsia" w:hAnsiTheme="minorHAnsi" w:cstheme="minorBidi"/>
              <w:bCs w:val="0"/>
              <w:szCs w:val="22"/>
              <w:lang w:val="en-CA" w:eastAsia="en-CA"/>
            </w:rPr>
          </w:pPr>
          <w:hyperlink w:anchor="_Toc472025635" w:history="1">
            <w:r w:rsidR="00205F2C" w:rsidRPr="00BD1F21">
              <w:rPr>
                <w:rStyle w:val="Hyperlink"/>
              </w:rPr>
              <w:t>Introduction</w:t>
            </w:r>
            <w:r w:rsidR="00205F2C">
              <w:rPr>
                <w:webHidden/>
              </w:rPr>
              <w:tab/>
            </w:r>
            <w:r w:rsidR="00205F2C">
              <w:rPr>
                <w:webHidden/>
              </w:rPr>
              <w:fldChar w:fldCharType="begin"/>
            </w:r>
            <w:r w:rsidR="00205F2C">
              <w:rPr>
                <w:webHidden/>
              </w:rPr>
              <w:instrText xml:space="preserve"> PAGEREF _Toc472025635 \h </w:instrText>
            </w:r>
            <w:r w:rsidR="00205F2C">
              <w:rPr>
                <w:webHidden/>
              </w:rPr>
            </w:r>
            <w:r w:rsidR="00205F2C">
              <w:rPr>
                <w:webHidden/>
              </w:rPr>
              <w:fldChar w:fldCharType="separate"/>
            </w:r>
            <w:r w:rsidR="00205F2C">
              <w:rPr>
                <w:webHidden/>
              </w:rPr>
              <w:t>3</w:t>
            </w:r>
            <w:r w:rsidR="00205F2C">
              <w:rPr>
                <w:webHidden/>
              </w:rPr>
              <w:fldChar w:fldCharType="end"/>
            </w:r>
          </w:hyperlink>
        </w:p>
        <w:p w14:paraId="4BEABF5C" w14:textId="6B489BCD" w:rsidR="00205F2C" w:rsidRDefault="000D04B2">
          <w:pPr>
            <w:pStyle w:val="TOC1"/>
            <w:tabs>
              <w:tab w:val="left" w:pos="660"/>
            </w:tabs>
            <w:rPr>
              <w:rFonts w:asciiTheme="minorHAnsi" w:eastAsiaTheme="minorEastAsia" w:hAnsiTheme="minorHAnsi" w:cstheme="minorBidi"/>
              <w:bCs w:val="0"/>
              <w:szCs w:val="22"/>
              <w:lang w:val="en-CA" w:eastAsia="en-CA"/>
            </w:rPr>
          </w:pPr>
          <w:hyperlink w:anchor="_Toc472025637" w:history="1">
            <w:r w:rsidR="0007156D">
              <w:rPr>
                <w:rStyle w:val="Hyperlink"/>
              </w:rPr>
              <w:t>1</w:t>
            </w:r>
            <w:r w:rsidR="00205F2C" w:rsidRPr="00BD1F21">
              <w:rPr>
                <w:rStyle w:val="Hyperlink"/>
              </w:rPr>
              <w:t>.0</w:t>
            </w:r>
            <w:r w:rsidR="0007156D">
              <w:rPr>
                <w:rFonts w:asciiTheme="minorHAnsi" w:eastAsiaTheme="minorEastAsia" w:hAnsiTheme="minorHAnsi" w:cstheme="minorBidi"/>
                <w:bCs w:val="0"/>
                <w:szCs w:val="22"/>
                <w:lang w:val="en-CA" w:eastAsia="en-CA"/>
              </w:rPr>
              <w:t xml:space="preserve">      </w:t>
            </w:r>
            <w:r w:rsidR="002F025F">
              <w:rPr>
                <w:rStyle w:val="Hyperlink"/>
              </w:rPr>
              <w:t>Set up Windows Virtual Machine</w:t>
            </w:r>
            <w:r w:rsidR="00205F2C">
              <w:rPr>
                <w:webHidden/>
              </w:rPr>
              <w:tab/>
            </w:r>
            <w:r w:rsidR="00FB17C0">
              <w:rPr>
                <w:webHidden/>
              </w:rPr>
              <w:t>4</w:t>
            </w:r>
          </w:hyperlink>
        </w:p>
        <w:p w14:paraId="07BBFCF9" w14:textId="71819856" w:rsidR="00205F2C" w:rsidRDefault="000D04B2">
          <w:pPr>
            <w:pStyle w:val="TOC1"/>
          </w:pPr>
          <w:hyperlink w:anchor="_Toc472025638" w:history="1">
            <w:r w:rsidR="0007156D">
              <w:rPr>
                <w:rStyle w:val="Hyperlink"/>
              </w:rPr>
              <w:t>2</w:t>
            </w:r>
            <w:r w:rsidR="00205F2C" w:rsidRPr="00BD1F21">
              <w:rPr>
                <w:rStyle w:val="Hyperlink"/>
              </w:rPr>
              <w:t xml:space="preserve">.0 </w:t>
            </w:r>
            <w:r w:rsidR="00FA60F2">
              <w:rPr>
                <w:rStyle w:val="Hyperlink"/>
              </w:rPr>
              <w:t xml:space="preserve">    </w:t>
            </w:r>
            <w:r w:rsidR="002F025F">
              <w:rPr>
                <w:rStyle w:val="Hyperlink"/>
              </w:rPr>
              <w:t>Explore Windows Settings and Services</w:t>
            </w:r>
            <w:r w:rsidR="0007156D">
              <w:rPr>
                <w:rStyle w:val="Hyperlink"/>
              </w:rPr>
              <w:t xml:space="preserve"> </w:t>
            </w:r>
            <w:r w:rsidR="00205F2C">
              <w:rPr>
                <w:webHidden/>
              </w:rPr>
              <w:tab/>
            </w:r>
            <w:r w:rsidR="00FB17C0">
              <w:rPr>
                <w:webHidden/>
              </w:rPr>
              <w:t>6</w:t>
            </w:r>
          </w:hyperlink>
        </w:p>
        <w:p w14:paraId="49F6A409" w14:textId="116FA592" w:rsidR="00205F2C" w:rsidRDefault="0007156D">
          <w:pPr>
            <w:pStyle w:val="TOC1"/>
          </w:pPr>
          <w:r>
            <w:rPr>
              <w:rFonts w:eastAsiaTheme="minorEastAsia"/>
            </w:rPr>
            <w:t xml:space="preserve">3.0    </w:t>
          </w:r>
          <w:hyperlink w:anchor="_Toc472025640" w:history="1">
            <w:r w:rsidR="000A1D22">
              <w:rPr>
                <w:rStyle w:val="Hyperlink"/>
              </w:rPr>
              <w:t xml:space="preserve"> </w:t>
            </w:r>
            <w:r w:rsidR="002C5AD0">
              <w:rPr>
                <w:rStyle w:val="Hyperlink"/>
              </w:rPr>
              <w:t>Windows Boot Process –BCD -UEFI</w:t>
            </w:r>
            <w:r w:rsidR="00205F2C">
              <w:rPr>
                <w:webHidden/>
              </w:rPr>
              <w:tab/>
            </w:r>
            <w:r w:rsidR="00896705">
              <w:rPr>
                <w:webHidden/>
              </w:rPr>
              <w:t>7</w:t>
            </w:r>
          </w:hyperlink>
        </w:p>
        <w:p w14:paraId="6F088065" w14:textId="4EC71715" w:rsidR="00764320" w:rsidRDefault="000D04B2" w:rsidP="00764320">
          <w:pPr>
            <w:pStyle w:val="TOC1"/>
            <w:rPr>
              <w:rFonts w:asciiTheme="minorHAnsi" w:eastAsiaTheme="minorEastAsia" w:hAnsiTheme="minorHAnsi" w:cstheme="minorBidi"/>
              <w:bCs w:val="0"/>
              <w:szCs w:val="22"/>
              <w:lang w:val="en-CA" w:eastAsia="en-CA"/>
            </w:rPr>
          </w:pPr>
          <w:hyperlink w:anchor="_Toc472025639" w:history="1">
            <w:r w:rsidR="000A1D22">
              <w:rPr>
                <w:rStyle w:val="Hyperlink"/>
              </w:rPr>
              <w:t>4</w:t>
            </w:r>
            <w:r w:rsidR="00764320" w:rsidRPr="00BD1F21">
              <w:rPr>
                <w:rStyle w:val="Hyperlink"/>
              </w:rPr>
              <w:t xml:space="preserve">.0 </w:t>
            </w:r>
            <w:r w:rsidR="00764320">
              <w:rPr>
                <w:rStyle w:val="Hyperlink"/>
              </w:rPr>
              <w:t xml:space="preserve">    Explore System Internals Suite</w:t>
            </w:r>
            <w:r w:rsidR="00764320">
              <w:rPr>
                <w:webHidden/>
              </w:rPr>
              <w:tab/>
            </w:r>
            <w:r w:rsidR="00FB17C0">
              <w:rPr>
                <w:webHidden/>
              </w:rPr>
              <w:t>1</w:t>
            </w:r>
            <w:r w:rsidR="00896705">
              <w:rPr>
                <w:webHidden/>
              </w:rPr>
              <w:t>3</w:t>
            </w:r>
          </w:hyperlink>
        </w:p>
        <w:p w14:paraId="6F93916A" w14:textId="5720E2DD" w:rsidR="008C2E88" w:rsidRPr="00961360" w:rsidRDefault="000D04B2" w:rsidP="00A3004A">
          <w:pPr>
            <w:pStyle w:val="TOC1"/>
          </w:pPr>
          <w:hyperlink w:anchor="_Toc472025640" w:history="1">
            <w:r w:rsidR="000A1D22">
              <w:rPr>
                <w:rStyle w:val="Hyperlink"/>
              </w:rPr>
              <w:t>5</w:t>
            </w:r>
            <w:r w:rsidR="00961360" w:rsidRPr="00BD1F21">
              <w:rPr>
                <w:rStyle w:val="Hyperlink"/>
              </w:rPr>
              <w:t xml:space="preserve">.0 </w:t>
            </w:r>
            <w:r w:rsidR="00764320">
              <w:rPr>
                <w:rStyle w:val="Hyperlink"/>
              </w:rPr>
              <w:t xml:space="preserve">    Windows Registry</w:t>
            </w:r>
            <w:r w:rsidR="00961360">
              <w:rPr>
                <w:webHidden/>
              </w:rPr>
              <w:tab/>
              <w:t>1</w:t>
            </w:r>
            <w:r w:rsidR="00FB17C0">
              <w:rPr>
                <w:webHidden/>
              </w:rPr>
              <w:t>5</w:t>
            </w:r>
          </w:hyperlink>
          <w:r w:rsidR="00F62EC0" w:rsidRPr="00A70299">
            <w:rPr>
              <w:szCs w:val="22"/>
            </w:rPr>
            <w:fldChar w:fldCharType="end"/>
          </w:r>
        </w:p>
      </w:sdtContent>
    </w:sdt>
    <w:p w14:paraId="32DD8AE8" w14:textId="77777777" w:rsidR="00A3004A" w:rsidRDefault="00A3004A" w:rsidP="00150AFA">
      <w:bookmarkStart w:id="0" w:name="_Toc452022643"/>
      <w:bookmarkStart w:id="1" w:name="_Toc472025633"/>
    </w:p>
    <w:p w14:paraId="6E63DED4" w14:textId="77777777" w:rsidR="00150AFA" w:rsidRPr="003C3AB0" w:rsidRDefault="00150AFA" w:rsidP="00150AFA">
      <w:pPr>
        <w:rPr>
          <w:b/>
          <w:bCs/>
          <w:i/>
          <w:iCs/>
        </w:rPr>
      </w:pPr>
      <w:r>
        <w:t>L</w:t>
      </w:r>
      <w:r w:rsidRPr="003C3AB0">
        <w:rPr>
          <w:i/>
          <w:iCs/>
        </w:rPr>
        <w:t xml:space="preserve">abs must be submitted by the due date for full credit. </w:t>
      </w:r>
      <w:r>
        <w:rPr>
          <w:i/>
          <w:iCs/>
        </w:rPr>
        <w:t>After due date l</w:t>
      </w:r>
      <w:r w:rsidRPr="003C3AB0">
        <w:rPr>
          <w:i/>
          <w:iCs/>
        </w:rPr>
        <w:t xml:space="preserve">ate submissions will be accepted for a period of one week (seven days) </w:t>
      </w:r>
      <w:r>
        <w:rPr>
          <w:i/>
          <w:iCs/>
        </w:rPr>
        <w:t xml:space="preserve">and the grade will be </w:t>
      </w:r>
      <w:r w:rsidRPr="003C3AB0">
        <w:rPr>
          <w:i/>
          <w:iCs/>
        </w:rPr>
        <w:t xml:space="preserve">reduced by </w:t>
      </w:r>
      <w:r>
        <w:rPr>
          <w:i/>
          <w:iCs/>
        </w:rPr>
        <w:t xml:space="preserve">ten  percent (10%) per day after due day. </w:t>
      </w:r>
      <w:r w:rsidRPr="003C3AB0">
        <w:rPr>
          <w:b/>
          <w:bCs/>
          <w:i/>
          <w:iCs/>
        </w:rPr>
        <w:t>Assignments that are submitted more than seven days late</w:t>
      </w:r>
      <w:r>
        <w:rPr>
          <w:b/>
          <w:bCs/>
          <w:i/>
          <w:iCs/>
        </w:rPr>
        <w:t xml:space="preserve"> will receive a grade of zero (0</w:t>
      </w:r>
      <w:r w:rsidRPr="003C3AB0">
        <w:rPr>
          <w:b/>
          <w:bCs/>
          <w:i/>
          <w:iCs/>
        </w:rPr>
        <w:t xml:space="preserve">). </w:t>
      </w:r>
    </w:p>
    <w:p w14:paraId="086866E0" w14:textId="77777777" w:rsidR="00150AFA" w:rsidRDefault="00150AFA" w:rsidP="00150AFA">
      <w:pPr>
        <w:pStyle w:val="WW-BodyText2"/>
        <w:rPr>
          <w:sz w:val="24"/>
          <w:szCs w:val="24"/>
        </w:rPr>
      </w:pPr>
    </w:p>
    <w:p w14:paraId="283F5C98" w14:textId="77777777" w:rsidR="00150AFA" w:rsidRDefault="00150AFA" w:rsidP="00150AFA">
      <w:r w:rsidRPr="003C3AB0">
        <w:t>I certify that the work submitted in this assignment is my own and that it has not been taken in whole or in part from any other source. I understand that the penalty for plagiarism will include a grade of zero (0) for this assignment plus disciplinary action in accordance with SAIT policies.</w:t>
      </w:r>
    </w:p>
    <w:p w14:paraId="21CFF60F" w14:textId="77777777" w:rsidR="00150AFA" w:rsidRDefault="00150AFA" w:rsidP="00150AFA">
      <w:pPr>
        <w:rPr>
          <w:b/>
        </w:rPr>
      </w:pPr>
    </w:p>
    <w:p w14:paraId="421F51D3" w14:textId="77777777" w:rsidR="00150AFA" w:rsidRPr="00775750" w:rsidRDefault="00150AFA" w:rsidP="00150AFA">
      <w:pPr>
        <w:rPr>
          <w:sz w:val="32"/>
        </w:rPr>
      </w:pPr>
      <w:r w:rsidRPr="00A63856">
        <w:rPr>
          <w:sz w:val="28"/>
        </w:rPr>
        <w:t>Signature</w:t>
      </w:r>
      <w:r w:rsidRPr="00775750">
        <w:rPr>
          <w:sz w:val="32"/>
        </w:rPr>
        <w:t>:</w:t>
      </w:r>
      <w:r>
        <w:rPr>
          <w:sz w:val="32"/>
        </w:rPr>
        <w:t xml:space="preserve"> ____________________________________</w:t>
      </w:r>
    </w:p>
    <w:p w14:paraId="4692E438" w14:textId="77777777" w:rsidR="00150AFA" w:rsidRPr="009F6C19" w:rsidRDefault="00150AFA" w:rsidP="00150AFA"/>
    <w:p w14:paraId="06A5AD3A" w14:textId="77777777" w:rsidR="00150AFA" w:rsidRPr="002B2CF9" w:rsidRDefault="00150AFA" w:rsidP="00150AFA">
      <w:r w:rsidRPr="00431CF1">
        <w:rPr>
          <w:b/>
        </w:rPr>
        <w:t>EVALUATION</w:t>
      </w:r>
      <w: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68"/>
        <w:gridCol w:w="810"/>
        <w:gridCol w:w="810"/>
      </w:tblGrid>
      <w:tr w:rsidR="007E7555" w:rsidRPr="002B2CF9" w14:paraId="5D8308E6" w14:textId="77777777" w:rsidTr="005926BF">
        <w:tc>
          <w:tcPr>
            <w:tcW w:w="7668" w:type="dxa"/>
            <w:tcBorders>
              <w:right w:val="single" w:sz="4" w:space="0" w:color="auto"/>
            </w:tcBorders>
          </w:tcPr>
          <w:p w14:paraId="1CF34CE9" w14:textId="69E6D47B" w:rsidR="007E7555" w:rsidRDefault="007E7555" w:rsidP="007E7555">
            <w:r>
              <w:t>Use Windows tools to explore operating system settings and services</w:t>
            </w:r>
          </w:p>
        </w:tc>
        <w:tc>
          <w:tcPr>
            <w:tcW w:w="810" w:type="dxa"/>
            <w:tcBorders>
              <w:left w:val="nil"/>
            </w:tcBorders>
          </w:tcPr>
          <w:p w14:paraId="3CDA3B05" w14:textId="58B12AD1" w:rsidR="007E7555" w:rsidRDefault="007E7555" w:rsidP="007E7555">
            <w:r>
              <w:t xml:space="preserve"> </w:t>
            </w:r>
            <w:r w:rsidR="000A1D22">
              <w:t xml:space="preserve">  </w:t>
            </w:r>
            <w:r w:rsidR="00EC4142">
              <w:t>15</w:t>
            </w:r>
          </w:p>
        </w:tc>
        <w:tc>
          <w:tcPr>
            <w:tcW w:w="810" w:type="dxa"/>
            <w:tcBorders>
              <w:left w:val="nil"/>
            </w:tcBorders>
          </w:tcPr>
          <w:p w14:paraId="1B170762" w14:textId="77777777" w:rsidR="007E7555" w:rsidRPr="002B2CF9" w:rsidRDefault="007E7555" w:rsidP="007E7555"/>
        </w:tc>
      </w:tr>
      <w:tr w:rsidR="000A1D22" w:rsidRPr="002B2CF9" w14:paraId="176FE721" w14:textId="77777777" w:rsidTr="005926BF">
        <w:tc>
          <w:tcPr>
            <w:tcW w:w="7668" w:type="dxa"/>
            <w:tcBorders>
              <w:right w:val="single" w:sz="4" w:space="0" w:color="auto"/>
            </w:tcBorders>
          </w:tcPr>
          <w:p w14:paraId="06F958A5" w14:textId="26A72B5B" w:rsidR="000A1D22" w:rsidRPr="002B2CF9" w:rsidRDefault="000A1D22" w:rsidP="000A1D22">
            <w:r>
              <w:t>Windows Boot process – BCD and UEFI</w:t>
            </w:r>
          </w:p>
        </w:tc>
        <w:tc>
          <w:tcPr>
            <w:tcW w:w="810" w:type="dxa"/>
            <w:tcBorders>
              <w:left w:val="nil"/>
            </w:tcBorders>
          </w:tcPr>
          <w:p w14:paraId="26CA5370" w14:textId="7D2FC28E" w:rsidR="000A1D22" w:rsidRPr="002B2CF9" w:rsidRDefault="000A1D22" w:rsidP="000A1D22">
            <w:r>
              <w:t xml:space="preserve">   20</w:t>
            </w:r>
          </w:p>
        </w:tc>
        <w:tc>
          <w:tcPr>
            <w:tcW w:w="810" w:type="dxa"/>
            <w:tcBorders>
              <w:left w:val="nil"/>
            </w:tcBorders>
          </w:tcPr>
          <w:p w14:paraId="3AEFAA95" w14:textId="77777777" w:rsidR="000A1D22" w:rsidRPr="002B2CF9" w:rsidRDefault="000A1D22" w:rsidP="000A1D22"/>
        </w:tc>
      </w:tr>
      <w:tr w:rsidR="000A1D22" w:rsidRPr="002B2CF9" w14:paraId="7920BAC6" w14:textId="77777777" w:rsidTr="005926BF">
        <w:tc>
          <w:tcPr>
            <w:tcW w:w="7668" w:type="dxa"/>
            <w:tcBorders>
              <w:right w:val="single" w:sz="4" w:space="0" w:color="auto"/>
            </w:tcBorders>
          </w:tcPr>
          <w:p w14:paraId="3B029E07" w14:textId="4B41E45A" w:rsidR="000A1D22" w:rsidRPr="002B2CF9" w:rsidRDefault="000A1D22" w:rsidP="000A1D22">
            <w:r>
              <w:t>Explore System Internals tools</w:t>
            </w:r>
          </w:p>
        </w:tc>
        <w:tc>
          <w:tcPr>
            <w:tcW w:w="810" w:type="dxa"/>
            <w:tcBorders>
              <w:left w:val="nil"/>
            </w:tcBorders>
          </w:tcPr>
          <w:p w14:paraId="6E753F7E" w14:textId="14AAAD63" w:rsidR="000A1D22" w:rsidRPr="002B2CF9" w:rsidRDefault="000A1D22" w:rsidP="000A1D22">
            <w:pPr>
              <w:jc w:val="center"/>
            </w:pPr>
            <w:r>
              <w:t>10</w:t>
            </w:r>
          </w:p>
        </w:tc>
        <w:tc>
          <w:tcPr>
            <w:tcW w:w="810" w:type="dxa"/>
            <w:tcBorders>
              <w:left w:val="nil"/>
            </w:tcBorders>
          </w:tcPr>
          <w:p w14:paraId="2311B385" w14:textId="77777777" w:rsidR="000A1D22" w:rsidRPr="002B2CF9" w:rsidRDefault="000A1D22" w:rsidP="000A1D22"/>
        </w:tc>
      </w:tr>
      <w:tr w:rsidR="000A1D22" w:rsidRPr="002B2CF9" w14:paraId="422165A4" w14:textId="77777777" w:rsidTr="005926BF">
        <w:tc>
          <w:tcPr>
            <w:tcW w:w="7668" w:type="dxa"/>
            <w:tcBorders>
              <w:right w:val="single" w:sz="4" w:space="0" w:color="auto"/>
            </w:tcBorders>
          </w:tcPr>
          <w:p w14:paraId="77AA2660" w14:textId="34BD38FC" w:rsidR="000A1D22" w:rsidRDefault="000A1D22" w:rsidP="000A1D22">
            <w:r>
              <w:t>Windows Registry</w:t>
            </w:r>
          </w:p>
        </w:tc>
        <w:tc>
          <w:tcPr>
            <w:tcW w:w="810" w:type="dxa"/>
            <w:tcBorders>
              <w:left w:val="nil"/>
            </w:tcBorders>
          </w:tcPr>
          <w:p w14:paraId="558F392B" w14:textId="5034CD09" w:rsidR="000A1D22" w:rsidRDefault="000A1D22" w:rsidP="000A1D22">
            <w:r>
              <w:t xml:space="preserve">   10</w:t>
            </w:r>
          </w:p>
        </w:tc>
        <w:tc>
          <w:tcPr>
            <w:tcW w:w="810" w:type="dxa"/>
            <w:tcBorders>
              <w:left w:val="nil"/>
            </w:tcBorders>
          </w:tcPr>
          <w:p w14:paraId="7291100B" w14:textId="77777777" w:rsidR="000A1D22" w:rsidRPr="002B2CF9" w:rsidRDefault="000A1D22" w:rsidP="000A1D22"/>
        </w:tc>
      </w:tr>
      <w:tr w:rsidR="000A1D22" w:rsidRPr="002B2CF9" w14:paraId="1A1CD244" w14:textId="77777777" w:rsidTr="005926BF">
        <w:tc>
          <w:tcPr>
            <w:tcW w:w="7668" w:type="dxa"/>
            <w:tcBorders>
              <w:right w:val="single" w:sz="4" w:space="0" w:color="auto"/>
            </w:tcBorders>
          </w:tcPr>
          <w:p w14:paraId="7FCAA280" w14:textId="77777777" w:rsidR="000A1D22" w:rsidRPr="002B2CF9" w:rsidRDefault="000A1D22" w:rsidP="000A1D22">
            <w:r>
              <w:t>TOTAL</w:t>
            </w:r>
            <w:r w:rsidRPr="002B2CF9">
              <w:t xml:space="preserve">  MARK</w:t>
            </w:r>
          </w:p>
        </w:tc>
        <w:tc>
          <w:tcPr>
            <w:tcW w:w="810" w:type="dxa"/>
            <w:tcBorders>
              <w:left w:val="nil"/>
            </w:tcBorders>
          </w:tcPr>
          <w:p w14:paraId="1BC910CC" w14:textId="58776300" w:rsidR="000A1D22" w:rsidRPr="002B2CF9" w:rsidRDefault="000A1D22" w:rsidP="000A1D22">
            <w:r>
              <w:t xml:space="preserve">   55</w:t>
            </w:r>
          </w:p>
        </w:tc>
        <w:tc>
          <w:tcPr>
            <w:tcW w:w="810" w:type="dxa"/>
            <w:tcBorders>
              <w:left w:val="nil"/>
            </w:tcBorders>
          </w:tcPr>
          <w:p w14:paraId="0B96252C" w14:textId="77777777" w:rsidR="000A1D22" w:rsidRPr="002B2CF9" w:rsidRDefault="000A1D22" w:rsidP="000A1D22"/>
        </w:tc>
      </w:tr>
    </w:tbl>
    <w:p w14:paraId="5EBB46E7" w14:textId="77777777" w:rsidR="00150AFA" w:rsidRDefault="00150AFA" w:rsidP="00150AFA">
      <w:pPr>
        <w:pStyle w:val="ListParagraph"/>
      </w:pPr>
      <w:r w:rsidRPr="00431CF1">
        <w:rPr>
          <w:sz w:val="28"/>
          <w:szCs w:val="28"/>
        </w:rPr>
        <w:br w:type="page"/>
      </w:r>
    </w:p>
    <w:p w14:paraId="72DE1E43" w14:textId="2682A524" w:rsidR="007B6BA5" w:rsidRPr="000537E5" w:rsidRDefault="00FB3AC4" w:rsidP="007B6BA5">
      <w:pPr>
        <w:pStyle w:val="HeadingStyle1"/>
      </w:pPr>
      <w:r>
        <w:lastRenderedPageBreak/>
        <w:t xml:space="preserve">Lab </w:t>
      </w:r>
      <w:r w:rsidR="007B6BA5" w:rsidRPr="000537E5">
        <w:t>Outcome</w:t>
      </w:r>
      <w:bookmarkEnd w:id="0"/>
      <w:r>
        <w:t>(s)</w:t>
      </w:r>
      <w:bookmarkEnd w:id="1"/>
    </w:p>
    <w:p w14:paraId="35764FC2" w14:textId="3EC0DDA6" w:rsidR="007B6BA5" w:rsidRDefault="00CF4C3A" w:rsidP="007B6BA5">
      <w:pPr>
        <w:pStyle w:val="ListParagraph"/>
        <w:numPr>
          <w:ilvl w:val="0"/>
          <w:numId w:val="4"/>
        </w:numPr>
      </w:pPr>
      <w:r>
        <w:t>Set up virtual environment for course lab exercise.</w:t>
      </w:r>
    </w:p>
    <w:p w14:paraId="277B6636" w14:textId="7EB2476E" w:rsidR="007B6BA5" w:rsidRDefault="00DA3423" w:rsidP="007B6BA5">
      <w:pPr>
        <w:pStyle w:val="ListParagraph"/>
        <w:numPr>
          <w:ilvl w:val="0"/>
          <w:numId w:val="4"/>
        </w:numPr>
      </w:pPr>
      <w:r>
        <w:t>Examine the Windows environment provided by the system user interface</w:t>
      </w:r>
      <w:r w:rsidR="00466349">
        <w:t xml:space="preserve"> and the </w:t>
      </w:r>
      <w:proofErr w:type="spellStart"/>
      <w:r w:rsidR="00466349">
        <w:t>Sysinternals</w:t>
      </w:r>
      <w:proofErr w:type="spellEnd"/>
      <w:r w:rsidR="00466349">
        <w:t xml:space="preserve"> suite of </w:t>
      </w:r>
      <w:r w:rsidR="00237756">
        <w:t xml:space="preserve">advanced system </w:t>
      </w:r>
      <w:r w:rsidR="00466349">
        <w:t>utilities</w:t>
      </w:r>
      <w:r>
        <w:t>.</w:t>
      </w:r>
    </w:p>
    <w:p w14:paraId="469A8A09" w14:textId="196256FE" w:rsidR="00362383" w:rsidRDefault="00362383" w:rsidP="00362383">
      <w:pPr>
        <w:pStyle w:val="ListParagraph"/>
        <w:numPr>
          <w:ilvl w:val="0"/>
          <w:numId w:val="4"/>
        </w:numPr>
      </w:pPr>
      <w:r>
        <w:t>Examine Windows boot Process.</w:t>
      </w:r>
    </w:p>
    <w:p w14:paraId="31AE5BB4" w14:textId="77777777" w:rsidR="00362383" w:rsidRDefault="00362383" w:rsidP="00362383">
      <w:pPr>
        <w:pStyle w:val="ListParagraph"/>
        <w:numPr>
          <w:ilvl w:val="0"/>
          <w:numId w:val="4"/>
        </w:numPr>
      </w:pPr>
      <w:r>
        <w:t>Explore the system components used to boot up a Windows environment.</w:t>
      </w:r>
    </w:p>
    <w:p w14:paraId="7DC340D1" w14:textId="77777777" w:rsidR="00362383" w:rsidRDefault="00362383" w:rsidP="00362383">
      <w:pPr>
        <w:pStyle w:val="ListParagraph"/>
      </w:pPr>
    </w:p>
    <w:p w14:paraId="30F93EAE" w14:textId="77777777" w:rsidR="001D399F" w:rsidRDefault="001D399F" w:rsidP="007F2B57"/>
    <w:p w14:paraId="5089985F" w14:textId="77777777" w:rsidR="00FB3AC4" w:rsidRDefault="00FB3AC4" w:rsidP="00FB3AC4">
      <w:pPr>
        <w:pStyle w:val="HeadingStyle1"/>
      </w:pPr>
      <w:bookmarkStart w:id="2" w:name="_Toc472025634"/>
      <w:r>
        <w:t>Reading</w:t>
      </w:r>
      <w:bookmarkEnd w:id="2"/>
    </w:p>
    <w:p w14:paraId="18F8ED61" w14:textId="34199469" w:rsidR="00FB3AC4" w:rsidRDefault="0098169D" w:rsidP="00FB3AC4">
      <w:pPr>
        <w:pStyle w:val="ListParagraph"/>
        <w:numPr>
          <w:ilvl w:val="0"/>
          <w:numId w:val="5"/>
        </w:numPr>
      </w:pPr>
      <w:r>
        <w:t>Te</w:t>
      </w:r>
      <w:r w:rsidR="00250D5B">
        <w:t>xtbook Chapter 21- Windows 10 –s</w:t>
      </w:r>
      <w:r>
        <w:t>ections:</w:t>
      </w:r>
      <w:r w:rsidR="00B149DB">
        <w:t xml:space="preserve"> </w:t>
      </w:r>
      <w:r w:rsidR="00557C58">
        <w:t>21.1 History and 21</w:t>
      </w:r>
      <w:r w:rsidR="008D5798">
        <w:t>.4</w:t>
      </w:r>
      <w:r w:rsidR="00B34735">
        <w:t>.</w:t>
      </w:r>
    </w:p>
    <w:p w14:paraId="7F5F11AD" w14:textId="7D3603F1" w:rsidR="00250D5B" w:rsidRDefault="00250D5B" w:rsidP="00250D5B">
      <w:pPr>
        <w:pStyle w:val="ListParagraph"/>
        <w:numPr>
          <w:ilvl w:val="0"/>
          <w:numId w:val="5"/>
        </w:numPr>
      </w:pPr>
      <w:r>
        <w:t>Textbook chapter 21 – Windows 10 -sections 21.3.5.10 (Registry) and 21.3.5.11 (Booting)</w:t>
      </w:r>
    </w:p>
    <w:p w14:paraId="3961FE21" w14:textId="77777777" w:rsidR="00250D5B" w:rsidRDefault="00250D5B" w:rsidP="00250D5B">
      <w:pPr>
        <w:pStyle w:val="ListParagraph"/>
      </w:pPr>
    </w:p>
    <w:p w14:paraId="64E6699B" w14:textId="77777777" w:rsidR="001D399F" w:rsidRDefault="001D399F" w:rsidP="007F2B57"/>
    <w:p w14:paraId="766E5BB0" w14:textId="77777777" w:rsidR="00264C10" w:rsidRDefault="00264C10" w:rsidP="007F2B57"/>
    <w:p w14:paraId="78FDBDCF" w14:textId="77777777" w:rsidR="00FB3AC4" w:rsidRPr="001D399F" w:rsidRDefault="00FB3AC4" w:rsidP="00FB3AC4">
      <w:pPr>
        <w:pStyle w:val="HeadingStyle1"/>
      </w:pPr>
      <w:bookmarkStart w:id="3" w:name="_Toc452022645"/>
      <w:bookmarkStart w:id="4" w:name="_Toc472025635"/>
      <w:r w:rsidRPr="001D399F">
        <w:t>Introduction</w:t>
      </w:r>
      <w:bookmarkEnd w:id="3"/>
      <w:bookmarkEnd w:id="4"/>
    </w:p>
    <w:p w14:paraId="107BE775" w14:textId="77777777" w:rsidR="00FD1379" w:rsidRDefault="00FE44C8" w:rsidP="00FD1379">
      <w:r w:rsidRPr="00FE44C8">
        <w:t xml:space="preserve">In this lab, we </w:t>
      </w:r>
      <w:r w:rsidR="00760BC4">
        <w:t xml:space="preserve">will set up the </w:t>
      </w:r>
      <w:r w:rsidRPr="00FE44C8">
        <w:t xml:space="preserve">virtual machine </w:t>
      </w:r>
      <w:r w:rsidR="00760BC4">
        <w:t xml:space="preserve">environment that </w:t>
      </w:r>
      <w:r w:rsidR="00CD0D18">
        <w:t>is</w:t>
      </w:r>
      <w:r w:rsidR="00760BC4">
        <w:t xml:space="preserve"> used as the basis for studying the Windo</w:t>
      </w:r>
      <w:r w:rsidR="0084298A">
        <w:t>ws operating system in detail for</w:t>
      </w:r>
      <w:r w:rsidR="00760BC4">
        <w:t xml:space="preserve"> this course. W</w:t>
      </w:r>
      <w:r w:rsidRPr="00FE44C8">
        <w:t>e</w:t>
      </w:r>
      <w:r w:rsidR="00760BC4">
        <w:t xml:space="preserve"> will</w:t>
      </w:r>
      <w:r w:rsidRPr="00FE44C8">
        <w:t xml:space="preserve"> study some of the </w:t>
      </w:r>
      <w:r w:rsidR="008035F8">
        <w:t xml:space="preserve">tools, </w:t>
      </w:r>
      <w:r w:rsidR="001C1A5A">
        <w:t>provided by the operating system</w:t>
      </w:r>
      <w:r w:rsidR="008035F8">
        <w:t xml:space="preserve"> and external,</w:t>
      </w:r>
      <w:r w:rsidR="001C1A5A">
        <w:t xml:space="preserve"> to examine various information regarding the system itself.</w:t>
      </w:r>
      <w:r w:rsidR="008035F8">
        <w:t xml:space="preserve"> </w:t>
      </w:r>
    </w:p>
    <w:p w14:paraId="4CF28F9A" w14:textId="7C6B252E" w:rsidR="00FD1379" w:rsidRDefault="00FD1379" w:rsidP="00FD1379">
      <w:r>
        <w:t>Services on Windows are usually non-interactive (does not directly accept user input) and run consistently in the background. Examples of services include event-logging and the firewall. Many antivirus products run as services as well. Malicious code often leverages services for persistence (to survive reboots), to load kernel drivers and to blend in with legitimate components of the system.</w:t>
      </w:r>
    </w:p>
    <w:p w14:paraId="3967AFD3" w14:textId="337BAAAA" w:rsidR="00FB3AC4" w:rsidRDefault="00FB3AC4" w:rsidP="00FB3AC4"/>
    <w:p w14:paraId="3A6F6755" w14:textId="77777777" w:rsidR="003B59CB" w:rsidRDefault="003B59CB" w:rsidP="00FB3AC4"/>
    <w:p w14:paraId="677BD5EC" w14:textId="03D20521" w:rsidR="0050120A" w:rsidRPr="003B59CB" w:rsidRDefault="0050120A" w:rsidP="007F2B57">
      <w:pPr>
        <w:rPr>
          <w:b/>
          <w:sz w:val="32"/>
        </w:rPr>
      </w:pPr>
      <w:r w:rsidRPr="003B59CB">
        <w:rPr>
          <w:b/>
        </w:rPr>
        <w:br w:type="page"/>
      </w:r>
    </w:p>
    <w:p w14:paraId="619F0CA1" w14:textId="1EBE1E6C" w:rsidR="007B6BA5" w:rsidRDefault="00350D71" w:rsidP="00282174">
      <w:pPr>
        <w:pStyle w:val="HeadingStyle1"/>
        <w:numPr>
          <w:ilvl w:val="0"/>
          <w:numId w:val="8"/>
        </w:numPr>
      </w:pPr>
      <w:bookmarkStart w:id="5" w:name="_Toc472025636"/>
      <w:r>
        <w:lastRenderedPageBreak/>
        <w:t xml:space="preserve">Prepare </w:t>
      </w:r>
      <w:r w:rsidR="00060520">
        <w:t>Virtual Machine</w:t>
      </w:r>
      <w:bookmarkEnd w:id="5"/>
      <w:r>
        <w:t xml:space="preserve"> for Labs</w:t>
      </w:r>
      <w:r w:rsidR="00606815">
        <w:t xml:space="preserve">                                                      </w:t>
      </w:r>
    </w:p>
    <w:p w14:paraId="33BFB0F6" w14:textId="46D4793D" w:rsidR="006F2116" w:rsidRPr="00065DCE" w:rsidRDefault="006F2116" w:rsidP="006F2116">
      <w:pPr>
        <w:rPr>
          <w:iCs/>
        </w:rPr>
      </w:pPr>
      <w:r w:rsidRPr="00065DCE">
        <w:rPr>
          <w:iCs/>
        </w:rPr>
        <w:t xml:space="preserve">In this course, we study operating systems in a safe environment that allows us to experiment without ruining the configuration of the computers we use for everyday work. The safe environment is a </w:t>
      </w:r>
      <w:r w:rsidRPr="00065DCE">
        <w:rPr>
          <w:i/>
          <w:iCs/>
        </w:rPr>
        <w:t>virtual machine</w:t>
      </w:r>
      <w:r w:rsidRPr="00065DCE">
        <w:rPr>
          <w:iCs/>
        </w:rPr>
        <w:t xml:space="preserve">: a program that </w:t>
      </w:r>
      <w:r w:rsidRPr="00065DCE">
        <w:rPr>
          <w:b/>
          <w:iCs/>
        </w:rPr>
        <w:t>acts like</w:t>
      </w:r>
      <w:r w:rsidRPr="00065DCE">
        <w:rPr>
          <w:iCs/>
        </w:rPr>
        <w:t xml:space="preserve"> a physically separate computer.  Virtual machine (VM) software is installed on and run on a </w:t>
      </w:r>
      <w:r w:rsidRPr="00065DCE">
        <w:rPr>
          <w:i/>
          <w:iCs/>
        </w:rPr>
        <w:t>host</w:t>
      </w:r>
      <w:r w:rsidRPr="00065DCE">
        <w:rPr>
          <w:iCs/>
        </w:rPr>
        <w:t xml:space="preserve"> system. A </w:t>
      </w:r>
      <w:r w:rsidRPr="00065DCE">
        <w:rPr>
          <w:i/>
          <w:iCs/>
        </w:rPr>
        <w:t>guest</w:t>
      </w:r>
      <w:r w:rsidRPr="00065DCE">
        <w:rPr>
          <w:iCs/>
        </w:rPr>
        <w:t xml:space="preserve"> operating system is installed onto the VM, and the VM runs programs just as if they were running on a separate computer. We will use the Oracle VM VirtualBox virtual machine system.</w:t>
      </w:r>
    </w:p>
    <w:p w14:paraId="5BF49645" w14:textId="77777777" w:rsidR="006F2116" w:rsidRPr="00065DCE" w:rsidRDefault="006F2116" w:rsidP="006F2116">
      <w:pPr>
        <w:rPr>
          <w:iCs/>
        </w:rPr>
      </w:pPr>
    </w:p>
    <w:p w14:paraId="5135CB27" w14:textId="77777777" w:rsidR="006F2116" w:rsidRPr="00065DCE" w:rsidRDefault="006F2116" w:rsidP="006F2116">
      <w:pPr>
        <w:numPr>
          <w:ilvl w:val="0"/>
          <w:numId w:val="9"/>
        </w:numPr>
        <w:spacing w:line="240" w:lineRule="auto"/>
        <w:rPr>
          <w:iCs/>
        </w:rPr>
      </w:pPr>
      <w:r w:rsidRPr="00065DCE">
        <w:rPr>
          <w:iCs/>
        </w:rPr>
        <w:t>Obtain the files you will need:</w:t>
      </w:r>
    </w:p>
    <w:p w14:paraId="17BF7B33" w14:textId="77777777" w:rsidR="006F2116" w:rsidRPr="00065DCE" w:rsidRDefault="006F2116" w:rsidP="006F2116">
      <w:pPr>
        <w:ind w:left="720"/>
        <w:rPr>
          <w:iCs/>
        </w:rPr>
      </w:pPr>
    </w:p>
    <w:p w14:paraId="27E619D0" w14:textId="3424C4AE" w:rsidR="006F2116" w:rsidRPr="00065DCE" w:rsidRDefault="00FF1F84" w:rsidP="006F2116">
      <w:pPr>
        <w:numPr>
          <w:ilvl w:val="0"/>
          <w:numId w:val="12"/>
        </w:numPr>
        <w:spacing w:line="240" w:lineRule="auto"/>
        <w:rPr>
          <w:iCs/>
        </w:rPr>
      </w:pPr>
      <w:r>
        <w:rPr>
          <w:iCs/>
        </w:rPr>
        <w:t xml:space="preserve">The latest version of </w:t>
      </w:r>
      <w:r w:rsidR="006F2116" w:rsidRPr="00065DCE">
        <w:rPr>
          <w:iCs/>
        </w:rPr>
        <w:t>“VirtualB</w:t>
      </w:r>
      <w:r w:rsidR="008B7874">
        <w:rPr>
          <w:iCs/>
        </w:rPr>
        <w:t xml:space="preserve">ox </w:t>
      </w:r>
      <w:r>
        <w:rPr>
          <w:iCs/>
        </w:rPr>
        <w:t>platform package</w:t>
      </w:r>
      <w:r w:rsidR="006F2116" w:rsidRPr="00065DCE">
        <w:rPr>
          <w:iCs/>
        </w:rPr>
        <w:t xml:space="preserve">” virtual machine software from </w:t>
      </w:r>
      <w:hyperlink r:id="rId15" w:history="1">
        <w:r w:rsidR="006F2116" w:rsidRPr="00065DCE">
          <w:rPr>
            <w:rStyle w:val="Hyperlink"/>
            <w:iCs/>
          </w:rPr>
          <w:t>http://www.virtualbox.org/wiki/Downloads</w:t>
        </w:r>
      </w:hyperlink>
      <w:r w:rsidRPr="00FF1F84">
        <w:rPr>
          <w:rStyle w:val="Hyperlink"/>
          <w:iCs/>
          <w:color w:val="auto"/>
          <w:u w:val="none"/>
        </w:rPr>
        <w:t>.</w:t>
      </w:r>
      <w:r w:rsidRPr="00E53DE5">
        <w:rPr>
          <w:rStyle w:val="Hyperlink"/>
          <w:iCs/>
          <w:color w:val="auto"/>
          <w:u w:val="none"/>
        </w:rPr>
        <w:t xml:space="preserve"> </w:t>
      </w:r>
      <w:r w:rsidR="008041C7">
        <w:rPr>
          <w:rStyle w:val="Hyperlink"/>
          <w:iCs/>
          <w:color w:val="auto"/>
          <w:u w:val="none"/>
        </w:rPr>
        <w:t>Select the host</w:t>
      </w:r>
      <w:r w:rsidR="00E53DE5">
        <w:rPr>
          <w:rStyle w:val="Hyperlink"/>
          <w:iCs/>
          <w:color w:val="auto"/>
          <w:u w:val="none"/>
        </w:rPr>
        <w:t xml:space="preserve"> suitable for your machine. (E.g. if yo</w:t>
      </w:r>
      <w:r w:rsidR="00761EEE">
        <w:rPr>
          <w:rStyle w:val="Hyperlink"/>
          <w:iCs/>
          <w:color w:val="auto"/>
          <w:u w:val="none"/>
        </w:rPr>
        <w:t>ur machine is running Windows</w:t>
      </w:r>
      <w:r w:rsidR="00E53DE5">
        <w:rPr>
          <w:rStyle w:val="Hyperlink"/>
          <w:iCs/>
          <w:color w:val="auto"/>
          <w:u w:val="none"/>
        </w:rPr>
        <w:t>, select “Windows hosts”.)</w:t>
      </w:r>
    </w:p>
    <w:p w14:paraId="41790293" w14:textId="77777777" w:rsidR="006F2116" w:rsidRPr="00065DCE" w:rsidRDefault="006F2116" w:rsidP="006F2116">
      <w:pPr>
        <w:ind w:left="720"/>
        <w:rPr>
          <w:iCs/>
        </w:rPr>
      </w:pPr>
    </w:p>
    <w:p w14:paraId="5A649C37" w14:textId="2063CAD6" w:rsidR="006F2116" w:rsidRPr="00065DCE" w:rsidRDefault="006F2116" w:rsidP="006F2116">
      <w:pPr>
        <w:numPr>
          <w:ilvl w:val="0"/>
          <w:numId w:val="12"/>
        </w:numPr>
        <w:spacing w:line="240" w:lineRule="auto"/>
        <w:rPr>
          <w:iCs/>
        </w:rPr>
      </w:pPr>
      <w:r w:rsidRPr="00065DCE">
        <w:rPr>
          <w:iCs/>
        </w:rPr>
        <w:t>A pre-configured “image”</w:t>
      </w:r>
      <w:r w:rsidR="00D57179">
        <w:rPr>
          <w:iCs/>
        </w:rPr>
        <w:t xml:space="preserve"> of Windows 10</w:t>
      </w:r>
      <w:r w:rsidRPr="00065DCE">
        <w:rPr>
          <w:iCs/>
        </w:rPr>
        <w:t xml:space="preserve"> to run in the virtual machine (obtain from instructor).</w:t>
      </w:r>
    </w:p>
    <w:p w14:paraId="3A66C673" w14:textId="77777777" w:rsidR="006F2116" w:rsidRPr="00065DCE" w:rsidRDefault="006F2116" w:rsidP="00D57179">
      <w:pPr>
        <w:rPr>
          <w:iCs/>
        </w:rPr>
      </w:pPr>
    </w:p>
    <w:p w14:paraId="13D7EE1D" w14:textId="4F7BC20E" w:rsidR="006F2116" w:rsidRPr="00065DCE" w:rsidRDefault="006F2116" w:rsidP="006F2116">
      <w:pPr>
        <w:numPr>
          <w:ilvl w:val="0"/>
          <w:numId w:val="9"/>
        </w:numPr>
        <w:spacing w:line="240" w:lineRule="auto"/>
        <w:rPr>
          <w:iCs/>
        </w:rPr>
      </w:pPr>
      <w:r w:rsidRPr="00065DCE">
        <w:rPr>
          <w:iCs/>
        </w:rPr>
        <w:t>Run the VirtualBox installer you downloaded. Install the program using the defaults provided.</w:t>
      </w:r>
    </w:p>
    <w:p w14:paraId="5DD69B2F" w14:textId="77777777" w:rsidR="006F2116" w:rsidRPr="00065DCE" w:rsidRDefault="006F2116" w:rsidP="006F2116">
      <w:pPr>
        <w:ind w:left="720"/>
        <w:rPr>
          <w:iCs/>
        </w:rPr>
      </w:pPr>
    </w:p>
    <w:p w14:paraId="0D0C5350" w14:textId="1BA97860" w:rsidR="006F2116" w:rsidRPr="00065DCE" w:rsidRDefault="001C45A6" w:rsidP="006F2116">
      <w:pPr>
        <w:numPr>
          <w:ilvl w:val="0"/>
          <w:numId w:val="9"/>
        </w:numPr>
        <w:spacing w:line="240" w:lineRule="auto"/>
        <w:rPr>
          <w:iCs/>
        </w:rPr>
      </w:pPr>
      <w:r>
        <w:rPr>
          <w:iCs/>
        </w:rPr>
        <w:t>Unzip the image file</w:t>
      </w:r>
      <w:r w:rsidR="006F2116" w:rsidRPr="00065DCE">
        <w:rPr>
          <w:iCs/>
        </w:rPr>
        <w:t xml:space="preserve">. (The 7-Zip program should be installed on your computer. If it is not, then get it from </w:t>
      </w:r>
      <w:hyperlink r:id="rId16" w:history="1">
        <w:r w:rsidR="006F2116" w:rsidRPr="00065DCE">
          <w:rPr>
            <w:rStyle w:val="Hyperlink"/>
            <w:iCs/>
          </w:rPr>
          <w:t>http://www.7-zip.org/</w:t>
        </w:r>
      </w:hyperlink>
      <w:r w:rsidR="006F2116" w:rsidRPr="00065DCE">
        <w:rPr>
          <w:iCs/>
        </w:rPr>
        <w:t>.)</w:t>
      </w:r>
    </w:p>
    <w:p w14:paraId="2CE4D37E" w14:textId="77777777" w:rsidR="006F2116" w:rsidRPr="00065DCE" w:rsidRDefault="006F2116" w:rsidP="006F2116">
      <w:pPr>
        <w:ind w:left="720"/>
        <w:rPr>
          <w:iCs/>
        </w:rPr>
      </w:pPr>
    </w:p>
    <w:p w14:paraId="619261C9" w14:textId="2AAC5279" w:rsidR="006F2116" w:rsidRPr="00065DCE" w:rsidRDefault="006F2116" w:rsidP="006F2116">
      <w:pPr>
        <w:numPr>
          <w:ilvl w:val="0"/>
          <w:numId w:val="9"/>
        </w:numPr>
        <w:spacing w:line="240" w:lineRule="auto"/>
        <w:rPr>
          <w:iCs/>
        </w:rPr>
      </w:pPr>
      <w:r w:rsidRPr="00065DCE">
        <w:rPr>
          <w:iCs/>
        </w:rPr>
        <w:t xml:space="preserve">Configure the Windows </w:t>
      </w:r>
      <w:r w:rsidR="00B21FC0">
        <w:rPr>
          <w:iCs/>
        </w:rPr>
        <w:t>10</w:t>
      </w:r>
      <w:r w:rsidRPr="00065DCE">
        <w:rPr>
          <w:iCs/>
        </w:rPr>
        <w:t xml:space="preserve"> virtual machine:</w:t>
      </w:r>
    </w:p>
    <w:p w14:paraId="47BE5421" w14:textId="77777777" w:rsidR="006F2116" w:rsidRPr="00065DCE" w:rsidRDefault="006F2116" w:rsidP="006F2116">
      <w:pPr>
        <w:pStyle w:val="ListParagraph"/>
        <w:rPr>
          <w:iCs/>
        </w:rPr>
      </w:pPr>
    </w:p>
    <w:p w14:paraId="6BAE5658" w14:textId="77777777" w:rsidR="006F2116" w:rsidRDefault="006F2116" w:rsidP="006F2116">
      <w:pPr>
        <w:numPr>
          <w:ilvl w:val="0"/>
          <w:numId w:val="10"/>
        </w:numPr>
        <w:spacing w:line="240" w:lineRule="auto"/>
        <w:rPr>
          <w:iCs/>
        </w:rPr>
      </w:pPr>
      <w:r w:rsidRPr="00065DCE">
        <w:rPr>
          <w:iCs/>
        </w:rPr>
        <w:t>Create a new virtual machine (click the “New” button).</w:t>
      </w:r>
    </w:p>
    <w:p w14:paraId="373F6269" w14:textId="77777777" w:rsidR="00263A09" w:rsidRPr="00065DCE" w:rsidRDefault="00263A09" w:rsidP="00263A09">
      <w:pPr>
        <w:spacing w:line="240" w:lineRule="auto"/>
        <w:rPr>
          <w:iCs/>
        </w:rPr>
      </w:pPr>
    </w:p>
    <w:p w14:paraId="1A335E70" w14:textId="08FD9BE3" w:rsidR="006F2116" w:rsidRDefault="006F2116" w:rsidP="006F2116">
      <w:pPr>
        <w:numPr>
          <w:ilvl w:val="0"/>
          <w:numId w:val="10"/>
        </w:numPr>
        <w:spacing w:line="240" w:lineRule="auto"/>
        <w:rPr>
          <w:iCs/>
        </w:rPr>
      </w:pPr>
      <w:r w:rsidRPr="00065DCE">
        <w:rPr>
          <w:iCs/>
        </w:rPr>
        <w:t xml:space="preserve">Name the machine </w:t>
      </w:r>
      <w:r w:rsidR="00263A09">
        <w:rPr>
          <w:iCs/>
        </w:rPr>
        <w:t>“Win10</w:t>
      </w:r>
      <w:r w:rsidRPr="00065DCE">
        <w:rPr>
          <w:iCs/>
        </w:rPr>
        <w:t xml:space="preserve">” or something </w:t>
      </w:r>
      <w:r w:rsidR="00612D88" w:rsidRPr="00065DCE">
        <w:rPr>
          <w:iCs/>
        </w:rPr>
        <w:t>similar and</w:t>
      </w:r>
      <w:r w:rsidRPr="00065DCE">
        <w:rPr>
          <w:iCs/>
        </w:rPr>
        <w:t xml:space="preserve"> specify operating system “Microsoft Windows” and v</w:t>
      </w:r>
      <w:r w:rsidR="002D73DA">
        <w:rPr>
          <w:iCs/>
        </w:rPr>
        <w:t>ersion “Windows 10 64</w:t>
      </w:r>
      <w:r w:rsidRPr="00065DCE">
        <w:rPr>
          <w:iCs/>
        </w:rPr>
        <w:t>-bit</w:t>
      </w:r>
      <w:r w:rsidR="002D73DA">
        <w:rPr>
          <w:iCs/>
        </w:rPr>
        <w:t>”</w:t>
      </w:r>
      <w:r w:rsidR="005721DE">
        <w:rPr>
          <w:iCs/>
        </w:rPr>
        <w:t>.</w:t>
      </w:r>
    </w:p>
    <w:p w14:paraId="3F61A49E" w14:textId="77777777" w:rsidR="0050741D" w:rsidRPr="00065DCE" w:rsidRDefault="0050741D" w:rsidP="0050741D">
      <w:pPr>
        <w:spacing w:line="240" w:lineRule="auto"/>
        <w:ind w:left="720"/>
        <w:rPr>
          <w:iCs/>
        </w:rPr>
      </w:pPr>
    </w:p>
    <w:p w14:paraId="3FBABAE4" w14:textId="58404FF9" w:rsidR="006F2116" w:rsidRDefault="006F2116" w:rsidP="006F2116">
      <w:pPr>
        <w:numPr>
          <w:ilvl w:val="0"/>
          <w:numId w:val="10"/>
        </w:numPr>
        <w:spacing w:line="240" w:lineRule="auto"/>
        <w:rPr>
          <w:iCs/>
        </w:rPr>
      </w:pPr>
      <w:r w:rsidRPr="00065DCE">
        <w:rPr>
          <w:iCs/>
        </w:rPr>
        <w:t xml:space="preserve">Select a base memory size of </w:t>
      </w:r>
      <w:r w:rsidR="00527F1B">
        <w:rPr>
          <w:iCs/>
        </w:rPr>
        <w:t>4096</w:t>
      </w:r>
      <w:r w:rsidRPr="00065DCE">
        <w:rPr>
          <w:iCs/>
        </w:rPr>
        <w:t xml:space="preserve"> MB.</w:t>
      </w:r>
    </w:p>
    <w:p w14:paraId="124C6D6D" w14:textId="77777777" w:rsidR="002D2EEF" w:rsidRDefault="002D2EEF" w:rsidP="002D2EEF">
      <w:pPr>
        <w:pStyle w:val="ListParagraph"/>
        <w:rPr>
          <w:iCs/>
        </w:rPr>
      </w:pPr>
    </w:p>
    <w:p w14:paraId="79A08C40" w14:textId="122A86B6" w:rsidR="006F2116" w:rsidRDefault="006F2116" w:rsidP="006F2116">
      <w:pPr>
        <w:numPr>
          <w:ilvl w:val="0"/>
          <w:numId w:val="10"/>
        </w:numPr>
        <w:spacing w:line="240" w:lineRule="auto"/>
        <w:rPr>
          <w:iCs/>
        </w:rPr>
      </w:pPr>
      <w:r w:rsidRPr="00065DCE">
        <w:rPr>
          <w:iCs/>
        </w:rPr>
        <w:t>Configure the Virtual Hard Disk. Select “Use an existing virtual hard drive file</w:t>
      </w:r>
      <w:r w:rsidR="00612D88" w:rsidRPr="00065DCE">
        <w:rPr>
          <w:iCs/>
        </w:rPr>
        <w:t>” and</w:t>
      </w:r>
      <w:r w:rsidRPr="00065DCE">
        <w:rPr>
          <w:iCs/>
        </w:rPr>
        <w:t xml:space="preserve"> click the folder icon. Browse to the </w:t>
      </w:r>
      <w:r w:rsidR="002D2EEF">
        <w:rPr>
          <w:iCs/>
        </w:rPr>
        <w:t>Windows 10</w:t>
      </w:r>
      <w:r w:rsidRPr="00065DCE">
        <w:rPr>
          <w:iCs/>
        </w:rPr>
        <w:t xml:space="preserve"> hard disk image directory you extracted in step 3.  Select “</w:t>
      </w:r>
      <w:r w:rsidR="006C359D">
        <w:rPr>
          <w:iCs/>
        </w:rPr>
        <w:t>Windows10</w:t>
      </w:r>
      <w:r w:rsidR="0062404A">
        <w:rPr>
          <w:iCs/>
        </w:rPr>
        <w:t>.vdi</w:t>
      </w:r>
      <w:r w:rsidRPr="00065DCE">
        <w:rPr>
          <w:iCs/>
        </w:rPr>
        <w:t>”.</w:t>
      </w:r>
    </w:p>
    <w:p w14:paraId="6D1BB4DD" w14:textId="77777777" w:rsidR="00081A21" w:rsidRDefault="00081A21" w:rsidP="00081A21">
      <w:pPr>
        <w:pStyle w:val="ListParagraph"/>
        <w:rPr>
          <w:iCs/>
        </w:rPr>
      </w:pPr>
    </w:p>
    <w:p w14:paraId="1F3161C6" w14:textId="3648F2F4" w:rsidR="006F2116" w:rsidRDefault="006F2116" w:rsidP="006F2116">
      <w:pPr>
        <w:numPr>
          <w:ilvl w:val="0"/>
          <w:numId w:val="10"/>
        </w:numPr>
        <w:spacing w:line="240" w:lineRule="auto"/>
        <w:rPr>
          <w:iCs/>
        </w:rPr>
      </w:pPr>
      <w:r w:rsidRPr="00065DCE">
        <w:rPr>
          <w:iCs/>
        </w:rPr>
        <w:t>Click “Create”.</w:t>
      </w:r>
    </w:p>
    <w:p w14:paraId="3A94AE37" w14:textId="77777777" w:rsidR="00081A21" w:rsidRDefault="00081A21" w:rsidP="00081A21">
      <w:pPr>
        <w:pStyle w:val="ListParagraph"/>
        <w:rPr>
          <w:iCs/>
        </w:rPr>
      </w:pPr>
    </w:p>
    <w:p w14:paraId="148A18A1" w14:textId="09C36098" w:rsidR="006F2116" w:rsidRDefault="006F2116" w:rsidP="00081A21">
      <w:pPr>
        <w:numPr>
          <w:ilvl w:val="0"/>
          <w:numId w:val="10"/>
        </w:numPr>
        <w:spacing w:line="240" w:lineRule="auto"/>
        <w:rPr>
          <w:iCs/>
        </w:rPr>
      </w:pPr>
      <w:r w:rsidRPr="00065DCE">
        <w:rPr>
          <w:iCs/>
        </w:rPr>
        <w:t>View the various system settings</w:t>
      </w:r>
      <w:r w:rsidR="00081A21">
        <w:rPr>
          <w:iCs/>
        </w:rPr>
        <w:t>.</w:t>
      </w:r>
    </w:p>
    <w:p w14:paraId="275D5839" w14:textId="77777777" w:rsidR="00081A21" w:rsidRDefault="00081A21" w:rsidP="00081A21">
      <w:pPr>
        <w:pStyle w:val="ListParagraph"/>
        <w:rPr>
          <w:iCs/>
        </w:rPr>
      </w:pPr>
    </w:p>
    <w:p w14:paraId="10DF96E8" w14:textId="648E02F1" w:rsidR="006F2116" w:rsidRDefault="006F2116" w:rsidP="006F2116">
      <w:pPr>
        <w:numPr>
          <w:ilvl w:val="0"/>
          <w:numId w:val="10"/>
        </w:numPr>
        <w:spacing w:line="240" w:lineRule="auto"/>
        <w:rPr>
          <w:iCs/>
        </w:rPr>
      </w:pPr>
      <w:r w:rsidRPr="00065DCE">
        <w:rPr>
          <w:iCs/>
        </w:rPr>
        <w:t>Start the Wi</w:t>
      </w:r>
      <w:r w:rsidR="00081A21">
        <w:rPr>
          <w:iCs/>
        </w:rPr>
        <w:t>ndows 10</w:t>
      </w:r>
      <w:r w:rsidRPr="00065DCE">
        <w:rPr>
          <w:iCs/>
        </w:rPr>
        <w:t xml:space="preserve"> virtual machine. Log in to the </w:t>
      </w:r>
      <w:r w:rsidR="00227CA4">
        <w:rPr>
          <w:iCs/>
        </w:rPr>
        <w:t>user</w:t>
      </w:r>
      <w:r w:rsidRPr="00065DCE">
        <w:rPr>
          <w:iCs/>
        </w:rPr>
        <w:t xml:space="preserve"> acco</w:t>
      </w:r>
      <w:r w:rsidR="00BF3280">
        <w:rPr>
          <w:iCs/>
        </w:rPr>
        <w:t>unt using the password “</w:t>
      </w:r>
      <w:proofErr w:type="spellStart"/>
      <w:r w:rsidR="00BF3280">
        <w:rPr>
          <w:iCs/>
        </w:rPr>
        <w:t>OSExploits</w:t>
      </w:r>
      <w:proofErr w:type="spellEnd"/>
      <w:r w:rsidRPr="00065DCE">
        <w:rPr>
          <w:iCs/>
        </w:rPr>
        <w:t>”.</w:t>
      </w:r>
    </w:p>
    <w:p w14:paraId="578D34D7" w14:textId="77777777" w:rsidR="00081A21" w:rsidRDefault="00081A21" w:rsidP="00081A21">
      <w:pPr>
        <w:pStyle w:val="ListParagraph"/>
        <w:rPr>
          <w:iCs/>
        </w:rPr>
      </w:pPr>
    </w:p>
    <w:p w14:paraId="6CAD0185" w14:textId="261D2C19" w:rsidR="006F2116" w:rsidRPr="00065DCE" w:rsidRDefault="006F2116" w:rsidP="006F2116">
      <w:pPr>
        <w:numPr>
          <w:ilvl w:val="0"/>
          <w:numId w:val="10"/>
        </w:numPr>
        <w:spacing w:line="240" w:lineRule="auto"/>
        <w:rPr>
          <w:iCs/>
        </w:rPr>
      </w:pPr>
      <w:r w:rsidRPr="00065DCE">
        <w:rPr>
          <w:iCs/>
        </w:rPr>
        <w:lastRenderedPageBreak/>
        <w:t>The Windows system will take quite a while to configure itself including the automatic installation of needed device driver code</w:t>
      </w:r>
      <w:r w:rsidR="0087246C">
        <w:rPr>
          <w:iCs/>
        </w:rPr>
        <w:t xml:space="preserve"> and updates to the operating system</w:t>
      </w:r>
      <w:r w:rsidRPr="00065DCE">
        <w:rPr>
          <w:iCs/>
        </w:rPr>
        <w:t xml:space="preserve">. The process may require multiple restarts.  </w:t>
      </w:r>
    </w:p>
    <w:p w14:paraId="442030D8" w14:textId="77777777" w:rsidR="006F2116" w:rsidRPr="00065DCE" w:rsidRDefault="006F2116" w:rsidP="006F2116">
      <w:pPr>
        <w:ind w:left="720"/>
        <w:rPr>
          <w:iCs/>
        </w:rPr>
      </w:pPr>
    </w:p>
    <w:p w14:paraId="0F513D4C" w14:textId="77777777" w:rsidR="00DA418A" w:rsidRDefault="006F2116" w:rsidP="006F2116">
      <w:pPr>
        <w:numPr>
          <w:ilvl w:val="0"/>
          <w:numId w:val="10"/>
        </w:numPr>
        <w:spacing w:line="240" w:lineRule="auto"/>
        <w:rPr>
          <w:iCs/>
        </w:rPr>
      </w:pPr>
      <w:r w:rsidRPr="00065DCE">
        <w:rPr>
          <w:iCs/>
        </w:rPr>
        <w:t xml:space="preserve">Restart the Windows virtual machine and configure the VirtualBox virtual display.  “VirtualBox Guest Additions” allows the guest OS to resize the display </w:t>
      </w:r>
      <w:r w:rsidRPr="00065DCE">
        <w:rPr>
          <w:b/>
          <w:iCs/>
        </w:rPr>
        <w:t>plus</w:t>
      </w:r>
      <w:r w:rsidRPr="00065DCE">
        <w:rPr>
          <w:iCs/>
        </w:rPr>
        <w:t xml:space="preserve"> adds other features used in </w:t>
      </w:r>
      <w:r w:rsidRPr="00065DCE">
        <w:rPr>
          <w:b/>
          <w:iCs/>
        </w:rPr>
        <w:t>later</w:t>
      </w:r>
      <w:r w:rsidRPr="00065DCE">
        <w:rPr>
          <w:iCs/>
        </w:rPr>
        <w:t xml:space="preserve"> labs. </w:t>
      </w:r>
    </w:p>
    <w:p w14:paraId="0DA43448" w14:textId="77777777" w:rsidR="00DA418A" w:rsidRDefault="00DA418A" w:rsidP="00DA418A">
      <w:pPr>
        <w:pStyle w:val="ListParagraph"/>
        <w:rPr>
          <w:iCs/>
        </w:rPr>
      </w:pPr>
    </w:p>
    <w:p w14:paraId="4931609A" w14:textId="5540C83C" w:rsidR="00DA418A" w:rsidRDefault="00DA418A" w:rsidP="00DA418A">
      <w:pPr>
        <w:numPr>
          <w:ilvl w:val="1"/>
          <w:numId w:val="10"/>
        </w:numPr>
        <w:spacing w:line="240" w:lineRule="auto"/>
        <w:rPr>
          <w:iCs/>
        </w:rPr>
      </w:pPr>
      <w:r>
        <w:rPr>
          <w:iCs/>
        </w:rPr>
        <w:t xml:space="preserve">Under </w:t>
      </w:r>
      <w:r w:rsidR="00081A21">
        <w:rPr>
          <w:iCs/>
        </w:rPr>
        <w:t>Windows 10</w:t>
      </w:r>
      <w:r w:rsidR="006F2116" w:rsidRPr="00065DCE">
        <w:rPr>
          <w:iCs/>
        </w:rPr>
        <w:t xml:space="preserve"> guest virtual</w:t>
      </w:r>
      <w:r>
        <w:rPr>
          <w:iCs/>
        </w:rPr>
        <w:t xml:space="preserve"> machine window select: </w:t>
      </w:r>
      <w:r w:rsidR="006F2116" w:rsidRPr="00065DCE">
        <w:rPr>
          <w:iCs/>
        </w:rPr>
        <w:t xml:space="preserve">Devices </w:t>
      </w:r>
      <w:r w:rsidR="006F2116" w:rsidRPr="00065DCE">
        <w:rPr>
          <w:iCs/>
        </w:rPr>
        <w:sym w:font="Wingdings" w:char="F0E0"/>
      </w:r>
      <w:r>
        <w:rPr>
          <w:iCs/>
        </w:rPr>
        <w:t xml:space="preserve"> Insert</w:t>
      </w:r>
      <w:r w:rsidR="006F2116" w:rsidRPr="00065DCE">
        <w:rPr>
          <w:iCs/>
        </w:rPr>
        <w:t xml:space="preserve"> Guest Additions</w:t>
      </w:r>
      <w:r>
        <w:rPr>
          <w:iCs/>
        </w:rPr>
        <w:t xml:space="preserve"> CD Image</w:t>
      </w:r>
      <w:r w:rsidR="006F2116" w:rsidRPr="00065DCE">
        <w:rPr>
          <w:iCs/>
        </w:rPr>
        <w:t xml:space="preserve">; </w:t>
      </w:r>
      <w:r>
        <w:rPr>
          <w:iCs/>
        </w:rPr>
        <w:t xml:space="preserve">The system should mount the CD with the image </w:t>
      </w:r>
    </w:p>
    <w:p w14:paraId="38947EE8" w14:textId="3510835B" w:rsidR="006F2116" w:rsidRPr="00DA418A" w:rsidRDefault="00DA418A" w:rsidP="00664B5E">
      <w:pPr>
        <w:numPr>
          <w:ilvl w:val="1"/>
          <w:numId w:val="10"/>
        </w:numPr>
        <w:spacing w:line="240" w:lineRule="auto"/>
        <w:rPr>
          <w:iCs/>
        </w:rPr>
      </w:pPr>
      <w:r w:rsidRPr="00DA418A">
        <w:rPr>
          <w:iCs/>
        </w:rPr>
        <w:t>Login into Windows 10 virtual machine and under This PC click twice on th</w:t>
      </w:r>
      <w:r>
        <w:rPr>
          <w:iCs/>
        </w:rPr>
        <w:t>e CD image to install the tools. I</w:t>
      </w:r>
      <w:r w:rsidR="006F2116" w:rsidRPr="00DA418A">
        <w:rPr>
          <w:iCs/>
        </w:rPr>
        <w:t>nstall using defaults; restart; resize guest window as desired.</w:t>
      </w:r>
    </w:p>
    <w:p w14:paraId="188957D0" w14:textId="77777777" w:rsidR="006F2116" w:rsidRPr="00065DCE" w:rsidRDefault="006F2116" w:rsidP="006F2116">
      <w:pPr>
        <w:rPr>
          <w:iCs/>
        </w:rPr>
      </w:pPr>
    </w:p>
    <w:p w14:paraId="67FA8427" w14:textId="77777777" w:rsidR="006F2116" w:rsidRPr="00065DCE" w:rsidRDefault="006F2116" w:rsidP="006F2116">
      <w:pPr>
        <w:ind w:left="360"/>
        <w:rPr>
          <w:iCs/>
        </w:rPr>
      </w:pPr>
    </w:p>
    <w:p w14:paraId="447ACB17" w14:textId="11E8A5E6" w:rsidR="006F2116" w:rsidRPr="00065DCE" w:rsidRDefault="006F2116" w:rsidP="00B33B59">
      <w:pPr>
        <w:spacing w:line="240" w:lineRule="auto"/>
        <w:rPr>
          <w:iCs/>
        </w:rPr>
      </w:pPr>
      <w:r w:rsidRPr="00065DCE">
        <w:rPr>
          <w:b/>
          <w:iCs/>
        </w:rPr>
        <w:t>Note:</w:t>
      </w:r>
      <w:r w:rsidRPr="00065DCE">
        <w:rPr>
          <w:iCs/>
        </w:rPr>
        <w:t xml:space="preserve"> Rt-Ctrl is the default “Host” key to communicate with VirtualBox on the Host (e.g., Rt-Ctrl-F switches back and forth between full screen and windowed mode).</w:t>
      </w:r>
    </w:p>
    <w:p w14:paraId="11E63706" w14:textId="77777777" w:rsidR="00282174" w:rsidRDefault="00282174" w:rsidP="00282174">
      <w:pPr>
        <w:pStyle w:val="HeadingStyle1"/>
        <w:ind w:left="720"/>
      </w:pPr>
    </w:p>
    <w:p w14:paraId="3B3587BA" w14:textId="77777777" w:rsidR="001537FD" w:rsidRDefault="001537FD">
      <w:pPr>
        <w:spacing w:line="240" w:lineRule="auto"/>
        <w:rPr>
          <w:b/>
          <w:sz w:val="32"/>
        </w:rPr>
      </w:pPr>
      <w:r>
        <w:br w:type="page"/>
      </w:r>
    </w:p>
    <w:p w14:paraId="18992DE5" w14:textId="2BC93029" w:rsidR="00663C5C" w:rsidRDefault="00FB3AC4" w:rsidP="00154250">
      <w:pPr>
        <w:pStyle w:val="HeadingStyle1"/>
      </w:pPr>
      <w:bookmarkStart w:id="6" w:name="_Toc472025637"/>
      <w:r>
        <w:lastRenderedPageBreak/>
        <w:t>2.0</w:t>
      </w:r>
      <w:r>
        <w:tab/>
      </w:r>
      <w:r w:rsidR="002C5AD0">
        <w:t>Explore Windows Settings and Services</w:t>
      </w:r>
      <w:bookmarkEnd w:id="6"/>
      <w:r w:rsidR="002C5AD0">
        <w:t xml:space="preserve">            </w:t>
      </w:r>
      <w:r w:rsidR="00EC4142">
        <w:t xml:space="preserve">   ____/15</w:t>
      </w:r>
    </w:p>
    <w:p w14:paraId="335BFBC1" w14:textId="31829541" w:rsidR="008630F5" w:rsidRPr="0090388B" w:rsidRDefault="008630F5" w:rsidP="008630F5">
      <w:pPr>
        <w:numPr>
          <w:ilvl w:val="0"/>
          <w:numId w:val="27"/>
        </w:numPr>
        <w:spacing w:line="240" w:lineRule="auto"/>
        <w:rPr>
          <w:b/>
        </w:rPr>
      </w:pPr>
      <w:r w:rsidRPr="0090388B">
        <w:rPr>
          <w:bCs/>
        </w:rPr>
        <w:t xml:space="preserve">Explore the following Windows tools and complete the </w:t>
      </w:r>
      <w:r w:rsidR="0090388B">
        <w:rPr>
          <w:bCs/>
        </w:rPr>
        <w:t xml:space="preserve">information in the </w:t>
      </w:r>
      <w:r w:rsidRPr="0090388B">
        <w:rPr>
          <w:bCs/>
        </w:rPr>
        <w:t>following table:</w:t>
      </w:r>
    </w:p>
    <w:p w14:paraId="6AD5D99A" w14:textId="79A4AE8F" w:rsidR="008630F5" w:rsidRPr="0090388B" w:rsidRDefault="008630F5" w:rsidP="008630F5">
      <w:pPr>
        <w:numPr>
          <w:ilvl w:val="1"/>
          <w:numId w:val="27"/>
        </w:numPr>
        <w:spacing w:line="240" w:lineRule="auto"/>
      </w:pPr>
      <w:r w:rsidRPr="0090388B">
        <w:t xml:space="preserve">From Windows System you can use : </w:t>
      </w:r>
      <w:proofErr w:type="spellStart"/>
      <w:r w:rsidRPr="0090388B">
        <w:t>cmd</w:t>
      </w:r>
      <w:proofErr w:type="spellEnd"/>
      <w:r w:rsidRPr="0090388B">
        <w:t>, control panel, task manager and This PC  tools to explore Windows operating system</w:t>
      </w:r>
      <w:r w:rsidR="0090388B">
        <w:t xml:space="preserve"> settings</w:t>
      </w:r>
    </w:p>
    <w:p w14:paraId="79510A6F" w14:textId="77777777" w:rsidR="008630F5" w:rsidRPr="0090388B" w:rsidRDefault="008630F5" w:rsidP="008630F5">
      <w:pPr>
        <w:numPr>
          <w:ilvl w:val="1"/>
          <w:numId w:val="27"/>
        </w:numPr>
        <w:spacing w:line="240" w:lineRule="auto"/>
      </w:pPr>
      <w:r w:rsidRPr="0090388B">
        <w:rPr>
          <w:bCs/>
        </w:rPr>
        <w:t>Search for System Information or  run msinfo32.exe</w:t>
      </w:r>
    </w:p>
    <w:p w14:paraId="350A2A3A" w14:textId="77777777" w:rsidR="008630F5" w:rsidRPr="0090388B" w:rsidRDefault="008630F5" w:rsidP="008630F5">
      <w:pPr>
        <w:numPr>
          <w:ilvl w:val="1"/>
          <w:numId w:val="27"/>
        </w:numPr>
        <w:spacing w:line="240" w:lineRule="auto"/>
      </w:pPr>
      <w:r w:rsidRPr="0090388B">
        <w:t xml:space="preserve">Command Line. Start </w:t>
      </w:r>
      <w:proofErr w:type="spellStart"/>
      <w:r w:rsidRPr="0090388B">
        <w:t>cmd</w:t>
      </w:r>
      <w:proofErr w:type="spellEnd"/>
      <w:r w:rsidRPr="0090388B">
        <w:t xml:space="preserve"> and type help to explore Windows commands that can be used to display Windows kernel version, computer name (hostname) and other hardware settings.</w:t>
      </w:r>
    </w:p>
    <w:p w14:paraId="6202CE1B" w14:textId="77777777" w:rsidR="008630F5" w:rsidRPr="008630F5" w:rsidRDefault="008630F5" w:rsidP="008630F5">
      <w:pPr>
        <w:ind w:left="360"/>
        <w:rPr>
          <w:b/>
        </w:rPr>
      </w:pPr>
    </w:p>
    <w:tbl>
      <w:tblPr>
        <w:tblW w:w="0" w:type="auto"/>
        <w:tblInd w:w="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5148"/>
      </w:tblGrid>
      <w:tr w:rsidR="008630F5" w:rsidRPr="008630F5" w14:paraId="5547596C" w14:textId="77777777" w:rsidTr="0090388B">
        <w:tc>
          <w:tcPr>
            <w:tcW w:w="3708" w:type="dxa"/>
          </w:tcPr>
          <w:p w14:paraId="26281C2E" w14:textId="77DF5AC6" w:rsidR="008630F5" w:rsidRPr="008630F5" w:rsidRDefault="008630F5" w:rsidP="0090388B">
            <w:pPr>
              <w:tabs>
                <w:tab w:val="num" w:pos="1080"/>
              </w:tabs>
              <w:rPr>
                <w:bCs/>
              </w:rPr>
            </w:pPr>
            <w:r w:rsidRPr="008630F5">
              <w:rPr>
                <w:bCs/>
              </w:rPr>
              <w:t xml:space="preserve">Operating system </w:t>
            </w:r>
            <w:r w:rsidR="0090388B">
              <w:rPr>
                <w:bCs/>
              </w:rPr>
              <w:t>version and build</w:t>
            </w:r>
          </w:p>
        </w:tc>
        <w:tc>
          <w:tcPr>
            <w:tcW w:w="5148" w:type="dxa"/>
          </w:tcPr>
          <w:p w14:paraId="6BCDE7ED" w14:textId="30B320C0" w:rsidR="008630F5" w:rsidRPr="008630F5" w:rsidRDefault="00CE37AC" w:rsidP="005926BF">
            <w:pPr>
              <w:rPr>
                <w:bCs/>
              </w:rPr>
            </w:pPr>
            <w:r>
              <w:rPr>
                <w:bCs/>
              </w:rPr>
              <w:t>Microsoft Windows 10 Home 10.0.19042 Build 19042</w:t>
            </w:r>
          </w:p>
        </w:tc>
      </w:tr>
      <w:tr w:rsidR="008630F5" w:rsidRPr="008630F5" w14:paraId="1DF78C93" w14:textId="77777777" w:rsidTr="0090388B">
        <w:tc>
          <w:tcPr>
            <w:tcW w:w="3708" w:type="dxa"/>
          </w:tcPr>
          <w:p w14:paraId="3964D005" w14:textId="77777777" w:rsidR="008630F5" w:rsidRPr="008630F5" w:rsidRDefault="008630F5" w:rsidP="005926BF">
            <w:r w:rsidRPr="008630F5">
              <w:t>System Type (32 bit or 64 bit OS)</w:t>
            </w:r>
          </w:p>
        </w:tc>
        <w:tc>
          <w:tcPr>
            <w:tcW w:w="5148" w:type="dxa"/>
          </w:tcPr>
          <w:p w14:paraId="6B8D11FA" w14:textId="1468C8C2" w:rsidR="008630F5" w:rsidRPr="008630F5" w:rsidRDefault="00CE37AC" w:rsidP="005926BF">
            <w:pPr>
              <w:rPr>
                <w:bCs/>
              </w:rPr>
            </w:pPr>
            <w:proofErr w:type="gramStart"/>
            <w:r>
              <w:rPr>
                <w:bCs/>
              </w:rPr>
              <w:t>64 bit</w:t>
            </w:r>
            <w:proofErr w:type="gramEnd"/>
            <w:r>
              <w:rPr>
                <w:bCs/>
              </w:rPr>
              <w:t xml:space="preserve"> OS (x64-based PC)</w:t>
            </w:r>
          </w:p>
        </w:tc>
      </w:tr>
      <w:tr w:rsidR="008630F5" w:rsidRPr="008630F5" w14:paraId="3158E409" w14:textId="77777777" w:rsidTr="0090388B">
        <w:tc>
          <w:tcPr>
            <w:tcW w:w="3708" w:type="dxa"/>
          </w:tcPr>
          <w:p w14:paraId="3CD8947B" w14:textId="4C6B55D8" w:rsidR="008630F5" w:rsidRPr="008630F5" w:rsidRDefault="008630F5" w:rsidP="0090388B">
            <w:r w:rsidRPr="008630F5">
              <w:t xml:space="preserve">CPU type </w:t>
            </w:r>
            <w:r w:rsidR="0090388B">
              <w:t>and speed</w:t>
            </w:r>
          </w:p>
        </w:tc>
        <w:tc>
          <w:tcPr>
            <w:tcW w:w="5148" w:type="dxa"/>
          </w:tcPr>
          <w:p w14:paraId="5BC50B8C" w14:textId="401D464E" w:rsidR="008630F5" w:rsidRPr="008630F5" w:rsidRDefault="00CE37AC" w:rsidP="005926BF">
            <w:pPr>
              <w:rPr>
                <w:bCs/>
              </w:rPr>
            </w:pPr>
            <w:r>
              <w:rPr>
                <w:bCs/>
              </w:rPr>
              <w:t xml:space="preserve">Intel® Core™ i5-10600k CPU @ 4.10GHz, 4104 </w:t>
            </w:r>
            <w:proofErr w:type="spellStart"/>
            <w:r>
              <w:rPr>
                <w:bCs/>
              </w:rPr>
              <w:t>Mhz</w:t>
            </w:r>
            <w:proofErr w:type="spellEnd"/>
            <w:r>
              <w:rPr>
                <w:bCs/>
              </w:rPr>
              <w:t>, 6 Core(s), 12 Logical Processor(s)</w:t>
            </w:r>
          </w:p>
        </w:tc>
      </w:tr>
      <w:tr w:rsidR="008630F5" w:rsidRPr="008630F5" w14:paraId="1C9E3EB2" w14:textId="77777777" w:rsidTr="0090388B">
        <w:tc>
          <w:tcPr>
            <w:tcW w:w="3708" w:type="dxa"/>
          </w:tcPr>
          <w:p w14:paraId="63DD8F47" w14:textId="77777777" w:rsidR="008630F5" w:rsidRPr="008630F5" w:rsidRDefault="008630F5" w:rsidP="005926BF">
            <w:r w:rsidRPr="008630F5">
              <w:t>Boot Device Path</w:t>
            </w:r>
          </w:p>
        </w:tc>
        <w:tc>
          <w:tcPr>
            <w:tcW w:w="5148" w:type="dxa"/>
          </w:tcPr>
          <w:p w14:paraId="45CE7654" w14:textId="54967BC9" w:rsidR="008630F5" w:rsidRPr="008630F5" w:rsidRDefault="00CE37AC" w:rsidP="005926BF">
            <w:pPr>
              <w:rPr>
                <w:bCs/>
              </w:rPr>
            </w:pPr>
            <w:r>
              <w:rPr>
                <w:bCs/>
              </w:rPr>
              <w:t>\Device\HarddiskVolume1</w:t>
            </w:r>
          </w:p>
        </w:tc>
      </w:tr>
      <w:tr w:rsidR="008630F5" w:rsidRPr="008630F5" w14:paraId="3A2F6100" w14:textId="77777777" w:rsidTr="0090388B">
        <w:tc>
          <w:tcPr>
            <w:tcW w:w="3708" w:type="dxa"/>
          </w:tcPr>
          <w:p w14:paraId="7DD805C2" w14:textId="77777777" w:rsidR="008630F5" w:rsidRPr="008630F5" w:rsidRDefault="008630F5" w:rsidP="005926BF">
            <w:r w:rsidRPr="008630F5">
              <w:t>BIOS Mode</w:t>
            </w:r>
          </w:p>
        </w:tc>
        <w:tc>
          <w:tcPr>
            <w:tcW w:w="5148" w:type="dxa"/>
          </w:tcPr>
          <w:p w14:paraId="6361CE2C" w14:textId="31F348F2" w:rsidR="008630F5" w:rsidRPr="008630F5" w:rsidRDefault="00CE37AC" w:rsidP="005926BF">
            <w:pPr>
              <w:rPr>
                <w:bCs/>
              </w:rPr>
            </w:pPr>
            <w:r>
              <w:rPr>
                <w:bCs/>
              </w:rPr>
              <w:t>UEFI</w:t>
            </w:r>
          </w:p>
        </w:tc>
      </w:tr>
      <w:tr w:rsidR="008630F5" w:rsidRPr="008630F5" w14:paraId="5448BEDA" w14:textId="77777777" w:rsidTr="0090388B">
        <w:tc>
          <w:tcPr>
            <w:tcW w:w="3708" w:type="dxa"/>
          </w:tcPr>
          <w:p w14:paraId="46A90FDF" w14:textId="77777777" w:rsidR="008630F5" w:rsidRPr="008630F5" w:rsidRDefault="008630F5" w:rsidP="005926BF">
            <w:r w:rsidRPr="008630F5">
              <w:t>Memory RAM size</w:t>
            </w:r>
          </w:p>
        </w:tc>
        <w:tc>
          <w:tcPr>
            <w:tcW w:w="5148" w:type="dxa"/>
          </w:tcPr>
          <w:p w14:paraId="5ED2B3CE" w14:textId="13CC3B00" w:rsidR="008630F5" w:rsidRPr="008630F5" w:rsidRDefault="00CE37AC" w:rsidP="005926BF">
            <w:pPr>
              <w:rPr>
                <w:bCs/>
              </w:rPr>
            </w:pPr>
            <w:r>
              <w:rPr>
                <w:bCs/>
              </w:rPr>
              <w:t>32.0 GB</w:t>
            </w:r>
          </w:p>
        </w:tc>
      </w:tr>
      <w:tr w:rsidR="008630F5" w:rsidRPr="008630F5" w14:paraId="44A7AFC0" w14:textId="77777777" w:rsidTr="0090388B">
        <w:tc>
          <w:tcPr>
            <w:tcW w:w="3708" w:type="dxa"/>
          </w:tcPr>
          <w:p w14:paraId="05CE82F2" w14:textId="77777777" w:rsidR="008630F5" w:rsidRPr="008630F5" w:rsidRDefault="008630F5" w:rsidP="005926BF">
            <w:r w:rsidRPr="008630F5">
              <w:t>Virtual memory size</w:t>
            </w:r>
          </w:p>
        </w:tc>
        <w:tc>
          <w:tcPr>
            <w:tcW w:w="5148" w:type="dxa"/>
          </w:tcPr>
          <w:p w14:paraId="5E8237E8" w14:textId="486491E6" w:rsidR="008630F5" w:rsidRPr="008630F5" w:rsidRDefault="00CE37AC" w:rsidP="005926BF">
            <w:pPr>
              <w:rPr>
                <w:bCs/>
              </w:rPr>
            </w:pPr>
            <w:r>
              <w:rPr>
                <w:bCs/>
              </w:rPr>
              <w:t>36.6 GB</w:t>
            </w:r>
          </w:p>
        </w:tc>
      </w:tr>
      <w:tr w:rsidR="008630F5" w:rsidRPr="008630F5" w14:paraId="29A70E85" w14:textId="77777777" w:rsidTr="0090388B">
        <w:tc>
          <w:tcPr>
            <w:tcW w:w="3708" w:type="dxa"/>
          </w:tcPr>
          <w:p w14:paraId="700E24E0" w14:textId="77777777" w:rsidR="008630F5" w:rsidRPr="008630F5" w:rsidRDefault="008630F5" w:rsidP="005926BF">
            <w:r w:rsidRPr="008630F5">
              <w:t>Is Hyper-V Virtualization enable?</w:t>
            </w:r>
          </w:p>
        </w:tc>
        <w:tc>
          <w:tcPr>
            <w:tcW w:w="5148" w:type="dxa"/>
          </w:tcPr>
          <w:p w14:paraId="69A99431" w14:textId="11A64E61" w:rsidR="008630F5" w:rsidRPr="008630F5" w:rsidRDefault="00CE37AC" w:rsidP="005926BF">
            <w:pPr>
              <w:rPr>
                <w:bCs/>
              </w:rPr>
            </w:pPr>
            <w:r>
              <w:rPr>
                <w:bCs/>
              </w:rPr>
              <w:t>Yes</w:t>
            </w:r>
          </w:p>
        </w:tc>
      </w:tr>
    </w:tbl>
    <w:p w14:paraId="08E4BB51" w14:textId="77777777" w:rsidR="008630F5" w:rsidRPr="008630F5" w:rsidRDefault="008630F5" w:rsidP="008630F5">
      <w:pPr>
        <w:rPr>
          <w:bCs/>
        </w:rPr>
      </w:pPr>
    </w:p>
    <w:p w14:paraId="49F2D257" w14:textId="77777777" w:rsidR="008630F5" w:rsidRPr="008630F5" w:rsidRDefault="008630F5" w:rsidP="0090388B">
      <w:pPr>
        <w:numPr>
          <w:ilvl w:val="1"/>
          <w:numId w:val="27"/>
        </w:numPr>
        <w:spacing w:line="240" w:lineRule="auto"/>
      </w:pPr>
      <w:r w:rsidRPr="008630F5">
        <w:t xml:space="preserve">How many physical CPUs are there in your system? </w:t>
      </w:r>
    </w:p>
    <w:p w14:paraId="037C2B20" w14:textId="384198D7" w:rsidR="008630F5" w:rsidRPr="008630F5" w:rsidRDefault="008338D9" w:rsidP="008338D9">
      <w:pPr>
        <w:ind w:left="1080" w:firstLine="360"/>
      </w:pPr>
      <w:r>
        <w:t>1 CPU</w:t>
      </w:r>
    </w:p>
    <w:p w14:paraId="51D3788A" w14:textId="77777777" w:rsidR="008630F5" w:rsidRDefault="008630F5" w:rsidP="0090388B">
      <w:pPr>
        <w:numPr>
          <w:ilvl w:val="1"/>
          <w:numId w:val="27"/>
        </w:numPr>
        <w:spacing w:line="240" w:lineRule="auto"/>
      </w:pPr>
      <w:r w:rsidRPr="008630F5">
        <w:t>How many cores are there in your system?</w:t>
      </w:r>
    </w:p>
    <w:p w14:paraId="392929E9" w14:textId="727890F7" w:rsidR="0090388B" w:rsidRDefault="008338D9" w:rsidP="008338D9">
      <w:pPr>
        <w:pStyle w:val="ListParagraph"/>
        <w:ind w:left="1440"/>
      </w:pPr>
      <w:r>
        <w:t>6 Cores</w:t>
      </w:r>
    </w:p>
    <w:p w14:paraId="5C04A48A" w14:textId="7A946A88" w:rsidR="0090388B" w:rsidRPr="008630F5" w:rsidRDefault="0090388B" w:rsidP="0090388B">
      <w:pPr>
        <w:numPr>
          <w:ilvl w:val="1"/>
          <w:numId w:val="27"/>
        </w:numPr>
        <w:spacing w:line="240" w:lineRule="auto"/>
      </w:pPr>
      <w:r>
        <w:t>How many Logical processors?</w:t>
      </w:r>
    </w:p>
    <w:p w14:paraId="38C43254" w14:textId="2F5251C5" w:rsidR="008630F5" w:rsidRPr="008338D9" w:rsidRDefault="008338D9" w:rsidP="008338D9">
      <w:pPr>
        <w:ind w:left="1440"/>
      </w:pPr>
      <w:r w:rsidRPr="008338D9">
        <w:t>12 Logical Processors</w:t>
      </w:r>
    </w:p>
    <w:p w14:paraId="132293AC" w14:textId="009C2B0C" w:rsidR="00FD1379" w:rsidRPr="003063F4" w:rsidRDefault="00FD1379" w:rsidP="006838EC">
      <w:pPr>
        <w:pStyle w:val="ListParagraph"/>
        <w:numPr>
          <w:ilvl w:val="0"/>
          <w:numId w:val="27"/>
        </w:numPr>
      </w:pPr>
      <w:r w:rsidRPr="006838EC">
        <w:rPr>
          <w:iCs/>
        </w:rPr>
        <w:t xml:space="preserve">Use the Start Menu </w:t>
      </w:r>
      <w:r w:rsidRPr="004E7ED7">
        <w:sym w:font="Wingdings" w:char="F0E0"/>
      </w:r>
      <w:r w:rsidRPr="006838EC">
        <w:rPr>
          <w:iCs/>
        </w:rPr>
        <w:t xml:space="preserve"> Windows Administrative Tools </w:t>
      </w:r>
      <w:r w:rsidRPr="004E7ED7">
        <w:sym w:font="Wingdings" w:char="F0E0"/>
      </w:r>
      <w:r w:rsidRPr="006838EC">
        <w:rPr>
          <w:iCs/>
        </w:rPr>
        <w:t xml:space="preserve"> Services utility to view the services installed on the virtual machine.</w:t>
      </w:r>
    </w:p>
    <w:p w14:paraId="32C347DA" w14:textId="127E80E3" w:rsidR="00663C5C" w:rsidRDefault="00244389" w:rsidP="006838EC">
      <w:pPr>
        <w:pStyle w:val="ListParagraph"/>
        <w:numPr>
          <w:ilvl w:val="1"/>
          <w:numId w:val="27"/>
        </w:numPr>
        <w:rPr>
          <w:iCs/>
        </w:rPr>
      </w:pPr>
      <w:r>
        <w:rPr>
          <w:iCs/>
        </w:rPr>
        <w:t>What service protect users form mal</w:t>
      </w:r>
      <w:r w:rsidR="008630F5">
        <w:rPr>
          <w:iCs/>
        </w:rPr>
        <w:t>ware</w:t>
      </w:r>
      <w:r>
        <w:rPr>
          <w:iCs/>
        </w:rPr>
        <w:t>?</w:t>
      </w:r>
    </w:p>
    <w:p w14:paraId="1A233326" w14:textId="3CFCF555" w:rsidR="008338D9" w:rsidRDefault="008338D9" w:rsidP="008338D9">
      <w:pPr>
        <w:pStyle w:val="ListParagraph"/>
        <w:ind w:left="1440"/>
        <w:rPr>
          <w:iCs/>
        </w:rPr>
      </w:pPr>
      <w:r>
        <w:rPr>
          <w:iCs/>
        </w:rPr>
        <w:t>Microsoft Defender Antivirus Service</w:t>
      </w:r>
    </w:p>
    <w:p w14:paraId="2DF94E71" w14:textId="4F5CA0B5" w:rsidR="00244389" w:rsidRDefault="00244389" w:rsidP="006838EC">
      <w:pPr>
        <w:pStyle w:val="ListParagraph"/>
        <w:numPr>
          <w:ilvl w:val="1"/>
          <w:numId w:val="27"/>
        </w:numPr>
        <w:rPr>
          <w:iCs/>
        </w:rPr>
      </w:pPr>
      <w:r>
        <w:rPr>
          <w:iCs/>
        </w:rPr>
        <w:t>What service manages even</w:t>
      </w:r>
      <w:r w:rsidR="008630F5">
        <w:rPr>
          <w:iCs/>
        </w:rPr>
        <w:t>t</w:t>
      </w:r>
      <w:r>
        <w:rPr>
          <w:iCs/>
        </w:rPr>
        <w:t xml:space="preserve"> logs?</w:t>
      </w:r>
    </w:p>
    <w:p w14:paraId="2F8E2FFF" w14:textId="207A70F5" w:rsidR="008338D9" w:rsidRDefault="008338D9" w:rsidP="008338D9">
      <w:pPr>
        <w:pStyle w:val="ListParagraph"/>
        <w:ind w:left="1440"/>
        <w:rPr>
          <w:iCs/>
        </w:rPr>
      </w:pPr>
      <w:r>
        <w:rPr>
          <w:iCs/>
        </w:rPr>
        <w:t>Windows Event Log</w:t>
      </w:r>
    </w:p>
    <w:p w14:paraId="1691415F" w14:textId="144C1C0E" w:rsidR="00244389" w:rsidRDefault="008630F5" w:rsidP="006838EC">
      <w:pPr>
        <w:pStyle w:val="ListParagraph"/>
        <w:numPr>
          <w:ilvl w:val="1"/>
          <w:numId w:val="27"/>
        </w:numPr>
        <w:rPr>
          <w:iCs/>
        </w:rPr>
      </w:pPr>
      <w:r>
        <w:rPr>
          <w:iCs/>
        </w:rPr>
        <w:t xml:space="preserve">What Windows service(s) can be used to </w:t>
      </w:r>
      <w:r w:rsidR="006838EC">
        <w:rPr>
          <w:iCs/>
        </w:rPr>
        <w:t>manage</w:t>
      </w:r>
      <w:r>
        <w:rPr>
          <w:iCs/>
        </w:rPr>
        <w:t xml:space="preserve"> updates?</w:t>
      </w:r>
      <w:r w:rsidR="00244389">
        <w:rPr>
          <w:iCs/>
        </w:rPr>
        <w:t xml:space="preserve"> </w:t>
      </w:r>
    </w:p>
    <w:p w14:paraId="46DD0FA4" w14:textId="0D62254C" w:rsidR="008338D9" w:rsidRDefault="008338D9" w:rsidP="008338D9">
      <w:pPr>
        <w:pStyle w:val="ListParagraph"/>
        <w:ind w:left="1440"/>
        <w:rPr>
          <w:iCs/>
        </w:rPr>
      </w:pPr>
      <w:r>
        <w:rPr>
          <w:iCs/>
        </w:rPr>
        <w:t>Windows Update</w:t>
      </w:r>
    </w:p>
    <w:p w14:paraId="65FE94F6" w14:textId="1AF7D351" w:rsidR="006838EC" w:rsidRDefault="006838EC" w:rsidP="006838EC">
      <w:pPr>
        <w:pStyle w:val="ListParagraph"/>
        <w:numPr>
          <w:ilvl w:val="1"/>
          <w:numId w:val="27"/>
        </w:numPr>
        <w:rPr>
          <w:iCs/>
        </w:rPr>
      </w:pPr>
      <w:r>
        <w:rPr>
          <w:iCs/>
        </w:rPr>
        <w:t xml:space="preserve">Briefly describe all the Windows Defender services running in the </w:t>
      </w:r>
      <w:proofErr w:type="gramStart"/>
      <w:r>
        <w:rPr>
          <w:iCs/>
        </w:rPr>
        <w:t>system?</w:t>
      </w:r>
      <w:proofErr w:type="gramEnd"/>
    </w:p>
    <w:p w14:paraId="307278BC" w14:textId="615F08BB" w:rsidR="00424224" w:rsidRDefault="00424224" w:rsidP="00424224">
      <w:pPr>
        <w:pStyle w:val="ListParagraph"/>
        <w:ind w:left="1440"/>
        <w:rPr>
          <w:iCs/>
        </w:rPr>
      </w:pPr>
      <w:r>
        <w:rPr>
          <w:iCs/>
        </w:rPr>
        <w:t>Windows Defender Firewall – prevents unauthorized users from accessing your computer</w:t>
      </w:r>
    </w:p>
    <w:p w14:paraId="15DECF45" w14:textId="4BE9C445" w:rsidR="00424224" w:rsidRDefault="00424224" w:rsidP="00424224">
      <w:pPr>
        <w:pStyle w:val="ListParagraph"/>
        <w:ind w:left="1440"/>
        <w:rPr>
          <w:iCs/>
        </w:rPr>
      </w:pPr>
      <w:r>
        <w:rPr>
          <w:iCs/>
        </w:rPr>
        <w:t xml:space="preserve">Microsoft Defender Antivirus Network Inspection Service – Guards against intrusion attempts targeting known vulnerabilities in network protocols </w:t>
      </w:r>
    </w:p>
    <w:p w14:paraId="211D8A39" w14:textId="3BD88916" w:rsidR="00424224" w:rsidRDefault="00424224" w:rsidP="00424224">
      <w:pPr>
        <w:pStyle w:val="ListParagraph"/>
        <w:ind w:left="1440"/>
        <w:rPr>
          <w:iCs/>
        </w:rPr>
      </w:pPr>
      <w:r>
        <w:rPr>
          <w:iCs/>
        </w:rPr>
        <w:t>Microsoft Defender Antivirus Service</w:t>
      </w:r>
      <w:r>
        <w:rPr>
          <w:iCs/>
        </w:rPr>
        <w:t xml:space="preserve"> – Protects users from malware and other harmful software</w:t>
      </w:r>
    </w:p>
    <w:p w14:paraId="621B668D" w14:textId="77777777" w:rsidR="00424224" w:rsidRPr="00244389" w:rsidRDefault="00424224" w:rsidP="00424224">
      <w:pPr>
        <w:pStyle w:val="ListParagraph"/>
        <w:ind w:left="1440"/>
        <w:rPr>
          <w:iCs/>
        </w:rPr>
      </w:pPr>
    </w:p>
    <w:p w14:paraId="08A83690" w14:textId="77777777" w:rsidR="00663C5C" w:rsidRPr="004E7ED7" w:rsidRDefault="00663C5C" w:rsidP="00663C5C">
      <w:pPr>
        <w:ind w:left="720"/>
        <w:rPr>
          <w:iCs/>
        </w:rPr>
      </w:pPr>
    </w:p>
    <w:p w14:paraId="530D5542" w14:textId="4ED141C8" w:rsidR="00663C5C" w:rsidRDefault="00663C5C" w:rsidP="004C1CB1">
      <w:pPr>
        <w:pStyle w:val="HeadingStyle1"/>
      </w:pPr>
    </w:p>
    <w:p w14:paraId="1FC785E4" w14:textId="7C49F568" w:rsidR="004C0641" w:rsidRDefault="004C0641">
      <w:pPr>
        <w:spacing w:line="240" w:lineRule="auto"/>
        <w:rPr>
          <w:b/>
          <w:sz w:val="32"/>
        </w:rPr>
      </w:pPr>
      <w:bookmarkStart w:id="7" w:name="_Toc466497044"/>
    </w:p>
    <w:bookmarkEnd w:id="7"/>
    <w:p w14:paraId="4E8296B6" w14:textId="77777777" w:rsidR="00AF5484" w:rsidRDefault="00AF5484">
      <w:pPr>
        <w:spacing w:line="240" w:lineRule="auto"/>
        <w:rPr>
          <w:b/>
          <w:sz w:val="32"/>
        </w:rPr>
      </w:pPr>
      <w:r>
        <w:br w:type="page"/>
      </w:r>
    </w:p>
    <w:p w14:paraId="583BD5C6" w14:textId="2EB62716" w:rsidR="004753EE" w:rsidRDefault="00896705" w:rsidP="004753EE">
      <w:pPr>
        <w:pStyle w:val="HeadingStyle1"/>
      </w:pPr>
      <w:r>
        <w:lastRenderedPageBreak/>
        <w:t>3</w:t>
      </w:r>
      <w:r w:rsidR="00AF5484">
        <w:t xml:space="preserve">.0 </w:t>
      </w:r>
      <w:r w:rsidR="004753EE">
        <w:t>Windows Boot Process                                            ___/20</w:t>
      </w:r>
    </w:p>
    <w:p w14:paraId="0A84F1C9" w14:textId="77777777" w:rsidR="004753EE" w:rsidRDefault="004753EE" w:rsidP="004753EE">
      <w:pPr>
        <w:rPr>
          <w:iCs/>
        </w:rPr>
      </w:pPr>
      <w:r>
        <w:rPr>
          <w:iCs/>
        </w:rPr>
        <w:t xml:space="preserve">Many users judge the performance of an operating system by the speed in which it starts up. The time from powering on a machine to the time where the user can start working is a critical benchmark for Microsoft. </w:t>
      </w:r>
    </w:p>
    <w:p w14:paraId="293C723B" w14:textId="77777777" w:rsidR="004753EE" w:rsidRDefault="004753EE" w:rsidP="004753EE">
      <w:pPr>
        <w:rPr>
          <w:iCs/>
        </w:rPr>
      </w:pPr>
    </w:p>
    <w:p w14:paraId="0EF6FC7B" w14:textId="77777777" w:rsidR="004753EE" w:rsidRDefault="004753EE" w:rsidP="004753EE">
      <w:pPr>
        <w:rPr>
          <w:iCs/>
        </w:rPr>
      </w:pPr>
      <w:r>
        <w:rPr>
          <w:iCs/>
        </w:rPr>
        <w:t>The Windows boot process consists of several stages as shown below:</w:t>
      </w:r>
    </w:p>
    <w:p w14:paraId="3440B341" w14:textId="77777777" w:rsidR="004753EE" w:rsidRDefault="004753EE" w:rsidP="004753EE">
      <w:pPr>
        <w:rPr>
          <w:iCs/>
        </w:rPr>
      </w:pPr>
    </w:p>
    <w:p w14:paraId="3129A3C6" w14:textId="77777777" w:rsidR="004753EE" w:rsidRDefault="004753EE" w:rsidP="004753EE">
      <w:pPr>
        <w:rPr>
          <w:iCs/>
        </w:rPr>
      </w:pPr>
      <w:r>
        <w:rPr>
          <w:noProof/>
          <w:lang w:val="en-CA" w:eastAsia="en-CA"/>
        </w:rPr>
        <w:drawing>
          <wp:inline distT="0" distB="0" distL="0" distR="0" wp14:anchorId="01780C65" wp14:editId="75802248">
            <wp:extent cx="5943600" cy="2452489"/>
            <wp:effectExtent l="0" t="0" r="0" b="5080"/>
            <wp:docPr id="1" name="Picture 1" descr="http://social.technet.microsoft.com/wiki/cfs-filesystemfile.ashx/__key/communityserver-wikis-components-files/00-00-00-00-05/1538.Windows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cial.technet.microsoft.com/wiki/cfs-filesystemfile.ashx/__key/communityserver-wikis-components-files/00-00-00-00-05/1538.WindowsBoot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52489"/>
                    </a:xfrm>
                    <a:prstGeom prst="rect">
                      <a:avLst/>
                    </a:prstGeom>
                    <a:noFill/>
                    <a:ln>
                      <a:noFill/>
                    </a:ln>
                  </pic:spPr>
                </pic:pic>
              </a:graphicData>
            </a:graphic>
          </wp:inline>
        </w:drawing>
      </w:r>
    </w:p>
    <w:p w14:paraId="257CB0A2" w14:textId="77777777" w:rsidR="004753EE" w:rsidRPr="00F67F9C" w:rsidRDefault="004753EE" w:rsidP="004753EE">
      <w:pPr>
        <w:rPr>
          <w:iCs/>
          <w:sz w:val="36"/>
        </w:rPr>
      </w:pPr>
      <w:r w:rsidRPr="00F67F9C">
        <w:rPr>
          <w:iCs/>
          <w:sz w:val="20"/>
        </w:rPr>
        <w:t xml:space="preserve">Source: </w:t>
      </w:r>
      <w:hyperlink r:id="rId18" w:history="1">
        <w:r w:rsidRPr="00F67F9C">
          <w:rPr>
            <w:rStyle w:val="Hyperlink"/>
            <w:iCs/>
            <w:sz w:val="20"/>
          </w:rPr>
          <w:t>http://social.technet.microsoft.com/wiki/cfs-filesystemfile.ashx/__key/communityserver-wikis-components-files/00-00-00-00-05/1538.WindowsBootProcess.png</w:t>
        </w:r>
      </w:hyperlink>
    </w:p>
    <w:p w14:paraId="3B90F831" w14:textId="77777777" w:rsidR="004753EE" w:rsidRDefault="004753EE" w:rsidP="004753EE">
      <w:pPr>
        <w:rPr>
          <w:iCs/>
        </w:rPr>
      </w:pPr>
    </w:p>
    <w:p w14:paraId="43445AA6" w14:textId="006D57D0" w:rsidR="00196197" w:rsidRDefault="004753EE" w:rsidP="004753EE">
      <w:pPr>
        <w:rPr>
          <w:iCs/>
        </w:rPr>
      </w:pPr>
      <w:r>
        <w:rPr>
          <w:iCs/>
        </w:rPr>
        <w:t>The initial stage of the boot process is the same for all systems no matter which operating system is installed. This is commonly known a</w:t>
      </w:r>
      <w:r w:rsidR="00831EA0">
        <w:rPr>
          <w:iCs/>
        </w:rPr>
        <w:t xml:space="preserve">s the </w:t>
      </w:r>
      <w:r w:rsidR="00831EA0" w:rsidRPr="0054260E">
        <w:rPr>
          <w:b/>
          <w:iCs/>
          <w:color w:val="FF0000"/>
        </w:rPr>
        <w:t xml:space="preserve">BIOS </w:t>
      </w:r>
      <w:r w:rsidR="00831EA0">
        <w:rPr>
          <w:iCs/>
        </w:rPr>
        <w:t xml:space="preserve">initialization stage. </w:t>
      </w:r>
    </w:p>
    <w:p w14:paraId="2A057C78" w14:textId="12992CBF" w:rsidR="0054260E" w:rsidRDefault="0054260E" w:rsidP="0054260E">
      <w:pPr>
        <w:rPr>
          <w:iCs/>
        </w:rPr>
      </w:pPr>
      <w:r>
        <w:rPr>
          <w:iCs/>
        </w:rPr>
        <w:t xml:space="preserve">The MBR searches its partition table and reads the partition boot record (also called the volume boot record – the first sector of a partition/volume) and starts the second stage bootloader (OS loader). </w:t>
      </w:r>
    </w:p>
    <w:p w14:paraId="7E0F7E27" w14:textId="77777777" w:rsidR="00196197" w:rsidRDefault="00196197" w:rsidP="004753EE">
      <w:pPr>
        <w:rPr>
          <w:iCs/>
        </w:rPr>
      </w:pPr>
    </w:p>
    <w:p w14:paraId="722A45F6" w14:textId="36A2239D" w:rsidR="00831EA0" w:rsidRPr="00831EA0" w:rsidRDefault="00831EA0" w:rsidP="004753EE">
      <w:pPr>
        <w:rPr>
          <w:b/>
          <w:iCs/>
          <w:color w:val="FF0000"/>
        </w:rPr>
      </w:pPr>
      <w:r w:rsidRPr="00831EA0">
        <w:rPr>
          <w:b/>
          <w:iCs/>
          <w:color w:val="FF0000"/>
        </w:rPr>
        <w:t>Windows Boot Process:</w:t>
      </w:r>
    </w:p>
    <w:p w14:paraId="5ACAF191" w14:textId="77777777" w:rsidR="00831EA0" w:rsidRDefault="00831EA0" w:rsidP="004753EE">
      <w:pPr>
        <w:rPr>
          <w:iCs/>
        </w:rPr>
      </w:pPr>
    </w:p>
    <w:p w14:paraId="3301CA9F" w14:textId="77777777" w:rsidR="00196197" w:rsidRDefault="00196197" w:rsidP="00196197">
      <w:pPr>
        <w:pStyle w:val="ListParagraph"/>
        <w:numPr>
          <w:ilvl w:val="0"/>
          <w:numId w:val="36"/>
        </w:numPr>
        <w:rPr>
          <w:iCs/>
        </w:rPr>
      </w:pPr>
      <w:r>
        <w:rPr>
          <w:iCs/>
        </w:rPr>
        <w:t>BIOS</w:t>
      </w:r>
    </w:p>
    <w:p w14:paraId="231CCF83" w14:textId="77777777" w:rsidR="00196197" w:rsidRDefault="00196197" w:rsidP="00196197">
      <w:pPr>
        <w:pStyle w:val="ListParagraph"/>
        <w:numPr>
          <w:ilvl w:val="0"/>
          <w:numId w:val="36"/>
        </w:numPr>
        <w:rPr>
          <w:iCs/>
        </w:rPr>
      </w:pPr>
      <w:r>
        <w:rPr>
          <w:iCs/>
        </w:rPr>
        <w:t>P</w:t>
      </w:r>
      <w:r w:rsidR="004753EE" w:rsidRPr="00196197">
        <w:rPr>
          <w:iCs/>
        </w:rPr>
        <w:t>ow</w:t>
      </w:r>
      <w:r>
        <w:rPr>
          <w:iCs/>
        </w:rPr>
        <w:t>er-On Self-Te</w:t>
      </w:r>
      <w:r w:rsidR="004753EE" w:rsidRPr="00196197">
        <w:rPr>
          <w:iCs/>
        </w:rPr>
        <w:t xml:space="preserve">st (POST) </w:t>
      </w:r>
    </w:p>
    <w:p w14:paraId="39E73A70" w14:textId="77777777" w:rsidR="00196197" w:rsidRDefault="00196197" w:rsidP="00AB1E06">
      <w:pPr>
        <w:pStyle w:val="ListParagraph"/>
        <w:numPr>
          <w:ilvl w:val="0"/>
          <w:numId w:val="36"/>
        </w:numPr>
        <w:rPr>
          <w:i/>
          <w:iCs/>
        </w:rPr>
      </w:pPr>
      <w:r w:rsidRPr="00196197">
        <w:rPr>
          <w:iCs/>
        </w:rPr>
        <w:t>Load Master Boot Record (</w:t>
      </w:r>
      <w:r w:rsidR="004753EE" w:rsidRPr="00196197">
        <w:rPr>
          <w:iCs/>
        </w:rPr>
        <w:t>MBR) from the device specified in the BIOS setup.</w:t>
      </w:r>
      <w:r w:rsidRPr="00196197">
        <w:rPr>
          <w:iCs/>
        </w:rPr>
        <w:t xml:space="preserve"> MB</w:t>
      </w:r>
      <w:r>
        <w:rPr>
          <w:iCs/>
        </w:rPr>
        <w:t xml:space="preserve"> </w:t>
      </w:r>
      <w:r w:rsidRPr="00196197">
        <w:rPr>
          <w:i/>
          <w:iCs/>
        </w:rPr>
        <w:t xml:space="preserve">is the first sector </w:t>
      </w:r>
      <w:proofErr w:type="gramStart"/>
      <w:r w:rsidRPr="00196197">
        <w:rPr>
          <w:i/>
          <w:iCs/>
        </w:rPr>
        <w:t>( 0</w:t>
      </w:r>
      <w:proofErr w:type="gramEnd"/>
      <w:r w:rsidRPr="00196197">
        <w:rPr>
          <w:i/>
          <w:iCs/>
        </w:rPr>
        <w:t xml:space="preserve"> ) </w:t>
      </w:r>
      <w:r w:rsidR="004753EE" w:rsidRPr="00196197">
        <w:rPr>
          <w:i/>
          <w:iCs/>
        </w:rPr>
        <w:t xml:space="preserve">of a disk drive and </w:t>
      </w:r>
      <w:r w:rsidRPr="00196197">
        <w:rPr>
          <w:i/>
          <w:iCs/>
        </w:rPr>
        <w:t>contains</w:t>
      </w:r>
      <w:r>
        <w:rPr>
          <w:i/>
          <w:iCs/>
        </w:rPr>
        <w:t xml:space="preserve"> boot code and data ( partition table). The partition table contains 4 entries for primary partitions</w:t>
      </w:r>
    </w:p>
    <w:p w14:paraId="5C19F57E" w14:textId="77777777" w:rsidR="00DC493C" w:rsidRDefault="00196197" w:rsidP="00AB1E06">
      <w:pPr>
        <w:pStyle w:val="ListParagraph"/>
        <w:numPr>
          <w:ilvl w:val="0"/>
          <w:numId w:val="36"/>
        </w:numPr>
        <w:rPr>
          <w:i/>
          <w:iCs/>
        </w:rPr>
      </w:pPr>
      <w:r>
        <w:rPr>
          <w:i/>
          <w:iCs/>
        </w:rPr>
        <w:t xml:space="preserve">MBR boot code searches for partition table for the active partition </w:t>
      </w:r>
      <w:r w:rsidR="00DC493C">
        <w:rPr>
          <w:i/>
          <w:iCs/>
        </w:rPr>
        <w:t>and loads this partition’s boot sector into memory</w:t>
      </w:r>
    </w:p>
    <w:p w14:paraId="21BDD27F" w14:textId="428B2496" w:rsidR="00DC493C" w:rsidRDefault="00DC493C" w:rsidP="00AB1E06">
      <w:pPr>
        <w:pStyle w:val="ListParagraph"/>
        <w:numPr>
          <w:ilvl w:val="0"/>
          <w:numId w:val="36"/>
        </w:numPr>
        <w:rPr>
          <w:i/>
          <w:iCs/>
        </w:rPr>
      </w:pPr>
      <w:r>
        <w:rPr>
          <w:i/>
          <w:iCs/>
        </w:rPr>
        <w:t xml:space="preserve">The active partition’s boot sector known as Volume Boot Record (VBR) is the first sector of the partition. The boot code in VBR read’s Partition’s File system and locates Bootloader in Windows called boot manager </w:t>
      </w:r>
      <w:proofErr w:type="spellStart"/>
      <w:r w:rsidRPr="00DC493C">
        <w:rPr>
          <w:b/>
          <w:i/>
          <w:iCs/>
          <w:color w:val="FF0000"/>
        </w:rPr>
        <w:t>bootmgr</w:t>
      </w:r>
      <w:proofErr w:type="spellEnd"/>
    </w:p>
    <w:p w14:paraId="21347242" w14:textId="62FD4962" w:rsidR="00CC00EF" w:rsidRPr="00831EA0" w:rsidRDefault="003A14CB" w:rsidP="00AB1E06">
      <w:pPr>
        <w:pStyle w:val="ListParagraph"/>
        <w:numPr>
          <w:ilvl w:val="0"/>
          <w:numId w:val="36"/>
        </w:numPr>
        <w:rPr>
          <w:i/>
          <w:iCs/>
        </w:rPr>
      </w:pPr>
      <w:r>
        <w:rPr>
          <w:i/>
          <w:iCs/>
        </w:rPr>
        <w:lastRenderedPageBreak/>
        <w:t xml:space="preserve">BIOS </w:t>
      </w:r>
      <w:r w:rsidR="00CC00EF">
        <w:rPr>
          <w:i/>
          <w:iCs/>
        </w:rPr>
        <w:t xml:space="preserve">loads Boot manager </w:t>
      </w:r>
      <w:proofErr w:type="spellStart"/>
      <w:r w:rsidR="00CC00EF" w:rsidRPr="00CC00EF">
        <w:rPr>
          <w:b/>
          <w:i/>
          <w:iCs/>
        </w:rPr>
        <w:t>b</w:t>
      </w:r>
      <w:r w:rsidR="00DC493C" w:rsidRPr="00CC00EF">
        <w:rPr>
          <w:b/>
          <w:i/>
          <w:iCs/>
        </w:rPr>
        <w:t>ootmgr</w:t>
      </w:r>
      <w:proofErr w:type="spellEnd"/>
      <w:r w:rsidR="00DC493C">
        <w:rPr>
          <w:i/>
          <w:iCs/>
        </w:rPr>
        <w:t xml:space="preserve"> </w:t>
      </w:r>
      <w:r w:rsidR="00CC00EF">
        <w:rPr>
          <w:i/>
          <w:iCs/>
        </w:rPr>
        <w:t xml:space="preserve">into memory. If the system is configured to boot with Extended Firmware Interface (EFI) instead of BIOS then the boot loader will load </w:t>
      </w:r>
      <w:proofErr w:type="spellStart"/>
      <w:r w:rsidR="00CC00EF">
        <w:rPr>
          <w:b/>
          <w:i/>
          <w:iCs/>
          <w:color w:val="FF0000"/>
        </w:rPr>
        <w:t>bootmgfw</w:t>
      </w:r>
      <w:r w:rsidR="00CC00EF" w:rsidRPr="00CC00EF">
        <w:rPr>
          <w:b/>
          <w:i/>
          <w:iCs/>
          <w:color w:val="FF0000"/>
        </w:rPr>
        <w:t>.efi</w:t>
      </w:r>
      <w:proofErr w:type="spellEnd"/>
    </w:p>
    <w:p w14:paraId="78C62E86" w14:textId="65F3CB7B" w:rsidR="00182826" w:rsidRDefault="00182826" w:rsidP="00AB1E06">
      <w:pPr>
        <w:pStyle w:val="ListParagraph"/>
        <w:numPr>
          <w:ilvl w:val="0"/>
          <w:numId w:val="36"/>
        </w:numPr>
        <w:rPr>
          <w:i/>
          <w:iCs/>
        </w:rPr>
      </w:pPr>
      <w:proofErr w:type="spellStart"/>
      <w:r w:rsidRPr="003A14CB">
        <w:rPr>
          <w:b/>
          <w:i/>
          <w:iCs/>
        </w:rPr>
        <w:t>bootmgr</w:t>
      </w:r>
      <w:proofErr w:type="spellEnd"/>
      <w:r>
        <w:rPr>
          <w:i/>
          <w:iCs/>
        </w:rPr>
        <w:t xml:space="preserve"> performs a test to verify the integrity of its own image by loading digital signature catalogue (nt5.cat)</w:t>
      </w:r>
    </w:p>
    <w:p w14:paraId="2C7564C1" w14:textId="54D210D0" w:rsidR="004753EE" w:rsidRDefault="00CC00EF" w:rsidP="00AB1E06">
      <w:pPr>
        <w:pStyle w:val="ListParagraph"/>
        <w:numPr>
          <w:ilvl w:val="0"/>
          <w:numId w:val="36"/>
        </w:numPr>
        <w:rPr>
          <w:i/>
          <w:iCs/>
        </w:rPr>
      </w:pPr>
      <w:proofErr w:type="spellStart"/>
      <w:r w:rsidRPr="00182826">
        <w:rPr>
          <w:b/>
          <w:i/>
          <w:iCs/>
        </w:rPr>
        <w:t>bootmgr</w:t>
      </w:r>
      <w:proofErr w:type="spellEnd"/>
      <w:r>
        <w:rPr>
          <w:i/>
          <w:iCs/>
        </w:rPr>
        <w:t xml:space="preserve"> </w:t>
      </w:r>
      <w:r w:rsidR="00DC493C">
        <w:rPr>
          <w:i/>
          <w:iCs/>
        </w:rPr>
        <w:t xml:space="preserve">runs in </w:t>
      </w:r>
      <w:r w:rsidR="00DC493C" w:rsidRPr="00945D22">
        <w:rPr>
          <w:b/>
          <w:i/>
          <w:iCs/>
        </w:rPr>
        <w:t>real mode</w:t>
      </w:r>
      <w:r w:rsidR="00DC493C">
        <w:rPr>
          <w:i/>
          <w:iCs/>
        </w:rPr>
        <w:t xml:space="preserve"> and reads Boot Configuration Database </w:t>
      </w:r>
      <w:r w:rsidR="00DC493C" w:rsidRPr="00CC00EF">
        <w:rPr>
          <w:b/>
          <w:i/>
          <w:iCs/>
          <w:color w:val="FF0000"/>
        </w:rPr>
        <w:t>BCD</w:t>
      </w:r>
      <w:r>
        <w:rPr>
          <w:i/>
          <w:iCs/>
        </w:rPr>
        <w:t xml:space="preserve"> located in </w:t>
      </w:r>
      <w:r w:rsidR="003A14CB">
        <w:rPr>
          <w:i/>
          <w:iCs/>
        </w:rPr>
        <w:t>/w</w:t>
      </w:r>
      <w:r w:rsidR="00764320">
        <w:rPr>
          <w:i/>
          <w:iCs/>
        </w:rPr>
        <w:t>indows</w:t>
      </w:r>
      <w:r>
        <w:rPr>
          <w:i/>
          <w:iCs/>
        </w:rPr>
        <w:t xml:space="preserve">/boot directory </w:t>
      </w:r>
      <w:r w:rsidR="00764320">
        <w:rPr>
          <w:i/>
          <w:iCs/>
        </w:rPr>
        <w:t>and for EFI is under windows/boot/</w:t>
      </w:r>
      <w:proofErr w:type="spellStart"/>
      <w:r w:rsidR="00764320">
        <w:rPr>
          <w:i/>
          <w:iCs/>
        </w:rPr>
        <w:t>efi</w:t>
      </w:r>
      <w:proofErr w:type="spellEnd"/>
    </w:p>
    <w:p w14:paraId="10F942CD" w14:textId="699B04E1" w:rsidR="003A14CB" w:rsidRPr="00945D22" w:rsidRDefault="003A14CB" w:rsidP="00D12F71">
      <w:pPr>
        <w:pStyle w:val="ListParagraph"/>
        <w:numPr>
          <w:ilvl w:val="0"/>
          <w:numId w:val="36"/>
        </w:numPr>
        <w:spacing w:line="240" w:lineRule="auto"/>
      </w:pPr>
      <w:proofErr w:type="spellStart"/>
      <w:r w:rsidRPr="00945D22">
        <w:rPr>
          <w:b/>
          <w:i/>
          <w:iCs/>
        </w:rPr>
        <w:t>bootmgr</w:t>
      </w:r>
      <w:proofErr w:type="spellEnd"/>
      <w:r w:rsidRPr="00945D22">
        <w:rPr>
          <w:i/>
          <w:iCs/>
        </w:rPr>
        <w:t xml:space="preserve"> </w:t>
      </w:r>
      <w:r w:rsidR="00945D22" w:rsidRPr="00945D22">
        <w:rPr>
          <w:i/>
          <w:iCs/>
        </w:rPr>
        <w:t>l</w:t>
      </w:r>
      <w:r w:rsidR="00182826" w:rsidRPr="00945D22">
        <w:rPr>
          <w:i/>
          <w:iCs/>
        </w:rPr>
        <w:t xml:space="preserve">oads </w:t>
      </w:r>
      <w:r w:rsidR="00945D22" w:rsidRPr="00945D22">
        <w:rPr>
          <w:i/>
          <w:iCs/>
        </w:rPr>
        <w:t xml:space="preserve">Windows loader </w:t>
      </w:r>
      <w:proofErr w:type="spellStart"/>
      <w:r w:rsidR="00182826" w:rsidRPr="00945D22">
        <w:rPr>
          <w:b/>
          <w:i/>
          <w:iCs/>
          <w:color w:val="FF0000"/>
        </w:rPr>
        <w:t>winload</w:t>
      </w:r>
      <w:proofErr w:type="spellEnd"/>
      <w:r w:rsidR="00182826" w:rsidRPr="00945D22">
        <w:rPr>
          <w:b/>
          <w:i/>
          <w:iCs/>
          <w:color w:val="FF0000"/>
        </w:rPr>
        <w:t xml:space="preserve"> .exe</w:t>
      </w:r>
      <w:r w:rsidR="00945D22" w:rsidRPr="00945D22">
        <w:rPr>
          <w:b/>
          <w:i/>
          <w:iCs/>
          <w:color w:val="FF0000"/>
        </w:rPr>
        <w:t xml:space="preserve"> </w:t>
      </w:r>
      <w:r w:rsidR="00945D22" w:rsidRPr="00945D22">
        <w:rPr>
          <w:i/>
          <w:iCs/>
        </w:rPr>
        <w:t>and</w:t>
      </w:r>
      <w:r w:rsidR="00945D22" w:rsidRPr="00945D22">
        <w:rPr>
          <w:b/>
          <w:i/>
          <w:iCs/>
          <w:color w:val="FF0000"/>
        </w:rPr>
        <w:t xml:space="preserve"> </w:t>
      </w:r>
      <w:r w:rsidR="00945D22" w:rsidRPr="00945D22">
        <w:rPr>
          <w:i/>
          <w:iCs/>
        </w:rPr>
        <w:t xml:space="preserve">switches to </w:t>
      </w:r>
      <w:r w:rsidR="00945D22" w:rsidRPr="00945D22">
        <w:rPr>
          <w:b/>
          <w:i/>
          <w:iCs/>
        </w:rPr>
        <w:t>protected mode</w:t>
      </w:r>
    </w:p>
    <w:p w14:paraId="7B171349" w14:textId="77777777" w:rsidR="00945D22" w:rsidRDefault="00945D22" w:rsidP="00945D22">
      <w:pPr>
        <w:pStyle w:val="ListParagraph"/>
        <w:spacing w:line="240" w:lineRule="auto"/>
      </w:pPr>
    </w:p>
    <w:p w14:paraId="3B9A45D4" w14:textId="5CC83015" w:rsidR="00945D22" w:rsidRDefault="00945D22" w:rsidP="00945D22">
      <w:pPr>
        <w:pStyle w:val="ListParagraph"/>
        <w:numPr>
          <w:ilvl w:val="0"/>
          <w:numId w:val="36"/>
        </w:numPr>
        <w:spacing w:line="240" w:lineRule="auto"/>
        <w:rPr>
          <w:iCs/>
        </w:rPr>
      </w:pPr>
      <w:r w:rsidRPr="00945D22">
        <w:rPr>
          <w:b/>
          <w:i/>
          <w:iCs/>
        </w:rPr>
        <w:t>winload.exe</w:t>
      </w:r>
      <w:r w:rsidRPr="00945D22">
        <w:rPr>
          <w:iCs/>
        </w:rPr>
        <w:t xml:space="preserve"> </w:t>
      </w:r>
      <w:r>
        <w:rPr>
          <w:iCs/>
        </w:rPr>
        <w:t xml:space="preserve">loads Windows kernel </w:t>
      </w:r>
      <w:r w:rsidRPr="00945D22">
        <w:rPr>
          <w:b/>
          <w:iCs/>
          <w:color w:val="FF0000"/>
        </w:rPr>
        <w:t>ntoskrnl.exe</w:t>
      </w:r>
      <w:r w:rsidRPr="00945D22">
        <w:rPr>
          <w:iCs/>
          <w:color w:val="FF0000"/>
        </w:rPr>
        <w:t xml:space="preserve"> </w:t>
      </w:r>
      <w:r>
        <w:rPr>
          <w:iCs/>
        </w:rPr>
        <w:t>and will</w:t>
      </w:r>
      <w:r w:rsidRPr="00945D22">
        <w:rPr>
          <w:iCs/>
        </w:rPr>
        <w:t xml:space="preserve"> load basic drivers to prepare the system for the kernel to take over. </w:t>
      </w:r>
      <w:r>
        <w:t xml:space="preserve">If integrity checking is enabled and do not fail, the DLLs </w:t>
      </w:r>
      <w:proofErr w:type="gramStart"/>
      <w:r>
        <w:t>( Dynamic</w:t>
      </w:r>
      <w:proofErr w:type="gramEnd"/>
      <w:r>
        <w:t xml:space="preserve"> Link Libraries) imported by ntoskrnl.exe are loaded, digital signatures are verified and initialized.</w:t>
      </w:r>
    </w:p>
    <w:p w14:paraId="07841A27" w14:textId="77777777" w:rsidR="00945D22" w:rsidRDefault="00945D22" w:rsidP="00945D22">
      <w:pPr>
        <w:pStyle w:val="ListParagraph"/>
        <w:spacing w:line="240" w:lineRule="auto"/>
        <w:rPr>
          <w:iCs/>
        </w:rPr>
      </w:pPr>
    </w:p>
    <w:p w14:paraId="75AEFCD6" w14:textId="2875B759" w:rsidR="00945D22" w:rsidRPr="00945D22" w:rsidRDefault="00945D22" w:rsidP="00945D22">
      <w:pPr>
        <w:pStyle w:val="ListParagraph"/>
        <w:numPr>
          <w:ilvl w:val="0"/>
          <w:numId w:val="36"/>
        </w:numPr>
        <w:spacing w:line="240" w:lineRule="auto"/>
        <w:rPr>
          <w:iCs/>
        </w:rPr>
      </w:pPr>
      <w:r w:rsidRPr="00945D22">
        <w:rPr>
          <w:iCs/>
        </w:rPr>
        <w:t>The Windows 10 kernel (</w:t>
      </w:r>
      <w:r w:rsidRPr="00945D22">
        <w:rPr>
          <w:b/>
          <w:iCs/>
        </w:rPr>
        <w:t>ntoskrnl.exe</w:t>
      </w:r>
      <w:r w:rsidRPr="00945D22">
        <w:rPr>
          <w:iCs/>
        </w:rPr>
        <w:t>) will begin by reading the disk data and loading any additional drivers that are marked as BOOT_START into memory.</w:t>
      </w:r>
    </w:p>
    <w:p w14:paraId="3F8D40C0" w14:textId="77777777" w:rsidR="004753EE" w:rsidRDefault="004753EE" w:rsidP="004753EE">
      <w:pPr>
        <w:spacing w:line="240" w:lineRule="auto"/>
        <w:rPr>
          <w:iCs/>
        </w:rPr>
      </w:pPr>
    </w:p>
    <w:p w14:paraId="28F9E10B" w14:textId="77777777" w:rsidR="004753EE" w:rsidRPr="009241B6" w:rsidRDefault="004753EE" w:rsidP="00831EA0">
      <w:pPr>
        <w:spacing w:line="240" w:lineRule="auto"/>
        <w:ind w:firstLine="360"/>
        <w:rPr>
          <w:i/>
          <w:iCs/>
        </w:rPr>
      </w:pPr>
      <w:r w:rsidRPr="009241B6">
        <w:rPr>
          <w:i/>
          <w:iCs/>
        </w:rPr>
        <w:t>Note: if the system was hibernating, winresume.exe will be loaded instead of winload.exe.</w:t>
      </w:r>
    </w:p>
    <w:p w14:paraId="153B2709" w14:textId="77777777" w:rsidR="004753EE" w:rsidRDefault="004753EE" w:rsidP="00831EA0">
      <w:pPr>
        <w:spacing w:line="240" w:lineRule="auto"/>
        <w:ind w:left="360"/>
        <w:rPr>
          <w:iCs/>
        </w:rPr>
      </w:pPr>
      <w:r>
        <w:rPr>
          <w:iCs/>
        </w:rPr>
        <w:t xml:space="preserve">During the kernel initialization stage, the system is being prepared for running native applications. This involves initializing the executive subsystem and the hardware abstraction layer (HAL). </w:t>
      </w:r>
    </w:p>
    <w:p w14:paraId="1955350D" w14:textId="77777777" w:rsidR="004753EE" w:rsidRPr="00107ABE" w:rsidRDefault="004753EE" w:rsidP="004753EE">
      <w:pPr>
        <w:spacing w:line="240" w:lineRule="auto"/>
        <w:rPr>
          <w:iCs/>
          <w:sz w:val="36"/>
        </w:rPr>
      </w:pPr>
    </w:p>
    <w:p w14:paraId="74E0F0B6" w14:textId="5BC7E424" w:rsidR="004753EE" w:rsidRPr="00945D22" w:rsidRDefault="004753EE" w:rsidP="00945D22">
      <w:pPr>
        <w:pStyle w:val="ListParagraph"/>
        <w:numPr>
          <w:ilvl w:val="0"/>
          <w:numId w:val="36"/>
        </w:numPr>
        <w:spacing w:line="240" w:lineRule="auto"/>
        <w:rPr>
          <w:iCs/>
        </w:rPr>
      </w:pPr>
      <w:r w:rsidRPr="00945D22">
        <w:rPr>
          <w:iCs/>
        </w:rPr>
        <w:t xml:space="preserve">The </w:t>
      </w:r>
      <w:r w:rsidRPr="00831EA0">
        <w:rPr>
          <w:b/>
          <w:iCs/>
        </w:rPr>
        <w:t>kernel (ntoskrln.exe)</w:t>
      </w:r>
      <w:r w:rsidRPr="00945D22">
        <w:rPr>
          <w:iCs/>
        </w:rPr>
        <w:t xml:space="preserve"> passes control to the </w:t>
      </w:r>
      <w:r w:rsidRPr="00945D22">
        <w:rPr>
          <w:b/>
          <w:iCs/>
          <w:color w:val="FF0000"/>
        </w:rPr>
        <w:t>session manager (smss.exe)</w:t>
      </w:r>
      <w:r w:rsidRPr="00945D22">
        <w:rPr>
          <w:iCs/>
        </w:rPr>
        <w:t>. The initial instance (session 0) will initialize the registry, loads other drivers that were not marked BOOT_START and starts the Windows subsystem processes.</w:t>
      </w:r>
    </w:p>
    <w:p w14:paraId="747F70C6" w14:textId="77777777" w:rsidR="004753EE" w:rsidRDefault="004753EE" w:rsidP="004753EE">
      <w:pPr>
        <w:spacing w:line="240" w:lineRule="auto"/>
        <w:rPr>
          <w:iCs/>
        </w:rPr>
      </w:pPr>
    </w:p>
    <w:p w14:paraId="024555CD" w14:textId="169E3B4A" w:rsidR="00831EA0" w:rsidRPr="00831EA0" w:rsidRDefault="00831EA0" w:rsidP="00945D22">
      <w:pPr>
        <w:pStyle w:val="ListParagraph"/>
        <w:numPr>
          <w:ilvl w:val="0"/>
          <w:numId w:val="36"/>
        </w:numPr>
        <w:spacing w:line="240" w:lineRule="auto"/>
        <w:rPr>
          <w:b/>
          <w:iCs/>
        </w:rPr>
      </w:pPr>
      <w:r w:rsidRPr="00831EA0">
        <w:rPr>
          <w:b/>
          <w:iCs/>
        </w:rPr>
        <w:t>Smss.exe</w:t>
      </w:r>
      <w:r>
        <w:rPr>
          <w:b/>
          <w:iCs/>
        </w:rPr>
        <w:t xml:space="preserve"> </w:t>
      </w:r>
      <w:r w:rsidRPr="00831EA0">
        <w:rPr>
          <w:iCs/>
        </w:rPr>
        <w:t>is the first process created by the kernel</w:t>
      </w:r>
      <w:r>
        <w:rPr>
          <w:iCs/>
        </w:rPr>
        <w:t xml:space="preserve"> and</w:t>
      </w:r>
      <w:r w:rsidRPr="00831EA0">
        <w:rPr>
          <w:iCs/>
        </w:rPr>
        <w:t xml:space="preserve"> it performs many tasks such as initialize Win32k.sys</w:t>
      </w:r>
      <w:r>
        <w:rPr>
          <w:iCs/>
        </w:rPr>
        <w:t xml:space="preserve"> system driver and loads </w:t>
      </w:r>
      <w:r w:rsidRPr="00831EA0">
        <w:rPr>
          <w:b/>
          <w:iCs/>
          <w:color w:val="FF0000"/>
        </w:rPr>
        <w:t>Windows initialization process wininit.exe</w:t>
      </w:r>
    </w:p>
    <w:p w14:paraId="38F93D97" w14:textId="77777777" w:rsidR="00831EA0" w:rsidRPr="00831EA0" w:rsidRDefault="00831EA0" w:rsidP="00831EA0">
      <w:pPr>
        <w:pStyle w:val="ListParagraph"/>
        <w:rPr>
          <w:iCs/>
        </w:rPr>
      </w:pPr>
    </w:p>
    <w:p w14:paraId="38510735" w14:textId="54853018" w:rsidR="004753EE" w:rsidRPr="00945D22" w:rsidRDefault="00831EA0" w:rsidP="00945D22">
      <w:pPr>
        <w:pStyle w:val="ListParagraph"/>
        <w:numPr>
          <w:ilvl w:val="0"/>
          <w:numId w:val="36"/>
        </w:numPr>
        <w:spacing w:line="240" w:lineRule="auto"/>
        <w:rPr>
          <w:iCs/>
        </w:rPr>
      </w:pPr>
      <w:r w:rsidRPr="00831EA0">
        <w:rPr>
          <w:b/>
          <w:iCs/>
          <w:color w:val="000000" w:themeColor="text1"/>
        </w:rPr>
        <w:t>wininit.exe</w:t>
      </w:r>
      <w:r w:rsidR="004753EE" w:rsidRPr="00831EA0">
        <w:rPr>
          <w:iCs/>
          <w:color w:val="000000" w:themeColor="text1"/>
        </w:rPr>
        <w:t xml:space="preserve"> </w:t>
      </w:r>
      <w:r w:rsidR="004753EE" w:rsidRPr="00945D22">
        <w:rPr>
          <w:iCs/>
        </w:rPr>
        <w:t xml:space="preserve">starts the </w:t>
      </w:r>
      <w:r w:rsidR="004753EE" w:rsidRPr="00831EA0">
        <w:rPr>
          <w:b/>
          <w:iCs/>
          <w:color w:val="FF0000"/>
        </w:rPr>
        <w:t>Service Control Manager (SCM)</w:t>
      </w:r>
      <w:r w:rsidR="004753EE" w:rsidRPr="00945D22">
        <w:rPr>
          <w:iCs/>
        </w:rPr>
        <w:t xml:space="preserve">, the </w:t>
      </w:r>
      <w:r w:rsidR="004753EE" w:rsidRPr="00831EA0">
        <w:rPr>
          <w:b/>
          <w:iCs/>
          <w:color w:val="FF0000"/>
        </w:rPr>
        <w:t>Local Security Authority (LSASS)</w:t>
      </w:r>
      <w:r w:rsidR="004753EE" w:rsidRPr="00945D22">
        <w:rPr>
          <w:iCs/>
        </w:rPr>
        <w:t xml:space="preserve"> and the Local Session Manager (LSM). It also completes the initialization of the registry and performs user-mode initialization.</w:t>
      </w:r>
    </w:p>
    <w:p w14:paraId="178E4B4E" w14:textId="77777777" w:rsidR="004753EE" w:rsidRDefault="004753EE" w:rsidP="004753EE">
      <w:pPr>
        <w:spacing w:line="240" w:lineRule="auto"/>
        <w:rPr>
          <w:iCs/>
        </w:rPr>
      </w:pPr>
    </w:p>
    <w:p w14:paraId="48EBBB03" w14:textId="0D0E8974" w:rsidR="004753EE" w:rsidRPr="00945D22" w:rsidRDefault="004753EE" w:rsidP="00945D22">
      <w:pPr>
        <w:pStyle w:val="ListParagraph"/>
        <w:numPr>
          <w:ilvl w:val="0"/>
          <w:numId w:val="36"/>
        </w:numPr>
        <w:spacing w:line="240" w:lineRule="auto"/>
        <w:rPr>
          <w:iCs/>
        </w:rPr>
      </w:pPr>
      <w:r w:rsidRPr="00945D22">
        <w:rPr>
          <w:iCs/>
        </w:rPr>
        <w:t xml:space="preserve">All other session instances will create its own Client/Server Runtime Subsystem process (csrss.exe) to handle the Graphics Device Interface (GDI) shutdown, and login subsystem process </w:t>
      </w:r>
      <w:r w:rsidRPr="0054260E">
        <w:rPr>
          <w:b/>
          <w:iCs/>
          <w:color w:val="FF0000"/>
        </w:rPr>
        <w:t>(winlogon.exe)</w:t>
      </w:r>
      <w:r w:rsidRPr="0054260E">
        <w:rPr>
          <w:iCs/>
          <w:color w:val="FF0000"/>
        </w:rPr>
        <w:t xml:space="preserve"> </w:t>
      </w:r>
      <w:r w:rsidRPr="00945D22">
        <w:rPr>
          <w:iCs/>
        </w:rPr>
        <w:t>which coordinates logon and user security.</w:t>
      </w:r>
    </w:p>
    <w:p w14:paraId="16724D77" w14:textId="77777777" w:rsidR="004753EE" w:rsidRDefault="004753EE" w:rsidP="004753EE">
      <w:pPr>
        <w:spacing w:line="240" w:lineRule="auto"/>
        <w:rPr>
          <w:iCs/>
        </w:rPr>
      </w:pPr>
    </w:p>
    <w:p w14:paraId="3A128CDF" w14:textId="25B71E43" w:rsidR="004753EE" w:rsidRPr="00945D22" w:rsidRDefault="004753EE" w:rsidP="00945D22">
      <w:pPr>
        <w:pStyle w:val="ListParagraph"/>
        <w:numPr>
          <w:ilvl w:val="0"/>
          <w:numId w:val="36"/>
        </w:numPr>
        <w:spacing w:line="240" w:lineRule="auto"/>
        <w:rPr>
          <w:iCs/>
        </w:rPr>
      </w:pPr>
      <w:r w:rsidRPr="00945D22">
        <w:rPr>
          <w:iCs/>
        </w:rPr>
        <w:t xml:space="preserve">During the </w:t>
      </w:r>
      <w:proofErr w:type="spellStart"/>
      <w:r w:rsidRPr="00945D22">
        <w:rPr>
          <w:b/>
          <w:iCs/>
          <w:color w:val="FF0000"/>
        </w:rPr>
        <w:t>winlogon</w:t>
      </w:r>
      <w:proofErr w:type="spellEnd"/>
      <w:r w:rsidRPr="00945D22">
        <w:rPr>
          <w:iCs/>
        </w:rPr>
        <w:t xml:space="preserve"> initialization stage, </w:t>
      </w:r>
      <w:r w:rsidRPr="0054260E">
        <w:rPr>
          <w:b/>
          <w:iCs/>
          <w:color w:val="FF0000"/>
        </w:rPr>
        <w:t>service.exe</w:t>
      </w:r>
      <w:r w:rsidRPr="0054260E">
        <w:rPr>
          <w:iCs/>
          <w:color w:val="FF0000"/>
        </w:rPr>
        <w:t xml:space="preserve"> </w:t>
      </w:r>
      <w:r w:rsidRPr="00945D22">
        <w:rPr>
          <w:iCs/>
        </w:rPr>
        <w:t xml:space="preserve">will load and initialize auto-start drivers and services. The login screen (logonui.exe) will prompt the user for login credentials and if authentication is validated, control will pass to the Windows Program Manager commonly known as the </w:t>
      </w:r>
      <w:r w:rsidRPr="00945D22">
        <w:rPr>
          <w:b/>
          <w:iCs/>
          <w:color w:val="FF0000"/>
        </w:rPr>
        <w:t>Windows Explorer (explorer.exe).</w:t>
      </w:r>
      <w:r w:rsidRPr="00945D22">
        <w:rPr>
          <w:iCs/>
          <w:color w:val="FF0000"/>
        </w:rPr>
        <w:t xml:space="preserve"> </w:t>
      </w:r>
    </w:p>
    <w:p w14:paraId="74B31B27" w14:textId="77777777" w:rsidR="004753EE" w:rsidRDefault="004753EE" w:rsidP="004753EE">
      <w:pPr>
        <w:spacing w:line="240" w:lineRule="auto"/>
        <w:rPr>
          <w:iCs/>
        </w:rPr>
      </w:pPr>
    </w:p>
    <w:p w14:paraId="1625A6B3" w14:textId="6D3DD43D" w:rsidR="004753EE" w:rsidRDefault="004753EE" w:rsidP="00945D22">
      <w:pPr>
        <w:pStyle w:val="ListParagraph"/>
        <w:numPr>
          <w:ilvl w:val="0"/>
          <w:numId w:val="36"/>
        </w:numPr>
        <w:spacing w:line="240" w:lineRule="auto"/>
        <w:rPr>
          <w:iCs/>
        </w:rPr>
      </w:pPr>
      <w:r w:rsidRPr="00945D22">
        <w:rPr>
          <w:iCs/>
        </w:rPr>
        <w:t xml:space="preserve">Windows Explorer will create the </w:t>
      </w:r>
      <w:r w:rsidRPr="00945D22">
        <w:rPr>
          <w:b/>
          <w:iCs/>
          <w:color w:val="FF0000"/>
        </w:rPr>
        <w:t>Desktop Window Manager (dwm.exe)</w:t>
      </w:r>
      <w:r w:rsidRPr="00945D22">
        <w:rPr>
          <w:iCs/>
          <w:color w:val="FF0000"/>
        </w:rPr>
        <w:t xml:space="preserve"> </w:t>
      </w:r>
      <w:r w:rsidRPr="00945D22">
        <w:rPr>
          <w:iCs/>
        </w:rPr>
        <w:t xml:space="preserve">which initializes the desktop and displays it. Now the system is ready for user </w:t>
      </w:r>
      <w:proofErr w:type="gramStart"/>
      <w:r w:rsidRPr="00945D22">
        <w:rPr>
          <w:iCs/>
        </w:rPr>
        <w:t>input!.</w:t>
      </w:r>
      <w:proofErr w:type="gramEnd"/>
      <w:r w:rsidRPr="00945D22">
        <w:rPr>
          <w:iCs/>
        </w:rPr>
        <w:t xml:space="preserve"> </w:t>
      </w:r>
    </w:p>
    <w:p w14:paraId="4350FBBA" w14:textId="77777777" w:rsidR="00945D22" w:rsidRPr="00945D22" w:rsidRDefault="00945D22" w:rsidP="00945D22">
      <w:pPr>
        <w:pStyle w:val="ListParagraph"/>
        <w:rPr>
          <w:iCs/>
        </w:rPr>
      </w:pPr>
    </w:p>
    <w:p w14:paraId="4B822C43" w14:textId="77777777" w:rsidR="0054260E" w:rsidRDefault="0054260E" w:rsidP="0054260E">
      <w:pPr>
        <w:rPr>
          <w:iCs/>
        </w:rPr>
      </w:pPr>
      <w:r>
        <w:rPr>
          <w:iCs/>
        </w:rPr>
        <w:lastRenderedPageBreak/>
        <w:t xml:space="preserve">Windows 10 uses the </w:t>
      </w:r>
      <w:r w:rsidRPr="004B20EF">
        <w:rPr>
          <w:b/>
          <w:iCs/>
          <w:color w:val="FF0000"/>
        </w:rPr>
        <w:t>Secure Boot</w:t>
      </w:r>
      <w:r w:rsidRPr="004B20EF">
        <w:rPr>
          <w:iCs/>
          <w:color w:val="FF0000"/>
        </w:rPr>
        <w:t xml:space="preserve"> </w:t>
      </w:r>
      <w:r>
        <w:rPr>
          <w:iCs/>
        </w:rPr>
        <w:t>on Unified Extensible Firmware Interface (UEFI) environments (if it’s enabled) to verify the bootloader’s digital signature before it loads the Windows Boot Manager to prevent rootkits from interfering with the boot process.</w:t>
      </w:r>
    </w:p>
    <w:p w14:paraId="5BE8D6F6" w14:textId="77777777" w:rsidR="0054260E" w:rsidRDefault="0054260E" w:rsidP="0054260E">
      <w:pPr>
        <w:rPr>
          <w:iCs/>
        </w:rPr>
      </w:pPr>
    </w:p>
    <w:p w14:paraId="691D038E" w14:textId="1BCDDCAA" w:rsidR="0054260E" w:rsidRDefault="0054260E" w:rsidP="0054260E">
      <w:pPr>
        <w:rPr>
          <w:iCs/>
        </w:rPr>
      </w:pPr>
      <w:r>
        <w:rPr>
          <w:iCs/>
        </w:rPr>
        <w:t xml:space="preserve">The boot manager is responsible for setting up the boot environment, executing any pre-boot applications such as the memory test program (memtest.exe) and loading the kernel in any of the various modes provided in the following diagram: </w:t>
      </w:r>
    </w:p>
    <w:p w14:paraId="191E5BDE" w14:textId="77777777" w:rsidR="0054260E" w:rsidRDefault="0054260E" w:rsidP="0054260E">
      <w:pPr>
        <w:rPr>
          <w:iCs/>
        </w:rPr>
      </w:pPr>
      <w:r>
        <w:rPr>
          <w:noProof/>
          <w:lang w:val="en-CA" w:eastAsia="en-CA"/>
        </w:rPr>
        <w:drawing>
          <wp:inline distT="0" distB="0" distL="0" distR="0" wp14:anchorId="25B0ADA4" wp14:editId="49B7ABC7">
            <wp:extent cx="5829300" cy="6108823"/>
            <wp:effectExtent l="0" t="0" r="0" b="0"/>
            <wp:docPr id="7" name="Picture 7" descr="https://i-msdn.sec.s-msft.com/en-us/windows/hardware/drivers/bringup/images/oem-boot-flow-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sdn.sec.s-msft.com/en-us/windows/hardware/drivers/bringup/images/oem-boot-flow-detai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0794" cy="6120868"/>
                    </a:xfrm>
                    <a:prstGeom prst="rect">
                      <a:avLst/>
                    </a:prstGeom>
                    <a:noFill/>
                    <a:ln>
                      <a:noFill/>
                    </a:ln>
                  </pic:spPr>
                </pic:pic>
              </a:graphicData>
            </a:graphic>
          </wp:inline>
        </w:drawing>
      </w:r>
    </w:p>
    <w:p w14:paraId="2645BD1F" w14:textId="77777777" w:rsidR="0054260E" w:rsidRPr="00364B5E" w:rsidRDefault="0054260E" w:rsidP="0054260E">
      <w:pPr>
        <w:rPr>
          <w:iCs/>
          <w:sz w:val="18"/>
        </w:rPr>
      </w:pPr>
      <w:r w:rsidRPr="00364B5E">
        <w:rPr>
          <w:iCs/>
          <w:sz w:val="18"/>
        </w:rPr>
        <w:t xml:space="preserve">Source: </w:t>
      </w:r>
      <w:hyperlink r:id="rId20" w:history="1">
        <w:r w:rsidRPr="00364B5E">
          <w:rPr>
            <w:rStyle w:val="Hyperlink"/>
            <w:iCs/>
            <w:sz w:val="18"/>
          </w:rPr>
          <w:t>https://i-msdn.sec.s-msft.com/en-us/windows/hardware/drivers/bringup/images/oem-boot-flow-detail.png</w:t>
        </w:r>
      </w:hyperlink>
    </w:p>
    <w:p w14:paraId="3CB72219" w14:textId="77777777" w:rsidR="0054260E" w:rsidRDefault="0054260E" w:rsidP="0054260E">
      <w:pPr>
        <w:rPr>
          <w:iCs/>
        </w:rPr>
      </w:pPr>
    </w:p>
    <w:p w14:paraId="066DC89C" w14:textId="69BCF70B" w:rsidR="0050563F" w:rsidRDefault="0050563F" w:rsidP="0050563F">
      <w:pPr>
        <w:numPr>
          <w:ilvl w:val="0"/>
          <w:numId w:val="29"/>
        </w:numPr>
        <w:spacing w:line="240" w:lineRule="auto"/>
        <w:rPr>
          <w:sz w:val="28"/>
          <w:szCs w:val="28"/>
        </w:rPr>
      </w:pPr>
      <w:r w:rsidRPr="0050563F">
        <w:lastRenderedPageBreak/>
        <w:t xml:space="preserve">Use the search tool to find the absolute path of </w:t>
      </w:r>
      <w:r>
        <w:t xml:space="preserve">windows kernel executable </w:t>
      </w:r>
      <w:r w:rsidRPr="0050563F">
        <w:rPr>
          <w:b/>
        </w:rPr>
        <w:t>ntoskrnl.exe</w:t>
      </w:r>
      <w:r w:rsidRPr="0050563F">
        <w:t xml:space="preserve"> file and write down the purpose of this file, file path and file size</w:t>
      </w:r>
      <w:r>
        <w:rPr>
          <w:sz w:val="28"/>
          <w:szCs w:val="28"/>
        </w:rPr>
        <w:t>.</w:t>
      </w:r>
    </w:p>
    <w:p w14:paraId="115E44BB" w14:textId="77777777" w:rsidR="0050563F" w:rsidRDefault="0050563F" w:rsidP="0050563F">
      <w:pPr>
        <w:spacing w:line="240" w:lineRule="auto"/>
        <w:ind w:left="785"/>
        <w:rPr>
          <w:sz w:val="28"/>
          <w:szCs w:val="28"/>
        </w:rPr>
      </w:pPr>
    </w:p>
    <w:p w14:paraId="687F6457" w14:textId="4DC2B7FE" w:rsidR="0050563F" w:rsidRDefault="001707F2" w:rsidP="001707F2">
      <w:pPr>
        <w:spacing w:line="240" w:lineRule="auto"/>
        <w:ind w:left="1440"/>
        <w:rPr>
          <w:rStyle w:val="hgkelc"/>
        </w:rPr>
      </w:pPr>
      <w:r w:rsidRPr="001707F2">
        <w:t>Purpose</w:t>
      </w:r>
      <w:r>
        <w:t xml:space="preserve">: </w:t>
      </w:r>
      <w:r>
        <w:rPr>
          <w:rStyle w:val="hgkelc"/>
        </w:rPr>
        <w:t>provides the kernel and executive layers of the Microsoft Windows NT kernel space</w:t>
      </w:r>
    </w:p>
    <w:p w14:paraId="42197752" w14:textId="2FB2AFB8" w:rsidR="001707F2" w:rsidRDefault="001707F2" w:rsidP="001707F2">
      <w:pPr>
        <w:spacing w:line="240" w:lineRule="auto"/>
        <w:ind w:left="1440"/>
        <w:rPr>
          <w:rStyle w:val="hgkelc"/>
        </w:rPr>
      </w:pPr>
      <w:r>
        <w:rPr>
          <w:rStyle w:val="hgkelc"/>
        </w:rPr>
        <w:t xml:space="preserve">File Path: </w:t>
      </w:r>
      <w:r w:rsidRPr="001707F2">
        <w:rPr>
          <w:rStyle w:val="hgkelc"/>
        </w:rPr>
        <w:t>C:\Windows\System32</w:t>
      </w:r>
    </w:p>
    <w:p w14:paraId="750BED66" w14:textId="68763213" w:rsidR="001707F2" w:rsidRPr="001707F2" w:rsidRDefault="001707F2" w:rsidP="001707F2">
      <w:pPr>
        <w:spacing w:line="240" w:lineRule="auto"/>
        <w:ind w:left="1440"/>
      </w:pPr>
      <w:r>
        <w:rPr>
          <w:rStyle w:val="hgkelc"/>
        </w:rPr>
        <w:t>File Size: 10595 KB</w:t>
      </w:r>
    </w:p>
    <w:p w14:paraId="544A589D" w14:textId="77777777" w:rsidR="0054260E" w:rsidRPr="0054260E" w:rsidRDefault="0054260E" w:rsidP="0050563F">
      <w:pPr>
        <w:pStyle w:val="ListParagraph"/>
        <w:spacing w:line="240" w:lineRule="auto"/>
        <w:ind w:left="785"/>
        <w:rPr>
          <w:sz w:val="28"/>
          <w:szCs w:val="28"/>
        </w:rPr>
      </w:pPr>
    </w:p>
    <w:p w14:paraId="29BA3A58" w14:textId="29FF314D" w:rsidR="004753EE" w:rsidRDefault="004753EE" w:rsidP="004623D0">
      <w:pPr>
        <w:pStyle w:val="ListParagraph"/>
        <w:numPr>
          <w:ilvl w:val="0"/>
          <w:numId w:val="29"/>
        </w:numPr>
        <w:spacing w:line="240" w:lineRule="auto"/>
      </w:pPr>
      <w:r>
        <w:t>Use</w:t>
      </w:r>
      <w:r w:rsidRPr="006F11D1">
        <w:t xml:space="preserve"> notes and </w:t>
      </w:r>
      <w:r>
        <w:t>handout provided in class to i</w:t>
      </w:r>
      <w:r w:rsidRPr="006F11D1">
        <w:t>dentify the processes that participate in Windows boot process. For this exercise you can use either the host machine or the virtual machine</w:t>
      </w:r>
      <w:r w:rsidRPr="0054260E">
        <w:rPr>
          <w:sz w:val="28"/>
          <w:szCs w:val="28"/>
        </w:rPr>
        <w:t xml:space="preserve">. </w:t>
      </w:r>
      <w:r>
        <w:t>Open Task Manager and go to the Details tab to complete the following table:</w:t>
      </w:r>
    </w:p>
    <w:p w14:paraId="685D0088" w14:textId="77777777" w:rsidR="004753EE" w:rsidRDefault="004753EE" w:rsidP="004753EE">
      <w:pPr>
        <w:spacing w:line="240" w:lineRule="auto"/>
      </w:pPr>
    </w:p>
    <w:tbl>
      <w:tblPr>
        <w:tblStyle w:val="TableGrid"/>
        <w:tblW w:w="0" w:type="auto"/>
        <w:tblLook w:val="04A0" w:firstRow="1" w:lastRow="0" w:firstColumn="1" w:lastColumn="0" w:noHBand="0" w:noVBand="1"/>
      </w:tblPr>
      <w:tblGrid>
        <w:gridCol w:w="1842"/>
        <w:gridCol w:w="1825"/>
        <w:gridCol w:w="5683"/>
      </w:tblGrid>
      <w:tr w:rsidR="004753EE" w14:paraId="27361162" w14:textId="77777777" w:rsidTr="005926BF">
        <w:tc>
          <w:tcPr>
            <w:tcW w:w="1855" w:type="dxa"/>
          </w:tcPr>
          <w:p w14:paraId="52EA54F2" w14:textId="77777777" w:rsidR="004753EE" w:rsidRPr="00E07269" w:rsidRDefault="004753EE" w:rsidP="005926BF">
            <w:pPr>
              <w:spacing w:line="240" w:lineRule="auto"/>
              <w:jc w:val="center"/>
              <w:rPr>
                <w:b/>
              </w:rPr>
            </w:pPr>
            <w:r w:rsidRPr="00E07269">
              <w:rPr>
                <w:b/>
              </w:rPr>
              <w:t>Process Name</w:t>
            </w:r>
          </w:p>
        </w:tc>
        <w:tc>
          <w:tcPr>
            <w:tcW w:w="1853" w:type="dxa"/>
          </w:tcPr>
          <w:p w14:paraId="02C9A534" w14:textId="77777777" w:rsidR="004753EE" w:rsidRPr="00E07269" w:rsidRDefault="004753EE" w:rsidP="005926BF">
            <w:pPr>
              <w:spacing w:line="240" w:lineRule="auto"/>
              <w:jc w:val="center"/>
              <w:rPr>
                <w:b/>
              </w:rPr>
            </w:pPr>
            <w:r w:rsidRPr="00E07269">
              <w:rPr>
                <w:b/>
              </w:rPr>
              <w:t>User Name</w:t>
            </w:r>
          </w:p>
        </w:tc>
        <w:tc>
          <w:tcPr>
            <w:tcW w:w="5850" w:type="dxa"/>
          </w:tcPr>
          <w:p w14:paraId="0CD374D7" w14:textId="77777777" w:rsidR="004753EE" w:rsidRPr="00E07269" w:rsidRDefault="004753EE" w:rsidP="005926BF">
            <w:pPr>
              <w:spacing w:line="240" w:lineRule="auto"/>
              <w:jc w:val="center"/>
              <w:rPr>
                <w:b/>
              </w:rPr>
            </w:pPr>
            <w:r w:rsidRPr="00E07269">
              <w:rPr>
                <w:b/>
              </w:rPr>
              <w:t>Description</w:t>
            </w:r>
          </w:p>
        </w:tc>
      </w:tr>
      <w:tr w:rsidR="004753EE" w14:paraId="73BB2C38" w14:textId="77777777" w:rsidTr="005926BF">
        <w:tc>
          <w:tcPr>
            <w:tcW w:w="1855" w:type="dxa"/>
          </w:tcPr>
          <w:p w14:paraId="6045ACB0" w14:textId="77777777" w:rsidR="004753EE" w:rsidRDefault="004753EE" w:rsidP="005926BF">
            <w:pPr>
              <w:spacing w:line="240" w:lineRule="auto"/>
            </w:pPr>
          </w:p>
          <w:p w14:paraId="6BFED38F" w14:textId="77777777" w:rsidR="004753EE" w:rsidRDefault="004753EE" w:rsidP="005926BF">
            <w:pPr>
              <w:spacing w:line="240" w:lineRule="auto"/>
            </w:pPr>
            <w:r>
              <w:t>smss.exe</w:t>
            </w:r>
          </w:p>
          <w:p w14:paraId="2A070199" w14:textId="77777777" w:rsidR="004753EE" w:rsidRDefault="004753EE" w:rsidP="005926BF">
            <w:pPr>
              <w:spacing w:line="240" w:lineRule="auto"/>
            </w:pPr>
          </w:p>
        </w:tc>
        <w:tc>
          <w:tcPr>
            <w:tcW w:w="1853" w:type="dxa"/>
          </w:tcPr>
          <w:p w14:paraId="69D50CBE" w14:textId="7449B4EE" w:rsidR="004753EE" w:rsidRDefault="003A57D8" w:rsidP="005926BF">
            <w:pPr>
              <w:spacing w:line="240" w:lineRule="auto"/>
            </w:pPr>
            <w:r>
              <w:t>SYSTEM</w:t>
            </w:r>
          </w:p>
        </w:tc>
        <w:tc>
          <w:tcPr>
            <w:tcW w:w="5850" w:type="dxa"/>
          </w:tcPr>
          <w:p w14:paraId="2D56BDC6" w14:textId="27101AE6" w:rsidR="004753EE" w:rsidRDefault="003A57D8" w:rsidP="005926BF">
            <w:pPr>
              <w:spacing w:line="240" w:lineRule="auto"/>
            </w:pPr>
            <w:r>
              <w:t xml:space="preserve">It initializes the system driver and other such processes </w:t>
            </w:r>
          </w:p>
        </w:tc>
      </w:tr>
      <w:tr w:rsidR="004753EE" w14:paraId="7044DE53" w14:textId="77777777" w:rsidTr="005926BF">
        <w:tc>
          <w:tcPr>
            <w:tcW w:w="1855" w:type="dxa"/>
          </w:tcPr>
          <w:p w14:paraId="6E9C51A2" w14:textId="77777777" w:rsidR="004753EE" w:rsidRDefault="004753EE" w:rsidP="005926BF">
            <w:pPr>
              <w:spacing w:line="240" w:lineRule="auto"/>
            </w:pPr>
          </w:p>
          <w:p w14:paraId="7DF4A643" w14:textId="77777777" w:rsidR="004753EE" w:rsidRDefault="004753EE" w:rsidP="005926BF">
            <w:pPr>
              <w:spacing w:line="240" w:lineRule="auto"/>
            </w:pPr>
            <w:r>
              <w:t>wininit.exe</w:t>
            </w:r>
          </w:p>
          <w:p w14:paraId="2D9B66A1" w14:textId="77777777" w:rsidR="004753EE" w:rsidRDefault="004753EE" w:rsidP="005926BF">
            <w:pPr>
              <w:spacing w:line="240" w:lineRule="auto"/>
            </w:pPr>
          </w:p>
        </w:tc>
        <w:tc>
          <w:tcPr>
            <w:tcW w:w="1853" w:type="dxa"/>
          </w:tcPr>
          <w:p w14:paraId="3DBD05EE" w14:textId="6919C263" w:rsidR="004753EE" w:rsidRDefault="003A57D8" w:rsidP="005926BF">
            <w:pPr>
              <w:spacing w:line="240" w:lineRule="auto"/>
            </w:pPr>
            <w:r>
              <w:t>SYSTEM</w:t>
            </w:r>
          </w:p>
        </w:tc>
        <w:tc>
          <w:tcPr>
            <w:tcW w:w="5850" w:type="dxa"/>
          </w:tcPr>
          <w:p w14:paraId="17995454" w14:textId="365DB5A5" w:rsidR="004753EE" w:rsidRDefault="003A57D8" w:rsidP="005926BF">
            <w:pPr>
              <w:spacing w:line="240" w:lineRule="auto"/>
            </w:pPr>
            <w:r>
              <w:t>Initializes the initial windows services and the windows registry and user initialization</w:t>
            </w:r>
          </w:p>
        </w:tc>
      </w:tr>
      <w:tr w:rsidR="004753EE" w14:paraId="468B27B9" w14:textId="77777777" w:rsidTr="005926BF">
        <w:tc>
          <w:tcPr>
            <w:tcW w:w="1855" w:type="dxa"/>
          </w:tcPr>
          <w:p w14:paraId="1D11FEC1" w14:textId="77777777" w:rsidR="004753EE" w:rsidRDefault="004753EE" w:rsidP="005926BF">
            <w:pPr>
              <w:spacing w:line="240" w:lineRule="auto"/>
            </w:pPr>
          </w:p>
          <w:p w14:paraId="5666FB78" w14:textId="77777777" w:rsidR="004753EE" w:rsidRDefault="004753EE" w:rsidP="005926BF">
            <w:pPr>
              <w:spacing w:line="240" w:lineRule="auto"/>
            </w:pPr>
            <w:r>
              <w:t>csrss.exe</w:t>
            </w:r>
          </w:p>
          <w:p w14:paraId="47C9FDC4" w14:textId="77777777" w:rsidR="004753EE" w:rsidRDefault="004753EE" w:rsidP="005926BF">
            <w:pPr>
              <w:spacing w:line="240" w:lineRule="auto"/>
            </w:pPr>
          </w:p>
        </w:tc>
        <w:tc>
          <w:tcPr>
            <w:tcW w:w="1853" w:type="dxa"/>
          </w:tcPr>
          <w:p w14:paraId="2B191382" w14:textId="70C793B5" w:rsidR="004753EE" w:rsidRDefault="003A57D8" w:rsidP="005926BF">
            <w:pPr>
              <w:spacing w:line="240" w:lineRule="auto"/>
            </w:pPr>
            <w:r>
              <w:t>SYSTEM</w:t>
            </w:r>
          </w:p>
        </w:tc>
        <w:tc>
          <w:tcPr>
            <w:tcW w:w="5850" w:type="dxa"/>
          </w:tcPr>
          <w:p w14:paraId="7C0E2AC1" w14:textId="572FBAAD" w:rsidR="004753EE" w:rsidRDefault="007432BD" w:rsidP="005926BF">
            <w:pPr>
              <w:spacing w:line="240" w:lineRule="auto"/>
            </w:pPr>
            <w:r>
              <w:t xml:space="preserve">Each session instance creates a csrss.exe to handle each graphical interface and login subsystem process </w:t>
            </w:r>
          </w:p>
        </w:tc>
      </w:tr>
      <w:tr w:rsidR="004753EE" w14:paraId="3A65938C" w14:textId="77777777" w:rsidTr="00BF29E3">
        <w:trPr>
          <w:trHeight w:val="462"/>
        </w:trPr>
        <w:tc>
          <w:tcPr>
            <w:tcW w:w="1855" w:type="dxa"/>
          </w:tcPr>
          <w:p w14:paraId="637FB68D" w14:textId="77777777" w:rsidR="004753EE" w:rsidRDefault="004753EE" w:rsidP="005926BF">
            <w:pPr>
              <w:spacing w:line="240" w:lineRule="auto"/>
            </w:pPr>
          </w:p>
          <w:p w14:paraId="358B30F7" w14:textId="77777777" w:rsidR="004753EE" w:rsidRDefault="004753EE" w:rsidP="005926BF">
            <w:pPr>
              <w:spacing w:line="240" w:lineRule="auto"/>
            </w:pPr>
            <w:r>
              <w:t>winlogon.exe</w:t>
            </w:r>
          </w:p>
          <w:p w14:paraId="37E2433B" w14:textId="77777777" w:rsidR="004753EE" w:rsidRDefault="004753EE" w:rsidP="005926BF">
            <w:pPr>
              <w:spacing w:line="240" w:lineRule="auto"/>
            </w:pPr>
          </w:p>
        </w:tc>
        <w:tc>
          <w:tcPr>
            <w:tcW w:w="1853" w:type="dxa"/>
          </w:tcPr>
          <w:p w14:paraId="7E39FD8E" w14:textId="05BB4FCA" w:rsidR="004753EE" w:rsidRDefault="007432BD" w:rsidP="005926BF">
            <w:pPr>
              <w:spacing w:line="240" w:lineRule="auto"/>
            </w:pPr>
            <w:r>
              <w:t>SYSTEM</w:t>
            </w:r>
          </w:p>
        </w:tc>
        <w:tc>
          <w:tcPr>
            <w:tcW w:w="5850" w:type="dxa"/>
          </w:tcPr>
          <w:p w14:paraId="11C12999" w14:textId="497DFE5E" w:rsidR="004753EE" w:rsidRDefault="007432BD" w:rsidP="005926BF">
            <w:pPr>
              <w:spacing w:line="240" w:lineRule="auto"/>
            </w:pPr>
            <w:r>
              <w:t>It handles the logon process for the user, IE the logon page to sign into the machine</w:t>
            </w:r>
          </w:p>
        </w:tc>
      </w:tr>
      <w:tr w:rsidR="004753EE" w14:paraId="010B6B85" w14:textId="77777777" w:rsidTr="005926BF">
        <w:tc>
          <w:tcPr>
            <w:tcW w:w="1855" w:type="dxa"/>
          </w:tcPr>
          <w:p w14:paraId="65DA27D7" w14:textId="77777777" w:rsidR="004753EE" w:rsidRDefault="004753EE" w:rsidP="005926BF">
            <w:pPr>
              <w:spacing w:line="240" w:lineRule="auto"/>
            </w:pPr>
          </w:p>
          <w:p w14:paraId="7D3755F8" w14:textId="77777777" w:rsidR="004753EE" w:rsidRDefault="004753EE" w:rsidP="005926BF">
            <w:pPr>
              <w:spacing w:line="240" w:lineRule="auto"/>
            </w:pPr>
            <w:r>
              <w:t>explorer.exe</w:t>
            </w:r>
          </w:p>
          <w:p w14:paraId="4EE9F664" w14:textId="77777777" w:rsidR="004753EE" w:rsidRDefault="004753EE" w:rsidP="005926BF">
            <w:pPr>
              <w:spacing w:line="240" w:lineRule="auto"/>
            </w:pPr>
          </w:p>
        </w:tc>
        <w:tc>
          <w:tcPr>
            <w:tcW w:w="1853" w:type="dxa"/>
          </w:tcPr>
          <w:p w14:paraId="009E385E" w14:textId="3519F2CB" w:rsidR="004753EE" w:rsidRDefault="007432BD" w:rsidP="005926BF">
            <w:pPr>
              <w:spacing w:line="240" w:lineRule="auto"/>
            </w:pPr>
            <w:proofErr w:type="spellStart"/>
            <w:r>
              <w:t>colet</w:t>
            </w:r>
            <w:proofErr w:type="spellEnd"/>
          </w:p>
        </w:tc>
        <w:tc>
          <w:tcPr>
            <w:tcW w:w="5850" w:type="dxa"/>
          </w:tcPr>
          <w:p w14:paraId="50E5200D" w14:textId="660D8BC3" w:rsidR="004753EE" w:rsidRDefault="007432BD" w:rsidP="005926BF">
            <w:pPr>
              <w:spacing w:line="240" w:lineRule="auto"/>
            </w:pPr>
            <w:r>
              <w:t xml:space="preserve">It creates the </w:t>
            </w:r>
            <w:r w:rsidRPr="007432BD">
              <w:t>Desktop Window Manager (dwm.exe)</w:t>
            </w:r>
            <w:r>
              <w:t xml:space="preserve"> process and allows the user to access files in the machine</w:t>
            </w:r>
          </w:p>
        </w:tc>
      </w:tr>
      <w:tr w:rsidR="004753EE" w14:paraId="305668E7" w14:textId="77777777" w:rsidTr="005926BF">
        <w:tc>
          <w:tcPr>
            <w:tcW w:w="1855" w:type="dxa"/>
          </w:tcPr>
          <w:p w14:paraId="2E286F43" w14:textId="77777777" w:rsidR="004753EE" w:rsidRDefault="004753EE" w:rsidP="005926BF">
            <w:pPr>
              <w:spacing w:line="240" w:lineRule="auto"/>
            </w:pPr>
          </w:p>
          <w:p w14:paraId="60411BAE" w14:textId="77777777" w:rsidR="004753EE" w:rsidRDefault="004753EE" w:rsidP="005926BF">
            <w:pPr>
              <w:spacing w:line="240" w:lineRule="auto"/>
            </w:pPr>
            <w:r>
              <w:t>dwm.exe</w:t>
            </w:r>
          </w:p>
          <w:p w14:paraId="3CCFCC59" w14:textId="77777777" w:rsidR="004753EE" w:rsidRDefault="004753EE" w:rsidP="005926BF">
            <w:pPr>
              <w:spacing w:line="240" w:lineRule="auto"/>
            </w:pPr>
          </w:p>
        </w:tc>
        <w:tc>
          <w:tcPr>
            <w:tcW w:w="1853" w:type="dxa"/>
          </w:tcPr>
          <w:p w14:paraId="0ADF444F" w14:textId="188328CF" w:rsidR="004753EE" w:rsidRDefault="007432BD" w:rsidP="005926BF">
            <w:pPr>
              <w:spacing w:line="240" w:lineRule="auto"/>
            </w:pPr>
            <w:r>
              <w:t>DWM-1</w:t>
            </w:r>
          </w:p>
        </w:tc>
        <w:tc>
          <w:tcPr>
            <w:tcW w:w="5850" w:type="dxa"/>
          </w:tcPr>
          <w:p w14:paraId="324C333D" w14:textId="3092A2EC" w:rsidR="004753EE" w:rsidRDefault="007432BD" w:rsidP="005926BF">
            <w:pPr>
              <w:spacing w:line="240" w:lineRule="auto"/>
            </w:pPr>
            <w:r>
              <w:rPr>
                <w:iCs/>
              </w:rPr>
              <w:t xml:space="preserve">It </w:t>
            </w:r>
            <w:r w:rsidRPr="00945D22">
              <w:rPr>
                <w:iCs/>
              </w:rPr>
              <w:t>initializes the desktop and displays it</w:t>
            </w:r>
          </w:p>
        </w:tc>
      </w:tr>
    </w:tbl>
    <w:p w14:paraId="7E03332A" w14:textId="77777777" w:rsidR="004753EE" w:rsidRDefault="004753EE" w:rsidP="004753EE">
      <w:pPr>
        <w:spacing w:line="240" w:lineRule="auto"/>
      </w:pPr>
    </w:p>
    <w:p w14:paraId="698F76E1" w14:textId="77777777" w:rsidR="004753EE" w:rsidRDefault="004753EE" w:rsidP="004753EE">
      <w:pPr>
        <w:tabs>
          <w:tab w:val="left" w:pos="1725"/>
        </w:tabs>
        <w:rPr>
          <w:iCs/>
        </w:rPr>
      </w:pPr>
      <w:r>
        <w:rPr>
          <w:iCs/>
        </w:rPr>
        <w:tab/>
      </w:r>
    </w:p>
    <w:p w14:paraId="3FD07A11" w14:textId="1230579A" w:rsidR="004753EE" w:rsidRPr="00297E04" w:rsidRDefault="00BF29E3" w:rsidP="0050563F">
      <w:pPr>
        <w:pStyle w:val="ListParagraph"/>
        <w:numPr>
          <w:ilvl w:val="0"/>
          <w:numId w:val="29"/>
        </w:numPr>
        <w:spacing w:line="240" w:lineRule="auto"/>
      </w:pPr>
      <w:r>
        <w:t>Use system information utility and answer the fol</w:t>
      </w:r>
      <w:r w:rsidR="004753EE" w:rsidRPr="00297E04">
        <w:t xml:space="preserve">lowing </w:t>
      </w:r>
      <w:r w:rsidR="0050563F">
        <w:t xml:space="preserve">question: </w:t>
      </w:r>
    </w:p>
    <w:p w14:paraId="3BE7C055" w14:textId="77777777" w:rsidR="004753EE" w:rsidRPr="00297E04" w:rsidRDefault="004753EE" w:rsidP="004753EE">
      <w:pPr>
        <w:ind w:left="720"/>
      </w:pPr>
    </w:p>
    <w:p w14:paraId="44CA54C5" w14:textId="67AF94DE" w:rsidR="004753EE" w:rsidRDefault="004753EE" w:rsidP="004753EE">
      <w:pPr>
        <w:numPr>
          <w:ilvl w:val="1"/>
          <w:numId w:val="29"/>
        </w:numPr>
        <w:spacing w:line="240" w:lineRule="auto"/>
      </w:pPr>
      <w:r w:rsidRPr="00297E04">
        <w:t xml:space="preserve">Does the system boots </w:t>
      </w:r>
      <w:proofErr w:type="gramStart"/>
      <w:r w:rsidRPr="00297E04">
        <w:t>using</w:t>
      </w:r>
      <w:proofErr w:type="gramEnd"/>
      <w:r w:rsidRPr="00297E04">
        <w:t xml:space="preserve"> legacy BIOS or firmware UEFI?</w:t>
      </w:r>
    </w:p>
    <w:p w14:paraId="55EEEA34" w14:textId="7D37EB47" w:rsidR="00051814" w:rsidRDefault="00051814" w:rsidP="00051814">
      <w:pPr>
        <w:spacing w:line="240" w:lineRule="auto"/>
        <w:ind w:left="2160"/>
      </w:pPr>
      <w:r>
        <w:t>It boots using firmware UEFI</w:t>
      </w:r>
    </w:p>
    <w:p w14:paraId="639D59BA" w14:textId="77777777" w:rsidR="0050563F" w:rsidRPr="00297E04" w:rsidRDefault="0050563F" w:rsidP="0050563F">
      <w:pPr>
        <w:spacing w:line="240" w:lineRule="auto"/>
        <w:ind w:left="1440"/>
      </w:pPr>
    </w:p>
    <w:p w14:paraId="23B48293" w14:textId="654A0BE9" w:rsidR="004753EE" w:rsidRDefault="00BF29E3" w:rsidP="0050563F">
      <w:pPr>
        <w:pStyle w:val="ListParagraph"/>
        <w:numPr>
          <w:ilvl w:val="0"/>
          <w:numId w:val="29"/>
        </w:numPr>
        <w:spacing w:line="240" w:lineRule="auto"/>
      </w:pPr>
      <w:r>
        <w:t xml:space="preserve">What are </w:t>
      </w:r>
      <w:r w:rsidR="004753EE" w:rsidRPr="00297E04">
        <w:t>the advantages of using Firmware UEFI</w:t>
      </w:r>
      <w:r w:rsidR="004753EE">
        <w:t xml:space="preserve"> </w:t>
      </w:r>
      <w:r w:rsidR="004753EE" w:rsidRPr="00297E04">
        <w:t>instead of legacy BIOS</w:t>
      </w:r>
      <w:r w:rsidR="0050563F">
        <w:t>?</w:t>
      </w:r>
    </w:p>
    <w:p w14:paraId="64B7D311" w14:textId="3924EBE5" w:rsidR="00051814" w:rsidRDefault="00051814" w:rsidP="00051814">
      <w:pPr>
        <w:pStyle w:val="ListParagraph"/>
        <w:spacing w:line="240" w:lineRule="auto"/>
        <w:ind w:left="1440"/>
      </w:pPr>
      <w:r>
        <w:t>Support for dives larger than 2 TB</w:t>
      </w:r>
    </w:p>
    <w:p w14:paraId="587A92DF" w14:textId="7661D691" w:rsidR="00051814" w:rsidRDefault="00051814" w:rsidP="00051814">
      <w:pPr>
        <w:pStyle w:val="ListParagraph"/>
        <w:spacing w:line="240" w:lineRule="auto"/>
        <w:ind w:left="1440"/>
      </w:pPr>
      <w:r>
        <w:t>Support for more than 4 partitions on a drive</w:t>
      </w:r>
    </w:p>
    <w:p w14:paraId="22716F84" w14:textId="6F01DA75" w:rsidR="00051814" w:rsidRDefault="00051814" w:rsidP="00051814">
      <w:pPr>
        <w:pStyle w:val="ListParagraph"/>
        <w:spacing w:line="240" w:lineRule="auto"/>
        <w:ind w:left="1440"/>
      </w:pPr>
      <w:r>
        <w:t>Faster booting</w:t>
      </w:r>
    </w:p>
    <w:p w14:paraId="6521A518" w14:textId="4004F9DC" w:rsidR="00051814" w:rsidRDefault="00051814" w:rsidP="00051814">
      <w:pPr>
        <w:pStyle w:val="ListParagraph"/>
        <w:spacing w:line="240" w:lineRule="auto"/>
        <w:ind w:left="1440"/>
      </w:pPr>
      <w:r>
        <w:t>More Efficient management of power and system</w:t>
      </w:r>
    </w:p>
    <w:p w14:paraId="5346C385" w14:textId="47ED6687" w:rsidR="00051814" w:rsidRDefault="00051814" w:rsidP="00051814">
      <w:pPr>
        <w:pStyle w:val="ListParagraph"/>
        <w:spacing w:line="240" w:lineRule="auto"/>
        <w:ind w:left="1440"/>
      </w:pPr>
      <w:r>
        <w:t>More reliability</w:t>
      </w:r>
    </w:p>
    <w:p w14:paraId="7983365C" w14:textId="39C96826" w:rsidR="00051814" w:rsidRDefault="00051814" w:rsidP="00051814">
      <w:pPr>
        <w:pStyle w:val="ListParagraph"/>
        <w:spacing w:line="240" w:lineRule="auto"/>
        <w:ind w:left="1440"/>
      </w:pPr>
    </w:p>
    <w:p w14:paraId="7EAD560A" w14:textId="77777777" w:rsidR="00051814" w:rsidRDefault="00051814" w:rsidP="00051814">
      <w:pPr>
        <w:pStyle w:val="ListParagraph"/>
        <w:spacing w:line="240" w:lineRule="auto"/>
        <w:ind w:left="1440"/>
      </w:pPr>
    </w:p>
    <w:p w14:paraId="6654F852" w14:textId="68DF9475" w:rsidR="00051814" w:rsidRDefault="00BF29E3" w:rsidP="00051814">
      <w:pPr>
        <w:pStyle w:val="ListParagraph"/>
        <w:numPr>
          <w:ilvl w:val="0"/>
          <w:numId w:val="29"/>
        </w:numPr>
        <w:spacing w:line="240" w:lineRule="auto"/>
      </w:pPr>
      <w:r>
        <w:lastRenderedPageBreak/>
        <w:t xml:space="preserve">List </w:t>
      </w:r>
      <w:r w:rsidR="004753EE">
        <w:t>two ways to verify if secure boot is enabled or not</w:t>
      </w:r>
    </w:p>
    <w:p w14:paraId="32BD8631" w14:textId="5ACAAE79" w:rsidR="00051814" w:rsidRDefault="00051814" w:rsidP="00051814">
      <w:pPr>
        <w:pStyle w:val="ListParagraph"/>
        <w:spacing w:line="240" w:lineRule="auto"/>
        <w:ind w:left="1440"/>
      </w:pPr>
      <w:r>
        <w:t>In system information under “secure boot state”</w:t>
      </w:r>
    </w:p>
    <w:p w14:paraId="2C944714" w14:textId="621B5954" w:rsidR="00051814" w:rsidRDefault="00051814" w:rsidP="00051814">
      <w:pPr>
        <w:pStyle w:val="ListParagraph"/>
        <w:spacing w:line="240" w:lineRule="auto"/>
        <w:ind w:left="1440"/>
      </w:pPr>
      <w:r>
        <w:t xml:space="preserve">In </w:t>
      </w:r>
      <w:proofErr w:type="spellStart"/>
      <w:r>
        <w:t>powershell</w:t>
      </w:r>
      <w:proofErr w:type="spellEnd"/>
      <w:r>
        <w:t xml:space="preserve"> using the “</w:t>
      </w:r>
      <w:r w:rsidRPr="00051814">
        <w:t>confi</w:t>
      </w:r>
      <w:r>
        <w:t>r</w:t>
      </w:r>
      <w:r w:rsidRPr="00051814">
        <w:t>m-</w:t>
      </w:r>
      <w:proofErr w:type="spellStart"/>
      <w:r w:rsidRPr="00051814">
        <w:t>securebootuefi</w:t>
      </w:r>
      <w:proofErr w:type="spellEnd"/>
      <w:r>
        <w:t>” command</w:t>
      </w:r>
    </w:p>
    <w:p w14:paraId="300AEDC6" w14:textId="77777777" w:rsidR="00051814" w:rsidRDefault="00051814" w:rsidP="00051814">
      <w:pPr>
        <w:pStyle w:val="ListParagraph"/>
        <w:spacing w:line="240" w:lineRule="auto"/>
        <w:ind w:left="1440"/>
      </w:pPr>
    </w:p>
    <w:p w14:paraId="7A395676" w14:textId="77777777" w:rsidR="0050563F" w:rsidRDefault="0050563F" w:rsidP="0050563F">
      <w:pPr>
        <w:spacing w:line="240" w:lineRule="auto"/>
      </w:pPr>
    </w:p>
    <w:p w14:paraId="04B6EC8D" w14:textId="77777777" w:rsidR="0050563F" w:rsidRDefault="0050563F" w:rsidP="0050563F">
      <w:pPr>
        <w:spacing w:line="240" w:lineRule="auto"/>
      </w:pPr>
    </w:p>
    <w:p w14:paraId="789D7E1D" w14:textId="77777777" w:rsidR="0050563F" w:rsidRDefault="0050563F" w:rsidP="0050563F">
      <w:pPr>
        <w:spacing w:line="240" w:lineRule="auto"/>
      </w:pPr>
    </w:p>
    <w:p w14:paraId="4CFC14C6" w14:textId="77777777" w:rsidR="0050563F" w:rsidRDefault="0050563F" w:rsidP="0050563F">
      <w:pPr>
        <w:spacing w:line="240" w:lineRule="auto"/>
      </w:pPr>
    </w:p>
    <w:p w14:paraId="7DB5BBAE" w14:textId="77777777" w:rsidR="0050563F" w:rsidRDefault="0050563F" w:rsidP="0050563F">
      <w:pPr>
        <w:spacing w:line="240" w:lineRule="auto"/>
      </w:pPr>
    </w:p>
    <w:p w14:paraId="3FEDF48D" w14:textId="77777777" w:rsidR="0050563F" w:rsidRDefault="0050563F" w:rsidP="0050563F">
      <w:pPr>
        <w:spacing w:line="240" w:lineRule="auto"/>
      </w:pPr>
    </w:p>
    <w:p w14:paraId="26CBA642" w14:textId="77777777" w:rsidR="0050563F" w:rsidRDefault="0050563F" w:rsidP="0050563F">
      <w:pPr>
        <w:spacing w:line="240" w:lineRule="auto"/>
      </w:pPr>
    </w:p>
    <w:p w14:paraId="6DB5EE11" w14:textId="77777777" w:rsidR="0050563F" w:rsidRDefault="0050563F" w:rsidP="0050563F">
      <w:pPr>
        <w:spacing w:line="240" w:lineRule="auto"/>
      </w:pPr>
    </w:p>
    <w:p w14:paraId="1FF642DD" w14:textId="77777777" w:rsidR="004753EE" w:rsidRDefault="004753EE" w:rsidP="004753EE">
      <w:pPr>
        <w:spacing w:line="240" w:lineRule="auto"/>
      </w:pPr>
    </w:p>
    <w:p w14:paraId="228B85EC" w14:textId="067B379E" w:rsidR="005903B3" w:rsidRDefault="005903B3" w:rsidP="005903B3">
      <w:pPr>
        <w:rPr>
          <w:b/>
          <w:sz w:val="28"/>
          <w:szCs w:val="28"/>
        </w:rPr>
      </w:pPr>
      <w:r>
        <w:rPr>
          <w:b/>
          <w:sz w:val="28"/>
          <w:szCs w:val="28"/>
        </w:rPr>
        <w:t xml:space="preserve">Managing Boot Configuration </w:t>
      </w:r>
      <w:r w:rsidR="00A53B8E">
        <w:rPr>
          <w:b/>
          <w:sz w:val="28"/>
          <w:szCs w:val="28"/>
        </w:rPr>
        <w:t xml:space="preserve">Database - </w:t>
      </w:r>
      <w:r>
        <w:rPr>
          <w:b/>
          <w:sz w:val="28"/>
          <w:szCs w:val="28"/>
        </w:rPr>
        <w:t xml:space="preserve">BCD                              </w:t>
      </w:r>
    </w:p>
    <w:p w14:paraId="5D9D6701" w14:textId="77777777" w:rsidR="005903B3" w:rsidRDefault="005903B3" w:rsidP="005903B3">
      <w:pPr>
        <w:jc w:val="center"/>
        <w:rPr>
          <w:b/>
          <w:sz w:val="28"/>
          <w:szCs w:val="28"/>
        </w:rPr>
      </w:pPr>
    </w:p>
    <w:p w14:paraId="7A4DEE58" w14:textId="77777777" w:rsidR="005903B3" w:rsidRPr="005903B3" w:rsidRDefault="005903B3" w:rsidP="005903B3">
      <w:pPr>
        <w:rPr>
          <w:b/>
          <w:sz w:val="24"/>
          <w:szCs w:val="28"/>
        </w:rPr>
      </w:pPr>
      <w:r w:rsidRPr="005903B3">
        <w:rPr>
          <w:b/>
          <w:sz w:val="24"/>
          <w:szCs w:val="28"/>
        </w:rPr>
        <w:t xml:space="preserve">NOTE: You have to use your </w:t>
      </w:r>
      <w:r w:rsidRPr="005903B3">
        <w:rPr>
          <w:b/>
          <w:sz w:val="24"/>
          <w:szCs w:val="28"/>
          <w:u w:val="single"/>
        </w:rPr>
        <w:t>Windows Virtual Machine</w:t>
      </w:r>
      <w:r w:rsidRPr="005903B3">
        <w:rPr>
          <w:b/>
          <w:sz w:val="24"/>
          <w:szCs w:val="28"/>
        </w:rPr>
        <w:t xml:space="preserve"> to complete this exercise  </w:t>
      </w:r>
    </w:p>
    <w:p w14:paraId="1ABD8CD9" w14:textId="77777777" w:rsidR="005903B3" w:rsidRDefault="005903B3" w:rsidP="005903B3">
      <w:pPr>
        <w:rPr>
          <w:sz w:val="28"/>
          <w:szCs w:val="28"/>
        </w:rPr>
      </w:pPr>
    </w:p>
    <w:p w14:paraId="7881478F" w14:textId="55A3CFD8" w:rsidR="004753EE" w:rsidRPr="0050563F" w:rsidRDefault="004753EE" w:rsidP="005903B3">
      <w:pPr>
        <w:rPr>
          <w:iCs/>
        </w:rPr>
      </w:pPr>
      <w:r w:rsidRPr="005903B3">
        <w:rPr>
          <w:iCs/>
        </w:rPr>
        <w:t xml:space="preserve">The Windows boot manager </w:t>
      </w:r>
      <w:r w:rsidRPr="005903B3">
        <w:rPr>
          <w:b/>
          <w:iCs/>
        </w:rPr>
        <w:t>(bootmgr.exe)</w:t>
      </w:r>
      <w:r w:rsidRPr="005903B3">
        <w:rPr>
          <w:iCs/>
        </w:rPr>
        <w:t xml:space="preserve"> read information from the </w:t>
      </w:r>
      <w:r w:rsidRPr="005903B3">
        <w:rPr>
          <w:b/>
          <w:iCs/>
        </w:rPr>
        <w:t>Boot Configuration Database (BCD)</w:t>
      </w:r>
      <w:r w:rsidRPr="005903B3">
        <w:rPr>
          <w:b/>
          <w:iCs/>
          <w:sz w:val="28"/>
          <w:szCs w:val="28"/>
        </w:rPr>
        <w:t>.</w:t>
      </w:r>
      <w:r w:rsidR="005903B3" w:rsidRPr="00E409B9">
        <w:rPr>
          <w:sz w:val="28"/>
          <w:szCs w:val="28"/>
        </w:rPr>
        <w:t xml:space="preserve"> </w:t>
      </w:r>
      <w:r w:rsidR="005903B3" w:rsidRPr="005903B3">
        <w:t xml:space="preserve">The ability to configure the boot process is valuable, especially if the boot has been corrupted by a virus or malfunctioning software. In Windows 7, </w:t>
      </w:r>
      <w:r w:rsidR="005903B3" w:rsidRPr="005903B3">
        <w:rPr>
          <w:lang w:val="en"/>
        </w:rPr>
        <w:t xml:space="preserve">the </w:t>
      </w:r>
      <w:r w:rsidR="005903B3" w:rsidRPr="005903B3">
        <w:rPr>
          <w:b/>
          <w:lang w:val="en"/>
        </w:rPr>
        <w:t>boot.ini</w:t>
      </w:r>
      <w:r w:rsidR="005903B3" w:rsidRPr="005903B3">
        <w:rPr>
          <w:lang w:val="en"/>
        </w:rPr>
        <w:t xml:space="preserve"> file has been replaced with Boot Configuration Data (BCD).  </w:t>
      </w:r>
      <w:r w:rsidR="005903B3" w:rsidRPr="005903B3">
        <w:rPr>
          <w:bCs/>
          <w:lang w:eastAsia="en-CA"/>
        </w:rPr>
        <w:t xml:space="preserve">Microsoft Windows </w:t>
      </w:r>
      <w:proofErr w:type="spellStart"/>
      <w:r w:rsidR="005903B3" w:rsidRPr="005903B3">
        <w:rPr>
          <w:b/>
          <w:bCs/>
          <w:lang w:eastAsia="en-CA"/>
        </w:rPr>
        <w:t>bcdedit</w:t>
      </w:r>
      <w:proofErr w:type="spellEnd"/>
      <w:r w:rsidR="005903B3" w:rsidRPr="005903B3">
        <w:rPr>
          <w:lang w:eastAsia="en-CA"/>
        </w:rPr>
        <w:t xml:space="preserve"> is a tool used </w:t>
      </w:r>
      <w:r w:rsidR="005903B3">
        <w:rPr>
          <w:lang w:eastAsia="en-CA"/>
        </w:rPr>
        <w:t xml:space="preserve">to manage </w:t>
      </w:r>
      <w:r w:rsidR="005903B3" w:rsidRPr="005903B3">
        <w:rPr>
          <w:lang w:eastAsia="en-CA"/>
        </w:rPr>
        <w:t>boot loader entries.</w:t>
      </w:r>
      <w:r w:rsidR="005903B3" w:rsidRPr="005903B3">
        <w:rPr>
          <w:sz w:val="18"/>
          <w:lang w:eastAsia="en-CA"/>
        </w:rPr>
        <w:t xml:space="preserve"> </w:t>
      </w:r>
      <w:r w:rsidR="005903B3" w:rsidRPr="00B00E9E">
        <w:rPr>
          <w:lang w:eastAsia="en-CA"/>
        </w:rPr>
        <w:br/>
      </w:r>
    </w:p>
    <w:p w14:paraId="12A337E2" w14:textId="77777777" w:rsidR="004753EE" w:rsidRDefault="004753EE" w:rsidP="004753EE">
      <w:pPr>
        <w:rPr>
          <w:iCs/>
        </w:rPr>
      </w:pPr>
    </w:p>
    <w:p w14:paraId="0F54DB71" w14:textId="67AFE02F" w:rsidR="004753EE" w:rsidRPr="00365F04" w:rsidRDefault="004753EE" w:rsidP="00365F04">
      <w:pPr>
        <w:pStyle w:val="ListParagraph"/>
        <w:numPr>
          <w:ilvl w:val="0"/>
          <w:numId w:val="43"/>
        </w:numPr>
        <w:rPr>
          <w:iCs/>
        </w:rPr>
      </w:pPr>
      <w:r w:rsidRPr="00365F04">
        <w:rPr>
          <w:iCs/>
        </w:rPr>
        <w:t>Research and briefly describe the purpose of the BCD.</w:t>
      </w:r>
    </w:p>
    <w:p w14:paraId="6F2E9A7D" w14:textId="0ECEA767" w:rsidR="004753EE" w:rsidRDefault="00630A48" w:rsidP="00630A48">
      <w:pPr>
        <w:spacing w:line="240" w:lineRule="auto"/>
        <w:ind w:left="1440"/>
        <w:rPr>
          <w:iCs/>
        </w:rPr>
      </w:pPr>
      <w:r>
        <w:rPr>
          <w:iCs/>
        </w:rPr>
        <w:t>It tells the boot loader what to do and where to look so the system can boot up properly</w:t>
      </w:r>
    </w:p>
    <w:p w14:paraId="69E99F86" w14:textId="77777777" w:rsidR="004753EE" w:rsidRDefault="004753EE" w:rsidP="004753EE">
      <w:pPr>
        <w:spacing w:line="240" w:lineRule="auto"/>
        <w:rPr>
          <w:iCs/>
        </w:rPr>
      </w:pPr>
    </w:p>
    <w:p w14:paraId="3F6EB050" w14:textId="77777777" w:rsidR="004753EE" w:rsidRPr="00B85406" w:rsidRDefault="004753EE" w:rsidP="004753EE">
      <w:pPr>
        <w:spacing w:line="240" w:lineRule="auto"/>
        <w:rPr>
          <w:iCs/>
        </w:rPr>
      </w:pPr>
      <w:r w:rsidRPr="00B85406">
        <w:rPr>
          <w:iCs/>
        </w:rPr>
        <w:t xml:space="preserve"> </w:t>
      </w:r>
    </w:p>
    <w:p w14:paraId="195A4A7D" w14:textId="08540A36" w:rsidR="00D832A3" w:rsidRPr="00365F04" w:rsidRDefault="003C65DC" w:rsidP="00365F04">
      <w:pPr>
        <w:pStyle w:val="ListParagraph"/>
        <w:numPr>
          <w:ilvl w:val="0"/>
          <w:numId w:val="43"/>
        </w:numPr>
        <w:spacing w:line="240" w:lineRule="auto"/>
        <w:rPr>
          <w:iCs/>
        </w:rPr>
      </w:pPr>
      <w:r w:rsidRPr="00365F04">
        <w:rPr>
          <w:iCs/>
        </w:rPr>
        <w:t xml:space="preserve">Start </w:t>
      </w:r>
      <w:proofErr w:type="spellStart"/>
      <w:r w:rsidRPr="00365F04">
        <w:rPr>
          <w:iCs/>
        </w:rPr>
        <w:t>cmd</w:t>
      </w:r>
      <w:proofErr w:type="spellEnd"/>
      <w:r w:rsidRPr="00365F04">
        <w:rPr>
          <w:iCs/>
        </w:rPr>
        <w:t xml:space="preserve"> as</w:t>
      </w:r>
      <w:r w:rsidR="004753EE" w:rsidRPr="00365F04">
        <w:rPr>
          <w:iCs/>
        </w:rPr>
        <w:t xml:space="preserve"> </w:t>
      </w:r>
      <w:r w:rsidRPr="00365F04">
        <w:rPr>
          <w:iCs/>
        </w:rPr>
        <w:t>“</w:t>
      </w:r>
      <w:r w:rsidR="004753EE" w:rsidRPr="00365F04">
        <w:rPr>
          <w:iCs/>
        </w:rPr>
        <w:t>Administrator</w:t>
      </w:r>
      <w:r w:rsidR="00D832A3" w:rsidRPr="00365F04">
        <w:rPr>
          <w:iCs/>
        </w:rPr>
        <w:t xml:space="preserve">” and use the command </w:t>
      </w:r>
      <w:proofErr w:type="spellStart"/>
      <w:proofErr w:type="gramStart"/>
      <w:r w:rsidR="004753EE" w:rsidRPr="00365F04">
        <w:rPr>
          <w:b/>
          <w:iCs/>
          <w:sz w:val="24"/>
        </w:rPr>
        <w:t>bcdedit</w:t>
      </w:r>
      <w:proofErr w:type="spellEnd"/>
      <w:r w:rsidR="004753EE" w:rsidRPr="00365F04">
        <w:rPr>
          <w:iCs/>
        </w:rPr>
        <w:t xml:space="preserve"> </w:t>
      </w:r>
      <w:r w:rsidR="00D832A3" w:rsidRPr="00365F04">
        <w:rPr>
          <w:iCs/>
        </w:rPr>
        <w:t>.</w:t>
      </w:r>
      <w:proofErr w:type="gramEnd"/>
      <w:r w:rsidR="00D832A3" w:rsidRPr="00365F04">
        <w:rPr>
          <w:iCs/>
        </w:rPr>
        <w:t xml:space="preserve"> Analyze the output and differentiate between Windows Boot Manager and Windows Boot Loader</w:t>
      </w:r>
      <w:r w:rsidR="00365F04" w:rsidRPr="00365F04">
        <w:rPr>
          <w:iCs/>
        </w:rPr>
        <w:t>.</w:t>
      </w:r>
    </w:p>
    <w:p w14:paraId="0D23FD19" w14:textId="0FDE8DC6" w:rsidR="00D832A3" w:rsidRPr="00365F04" w:rsidRDefault="00D832A3" w:rsidP="00365F04">
      <w:pPr>
        <w:pStyle w:val="ListParagraph"/>
        <w:numPr>
          <w:ilvl w:val="0"/>
          <w:numId w:val="44"/>
        </w:numPr>
        <w:spacing w:line="240" w:lineRule="auto"/>
        <w:rPr>
          <w:iCs/>
        </w:rPr>
      </w:pPr>
      <w:r w:rsidRPr="00365F04">
        <w:rPr>
          <w:iCs/>
        </w:rPr>
        <w:lastRenderedPageBreak/>
        <w:t>Attach a scree</w:t>
      </w:r>
      <w:r w:rsidR="00016DB0" w:rsidRPr="00365F04">
        <w:rPr>
          <w:iCs/>
        </w:rPr>
        <w:t>n capture that demo the results. Based on the output answer the following questions</w:t>
      </w:r>
      <w:r w:rsidR="00365F04" w:rsidRPr="00365F04">
        <w:rPr>
          <w:iCs/>
        </w:rPr>
        <w:t>:</w:t>
      </w:r>
      <w:r w:rsidR="00630A48" w:rsidRPr="00630A48">
        <w:rPr>
          <w:iCs/>
          <w:noProof/>
        </w:rPr>
        <w:t xml:space="preserve"> </w:t>
      </w:r>
      <w:r w:rsidR="00630A48">
        <w:rPr>
          <w:iCs/>
          <w:noProof/>
        </w:rPr>
        <w:drawing>
          <wp:inline distT="0" distB="0" distL="0" distR="0" wp14:anchorId="7DA44123" wp14:editId="2163E1EA">
            <wp:extent cx="4906010" cy="591566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6010" cy="5915660"/>
                    </a:xfrm>
                    <a:prstGeom prst="rect">
                      <a:avLst/>
                    </a:prstGeom>
                    <a:noFill/>
                    <a:ln>
                      <a:noFill/>
                    </a:ln>
                  </pic:spPr>
                </pic:pic>
              </a:graphicData>
            </a:graphic>
          </wp:inline>
        </w:drawing>
      </w:r>
    </w:p>
    <w:p w14:paraId="5EAA5C8F" w14:textId="67F1AE82" w:rsidR="00016DB0" w:rsidRDefault="00016DB0" w:rsidP="00365F04">
      <w:pPr>
        <w:pStyle w:val="ListParagraph"/>
        <w:numPr>
          <w:ilvl w:val="1"/>
          <w:numId w:val="46"/>
        </w:numPr>
        <w:spacing w:line="240" w:lineRule="auto"/>
        <w:rPr>
          <w:iCs/>
        </w:rPr>
      </w:pPr>
      <w:r>
        <w:rPr>
          <w:iCs/>
        </w:rPr>
        <w:t>What is the device of boot manager</w:t>
      </w:r>
      <w:r w:rsidR="004753EE" w:rsidRPr="005903B3">
        <w:rPr>
          <w:iCs/>
        </w:rPr>
        <w:t xml:space="preserve">? </w:t>
      </w:r>
    </w:p>
    <w:p w14:paraId="3DC0994D" w14:textId="38D57F86" w:rsidR="00630A48" w:rsidRDefault="00630A48" w:rsidP="00630A48">
      <w:pPr>
        <w:pStyle w:val="ListParagraph"/>
        <w:spacing w:line="240" w:lineRule="auto"/>
        <w:ind w:left="2880"/>
        <w:rPr>
          <w:iCs/>
        </w:rPr>
      </w:pPr>
      <w:r>
        <w:rPr>
          <w:iCs/>
        </w:rPr>
        <w:t>partition= \Device\HarddiskVolume1 (IE the hard drive)</w:t>
      </w:r>
    </w:p>
    <w:p w14:paraId="4E49ADCA" w14:textId="407C2035" w:rsidR="004753EE" w:rsidRDefault="00016DB0" w:rsidP="00365F04">
      <w:pPr>
        <w:pStyle w:val="ListParagraph"/>
        <w:numPr>
          <w:ilvl w:val="1"/>
          <w:numId w:val="46"/>
        </w:numPr>
        <w:spacing w:line="240" w:lineRule="auto"/>
        <w:rPr>
          <w:iCs/>
        </w:rPr>
      </w:pPr>
      <w:r>
        <w:rPr>
          <w:iCs/>
        </w:rPr>
        <w:t>Identify the path of boot manager. Based on this output, is the system booting using BIOS or UEFI?</w:t>
      </w:r>
    </w:p>
    <w:p w14:paraId="7D660F5F" w14:textId="0581151F" w:rsidR="00630A48" w:rsidRPr="00630A48" w:rsidRDefault="00630A48" w:rsidP="00630A48">
      <w:pPr>
        <w:pStyle w:val="ListParagraph"/>
        <w:spacing w:line="240" w:lineRule="auto"/>
        <w:ind w:left="2880"/>
        <w:rPr>
          <w:iCs/>
        </w:rPr>
      </w:pPr>
      <w:r>
        <w:rPr>
          <w:iCs/>
        </w:rPr>
        <w:t>C:\Boot\Bcd, the system is booting using BIOS (winload.exe)</w:t>
      </w:r>
    </w:p>
    <w:p w14:paraId="2191FCD5" w14:textId="36DE749F" w:rsidR="00365F04" w:rsidRDefault="00365F04" w:rsidP="004D4A08">
      <w:pPr>
        <w:pStyle w:val="ListParagraph"/>
        <w:numPr>
          <w:ilvl w:val="1"/>
          <w:numId w:val="46"/>
        </w:numPr>
        <w:spacing w:line="240" w:lineRule="auto"/>
        <w:rPr>
          <w:iCs/>
        </w:rPr>
      </w:pPr>
      <w:r w:rsidRPr="00E83FA7">
        <w:rPr>
          <w:iCs/>
        </w:rPr>
        <w:t xml:space="preserve">Analyze Windows Boot loader results and identify </w:t>
      </w:r>
      <w:proofErr w:type="spellStart"/>
      <w:proofErr w:type="gramStart"/>
      <w:r w:rsidRPr="00E83FA7">
        <w:rPr>
          <w:b/>
          <w:iCs/>
          <w:color w:val="000000" w:themeColor="text1"/>
        </w:rPr>
        <w:t>nx</w:t>
      </w:r>
      <w:proofErr w:type="spellEnd"/>
      <w:r w:rsidRPr="00E83FA7">
        <w:rPr>
          <w:iCs/>
        </w:rPr>
        <w:t xml:space="preserve"> .</w:t>
      </w:r>
      <w:proofErr w:type="gramEnd"/>
      <w:r w:rsidRPr="00E83FA7">
        <w:rPr>
          <w:iCs/>
        </w:rPr>
        <w:t xml:space="preserve"> Search </w:t>
      </w:r>
      <w:hyperlink r:id="rId22" w:history="1">
        <w:r w:rsidR="00E83FA7" w:rsidRPr="00E83FA7">
          <w:rPr>
            <w:rStyle w:val="Hyperlink"/>
            <w:iCs/>
          </w:rPr>
          <w:t>https://docs.microsoft.com/en-us/windows-hardware/drivers/devtest/bc</w:t>
        </w:r>
        <w:r w:rsidR="00E83FA7" w:rsidRPr="00E83FA7">
          <w:rPr>
            <w:rStyle w:val="Hyperlink"/>
            <w:iCs/>
          </w:rPr>
          <w:t>d</w:t>
        </w:r>
        <w:r w:rsidR="00E83FA7" w:rsidRPr="00E83FA7">
          <w:rPr>
            <w:rStyle w:val="Hyperlink"/>
            <w:iCs/>
          </w:rPr>
          <w:t>edit--set</w:t>
        </w:r>
      </w:hyperlink>
      <w:r w:rsidR="00E83FA7" w:rsidRPr="00E83FA7">
        <w:rPr>
          <w:iCs/>
        </w:rPr>
        <w:t xml:space="preserve"> </w:t>
      </w:r>
      <w:r w:rsidRPr="00E83FA7">
        <w:rPr>
          <w:iCs/>
        </w:rPr>
        <w:t xml:space="preserve">and find out the purpose </w:t>
      </w:r>
      <w:proofErr w:type="spellStart"/>
      <w:r w:rsidRPr="00E83FA7">
        <w:rPr>
          <w:b/>
          <w:iCs/>
        </w:rPr>
        <w:t>nx</w:t>
      </w:r>
      <w:proofErr w:type="spellEnd"/>
      <w:r w:rsidRPr="00E83FA7">
        <w:rPr>
          <w:iCs/>
        </w:rPr>
        <w:t>.</w:t>
      </w:r>
    </w:p>
    <w:p w14:paraId="0F2CCF95" w14:textId="11590775" w:rsidR="00841699" w:rsidRPr="00E83FA7" w:rsidRDefault="00841699" w:rsidP="00841699">
      <w:pPr>
        <w:pStyle w:val="ListParagraph"/>
        <w:spacing w:line="240" w:lineRule="auto"/>
        <w:ind w:left="2880"/>
        <w:rPr>
          <w:iCs/>
        </w:rPr>
      </w:pPr>
      <w:proofErr w:type="spellStart"/>
      <w:r>
        <w:rPr>
          <w:iCs/>
        </w:rPr>
        <w:lastRenderedPageBreak/>
        <w:t>nx</w:t>
      </w:r>
      <w:proofErr w:type="spellEnd"/>
      <w:r>
        <w:rPr>
          <w:iCs/>
        </w:rPr>
        <w:t xml:space="preserve"> determines the Data Execution Prevention (DEP) settings, which prevents harmful code from running</w:t>
      </w:r>
    </w:p>
    <w:p w14:paraId="344D7E02" w14:textId="0CD48EC0" w:rsidR="00016DB0" w:rsidRDefault="007C45AF" w:rsidP="00365F04">
      <w:pPr>
        <w:pStyle w:val="ListParagraph"/>
        <w:numPr>
          <w:ilvl w:val="1"/>
          <w:numId w:val="46"/>
        </w:numPr>
        <w:spacing w:line="240" w:lineRule="auto"/>
        <w:rPr>
          <w:iCs/>
        </w:rPr>
      </w:pPr>
      <w:r>
        <w:rPr>
          <w:iCs/>
        </w:rPr>
        <w:t xml:space="preserve">Is </w:t>
      </w:r>
      <w:proofErr w:type="spellStart"/>
      <w:r>
        <w:rPr>
          <w:iCs/>
        </w:rPr>
        <w:t>nx</w:t>
      </w:r>
      <w:proofErr w:type="spellEnd"/>
      <w:r>
        <w:rPr>
          <w:iCs/>
        </w:rPr>
        <w:t xml:space="preserve"> enable or disable</w:t>
      </w:r>
      <w:r w:rsidR="00365F04">
        <w:rPr>
          <w:iCs/>
        </w:rPr>
        <w:t xml:space="preserve">? </w:t>
      </w:r>
    </w:p>
    <w:p w14:paraId="5175161E" w14:textId="325252A1" w:rsidR="00841699" w:rsidRPr="005903B3" w:rsidRDefault="00841699" w:rsidP="00841699">
      <w:pPr>
        <w:pStyle w:val="ListParagraph"/>
        <w:spacing w:line="240" w:lineRule="auto"/>
        <w:ind w:left="2880"/>
        <w:rPr>
          <w:iCs/>
        </w:rPr>
      </w:pPr>
      <w:proofErr w:type="spellStart"/>
      <w:r>
        <w:rPr>
          <w:iCs/>
        </w:rPr>
        <w:t>OptIn</w:t>
      </w:r>
      <w:proofErr w:type="spellEnd"/>
      <w:r>
        <w:rPr>
          <w:iCs/>
        </w:rPr>
        <w:t xml:space="preserve"> – enabled</w:t>
      </w:r>
    </w:p>
    <w:p w14:paraId="6EE0E3CA" w14:textId="0A4072BE" w:rsidR="004753EE" w:rsidRDefault="00D832A3" w:rsidP="00365F04">
      <w:pPr>
        <w:pStyle w:val="ListParagraph"/>
        <w:numPr>
          <w:ilvl w:val="1"/>
          <w:numId w:val="46"/>
        </w:numPr>
        <w:spacing w:line="240" w:lineRule="auto"/>
        <w:rPr>
          <w:iCs/>
        </w:rPr>
      </w:pPr>
      <w:r>
        <w:rPr>
          <w:iCs/>
        </w:rPr>
        <w:t xml:space="preserve">Identify </w:t>
      </w:r>
      <w:r w:rsidR="004753EE" w:rsidRPr="005903B3">
        <w:rPr>
          <w:iCs/>
        </w:rPr>
        <w:t>root</w:t>
      </w:r>
      <w:r>
        <w:rPr>
          <w:iCs/>
        </w:rPr>
        <w:t xml:space="preserve"> directory </w:t>
      </w:r>
      <w:r w:rsidR="004753EE" w:rsidRPr="005903B3">
        <w:rPr>
          <w:iCs/>
        </w:rPr>
        <w:t xml:space="preserve">of the OS? </w:t>
      </w:r>
    </w:p>
    <w:p w14:paraId="657E9BAB" w14:textId="0F100171" w:rsidR="00841699" w:rsidRDefault="00841699" w:rsidP="00841699">
      <w:pPr>
        <w:pStyle w:val="ListParagraph"/>
        <w:spacing w:line="240" w:lineRule="auto"/>
        <w:ind w:left="2880"/>
        <w:rPr>
          <w:iCs/>
        </w:rPr>
      </w:pPr>
      <w:r>
        <w:rPr>
          <w:iCs/>
        </w:rPr>
        <w:t>C:\WINDOWS\</w:t>
      </w:r>
    </w:p>
    <w:p w14:paraId="62E03AAB" w14:textId="77777777" w:rsidR="00D832A3" w:rsidRPr="005903B3" w:rsidRDefault="00D832A3" w:rsidP="00365F04">
      <w:pPr>
        <w:pStyle w:val="ListParagraph"/>
        <w:spacing w:line="240" w:lineRule="auto"/>
        <w:ind w:left="1440"/>
        <w:rPr>
          <w:iCs/>
        </w:rPr>
      </w:pPr>
    </w:p>
    <w:p w14:paraId="3E20D8A5" w14:textId="77777777" w:rsidR="00D832A3" w:rsidRDefault="00D832A3" w:rsidP="00365F04">
      <w:pPr>
        <w:pStyle w:val="ListParagraph"/>
        <w:spacing w:line="240" w:lineRule="auto"/>
        <w:ind w:left="1080"/>
        <w:rPr>
          <w:iCs/>
        </w:rPr>
      </w:pPr>
    </w:p>
    <w:p w14:paraId="16E76EB2" w14:textId="23CB9247" w:rsidR="004753EE" w:rsidRPr="00365F04" w:rsidRDefault="004753EE" w:rsidP="00365F04">
      <w:pPr>
        <w:pStyle w:val="ListParagraph"/>
        <w:numPr>
          <w:ilvl w:val="0"/>
          <w:numId w:val="43"/>
        </w:numPr>
        <w:spacing w:line="240" w:lineRule="auto"/>
        <w:rPr>
          <w:iCs/>
        </w:rPr>
      </w:pPr>
      <w:r w:rsidRPr="00365F04">
        <w:rPr>
          <w:iCs/>
        </w:rPr>
        <w:t xml:space="preserve">Use </w:t>
      </w:r>
      <w:proofErr w:type="spellStart"/>
      <w:proofErr w:type="gramStart"/>
      <w:r w:rsidRPr="00365F04">
        <w:rPr>
          <w:b/>
          <w:iCs/>
          <w:color w:val="000000" w:themeColor="text1"/>
        </w:rPr>
        <w:t>bcdedit</w:t>
      </w:r>
      <w:proofErr w:type="spellEnd"/>
      <w:r w:rsidRPr="00365F04">
        <w:rPr>
          <w:b/>
          <w:iCs/>
          <w:color w:val="000000" w:themeColor="text1"/>
        </w:rPr>
        <w:t xml:space="preserve"> </w:t>
      </w:r>
      <w:r w:rsidR="005903B3" w:rsidRPr="00365F04">
        <w:rPr>
          <w:b/>
          <w:iCs/>
          <w:color w:val="000000" w:themeColor="text1"/>
        </w:rPr>
        <w:t xml:space="preserve"> </w:t>
      </w:r>
      <w:r w:rsidRPr="00365F04">
        <w:rPr>
          <w:b/>
          <w:iCs/>
          <w:color w:val="000000" w:themeColor="text1"/>
        </w:rPr>
        <w:t>/</w:t>
      </w:r>
      <w:proofErr w:type="gramEnd"/>
      <w:r w:rsidRPr="00365F04">
        <w:rPr>
          <w:b/>
          <w:iCs/>
          <w:color w:val="000000" w:themeColor="text1"/>
        </w:rPr>
        <w:t>?</w:t>
      </w:r>
      <w:r w:rsidRPr="00365F04">
        <w:rPr>
          <w:iCs/>
          <w:color w:val="000000" w:themeColor="text1"/>
        </w:rPr>
        <w:t xml:space="preserve"> </w:t>
      </w:r>
      <w:r w:rsidRPr="00365F04">
        <w:rPr>
          <w:iCs/>
        </w:rPr>
        <w:t xml:space="preserve">to determine the purpose of the command </w:t>
      </w:r>
      <w:proofErr w:type="spellStart"/>
      <w:r w:rsidRPr="00365F04">
        <w:rPr>
          <w:b/>
          <w:iCs/>
        </w:rPr>
        <w:t>bcdedit</w:t>
      </w:r>
      <w:proofErr w:type="spellEnd"/>
      <w:r w:rsidRPr="00365F04">
        <w:rPr>
          <w:b/>
          <w:iCs/>
        </w:rPr>
        <w:t xml:space="preserve"> </w:t>
      </w:r>
      <w:r w:rsidR="005903B3" w:rsidRPr="00365F04">
        <w:rPr>
          <w:b/>
          <w:iCs/>
        </w:rPr>
        <w:t xml:space="preserve">  </w:t>
      </w:r>
      <w:r w:rsidRPr="00365F04">
        <w:rPr>
          <w:b/>
          <w:iCs/>
        </w:rPr>
        <w:t>/export</w:t>
      </w:r>
      <w:r w:rsidRPr="00365F04">
        <w:rPr>
          <w:iCs/>
        </w:rPr>
        <w:t>.  In what situation would this command be useful?</w:t>
      </w:r>
    </w:p>
    <w:p w14:paraId="478E66A0" w14:textId="37757898" w:rsidR="004753EE" w:rsidRDefault="00841699" w:rsidP="00841699">
      <w:pPr>
        <w:spacing w:line="240" w:lineRule="auto"/>
        <w:ind w:left="1440"/>
        <w:rPr>
          <w:iCs/>
        </w:rPr>
      </w:pPr>
      <w:r>
        <w:rPr>
          <w:iCs/>
        </w:rPr>
        <w:t>It allows you to save the system store to a file. This can be useful to restore the state of the system store if something happened to it (IE malicious code)</w:t>
      </w:r>
    </w:p>
    <w:p w14:paraId="7481F6E9" w14:textId="77777777" w:rsidR="004753EE" w:rsidRDefault="004753EE" w:rsidP="004753EE">
      <w:pPr>
        <w:spacing w:line="240" w:lineRule="auto"/>
        <w:rPr>
          <w:iCs/>
        </w:rPr>
      </w:pPr>
    </w:p>
    <w:p w14:paraId="38EA3345" w14:textId="4010BD0E" w:rsidR="004753EE" w:rsidRPr="00365F04" w:rsidRDefault="004753EE" w:rsidP="00365F04">
      <w:pPr>
        <w:pStyle w:val="ListParagraph"/>
        <w:numPr>
          <w:ilvl w:val="0"/>
          <w:numId w:val="43"/>
        </w:numPr>
        <w:spacing w:line="240" w:lineRule="auto"/>
        <w:rPr>
          <w:iCs/>
        </w:rPr>
      </w:pPr>
      <w:r>
        <w:rPr>
          <w:lang w:eastAsia="en-CA"/>
        </w:rPr>
        <w:t>C</w:t>
      </w:r>
      <w:r w:rsidRPr="00654883">
        <w:rPr>
          <w:lang w:eastAsia="en-CA"/>
        </w:rPr>
        <w:t>reate a copy</w:t>
      </w:r>
      <w:r>
        <w:rPr>
          <w:lang w:eastAsia="en-CA"/>
        </w:rPr>
        <w:t xml:space="preserve"> of the current </w:t>
      </w:r>
      <w:proofErr w:type="spellStart"/>
      <w:r w:rsidRPr="00365F04">
        <w:rPr>
          <w:b/>
          <w:lang w:eastAsia="en-CA"/>
        </w:rPr>
        <w:t>bcd</w:t>
      </w:r>
      <w:proofErr w:type="spellEnd"/>
      <w:r w:rsidRPr="00365F04">
        <w:rPr>
          <w:b/>
          <w:lang w:eastAsia="en-CA"/>
        </w:rPr>
        <w:t xml:space="preserve"> entry</w:t>
      </w:r>
      <w:r>
        <w:rPr>
          <w:lang w:eastAsia="en-CA"/>
        </w:rPr>
        <w:t xml:space="preserve"> by typing the command :</w:t>
      </w:r>
    </w:p>
    <w:p w14:paraId="0BBDA3D4" w14:textId="77777777" w:rsidR="004753EE" w:rsidRDefault="004753EE" w:rsidP="004753EE">
      <w:pPr>
        <w:spacing w:line="240" w:lineRule="auto"/>
        <w:rPr>
          <w:iCs/>
        </w:rPr>
      </w:pPr>
    </w:p>
    <w:p w14:paraId="0542B39E" w14:textId="77777777" w:rsidR="004753EE" w:rsidRPr="005903B3" w:rsidRDefault="004753EE" w:rsidP="004753EE">
      <w:pPr>
        <w:ind w:left="720"/>
        <w:rPr>
          <w:b/>
          <w:lang w:eastAsia="en-CA"/>
        </w:rPr>
      </w:pPr>
      <w:r w:rsidRPr="005903B3">
        <w:rPr>
          <w:b/>
          <w:lang w:eastAsia="en-CA"/>
        </w:rPr>
        <w:t xml:space="preserve">        </w:t>
      </w:r>
      <w:proofErr w:type="spellStart"/>
      <w:r w:rsidRPr="005903B3">
        <w:rPr>
          <w:b/>
          <w:lang w:eastAsia="en-CA"/>
        </w:rPr>
        <w:t>bcdedit</w:t>
      </w:r>
      <w:proofErr w:type="spellEnd"/>
      <w:r w:rsidRPr="005903B3">
        <w:rPr>
          <w:b/>
          <w:lang w:eastAsia="en-CA"/>
        </w:rPr>
        <w:t xml:space="preserve">   /</w:t>
      </w:r>
      <w:proofErr w:type="gramStart"/>
      <w:r w:rsidRPr="005903B3">
        <w:rPr>
          <w:b/>
          <w:lang w:eastAsia="en-CA"/>
        </w:rPr>
        <w:t>copy  {</w:t>
      </w:r>
      <w:proofErr w:type="gramEnd"/>
      <w:r w:rsidRPr="005903B3">
        <w:rPr>
          <w:b/>
          <w:lang w:eastAsia="en-CA"/>
        </w:rPr>
        <w:t>current}   /d  “ New Windows 10 -Safe Mode”</w:t>
      </w:r>
    </w:p>
    <w:p w14:paraId="6AF15F54" w14:textId="77777777" w:rsidR="004753EE" w:rsidRDefault="004753EE" w:rsidP="004753EE">
      <w:pPr>
        <w:ind w:left="720"/>
        <w:rPr>
          <w:lang w:eastAsia="en-CA"/>
        </w:rPr>
      </w:pPr>
    </w:p>
    <w:p w14:paraId="48E31CCA" w14:textId="5540197E" w:rsidR="004753EE" w:rsidRPr="00365F04" w:rsidRDefault="004753EE" w:rsidP="00365F04">
      <w:pPr>
        <w:pStyle w:val="ListParagraph"/>
        <w:numPr>
          <w:ilvl w:val="0"/>
          <w:numId w:val="43"/>
        </w:numPr>
        <w:spacing w:line="240" w:lineRule="auto"/>
        <w:rPr>
          <w:iCs/>
        </w:rPr>
      </w:pPr>
      <w:r>
        <w:rPr>
          <w:lang w:eastAsia="en-CA"/>
        </w:rPr>
        <w:t xml:space="preserve">Use </w:t>
      </w:r>
      <w:proofErr w:type="spellStart"/>
      <w:r>
        <w:rPr>
          <w:lang w:eastAsia="en-CA"/>
        </w:rPr>
        <w:t>bcdedit</w:t>
      </w:r>
      <w:proofErr w:type="spellEnd"/>
      <w:r>
        <w:rPr>
          <w:lang w:eastAsia="en-CA"/>
        </w:rPr>
        <w:t xml:space="preserve"> at command line to verify the new entry. </w:t>
      </w:r>
      <w:r w:rsidRPr="00365F04">
        <w:rPr>
          <w:iCs/>
        </w:rPr>
        <w:t>Windows also provides a basic (GUI) tool that can be used to verify and configure boot and startup system settings called System configuration (</w:t>
      </w:r>
      <w:proofErr w:type="spellStart"/>
      <w:r w:rsidRPr="00365F04">
        <w:rPr>
          <w:iCs/>
        </w:rPr>
        <w:t>msconfig</w:t>
      </w:r>
      <w:proofErr w:type="spellEnd"/>
      <w:r w:rsidRPr="00365F04">
        <w:rPr>
          <w:iCs/>
        </w:rPr>
        <w:t>)</w:t>
      </w:r>
    </w:p>
    <w:p w14:paraId="4BD45436" w14:textId="77777777" w:rsidR="004753EE" w:rsidRPr="0035428E" w:rsidRDefault="004753EE" w:rsidP="004753EE">
      <w:pPr>
        <w:pStyle w:val="ListParagraph"/>
        <w:spacing w:line="240" w:lineRule="auto"/>
        <w:ind w:left="1080"/>
        <w:rPr>
          <w:iCs/>
        </w:rPr>
      </w:pPr>
    </w:p>
    <w:p w14:paraId="2BAF8BDD" w14:textId="12B35475" w:rsidR="004753EE" w:rsidRPr="00365F04" w:rsidRDefault="004753EE" w:rsidP="00365F04">
      <w:pPr>
        <w:pStyle w:val="ListParagraph"/>
        <w:numPr>
          <w:ilvl w:val="0"/>
          <w:numId w:val="43"/>
        </w:numPr>
        <w:spacing w:line="240" w:lineRule="auto"/>
        <w:rPr>
          <w:iCs/>
        </w:rPr>
      </w:pPr>
      <w:r w:rsidRPr="00365F04">
        <w:rPr>
          <w:iCs/>
        </w:rPr>
        <w:t xml:space="preserve">To verify the new entry created run </w:t>
      </w:r>
      <w:proofErr w:type="spellStart"/>
      <w:r w:rsidRPr="00365F04">
        <w:rPr>
          <w:iCs/>
        </w:rPr>
        <w:t>msconfig</w:t>
      </w:r>
      <w:proofErr w:type="spellEnd"/>
      <w:r w:rsidRPr="00365F04">
        <w:rPr>
          <w:iCs/>
        </w:rPr>
        <w:t xml:space="preserve"> program. </w:t>
      </w:r>
      <w:r w:rsidRPr="0003318B">
        <w:t>Under Boot Tab select the second entry called “New Windows 10</w:t>
      </w:r>
      <w:r>
        <w:t>-Safe Mode</w:t>
      </w:r>
      <w:r w:rsidRPr="0003318B">
        <w:t xml:space="preserve">” and change the boot options to boot with Minimal drivers. Use </w:t>
      </w:r>
      <w:proofErr w:type="spellStart"/>
      <w:r w:rsidRPr="0003318B">
        <w:t>bcdedit</w:t>
      </w:r>
      <w:proofErr w:type="spellEnd"/>
      <w:r w:rsidRPr="0003318B">
        <w:t xml:space="preserve"> to verify the changes made in the boot. </w:t>
      </w:r>
    </w:p>
    <w:p w14:paraId="08850942" w14:textId="77777777" w:rsidR="003C65DC" w:rsidRPr="003C65DC" w:rsidRDefault="003C65DC" w:rsidP="003C65DC">
      <w:pPr>
        <w:pStyle w:val="ListParagraph"/>
        <w:rPr>
          <w:iCs/>
        </w:rPr>
      </w:pPr>
    </w:p>
    <w:p w14:paraId="08955483" w14:textId="18ABFABF" w:rsidR="004753EE" w:rsidRPr="00204486" w:rsidRDefault="003C65DC" w:rsidP="00204486">
      <w:pPr>
        <w:pStyle w:val="ListParagraph"/>
        <w:numPr>
          <w:ilvl w:val="0"/>
          <w:numId w:val="43"/>
        </w:numPr>
        <w:spacing w:line="240" w:lineRule="auto"/>
        <w:rPr>
          <w:iCs/>
        </w:rPr>
      </w:pPr>
      <w:r w:rsidRPr="00365F04">
        <w:rPr>
          <w:iCs/>
        </w:rPr>
        <w:lastRenderedPageBreak/>
        <w:t xml:space="preserve">Attach a screen capture that demo the new entry created </w:t>
      </w:r>
      <w:r w:rsidR="00857C8F" w:rsidRPr="00365F04">
        <w:rPr>
          <w:iCs/>
        </w:rPr>
        <w:t>in the bootloader</w:t>
      </w:r>
      <w:r w:rsidR="00204486">
        <w:rPr>
          <w:noProof/>
        </w:rPr>
        <w:drawing>
          <wp:inline distT="0" distB="0" distL="0" distR="0" wp14:anchorId="5B8ABAFA" wp14:editId="12177A74">
            <wp:extent cx="5088890" cy="6217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8890" cy="6217920"/>
                    </a:xfrm>
                    <a:prstGeom prst="rect">
                      <a:avLst/>
                    </a:prstGeom>
                    <a:noFill/>
                    <a:ln>
                      <a:noFill/>
                    </a:ln>
                  </pic:spPr>
                </pic:pic>
              </a:graphicData>
            </a:graphic>
          </wp:inline>
        </w:drawing>
      </w:r>
    </w:p>
    <w:p w14:paraId="12045B72" w14:textId="113E7800" w:rsidR="003C65DC" w:rsidRPr="00365F04" w:rsidRDefault="004753EE" w:rsidP="00365F04">
      <w:pPr>
        <w:pStyle w:val="ListParagraph"/>
        <w:numPr>
          <w:ilvl w:val="0"/>
          <w:numId w:val="43"/>
        </w:numPr>
        <w:spacing w:line="240" w:lineRule="auto"/>
        <w:rPr>
          <w:sz w:val="28"/>
          <w:szCs w:val="28"/>
        </w:rPr>
      </w:pPr>
      <w:r w:rsidRPr="0003318B">
        <w:t>Reboot the system and boot the system from the second entry “New Windows 10</w:t>
      </w:r>
      <w:r w:rsidR="003C65DC">
        <w:t xml:space="preserve">-Safe Mode” </w:t>
      </w:r>
    </w:p>
    <w:p w14:paraId="2472FEAC" w14:textId="77777777" w:rsidR="003C65DC" w:rsidRDefault="003C65DC" w:rsidP="003C65DC">
      <w:pPr>
        <w:pStyle w:val="ListParagraph"/>
      </w:pPr>
    </w:p>
    <w:p w14:paraId="63D7D40B" w14:textId="6CA8F29D" w:rsidR="004753EE" w:rsidRPr="00C84417" w:rsidRDefault="003C65DC" w:rsidP="00365F04">
      <w:pPr>
        <w:pStyle w:val="ListParagraph"/>
        <w:numPr>
          <w:ilvl w:val="0"/>
          <w:numId w:val="43"/>
        </w:numPr>
        <w:spacing w:line="240" w:lineRule="auto"/>
        <w:rPr>
          <w:sz w:val="28"/>
          <w:szCs w:val="28"/>
        </w:rPr>
      </w:pPr>
      <w:r>
        <w:t>Attach a screen capture that demo the new entry created in the bootloader after rebooting the system and screen capture that demo Windows 10 running in Safe Mode</w:t>
      </w:r>
    </w:p>
    <w:p w14:paraId="25764105" w14:textId="5DDB5571" w:rsidR="00C84417" w:rsidRPr="00C84417" w:rsidRDefault="00204486" w:rsidP="00C84417">
      <w:pPr>
        <w:pStyle w:val="ListParagraph"/>
        <w:rPr>
          <w:sz w:val="28"/>
          <w:szCs w:val="28"/>
        </w:rPr>
      </w:pPr>
      <w:r>
        <w:rPr>
          <w:noProof/>
          <w:sz w:val="28"/>
          <w:szCs w:val="28"/>
        </w:rPr>
        <w:lastRenderedPageBreak/>
        <w:drawing>
          <wp:inline distT="0" distB="0" distL="0" distR="0" wp14:anchorId="69695BEF" wp14:editId="5B54C375">
            <wp:extent cx="4985385" cy="322834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5385" cy="3228340"/>
                    </a:xfrm>
                    <a:prstGeom prst="rect">
                      <a:avLst/>
                    </a:prstGeom>
                    <a:noFill/>
                    <a:ln>
                      <a:noFill/>
                    </a:ln>
                  </pic:spPr>
                </pic:pic>
              </a:graphicData>
            </a:graphic>
          </wp:inline>
        </w:drawing>
      </w:r>
    </w:p>
    <w:p w14:paraId="5A66667A" w14:textId="54E89EB8" w:rsidR="00C84417" w:rsidRPr="007841B7" w:rsidRDefault="00C84417" w:rsidP="00365F04">
      <w:pPr>
        <w:pStyle w:val="ListParagraph"/>
        <w:numPr>
          <w:ilvl w:val="0"/>
          <w:numId w:val="43"/>
        </w:numPr>
        <w:spacing w:line="240" w:lineRule="auto"/>
        <w:rPr>
          <w:szCs w:val="28"/>
        </w:rPr>
      </w:pPr>
      <w:r w:rsidRPr="007841B7">
        <w:rPr>
          <w:szCs w:val="28"/>
        </w:rPr>
        <w:t xml:space="preserve">To verify the drivers (module) loaded during boot process use the following </w:t>
      </w:r>
      <w:proofErr w:type="spellStart"/>
      <w:r w:rsidRPr="007841B7">
        <w:rPr>
          <w:szCs w:val="28"/>
        </w:rPr>
        <w:t>bcdedit</w:t>
      </w:r>
      <w:proofErr w:type="spellEnd"/>
      <w:r w:rsidRPr="007841B7">
        <w:rPr>
          <w:szCs w:val="28"/>
        </w:rPr>
        <w:t xml:space="preserve"> command that will generate a log file called Ntblog.txt in the %</w:t>
      </w:r>
      <w:proofErr w:type="spellStart"/>
      <w:r w:rsidRPr="007841B7">
        <w:rPr>
          <w:szCs w:val="28"/>
        </w:rPr>
        <w:t>SystemRoot</w:t>
      </w:r>
      <w:proofErr w:type="spellEnd"/>
      <w:r w:rsidRPr="007841B7">
        <w:rPr>
          <w:szCs w:val="28"/>
        </w:rPr>
        <w:t xml:space="preserve">% directory. </w:t>
      </w:r>
    </w:p>
    <w:p w14:paraId="7B1DE7A9" w14:textId="77777777" w:rsidR="00C84417" w:rsidRPr="007841B7" w:rsidRDefault="00C84417" w:rsidP="00C84417">
      <w:pPr>
        <w:pStyle w:val="ListParagraph"/>
        <w:rPr>
          <w:szCs w:val="28"/>
        </w:rPr>
      </w:pPr>
    </w:p>
    <w:p w14:paraId="03C5C379" w14:textId="3DAF956A" w:rsidR="00C84417" w:rsidRPr="007841B7" w:rsidRDefault="00C84417" w:rsidP="00C84417">
      <w:pPr>
        <w:pStyle w:val="ListParagraph"/>
        <w:spacing w:line="240" w:lineRule="auto"/>
        <w:ind w:left="785"/>
        <w:rPr>
          <w:b/>
          <w:szCs w:val="28"/>
        </w:rPr>
      </w:pPr>
      <w:proofErr w:type="spellStart"/>
      <w:r w:rsidRPr="007841B7">
        <w:rPr>
          <w:b/>
          <w:szCs w:val="28"/>
        </w:rPr>
        <w:t>bcdedit</w:t>
      </w:r>
      <w:proofErr w:type="spellEnd"/>
      <w:r w:rsidRPr="007841B7">
        <w:rPr>
          <w:b/>
          <w:szCs w:val="28"/>
        </w:rPr>
        <w:t xml:space="preserve"> </w:t>
      </w:r>
      <w:r w:rsidR="007841B7" w:rsidRPr="007841B7">
        <w:rPr>
          <w:b/>
          <w:szCs w:val="28"/>
        </w:rPr>
        <w:t xml:space="preserve">   /</w:t>
      </w:r>
      <w:proofErr w:type="gramStart"/>
      <w:r w:rsidR="007841B7" w:rsidRPr="007841B7">
        <w:rPr>
          <w:b/>
          <w:szCs w:val="28"/>
        </w:rPr>
        <w:t>set  BOOTLOG</w:t>
      </w:r>
      <w:proofErr w:type="gramEnd"/>
      <w:r w:rsidR="007841B7" w:rsidRPr="007841B7">
        <w:rPr>
          <w:b/>
          <w:szCs w:val="28"/>
        </w:rPr>
        <w:t xml:space="preserve">  TRUE</w:t>
      </w:r>
    </w:p>
    <w:p w14:paraId="69EE9B83" w14:textId="77777777" w:rsidR="004753EE" w:rsidRPr="007841B7" w:rsidRDefault="004753EE" w:rsidP="004753EE">
      <w:pPr>
        <w:pStyle w:val="ListParagraph"/>
        <w:rPr>
          <w:sz w:val="18"/>
        </w:rPr>
      </w:pPr>
    </w:p>
    <w:p w14:paraId="3762FA04" w14:textId="681D2472" w:rsidR="004753EE" w:rsidRDefault="006A04EB" w:rsidP="007841B7">
      <w:pPr>
        <w:pStyle w:val="ListParagraph"/>
        <w:numPr>
          <w:ilvl w:val="0"/>
          <w:numId w:val="43"/>
        </w:numPr>
      </w:pPr>
      <w:r>
        <w:t xml:space="preserve">Reboot the system, find the </w:t>
      </w:r>
      <w:proofErr w:type="gramStart"/>
      <w:r>
        <w:t>Ntbt</w:t>
      </w:r>
      <w:r w:rsidR="007841B7">
        <w:t>log.txt ,</w:t>
      </w:r>
      <w:proofErr w:type="gramEnd"/>
      <w:r w:rsidR="007841B7">
        <w:t xml:space="preserve"> analyze the output and identify the Windows kernel and the libraries loaded by the kernel. Write down the name of the executable f</w:t>
      </w:r>
      <w:r>
        <w:t>ile and the first 5 libraries (</w:t>
      </w:r>
      <w:r w:rsidR="007841B7">
        <w:t>.</w:t>
      </w:r>
      <w:proofErr w:type="spellStart"/>
      <w:r w:rsidR="007841B7">
        <w:t>dll</w:t>
      </w:r>
      <w:proofErr w:type="spellEnd"/>
      <w:r w:rsidR="007841B7">
        <w:t xml:space="preserve">) loaded by the kernel. </w:t>
      </w:r>
    </w:p>
    <w:p w14:paraId="6B1E38DB" w14:textId="647955C8" w:rsidR="004753EE" w:rsidRDefault="00B05BBA" w:rsidP="00B05BBA">
      <w:pPr>
        <w:spacing w:line="240" w:lineRule="auto"/>
        <w:ind w:left="1440"/>
        <w:rPr>
          <w:b/>
          <w:sz w:val="32"/>
        </w:rPr>
      </w:pPr>
      <w:r>
        <w:t>Ntoskrnl.exe, hal.dll, kd.dll, mcupdate_GenuineIntel.dll, PSHED.dll, BOOTVID.dll</w:t>
      </w:r>
      <w:r w:rsidR="004753EE">
        <w:br w:type="page"/>
      </w:r>
    </w:p>
    <w:p w14:paraId="0A324323" w14:textId="50BD4F27" w:rsidR="002C5AD0" w:rsidRDefault="00896705" w:rsidP="002C5AD0">
      <w:pPr>
        <w:pStyle w:val="HeadingStyle1"/>
      </w:pPr>
      <w:bookmarkStart w:id="8" w:name="_Toc472025640"/>
      <w:r>
        <w:lastRenderedPageBreak/>
        <w:t>4</w:t>
      </w:r>
      <w:r w:rsidR="002C5AD0">
        <w:t xml:space="preserve">.0 The </w:t>
      </w:r>
      <w:proofErr w:type="spellStart"/>
      <w:r w:rsidR="002C5AD0">
        <w:t>Sysinternals</w:t>
      </w:r>
      <w:proofErr w:type="spellEnd"/>
      <w:r w:rsidR="002C5AD0">
        <w:t xml:space="preserve"> Suite</w:t>
      </w:r>
      <w:bookmarkEnd w:id="8"/>
      <w:r w:rsidR="002C5AD0">
        <w:t xml:space="preserve">                                            ____/10</w:t>
      </w:r>
    </w:p>
    <w:p w14:paraId="45464345" w14:textId="77777777" w:rsidR="002C5AD0" w:rsidRDefault="002C5AD0" w:rsidP="002C5AD0">
      <w:pPr>
        <w:rPr>
          <w:iCs/>
        </w:rPr>
      </w:pPr>
      <w:r w:rsidRPr="001E4EC0">
        <w:rPr>
          <w:iCs/>
        </w:rPr>
        <w:t xml:space="preserve">The </w:t>
      </w:r>
      <w:r>
        <w:rPr>
          <w:iCs/>
        </w:rPr>
        <w:t xml:space="preserve">utilities provided by the Windows operating system is sufficient for everyday use but as an IT security professional, you need more advanced tools to diagnose and troubleshoot your system. </w:t>
      </w:r>
    </w:p>
    <w:p w14:paraId="338F98B1" w14:textId="77777777" w:rsidR="002C5AD0" w:rsidRDefault="002C5AD0" w:rsidP="002C5AD0">
      <w:pPr>
        <w:rPr>
          <w:iCs/>
        </w:rPr>
      </w:pPr>
    </w:p>
    <w:p w14:paraId="26E183FC" w14:textId="77777777" w:rsidR="002C5AD0" w:rsidRPr="006026E9" w:rsidRDefault="002C5AD0" w:rsidP="002C5AD0">
      <w:pPr>
        <w:pStyle w:val="ListParagraph"/>
        <w:numPr>
          <w:ilvl w:val="0"/>
          <w:numId w:val="26"/>
        </w:numPr>
        <w:rPr>
          <w:rStyle w:val="Hyperlink"/>
          <w:iCs/>
          <w:color w:val="auto"/>
          <w:u w:val="none"/>
        </w:rPr>
      </w:pPr>
      <w:r>
        <w:rPr>
          <w:iCs/>
        </w:rPr>
        <w:t xml:space="preserve">Download the </w:t>
      </w:r>
      <w:proofErr w:type="spellStart"/>
      <w:r w:rsidRPr="0099090F">
        <w:rPr>
          <w:b/>
          <w:iCs/>
        </w:rPr>
        <w:t>Sysinternals</w:t>
      </w:r>
      <w:proofErr w:type="spellEnd"/>
      <w:r w:rsidRPr="0099090F">
        <w:rPr>
          <w:b/>
          <w:iCs/>
        </w:rPr>
        <w:t xml:space="preserve"> Suite</w:t>
      </w:r>
      <w:r>
        <w:rPr>
          <w:iCs/>
        </w:rPr>
        <w:t xml:space="preserve"> from </w:t>
      </w:r>
      <w:hyperlink r:id="rId25" w:history="1">
        <w:r w:rsidRPr="00770EBF">
          <w:rPr>
            <w:rStyle w:val="Hyperlink"/>
            <w:iCs/>
          </w:rPr>
          <w:t>www.sysinternals</w:t>
        </w:r>
        <w:r w:rsidRPr="00770EBF">
          <w:rPr>
            <w:rStyle w:val="Hyperlink"/>
            <w:iCs/>
          </w:rPr>
          <w:t>.</w:t>
        </w:r>
        <w:r w:rsidRPr="00770EBF">
          <w:rPr>
            <w:rStyle w:val="Hyperlink"/>
            <w:iCs/>
          </w:rPr>
          <w:t>com</w:t>
        </w:r>
      </w:hyperlink>
      <w:r>
        <w:rPr>
          <w:iCs/>
        </w:rPr>
        <w:t xml:space="preserve"> (which will redirect you to </w:t>
      </w:r>
      <w:hyperlink r:id="rId26" w:history="1">
        <w:r w:rsidRPr="002E2083">
          <w:rPr>
            <w:rStyle w:val="Hyperlink"/>
          </w:rPr>
          <w:t>http://technet.microsoft.com/en-US/sysinternals</w:t>
        </w:r>
      </w:hyperlink>
      <w:r>
        <w:rPr>
          <w:rStyle w:val="Hyperlink"/>
        </w:rPr>
        <w:t xml:space="preserve"> </w:t>
      </w:r>
      <w:r>
        <w:rPr>
          <w:rStyle w:val="Hyperlink"/>
          <w:color w:val="auto"/>
          <w:u w:val="none"/>
        </w:rPr>
        <w:t xml:space="preserve">since Microsoft’s acquisition of </w:t>
      </w:r>
      <w:proofErr w:type="spellStart"/>
      <w:r>
        <w:rPr>
          <w:rStyle w:val="Hyperlink"/>
          <w:color w:val="auto"/>
          <w:u w:val="none"/>
        </w:rPr>
        <w:t>Sysinternals</w:t>
      </w:r>
      <w:proofErr w:type="spellEnd"/>
      <w:r>
        <w:rPr>
          <w:rStyle w:val="Hyperlink"/>
          <w:color w:val="auto"/>
          <w:u w:val="none"/>
        </w:rPr>
        <w:t xml:space="preserve"> in 2006). </w:t>
      </w:r>
    </w:p>
    <w:p w14:paraId="3491318A" w14:textId="77777777" w:rsidR="002C5AD0" w:rsidRDefault="002C5AD0" w:rsidP="002C5AD0">
      <w:pPr>
        <w:rPr>
          <w:iCs/>
        </w:rPr>
      </w:pPr>
    </w:p>
    <w:p w14:paraId="4126508D" w14:textId="77777777" w:rsidR="002C5AD0" w:rsidRDefault="002C5AD0" w:rsidP="002C5AD0">
      <w:pPr>
        <w:pStyle w:val="ListParagraph"/>
        <w:numPr>
          <w:ilvl w:val="0"/>
          <w:numId w:val="26"/>
        </w:numPr>
      </w:pPr>
      <w:r>
        <w:t>Before you extract the tools from the zip file, you can remove the marker that tells Windows to treat the content of the file as coming from the internet and is untrusted. This will get rid of the security warnings when you run any of the tools or display content errors when viewing the help files.</w:t>
      </w:r>
    </w:p>
    <w:p w14:paraId="75ED0DC2" w14:textId="77777777" w:rsidR="002C5AD0" w:rsidRDefault="002C5AD0" w:rsidP="002C5AD0">
      <w:pPr>
        <w:pStyle w:val="ListParagraph"/>
      </w:pPr>
    </w:p>
    <w:p w14:paraId="2235B1D5" w14:textId="77777777" w:rsidR="002C5AD0" w:rsidRDefault="002C5AD0" w:rsidP="002C5AD0">
      <w:pPr>
        <w:ind w:left="720"/>
      </w:pPr>
      <w:r>
        <w:t>To do this, right-click on the SysinternalsSuite.zip file in folder what you have downloaded it in the previous step. Go to the Properties dialog box, on the General tab near the bottom – select the Unblock checkbox and click OK.</w:t>
      </w:r>
    </w:p>
    <w:p w14:paraId="00F3F0A7" w14:textId="77777777" w:rsidR="002C5AD0" w:rsidRDefault="002C5AD0" w:rsidP="002C5AD0">
      <w:pPr>
        <w:ind w:left="720"/>
        <w:jc w:val="center"/>
      </w:pPr>
    </w:p>
    <w:p w14:paraId="2963F9F5" w14:textId="77777777" w:rsidR="002C5AD0" w:rsidRDefault="002C5AD0" w:rsidP="002C5AD0">
      <w:pPr>
        <w:pStyle w:val="ListParagraph"/>
        <w:numPr>
          <w:ilvl w:val="0"/>
          <w:numId w:val="26"/>
        </w:numPr>
      </w:pPr>
      <w:r>
        <w:t>Extract the tools from the zipped file to a location where you will be able to locate easily in the future as we will be using many of these tools for all the lab exercises in the course.</w:t>
      </w:r>
    </w:p>
    <w:p w14:paraId="7B78E3D3" w14:textId="77777777" w:rsidR="002C5AD0" w:rsidRDefault="002C5AD0" w:rsidP="002C5AD0"/>
    <w:p w14:paraId="67C9075B" w14:textId="77777777" w:rsidR="002C5AD0" w:rsidRDefault="002C5AD0" w:rsidP="002C5AD0">
      <w:pPr>
        <w:pStyle w:val="ListParagraph"/>
        <w:numPr>
          <w:ilvl w:val="0"/>
          <w:numId w:val="26"/>
        </w:numPr>
      </w:pPr>
      <w:r>
        <w:t xml:space="preserve">Open a command prompt and navigate to the directory where you have extracted the </w:t>
      </w:r>
      <w:proofErr w:type="spellStart"/>
      <w:r>
        <w:t>sysinternals</w:t>
      </w:r>
      <w:proofErr w:type="spellEnd"/>
      <w:r>
        <w:t xml:space="preserve"> tools.</w:t>
      </w:r>
    </w:p>
    <w:p w14:paraId="262C0D4B" w14:textId="77777777" w:rsidR="002C5AD0" w:rsidRDefault="002C5AD0" w:rsidP="002C5AD0">
      <w:pPr>
        <w:pStyle w:val="ListParagraph"/>
      </w:pPr>
    </w:p>
    <w:p w14:paraId="0306CAEB" w14:textId="77777777" w:rsidR="002C5AD0" w:rsidRDefault="002C5AD0" w:rsidP="002C5AD0">
      <w:pPr>
        <w:ind w:left="720"/>
        <w:rPr>
          <w:i/>
        </w:rPr>
      </w:pPr>
      <w:r w:rsidRPr="001269A5">
        <w:rPr>
          <w:i/>
        </w:rPr>
        <w:t>Pro-tip: Type “</w:t>
      </w:r>
      <w:proofErr w:type="spellStart"/>
      <w:r w:rsidRPr="001269A5">
        <w:rPr>
          <w:i/>
        </w:rPr>
        <w:t>cmd</w:t>
      </w:r>
      <w:proofErr w:type="spellEnd"/>
      <w:r w:rsidRPr="001269A5">
        <w:rPr>
          <w:i/>
        </w:rPr>
        <w:t>” in the address bar of file explorer and the command prompt will start in the same directory location.</w:t>
      </w:r>
    </w:p>
    <w:p w14:paraId="23C06C6A" w14:textId="77777777" w:rsidR="004801F0" w:rsidRPr="001269A5" w:rsidRDefault="004801F0" w:rsidP="002C5AD0">
      <w:pPr>
        <w:ind w:left="720"/>
        <w:rPr>
          <w:i/>
        </w:rPr>
      </w:pPr>
    </w:p>
    <w:p w14:paraId="1316F1EF" w14:textId="6EB14FF6" w:rsidR="004801F0" w:rsidRDefault="004801F0" w:rsidP="004801F0">
      <w:pPr>
        <w:pStyle w:val="ListParagraph"/>
        <w:numPr>
          <w:ilvl w:val="0"/>
          <w:numId w:val="26"/>
        </w:numPr>
      </w:pPr>
      <w:r w:rsidRPr="004801F0">
        <w:rPr>
          <w:b/>
        </w:rPr>
        <w:t>Autoruns</w:t>
      </w:r>
      <w:r>
        <w:t xml:space="preserve"> is a powerful tool from the </w:t>
      </w:r>
      <w:proofErr w:type="spellStart"/>
      <w:r>
        <w:t>Sysinternals</w:t>
      </w:r>
      <w:proofErr w:type="spellEnd"/>
      <w:r>
        <w:t xml:space="preserve"> Suite. This tool allows you to view every program that has been configured to start automatically and make it easy to disable or remove these programs. It goes beyond system startup and can show startup of any application and extensions. It can even analyze offline systems from a virtual disk image.</w:t>
      </w:r>
    </w:p>
    <w:p w14:paraId="724C0AB4" w14:textId="77777777" w:rsidR="004801F0" w:rsidRDefault="004801F0" w:rsidP="004801F0">
      <w:pPr>
        <w:pStyle w:val="ListParagraph"/>
        <w:spacing w:line="240" w:lineRule="auto"/>
        <w:ind w:left="1080"/>
      </w:pPr>
    </w:p>
    <w:p w14:paraId="6A439406" w14:textId="77777777" w:rsidR="004801F0" w:rsidRPr="00DF45C0" w:rsidRDefault="004801F0" w:rsidP="004801F0">
      <w:pPr>
        <w:spacing w:line="240" w:lineRule="auto"/>
        <w:ind w:left="720"/>
        <w:rPr>
          <w:i/>
        </w:rPr>
      </w:pPr>
      <w:r w:rsidRPr="00DF45C0">
        <w:rPr>
          <w:i/>
        </w:rPr>
        <w:t>Note: Autoruns is not magic! It exposes as many programs as possible but some very clev</w:t>
      </w:r>
      <w:r>
        <w:rPr>
          <w:i/>
        </w:rPr>
        <w:t>er malware may not be uncovered (such as kernel-mode rootkits).</w:t>
      </w:r>
    </w:p>
    <w:p w14:paraId="3D92951A" w14:textId="77777777" w:rsidR="004801F0" w:rsidRDefault="004801F0" w:rsidP="004801F0">
      <w:pPr>
        <w:pStyle w:val="ListParagraph"/>
        <w:spacing w:line="240" w:lineRule="auto"/>
        <w:ind w:left="1080"/>
      </w:pPr>
    </w:p>
    <w:p w14:paraId="3B6EE801" w14:textId="23558AF4" w:rsidR="004801F0" w:rsidRDefault="004801F0" w:rsidP="004801F0">
      <w:pPr>
        <w:spacing w:line="240" w:lineRule="auto"/>
        <w:ind w:left="720"/>
      </w:pPr>
      <w:r>
        <w:t xml:space="preserve">Another advantage of the </w:t>
      </w:r>
      <w:proofErr w:type="spellStart"/>
      <w:r>
        <w:t>Sysinternals</w:t>
      </w:r>
      <w:proofErr w:type="spellEnd"/>
      <w:r>
        <w:t xml:space="preserve"> Suite is its integration with </w:t>
      </w:r>
      <w:proofErr w:type="spellStart"/>
      <w:r>
        <w:t>VirusTotal</w:t>
      </w:r>
      <w:proofErr w:type="spellEnd"/>
      <w:r>
        <w:t xml:space="preserve"> – an </w:t>
      </w:r>
      <w:proofErr w:type="gramStart"/>
      <w:r>
        <w:t>Antivirus  as</w:t>
      </w:r>
      <w:proofErr w:type="gramEnd"/>
      <w:r>
        <w:t xml:space="preserve"> a Service (</w:t>
      </w:r>
      <w:proofErr w:type="spellStart"/>
      <w:r>
        <w:t>AaaS</w:t>
      </w:r>
      <w:proofErr w:type="spellEnd"/>
      <w:r>
        <w:t>) which checks the programs against 50+ malware engines to identify suspicious programs.</w:t>
      </w:r>
    </w:p>
    <w:p w14:paraId="28C734DF" w14:textId="77777777" w:rsidR="004801F0" w:rsidRDefault="004801F0" w:rsidP="004801F0">
      <w:pPr>
        <w:spacing w:line="240" w:lineRule="auto"/>
      </w:pPr>
    </w:p>
    <w:p w14:paraId="7D4425ED" w14:textId="77777777" w:rsidR="004801F0" w:rsidRDefault="004801F0" w:rsidP="004801F0">
      <w:pPr>
        <w:spacing w:line="240" w:lineRule="auto"/>
      </w:pPr>
    </w:p>
    <w:p w14:paraId="3A6FE9E9" w14:textId="77777777" w:rsidR="004801F0" w:rsidRDefault="004801F0" w:rsidP="00FB2AC8">
      <w:pPr>
        <w:pStyle w:val="ListParagraph"/>
        <w:numPr>
          <w:ilvl w:val="0"/>
          <w:numId w:val="35"/>
        </w:numPr>
        <w:spacing w:line="240" w:lineRule="auto"/>
      </w:pPr>
      <w:r>
        <w:lastRenderedPageBreak/>
        <w:t xml:space="preserve">Start Autoruns and study the user interface. The 20 tabs may seem intimidating at first but </w:t>
      </w:r>
      <w:proofErr w:type="gramStart"/>
      <w:r>
        <w:t>it’s</w:t>
      </w:r>
      <w:proofErr w:type="gramEnd"/>
      <w:r>
        <w:t xml:space="preserve"> really just a breakdown of the </w:t>
      </w:r>
      <w:r w:rsidRPr="00A50B97">
        <w:rPr>
          <w:b/>
        </w:rPr>
        <w:t>Everything</w:t>
      </w:r>
      <w:r>
        <w:t xml:space="preserve"> tab into specific categories.</w:t>
      </w:r>
    </w:p>
    <w:p w14:paraId="726D7060" w14:textId="77777777" w:rsidR="004801F0" w:rsidRDefault="004801F0" w:rsidP="004801F0">
      <w:pPr>
        <w:spacing w:line="240" w:lineRule="auto"/>
      </w:pPr>
    </w:p>
    <w:p w14:paraId="6B7CFFD2" w14:textId="77777777" w:rsidR="004801F0" w:rsidRDefault="004801F0" w:rsidP="00FB2AC8">
      <w:pPr>
        <w:pStyle w:val="ListParagraph"/>
        <w:numPr>
          <w:ilvl w:val="0"/>
          <w:numId w:val="35"/>
        </w:numPr>
        <w:spacing w:line="240" w:lineRule="auto"/>
      </w:pPr>
      <w:r>
        <w:t>The Publisher column shows the company name of the file. Anyone can write a program and put the company name as “Microsoft Corporation”! You can verify the entry’s digital signature by right-clicking any entry and select Verify Image.</w:t>
      </w:r>
    </w:p>
    <w:p w14:paraId="356EF953" w14:textId="77777777" w:rsidR="004801F0" w:rsidRDefault="004801F0" w:rsidP="004801F0">
      <w:pPr>
        <w:pStyle w:val="ListParagraph"/>
      </w:pPr>
    </w:p>
    <w:p w14:paraId="7D5FBD7D" w14:textId="77777777" w:rsidR="004801F0" w:rsidRDefault="004801F0" w:rsidP="00AF7BF3">
      <w:pPr>
        <w:pStyle w:val="ListParagraph"/>
        <w:numPr>
          <w:ilvl w:val="0"/>
          <w:numId w:val="35"/>
        </w:numPr>
      </w:pPr>
      <w:r>
        <w:t>Instead of verifying each entry one by one, do the following:</w:t>
      </w:r>
    </w:p>
    <w:p w14:paraId="5CF56A88" w14:textId="77777777" w:rsidR="004801F0" w:rsidRDefault="004801F0" w:rsidP="00FB2AC8">
      <w:pPr>
        <w:pStyle w:val="ListParagraph"/>
        <w:numPr>
          <w:ilvl w:val="0"/>
          <w:numId w:val="35"/>
        </w:numPr>
      </w:pPr>
      <w:r>
        <w:t>Click on Options from the menu and select Scan Options.</w:t>
      </w:r>
    </w:p>
    <w:p w14:paraId="4E04C2A4" w14:textId="77777777" w:rsidR="004801F0" w:rsidRDefault="004801F0" w:rsidP="00FB2AC8">
      <w:pPr>
        <w:pStyle w:val="ListParagraph"/>
        <w:numPr>
          <w:ilvl w:val="0"/>
          <w:numId w:val="35"/>
        </w:numPr>
      </w:pPr>
      <w:r>
        <w:t>Enable Verify code signatures.</w:t>
      </w:r>
    </w:p>
    <w:p w14:paraId="27ABE240" w14:textId="77777777" w:rsidR="004801F0" w:rsidRDefault="004801F0" w:rsidP="00FB2AC8">
      <w:pPr>
        <w:pStyle w:val="ListParagraph"/>
        <w:numPr>
          <w:ilvl w:val="0"/>
          <w:numId w:val="35"/>
        </w:numPr>
      </w:pPr>
      <w:r>
        <w:t>Rescan.</w:t>
      </w:r>
    </w:p>
    <w:p w14:paraId="08136E78" w14:textId="77777777" w:rsidR="004801F0" w:rsidRDefault="004801F0" w:rsidP="004801F0"/>
    <w:p w14:paraId="6C81B46D" w14:textId="77777777" w:rsidR="004801F0" w:rsidRDefault="004801F0" w:rsidP="00FB2AC8">
      <w:pPr>
        <w:pStyle w:val="ListParagraph"/>
        <w:numPr>
          <w:ilvl w:val="0"/>
          <w:numId w:val="35"/>
        </w:numPr>
      </w:pPr>
      <w:r>
        <w:t>If the file has been signed with a valid code-signing certificate that derived from a root certificate authority that is trusted, the text in the Publisher column changes to “(Verified)”.</w:t>
      </w:r>
    </w:p>
    <w:p w14:paraId="46F3BAB3" w14:textId="77777777" w:rsidR="004801F0" w:rsidRDefault="004801F0" w:rsidP="00FB2AC8">
      <w:pPr>
        <w:pStyle w:val="ListParagraph"/>
        <w:numPr>
          <w:ilvl w:val="0"/>
          <w:numId w:val="35"/>
        </w:numPr>
        <w:spacing w:line="240" w:lineRule="auto"/>
      </w:pPr>
      <w:r>
        <w:t>Repeat the above steps to check all the entries against VirusTotal.com.</w:t>
      </w:r>
    </w:p>
    <w:p w14:paraId="5AB7EED8" w14:textId="77777777" w:rsidR="00101A02" w:rsidRDefault="00101A02" w:rsidP="00101A02">
      <w:pPr>
        <w:pStyle w:val="ListParagraph"/>
        <w:spacing w:line="240" w:lineRule="auto"/>
      </w:pPr>
    </w:p>
    <w:p w14:paraId="47A09E64" w14:textId="74A3CFB0" w:rsidR="004801F0" w:rsidRPr="00101A02" w:rsidRDefault="00101A02" w:rsidP="00FB2AC8">
      <w:pPr>
        <w:pStyle w:val="ListParagraph"/>
        <w:numPr>
          <w:ilvl w:val="0"/>
          <w:numId w:val="35"/>
        </w:numPr>
        <w:rPr>
          <w:iCs/>
        </w:rPr>
      </w:pPr>
      <w:r w:rsidRPr="00101A02">
        <w:rPr>
          <w:iCs/>
        </w:rPr>
        <w:t>Attach respective screen captures to demo results</w:t>
      </w:r>
    </w:p>
    <w:p w14:paraId="25A405C5" w14:textId="2A6AD9A5" w:rsidR="00101A02" w:rsidRPr="00101A02" w:rsidRDefault="00AA3886" w:rsidP="00101A02">
      <w:pPr>
        <w:pStyle w:val="ListParagraph"/>
        <w:rPr>
          <w:iCs/>
        </w:rPr>
      </w:pPr>
      <w:r>
        <w:rPr>
          <w:iCs/>
          <w:noProof/>
        </w:rPr>
        <w:drawing>
          <wp:inline distT="0" distB="0" distL="0" distR="0" wp14:anchorId="490446F3" wp14:editId="56289CAC">
            <wp:extent cx="7406818" cy="3579962"/>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46080" cy="3598938"/>
                    </a:xfrm>
                    <a:prstGeom prst="rect">
                      <a:avLst/>
                    </a:prstGeom>
                    <a:noFill/>
                    <a:ln>
                      <a:noFill/>
                    </a:ln>
                  </pic:spPr>
                </pic:pic>
              </a:graphicData>
            </a:graphic>
          </wp:inline>
        </w:drawing>
      </w:r>
    </w:p>
    <w:p w14:paraId="33C920AD" w14:textId="77777777" w:rsidR="00C31DD0" w:rsidRDefault="00C31DD0">
      <w:pPr>
        <w:spacing w:line="240" w:lineRule="auto"/>
        <w:rPr>
          <w:b/>
          <w:sz w:val="32"/>
        </w:rPr>
      </w:pPr>
      <w:r>
        <w:br w:type="page"/>
      </w:r>
    </w:p>
    <w:p w14:paraId="72CC3F37" w14:textId="3B1D8E4C" w:rsidR="00C31DD0" w:rsidRPr="00055B6C" w:rsidRDefault="00C31DD0" w:rsidP="00C31DD0">
      <w:pPr>
        <w:pStyle w:val="HeadingStyle1"/>
      </w:pPr>
      <w:r>
        <w:lastRenderedPageBreak/>
        <w:t>5.0</w:t>
      </w:r>
      <w:r>
        <w:tab/>
      </w:r>
      <w:r w:rsidRPr="00F05EE0">
        <w:t>Windows Registry</w:t>
      </w:r>
      <w:r>
        <w:t xml:space="preserve">                                                 ____/10</w:t>
      </w:r>
    </w:p>
    <w:p w14:paraId="3B55A234" w14:textId="137699C3" w:rsidR="00C31DD0" w:rsidRPr="00F05EE0" w:rsidRDefault="00C31DD0" w:rsidP="00611DEE">
      <w:pPr>
        <w:rPr>
          <w:iCs/>
        </w:rPr>
      </w:pPr>
      <w:r w:rsidRPr="00F05EE0">
        <w:rPr>
          <w:iCs/>
        </w:rPr>
        <w:t xml:space="preserve">The Windows registry is </w:t>
      </w:r>
      <w:r>
        <w:rPr>
          <w:iCs/>
        </w:rPr>
        <w:t xml:space="preserve">a </w:t>
      </w:r>
      <w:r w:rsidRPr="00C31DD0">
        <w:rPr>
          <w:b/>
          <w:iCs/>
        </w:rPr>
        <w:t>database</w:t>
      </w:r>
      <w:r>
        <w:rPr>
          <w:iCs/>
        </w:rPr>
        <w:t xml:space="preserve"> that contains the information required to boot and configure the system. It contains many settings that affect system performance and behavior.</w:t>
      </w:r>
      <w:r w:rsidRPr="00F05EE0">
        <w:rPr>
          <w:iCs/>
        </w:rPr>
        <w:t xml:space="preserve"> Information is kept in groups (like folders) identified by a name called the </w:t>
      </w:r>
      <w:r w:rsidRPr="00F05EE0">
        <w:rPr>
          <w:i/>
          <w:iCs/>
        </w:rPr>
        <w:t>key</w:t>
      </w:r>
      <w:r w:rsidRPr="00F05EE0">
        <w:rPr>
          <w:iCs/>
        </w:rPr>
        <w:t xml:space="preserve">. An individual unit of information is kept in a </w:t>
      </w:r>
      <w:r w:rsidRPr="00F05EE0">
        <w:rPr>
          <w:i/>
          <w:iCs/>
        </w:rPr>
        <w:t>value</w:t>
      </w:r>
      <w:r w:rsidRPr="00F05EE0">
        <w:rPr>
          <w:iCs/>
        </w:rPr>
        <w:t xml:space="preserve"> that includes its name and its data. A key may also hold </w:t>
      </w:r>
      <w:r w:rsidRPr="00F05EE0">
        <w:rPr>
          <w:i/>
          <w:iCs/>
        </w:rPr>
        <w:t>subkeys</w:t>
      </w:r>
      <w:r w:rsidRPr="00F05EE0">
        <w:rPr>
          <w:iCs/>
        </w:rPr>
        <w:t xml:space="preserve">. </w:t>
      </w:r>
    </w:p>
    <w:p w14:paraId="5F3C85D9" w14:textId="363DCC97" w:rsidR="00C31DD0" w:rsidRPr="00F05EE0" w:rsidRDefault="00C31DD0" w:rsidP="00C31DD0">
      <w:pPr>
        <w:rPr>
          <w:iCs/>
        </w:rPr>
      </w:pPr>
      <w:r>
        <w:rPr>
          <w:iCs/>
        </w:rPr>
        <w:t xml:space="preserve"> </w:t>
      </w:r>
    </w:p>
    <w:p w14:paraId="4A41BFE6" w14:textId="7F3F39AF" w:rsidR="00794850" w:rsidRPr="00794850" w:rsidRDefault="00794850" w:rsidP="00794850">
      <w:pPr>
        <w:spacing w:line="240" w:lineRule="auto"/>
        <w:ind w:left="630"/>
        <w:rPr>
          <w:b/>
          <w:szCs w:val="28"/>
        </w:rPr>
      </w:pPr>
      <w:r w:rsidRPr="00794850">
        <w:rPr>
          <w:b/>
          <w:szCs w:val="28"/>
        </w:rPr>
        <w:t>NOTE: Use Windows Virtual machine to complete Windows registry activities</w:t>
      </w:r>
    </w:p>
    <w:p w14:paraId="3794D886" w14:textId="77777777" w:rsidR="00794850" w:rsidRDefault="00794850" w:rsidP="00794850">
      <w:pPr>
        <w:spacing w:line="240" w:lineRule="auto"/>
        <w:ind w:left="630"/>
        <w:rPr>
          <w:szCs w:val="28"/>
        </w:rPr>
      </w:pPr>
    </w:p>
    <w:p w14:paraId="271AB490" w14:textId="77777777" w:rsidR="00C31DD0" w:rsidRPr="00C31DD0" w:rsidRDefault="00C31DD0" w:rsidP="00C31DD0">
      <w:pPr>
        <w:numPr>
          <w:ilvl w:val="0"/>
          <w:numId w:val="47"/>
        </w:numPr>
        <w:spacing w:line="240" w:lineRule="auto"/>
        <w:rPr>
          <w:szCs w:val="28"/>
        </w:rPr>
      </w:pPr>
      <w:r w:rsidRPr="00C31DD0">
        <w:rPr>
          <w:szCs w:val="28"/>
        </w:rPr>
        <w:t xml:space="preserve">The registry may be explored and edited using </w:t>
      </w:r>
      <w:r w:rsidRPr="00C31DD0">
        <w:rPr>
          <w:b/>
          <w:szCs w:val="28"/>
        </w:rPr>
        <w:t>regedit command</w:t>
      </w:r>
      <w:r w:rsidRPr="00C31DD0">
        <w:rPr>
          <w:szCs w:val="28"/>
        </w:rPr>
        <w:t xml:space="preserve">.  Run </w:t>
      </w:r>
      <w:r w:rsidRPr="00C31DD0">
        <w:rPr>
          <w:b/>
          <w:szCs w:val="28"/>
        </w:rPr>
        <w:t>regedit</w:t>
      </w:r>
      <w:r w:rsidRPr="00C31DD0">
        <w:rPr>
          <w:szCs w:val="28"/>
        </w:rPr>
        <w:t xml:space="preserve"> and explore Windows registry. Research, list, and briefly describe each </w:t>
      </w:r>
      <w:r w:rsidRPr="00C31DD0">
        <w:rPr>
          <w:b/>
          <w:i/>
          <w:szCs w:val="28"/>
        </w:rPr>
        <w:t xml:space="preserve">hive </w:t>
      </w:r>
      <w:r w:rsidRPr="00C31DD0">
        <w:rPr>
          <w:b/>
          <w:szCs w:val="28"/>
        </w:rPr>
        <w:t>key</w:t>
      </w:r>
      <w:r w:rsidRPr="00C31DD0">
        <w:rPr>
          <w:szCs w:val="28"/>
        </w:rPr>
        <w:t xml:space="preserve"> in the registry.</w:t>
      </w:r>
    </w:p>
    <w:p w14:paraId="468DBC1F" w14:textId="77777777" w:rsidR="00C31DD0" w:rsidRPr="00C31DD0" w:rsidRDefault="00C31DD0" w:rsidP="00C31DD0">
      <w:pPr>
        <w:rPr>
          <w:szCs w:val="28"/>
        </w:rPr>
      </w:pPr>
    </w:p>
    <w:p w14:paraId="4676D9DD" w14:textId="77777777" w:rsidR="00C31DD0" w:rsidRDefault="00C31DD0" w:rsidP="00C31DD0">
      <w:pPr>
        <w:rPr>
          <w:sz w:val="28"/>
          <w:szCs w:val="28"/>
        </w:rPr>
      </w:pPr>
    </w:p>
    <w:p w14:paraId="5890BCA4" w14:textId="77777777" w:rsidR="00C31DD0" w:rsidRDefault="00C31DD0" w:rsidP="00C31DD0">
      <w:pPr>
        <w:rPr>
          <w:sz w:val="28"/>
          <w:szCs w:val="28"/>
        </w:rPr>
      </w:pPr>
    </w:p>
    <w:p w14:paraId="6D0D509D" w14:textId="77777777" w:rsidR="00C31DD0" w:rsidRDefault="00C31DD0" w:rsidP="00C31DD0">
      <w:pPr>
        <w:rPr>
          <w:sz w:val="28"/>
          <w:szCs w:val="28"/>
        </w:rPr>
      </w:pPr>
    </w:p>
    <w:p w14:paraId="32DA90A5" w14:textId="77777777" w:rsidR="00C31DD0" w:rsidRDefault="00C31DD0" w:rsidP="00C31DD0">
      <w:pPr>
        <w:rPr>
          <w:sz w:val="28"/>
          <w:szCs w:val="28"/>
        </w:rPr>
      </w:pPr>
    </w:p>
    <w:p w14:paraId="05EBDC4B" w14:textId="77777777" w:rsidR="00C31DD0" w:rsidRPr="00C31DD0" w:rsidRDefault="00C31DD0" w:rsidP="00C31DD0">
      <w:pPr>
        <w:rPr>
          <w:szCs w:val="28"/>
        </w:rPr>
      </w:pPr>
    </w:p>
    <w:p w14:paraId="36BA5690" w14:textId="77777777" w:rsidR="003D5A0F" w:rsidRPr="003D5A0F" w:rsidRDefault="00C31DD0" w:rsidP="003A4584">
      <w:pPr>
        <w:numPr>
          <w:ilvl w:val="0"/>
          <w:numId w:val="47"/>
        </w:numPr>
        <w:spacing w:before="100" w:beforeAutospacing="1" w:after="100" w:afterAutospacing="1" w:line="240" w:lineRule="auto"/>
        <w:ind w:left="720"/>
      </w:pPr>
      <w:r w:rsidRPr="003D5A0F">
        <w:rPr>
          <w:szCs w:val="28"/>
        </w:rPr>
        <w:t xml:space="preserve">Search the </w:t>
      </w:r>
      <w:r w:rsidR="00792A04" w:rsidRPr="003D5A0F">
        <w:rPr>
          <w:szCs w:val="28"/>
        </w:rPr>
        <w:t xml:space="preserve">registry </w:t>
      </w:r>
      <w:r w:rsidRPr="003D5A0F">
        <w:rPr>
          <w:b/>
          <w:szCs w:val="28"/>
        </w:rPr>
        <w:t>HKEY_LOCAL_MACHINE</w:t>
      </w:r>
      <w:r w:rsidRPr="003D5A0F">
        <w:rPr>
          <w:szCs w:val="28"/>
        </w:rPr>
        <w:t xml:space="preserve"> </w:t>
      </w:r>
      <w:r w:rsidR="003D5A0F">
        <w:rPr>
          <w:szCs w:val="28"/>
        </w:rPr>
        <w:t>and find :</w:t>
      </w:r>
    </w:p>
    <w:p w14:paraId="42CEB2B7" w14:textId="7E95B305" w:rsidR="003D5A0F" w:rsidRPr="003D5A0F" w:rsidRDefault="003D5A0F" w:rsidP="003D5A0F">
      <w:pPr>
        <w:pStyle w:val="ListParagraph"/>
        <w:numPr>
          <w:ilvl w:val="1"/>
          <w:numId w:val="47"/>
        </w:numPr>
        <w:spacing w:before="100" w:beforeAutospacing="1" w:after="100" w:afterAutospacing="1" w:line="240" w:lineRule="auto"/>
        <w:rPr>
          <w:szCs w:val="28"/>
        </w:rPr>
      </w:pPr>
      <w:r w:rsidRPr="003D5A0F">
        <w:rPr>
          <w:szCs w:val="28"/>
        </w:rPr>
        <w:t xml:space="preserve">Boot Configuration Database </w:t>
      </w:r>
      <w:r w:rsidRPr="003D5A0F">
        <w:rPr>
          <w:b/>
          <w:szCs w:val="28"/>
        </w:rPr>
        <w:t>BCD</w:t>
      </w:r>
    </w:p>
    <w:p w14:paraId="4D683FA6" w14:textId="77777777" w:rsidR="003D5A0F" w:rsidRDefault="003D5A0F" w:rsidP="003D5A0F">
      <w:pPr>
        <w:pStyle w:val="ListParagraph"/>
        <w:numPr>
          <w:ilvl w:val="1"/>
          <w:numId w:val="47"/>
        </w:numPr>
        <w:spacing w:before="100" w:beforeAutospacing="1" w:after="100" w:afterAutospacing="1" w:line="240" w:lineRule="auto"/>
        <w:rPr>
          <w:szCs w:val="28"/>
        </w:rPr>
      </w:pPr>
      <w:r w:rsidRPr="003D5A0F">
        <w:rPr>
          <w:szCs w:val="28"/>
        </w:rPr>
        <w:t>System Services</w:t>
      </w:r>
    </w:p>
    <w:p w14:paraId="0EAAFA70" w14:textId="335EA47D" w:rsidR="003D5A0F" w:rsidRPr="003D5A0F" w:rsidRDefault="003D5A0F" w:rsidP="003D5A0F">
      <w:pPr>
        <w:pStyle w:val="ListParagraph"/>
        <w:numPr>
          <w:ilvl w:val="1"/>
          <w:numId w:val="47"/>
        </w:numPr>
        <w:spacing w:before="100" w:beforeAutospacing="1" w:after="100" w:afterAutospacing="1" w:line="240" w:lineRule="auto"/>
        <w:rPr>
          <w:szCs w:val="28"/>
        </w:rPr>
      </w:pPr>
      <w:r w:rsidRPr="003D5A0F">
        <w:rPr>
          <w:szCs w:val="28"/>
        </w:rPr>
        <w:t>Attach screen captures to demo results</w:t>
      </w:r>
    </w:p>
    <w:p w14:paraId="55F3C002" w14:textId="25979227" w:rsidR="00C31DD0" w:rsidRDefault="00792A04" w:rsidP="003D5A0F">
      <w:pPr>
        <w:spacing w:before="100" w:beforeAutospacing="1" w:after="100" w:afterAutospacing="1" w:line="240" w:lineRule="auto"/>
        <w:ind w:left="720"/>
      </w:pPr>
      <w:r>
        <w:rPr>
          <w:noProof/>
          <w:lang w:val="en-CA" w:eastAsia="en-CA"/>
        </w:rPr>
        <w:drawing>
          <wp:inline distT="0" distB="0" distL="0" distR="0" wp14:anchorId="54B27418" wp14:editId="3297B238">
            <wp:extent cx="3419475" cy="2447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19475" cy="2447925"/>
                    </a:xfrm>
                    <a:prstGeom prst="rect">
                      <a:avLst/>
                    </a:prstGeom>
                    <a:noFill/>
                    <a:ln>
                      <a:noFill/>
                    </a:ln>
                  </pic:spPr>
                </pic:pic>
              </a:graphicData>
            </a:graphic>
          </wp:inline>
        </w:drawing>
      </w:r>
    </w:p>
    <w:p w14:paraId="275C13FA" w14:textId="77777777" w:rsidR="00794850" w:rsidRDefault="00794850" w:rsidP="00794850">
      <w:pPr>
        <w:rPr>
          <w:iCs/>
          <w:sz w:val="18"/>
        </w:rPr>
      </w:pPr>
    </w:p>
    <w:p w14:paraId="5F1FC006" w14:textId="77777777" w:rsidR="00794850" w:rsidRDefault="00794850" w:rsidP="00794850">
      <w:pPr>
        <w:rPr>
          <w:iCs/>
          <w:sz w:val="18"/>
        </w:rPr>
      </w:pPr>
    </w:p>
    <w:p w14:paraId="6016918D" w14:textId="77777777" w:rsidR="00794850" w:rsidRDefault="00794850" w:rsidP="00794850">
      <w:pPr>
        <w:rPr>
          <w:iCs/>
          <w:sz w:val="18"/>
        </w:rPr>
      </w:pPr>
    </w:p>
    <w:p w14:paraId="5CDAB339" w14:textId="77777777" w:rsidR="00794850" w:rsidRDefault="00794850" w:rsidP="00794850">
      <w:pPr>
        <w:rPr>
          <w:iCs/>
          <w:sz w:val="18"/>
        </w:rPr>
      </w:pPr>
    </w:p>
    <w:p w14:paraId="4D1A8C37" w14:textId="77777777" w:rsidR="00794850" w:rsidRPr="00794850" w:rsidRDefault="00794850" w:rsidP="00794850">
      <w:pPr>
        <w:rPr>
          <w:iCs/>
          <w:sz w:val="18"/>
        </w:rPr>
      </w:pPr>
    </w:p>
    <w:p w14:paraId="315D675D" w14:textId="58A3D118" w:rsidR="00611DEE" w:rsidRPr="00611DEE" w:rsidRDefault="00611DEE" w:rsidP="00611DEE">
      <w:pPr>
        <w:pStyle w:val="ListParagraph"/>
        <w:numPr>
          <w:ilvl w:val="0"/>
          <w:numId w:val="47"/>
        </w:numPr>
        <w:rPr>
          <w:iCs/>
        </w:rPr>
      </w:pPr>
      <w:r w:rsidRPr="00611DEE">
        <w:rPr>
          <w:iCs/>
        </w:rPr>
        <w:lastRenderedPageBreak/>
        <w:t>Windows may or may not require CTRL-ALT-DEL (CAD) to reach the login screen at logon time. This is controlled by a value in the registry key:</w:t>
      </w:r>
    </w:p>
    <w:p w14:paraId="67533765" w14:textId="77777777" w:rsidR="00611DEE" w:rsidRPr="00611DEE" w:rsidRDefault="00611DEE" w:rsidP="00611DEE">
      <w:pPr>
        <w:pStyle w:val="ListParagraph"/>
        <w:ind w:left="630"/>
        <w:rPr>
          <w:iCs/>
        </w:rPr>
      </w:pPr>
    </w:p>
    <w:p w14:paraId="7E810B02" w14:textId="77777777" w:rsidR="00611DEE" w:rsidRPr="00611DEE" w:rsidRDefault="00611DEE" w:rsidP="00611DEE">
      <w:pPr>
        <w:pStyle w:val="ListParagraph"/>
        <w:ind w:left="630"/>
        <w:rPr>
          <w:iCs/>
        </w:rPr>
      </w:pPr>
      <w:r w:rsidRPr="00611DEE">
        <w:rPr>
          <w:iCs/>
        </w:rPr>
        <w:t>HKEY_LOCALMACHINE/SOFTWARE/Microsoft/Windows NT/CurrentVersion/</w:t>
      </w:r>
      <w:proofErr w:type="spellStart"/>
      <w:r w:rsidRPr="00611DEE">
        <w:rPr>
          <w:iCs/>
        </w:rPr>
        <w:t>Winlogon</w:t>
      </w:r>
      <w:proofErr w:type="spellEnd"/>
    </w:p>
    <w:p w14:paraId="37904C74" w14:textId="77777777" w:rsidR="00611DEE" w:rsidRPr="00611DEE" w:rsidRDefault="00611DEE" w:rsidP="00611DEE">
      <w:pPr>
        <w:pStyle w:val="ListParagraph"/>
        <w:ind w:left="630"/>
        <w:rPr>
          <w:iCs/>
        </w:rPr>
      </w:pPr>
    </w:p>
    <w:p w14:paraId="35D1DA61" w14:textId="77777777" w:rsidR="00611DEE" w:rsidRDefault="00611DEE" w:rsidP="00611DEE">
      <w:pPr>
        <w:pStyle w:val="ListParagraph"/>
        <w:ind w:left="630"/>
        <w:rPr>
          <w:iCs/>
        </w:rPr>
      </w:pPr>
      <w:r w:rsidRPr="00611DEE">
        <w:rPr>
          <w:iCs/>
        </w:rPr>
        <w:t xml:space="preserve">The value is named: </w:t>
      </w:r>
      <w:proofErr w:type="spellStart"/>
      <w:r w:rsidRPr="00611DEE">
        <w:rPr>
          <w:iCs/>
        </w:rPr>
        <w:t>DisableCAD</w:t>
      </w:r>
      <w:proofErr w:type="spellEnd"/>
      <w:r w:rsidRPr="00611DEE">
        <w:rPr>
          <w:iCs/>
        </w:rPr>
        <w:t>.  The data can be 0 (false) or 1 (true).</w:t>
      </w:r>
    </w:p>
    <w:p w14:paraId="1F996E2C" w14:textId="77777777" w:rsidR="00611DEE" w:rsidRDefault="00611DEE" w:rsidP="00611DEE">
      <w:pPr>
        <w:pStyle w:val="ListParagraph"/>
        <w:ind w:left="630"/>
        <w:rPr>
          <w:iCs/>
        </w:rPr>
      </w:pPr>
    </w:p>
    <w:p w14:paraId="5C244967" w14:textId="6002108C" w:rsidR="00611DEE" w:rsidRPr="00611DEE" w:rsidRDefault="00611DEE" w:rsidP="00611DEE">
      <w:pPr>
        <w:pStyle w:val="ListParagraph"/>
        <w:ind w:left="630"/>
        <w:rPr>
          <w:iCs/>
        </w:rPr>
      </w:pPr>
      <w:r>
        <w:rPr>
          <w:iCs/>
        </w:rPr>
        <w:t xml:space="preserve">Access this registry value </w:t>
      </w:r>
      <w:proofErr w:type="spellStart"/>
      <w:r>
        <w:rPr>
          <w:iCs/>
        </w:rPr>
        <w:t>DisableCAD</w:t>
      </w:r>
      <w:proofErr w:type="spellEnd"/>
      <w:r>
        <w:rPr>
          <w:iCs/>
        </w:rPr>
        <w:t xml:space="preserve"> and disable CTRL_ALT_DEL by </w:t>
      </w:r>
      <w:r w:rsidR="00794850">
        <w:rPr>
          <w:iCs/>
        </w:rPr>
        <w:t>using the respective 0 or 1 value. Restart the computer and attach a screen capture that demo the results</w:t>
      </w:r>
    </w:p>
    <w:p w14:paraId="47F58789" w14:textId="77777777" w:rsidR="00611DEE" w:rsidRDefault="00611DEE" w:rsidP="00611DEE">
      <w:pPr>
        <w:spacing w:before="100" w:beforeAutospacing="1" w:after="100" w:afterAutospacing="1" w:line="240" w:lineRule="auto"/>
        <w:ind w:left="630"/>
        <w:rPr>
          <w:szCs w:val="28"/>
        </w:rPr>
      </w:pPr>
    </w:p>
    <w:p w14:paraId="0319FD0C" w14:textId="46D44673" w:rsidR="00C31DD0" w:rsidRDefault="00C31DD0" w:rsidP="00C31DD0">
      <w:pPr>
        <w:numPr>
          <w:ilvl w:val="0"/>
          <w:numId w:val="47"/>
        </w:numPr>
        <w:spacing w:before="100" w:beforeAutospacing="1" w:after="100" w:afterAutospacing="1" w:line="240" w:lineRule="auto"/>
        <w:rPr>
          <w:szCs w:val="28"/>
        </w:rPr>
      </w:pPr>
      <w:r w:rsidRPr="00792A04">
        <w:rPr>
          <w:szCs w:val="28"/>
        </w:rPr>
        <w:t xml:space="preserve">Search the registry to find exactly </w:t>
      </w:r>
      <w:proofErr w:type="spellStart"/>
      <w:r w:rsidRPr="00792A04">
        <w:rPr>
          <w:b/>
          <w:szCs w:val="28"/>
        </w:rPr>
        <w:t>AutoAdminLogon</w:t>
      </w:r>
      <w:proofErr w:type="spellEnd"/>
      <w:r w:rsidRPr="00792A04">
        <w:rPr>
          <w:szCs w:val="28"/>
        </w:rPr>
        <w:t xml:space="preserve"> value and write down the hive </w:t>
      </w:r>
      <w:proofErr w:type="spellStart"/>
      <w:r w:rsidRPr="00792A04">
        <w:rPr>
          <w:szCs w:val="28"/>
        </w:rPr>
        <w:t>key,subkey</w:t>
      </w:r>
      <w:proofErr w:type="spellEnd"/>
      <w:r w:rsidRPr="00792A04">
        <w:rPr>
          <w:szCs w:val="28"/>
        </w:rPr>
        <w:t xml:space="preserve"> and its value data </w:t>
      </w:r>
      <w:r w:rsidR="00792A04">
        <w:rPr>
          <w:szCs w:val="28"/>
        </w:rPr>
        <w:t>:</w:t>
      </w:r>
    </w:p>
    <w:p w14:paraId="5F81297A" w14:textId="77777777" w:rsidR="00C31DD0" w:rsidRPr="00792A04" w:rsidRDefault="00C31DD0" w:rsidP="00C31DD0">
      <w:pPr>
        <w:numPr>
          <w:ilvl w:val="1"/>
          <w:numId w:val="47"/>
        </w:numPr>
        <w:spacing w:before="100" w:beforeAutospacing="1" w:after="100" w:afterAutospacing="1" w:line="240" w:lineRule="auto"/>
        <w:rPr>
          <w:szCs w:val="28"/>
        </w:rPr>
      </w:pPr>
      <w:r w:rsidRPr="00792A04">
        <w:rPr>
          <w:szCs w:val="28"/>
        </w:rPr>
        <w:t xml:space="preserve">Change the value data of </w:t>
      </w:r>
      <w:proofErr w:type="spellStart"/>
      <w:proofErr w:type="gramStart"/>
      <w:r w:rsidRPr="00792A04">
        <w:rPr>
          <w:szCs w:val="28"/>
        </w:rPr>
        <w:t>AutoAdminLogon</w:t>
      </w:r>
      <w:proofErr w:type="spellEnd"/>
      <w:r w:rsidRPr="00792A04">
        <w:rPr>
          <w:szCs w:val="28"/>
        </w:rPr>
        <w:t xml:space="preserve">  from</w:t>
      </w:r>
      <w:proofErr w:type="gramEnd"/>
      <w:r w:rsidRPr="00792A04">
        <w:rPr>
          <w:szCs w:val="28"/>
        </w:rPr>
        <w:t xml:space="preserve"> 0 to 1.</w:t>
      </w:r>
    </w:p>
    <w:p w14:paraId="792122E1" w14:textId="77777777" w:rsidR="00C31DD0" w:rsidRPr="00792A04" w:rsidRDefault="000D04B2" w:rsidP="00C31DD0">
      <w:pPr>
        <w:numPr>
          <w:ilvl w:val="1"/>
          <w:numId w:val="47"/>
        </w:numPr>
        <w:spacing w:before="100" w:beforeAutospacing="1" w:after="100" w:afterAutospacing="1" w:line="240" w:lineRule="auto"/>
        <w:rPr>
          <w:szCs w:val="28"/>
        </w:rPr>
      </w:pPr>
      <w:hyperlink r:id="rId29" w:history="1"/>
      <w:r w:rsidR="00C31DD0" w:rsidRPr="00792A04">
        <w:rPr>
          <w:szCs w:val="28"/>
        </w:rPr>
        <w:t xml:space="preserve">In the same place where </w:t>
      </w:r>
      <w:proofErr w:type="spellStart"/>
      <w:r w:rsidR="00C31DD0" w:rsidRPr="00792A04">
        <w:rPr>
          <w:szCs w:val="28"/>
        </w:rPr>
        <w:t>AutoAdminLogon</w:t>
      </w:r>
      <w:proofErr w:type="spellEnd"/>
      <w:r w:rsidR="00C31DD0" w:rsidRPr="00792A04">
        <w:rPr>
          <w:szCs w:val="28"/>
        </w:rPr>
        <w:t xml:space="preserve"> is located, create a new value with the following settings:</w:t>
      </w:r>
    </w:p>
    <w:p w14:paraId="074411B8" w14:textId="77777777" w:rsidR="00C31DD0" w:rsidRPr="00792A04" w:rsidRDefault="00C31DD0" w:rsidP="00C31DD0">
      <w:pPr>
        <w:numPr>
          <w:ilvl w:val="2"/>
          <w:numId w:val="47"/>
        </w:numPr>
        <w:spacing w:before="100" w:beforeAutospacing="1" w:after="100" w:afterAutospacing="1" w:line="240" w:lineRule="auto"/>
        <w:rPr>
          <w:szCs w:val="28"/>
        </w:rPr>
      </w:pPr>
      <w:r w:rsidRPr="00792A04">
        <w:rPr>
          <w:szCs w:val="28"/>
        </w:rPr>
        <w:t xml:space="preserve">Value name: </w:t>
      </w:r>
      <w:proofErr w:type="spellStart"/>
      <w:r w:rsidRPr="00792A04">
        <w:rPr>
          <w:szCs w:val="28"/>
        </w:rPr>
        <w:t>DefaultPassword</w:t>
      </w:r>
      <w:proofErr w:type="spellEnd"/>
    </w:p>
    <w:p w14:paraId="59687C9C" w14:textId="77777777" w:rsidR="00C31DD0" w:rsidRPr="00792A04" w:rsidRDefault="00C31DD0" w:rsidP="00C31DD0">
      <w:pPr>
        <w:numPr>
          <w:ilvl w:val="2"/>
          <w:numId w:val="47"/>
        </w:numPr>
        <w:spacing w:before="100" w:beforeAutospacing="1" w:after="100" w:afterAutospacing="1" w:line="240" w:lineRule="auto"/>
        <w:rPr>
          <w:szCs w:val="28"/>
        </w:rPr>
      </w:pPr>
      <w:r w:rsidRPr="00792A04">
        <w:rPr>
          <w:szCs w:val="28"/>
        </w:rPr>
        <w:t>Value Type:  String</w:t>
      </w:r>
    </w:p>
    <w:p w14:paraId="1881526D" w14:textId="77777777" w:rsidR="00C31DD0" w:rsidRPr="00792A04" w:rsidRDefault="00C31DD0" w:rsidP="00C31DD0">
      <w:pPr>
        <w:numPr>
          <w:ilvl w:val="2"/>
          <w:numId w:val="47"/>
        </w:numPr>
        <w:spacing w:before="100" w:beforeAutospacing="1" w:after="100" w:afterAutospacing="1" w:line="240" w:lineRule="auto"/>
        <w:rPr>
          <w:szCs w:val="28"/>
        </w:rPr>
      </w:pPr>
      <w:r w:rsidRPr="00792A04">
        <w:rPr>
          <w:szCs w:val="28"/>
        </w:rPr>
        <w:t xml:space="preserve">Value:    </w:t>
      </w:r>
      <w:proofErr w:type="spellStart"/>
      <w:r w:rsidRPr="00792A04">
        <w:rPr>
          <w:szCs w:val="28"/>
        </w:rPr>
        <w:t>OperatingSystems</w:t>
      </w:r>
      <w:proofErr w:type="spellEnd"/>
    </w:p>
    <w:p w14:paraId="2CDC6559" w14:textId="10791EAA" w:rsidR="00C31DD0" w:rsidRPr="00792A04" w:rsidRDefault="00C31DD0" w:rsidP="00C31DD0">
      <w:pPr>
        <w:numPr>
          <w:ilvl w:val="1"/>
          <w:numId w:val="47"/>
        </w:numPr>
        <w:spacing w:before="100" w:beforeAutospacing="1" w:after="100" w:afterAutospacing="1" w:line="240" w:lineRule="auto"/>
        <w:rPr>
          <w:szCs w:val="28"/>
        </w:rPr>
      </w:pPr>
      <w:r w:rsidRPr="00792A04">
        <w:rPr>
          <w:szCs w:val="28"/>
        </w:rPr>
        <w:t xml:space="preserve">Check the value of </w:t>
      </w:r>
      <w:proofErr w:type="spellStart"/>
      <w:r w:rsidRPr="00792A04">
        <w:rPr>
          <w:szCs w:val="28"/>
        </w:rPr>
        <w:t>DefaultUserName</w:t>
      </w:r>
      <w:proofErr w:type="spellEnd"/>
      <w:r w:rsidR="00D657BF">
        <w:rPr>
          <w:szCs w:val="28"/>
        </w:rPr>
        <w:t>. </w:t>
      </w:r>
      <w:r w:rsidR="00611DEE">
        <w:rPr>
          <w:szCs w:val="28"/>
        </w:rPr>
        <w:t>The value should have</w:t>
      </w:r>
      <w:r w:rsidRPr="00792A04">
        <w:rPr>
          <w:szCs w:val="28"/>
        </w:rPr>
        <w:t xml:space="preserve"> the user </w:t>
      </w:r>
      <w:r w:rsidR="00611DEE">
        <w:rPr>
          <w:szCs w:val="28"/>
        </w:rPr>
        <w:t xml:space="preserve">name of the user </w:t>
      </w:r>
      <w:r w:rsidRPr="00792A04">
        <w:rPr>
          <w:szCs w:val="28"/>
        </w:rPr>
        <w:t>you wish to logon automatically. </w:t>
      </w:r>
    </w:p>
    <w:p w14:paraId="1D035852" w14:textId="119A084C" w:rsidR="00C31DD0" w:rsidRPr="00792A04" w:rsidRDefault="00C31DD0" w:rsidP="00792A04">
      <w:pPr>
        <w:numPr>
          <w:ilvl w:val="1"/>
          <w:numId w:val="47"/>
        </w:numPr>
        <w:spacing w:before="100" w:beforeAutospacing="1" w:after="100" w:afterAutospacing="1" w:line="240" w:lineRule="auto"/>
        <w:rPr>
          <w:szCs w:val="28"/>
        </w:rPr>
      </w:pPr>
      <w:r w:rsidRPr="00792A04">
        <w:rPr>
          <w:szCs w:val="28"/>
        </w:rPr>
        <w:t xml:space="preserve">Restart the machine and </w:t>
      </w:r>
      <w:r w:rsidR="00792A04" w:rsidRPr="00792A04">
        <w:rPr>
          <w:szCs w:val="28"/>
        </w:rPr>
        <w:t>create a</w:t>
      </w:r>
      <w:r w:rsidR="00611DEE">
        <w:rPr>
          <w:szCs w:val="28"/>
        </w:rPr>
        <w:t>nd attach a</w:t>
      </w:r>
      <w:r w:rsidR="00792A04" w:rsidRPr="00792A04">
        <w:rPr>
          <w:szCs w:val="28"/>
        </w:rPr>
        <w:t xml:space="preserve"> screen capture to demo the results. </w:t>
      </w:r>
      <w:r w:rsidRPr="00792A04">
        <w:rPr>
          <w:szCs w:val="28"/>
        </w:rPr>
        <w:t xml:space="preserve">What is the effect of changing the value of </w:t>
      </w:r>
      <w:proofErr w:type="spellStart"/>
      <w:proofErr w:type="gramStart"/>
      <w:r w:rsidRPr="00792A04">
        <w:rPr>
          <w:szCs w:val="28"/>
        </w:rPr>
        <w:t>AutoAdminLogon</w:t>
      </w:r>
      <w:proofErr w:type="spellEnd"/>
      <w:r w:rsidRPr="00792A04">
        <w:rPr>
          <w:szCs w:val="28"/>
        </w:rPr>
        <w:t xml:space="preserve"> ?</w:t>
      </w:r>
      <w:proofErr w:type="gramEnd"/>
    </w:p>
    <w:p w14:paraId="488C68E5" w14:textId="1727E273" w:rsidR="00C31DD0" w:rsidRPr="00D657BF" w:rsidRDefault="00C31DD0" w:rsidP="00D657BF">
      <w:pPr>
        <w:rPr>
          <w:iCs/>
        </w:rPr>
      </w:pPr>
    </w:p>
    <w:p w14:paraId="4DA0F2A8" w14:textId="099C8EF3" w:rsidR="00C31DD0" w:rsidRDefault="00C31DD0" w:rsidP="00611DEE">
      <w:pPr>
        <w:pStyle w:val="ListParagraph"/>
        <w:numPr>
          <w:ilvl w:val="0"/>
          <w:numId w:val="47"/>
        </w:numPr>
        <w:spacing w:line="240" w:lineRule="auto"/>
      </w:pPr>
      <w:r w:rsidRPr="00DE465D">
        <w:t xml:space="preserve">The information in the registry can be used for different purposes. It can be used for troubleshooting the system and also in forensic investigations. Investigators and system administrators can access and analyze useful registry information about attackers’ actions. Example investigators use </w:t>
      </w:r>
      <w:proofErr w:type="spellStart"/>
      <w:r w:rsidRPr="00DE465D">
        <w:t>RecentDocs</w:t>
      </w:r>
      <w:proofErr w:type="spellEnd"/>
      <w:r w:rsidRPr="00DE465D">
        <w:t xml:space="preserve"> value stored at: HKCU\Software\Microsoft\Windows\CurrentVersion\Explorer\RecentDocs to display the documents opened by the user currently logged into the system. These documents are stored by extension but the files paths and names are store</w:t>
      </w:r>
      <w:r>
        <w:t>d</w:t>
      </w:r>
      <w:r w:rsidRPr="00DE465D">
        <w:t xml:space="preserve"> in binary values. </w:t>
      </w:r>
    </w:p>
    <w:p w14:paraId="3289EC3A" w14:textId="77777777" w:rsidR="00C31DD0" w:rsidRPr="00DE465D" w:rsidRDefault="00C31DD0" w:rsidP="00C31DD0">
      <w:pPr>
        <w:spacing w:line="240" w:lineRule="auto"/>
      </w:pPr>
    </w:p>
    <w:p w14:paraId="0F0C6EAE" w14:textId="77777777" w:rsidR="00611DEE" w:rsidRDefault="00C31DD0" w:rsidP="00C31DD0">
      <w:pPr>
        <w:numPr>
          <w:ilvl w:val="0"/>
          <w:numId w:val="47"/>
        </w:numPr>
        <w:spacing w:line="240" w:lineRule="auto"/>
      </w:pPr>
      <w:r w:rsidRPr="00DE465D">
        <w:t xml:space="preserve">To test the effects of this key, open and use different applications such as notepad , </w:t>
      </w:r>
      <w:proofErr w:type="spellStart"/>
      <w:r w:rsidRPr="00DE465D">
        <w:t>wordpad</w:t>
      </w:r>
      <w:proofErr w:type="spellEnd"/>
      <w:r w:rsidRPr="00DE465D">
        <w:t xml:space="preserve"> and games and verify the results at the key: </w:t>
      </w:r>
    </w:p>
    <w:p w14:paraId="496E5F8D" w14:textId="77777777" w:rsidR="00611DEE" w:rsidRDefault="00611DEE" w:rsidP="00611DEE">
      <w:pPr>
        <w:pStyle w:val="ListParagraph"/>
      </w:pPr>
    </w:p>
    <w:p w14:paraId="703834B3" w14:textId="6AFEBB8F" w:rsidR="00C31DD0" w:rsidRPr="00DE465D" w:rsidRDefault="00C31DD0" w:rsidP="00611DEE">
      <w:pPr>
        <w:spacing w:line="240" w:lineRule="auto"/>
        <w:ind w:left="630"/>
      </w:pPr>
      <w:r w:rsidRPr="00DE465D">
        <w:t>HKCU\Software\Microsoft\Windows\CurrentVersion\Explorer\RecentDocs</w:t>
      </w:r>
    </w:p>
    <w:p w14:paraId="374AA9BE" w14:textId="77777777" w:rsidR="00C31DD0" w:rsidRPr="00DE465D" w:rsidRDefault="00C31DD0" w:rsidP="00C31DD0">
      <w:pPr>
        <w:ind w:left="1440"/>
      </w:pPr>
    </w:p>
    <w:p w14:paraId="465EBB75" w14:textId="0A4E64C6" w:rsidR="00C31DD0" w:rsidRPr="00DE465D" w:rsidRDefault="00611DEE" w:rsidP="00611DEE">
      <w:pPr>
        <w:pStyle w:val="ListParagraph"/>
        <w:numPr>
          <w:ilvl w:val="0"/>
          <w:numId w:val="47"/>
        </w:numPr>
        <w:spacing w:line="240" w:lineRule="auto"/>
      </w:pPr>
      <w:r>
        <w:t>Attach a screen capture to demo results</w:t>
      </w:r>
    </w:p>
    <w:p w14:paraId="3B4A64C0" w14:textId="77777777" w:rsidR="00C31DD0" w:rsidRPr="00DE465D" w:rsidRDefault="00C31DD0" w:rsidP="00C31DD0">
      <w:pPr>
        <w:ind w:left="720"/>
      </w:pPr>
    </w:p>
    <w:p w14:paraId="40E2E1D8" w14:textId="2D47A868" w:rsidR="00C31DD0" w:rsidRPr="00611DEE" w:rsidRDefault="00C31DD0" w:rsidP="00611DEE">
      <w:pPr>
        <w:pStyle w:val="ListParagraph"/>
        <w:numPr>
          <w:ilvl w:val="0"/>
          <w:numId w:val="47"/>
        </w:numPr>
        <w:rPr>
          <w:iCs/>
        </w:rPr>
      </w:pPr>
      <w:r w:rsidRPr="00611DEE">
        <w:rPr>
          <w:iCs/>
        </w:rPr>
        <w:t>Research and briefly describe the registry key:</w:t>
      </w:r>
    </w:p>
    <w:p w14:paraId="5AFEF4B5" w14:textId="77777777" w:rsidR="00C31DD0" w:rsidRPr="00FA7741" w:rsidRDefault="00C31DD0" w:rsidP="00C31DD0">
      <w:pPr>
        <w:ind w:left="720"/>
        <w:rPr>
          <w:iCs/>
        </w:rPr>
      </w:pPr>
    </w:p>
    <w:p w14:paraId="01FEAA69" w14:textId="77777777" w:rsidR="00C31DD0" w:rsidRPr="00FA7741" w:rsidRDefault="00C31DD0" w:rsidP="00C31DD0">
      <w:pPr>
        <w:ind w:left="720"/>
        <w:rPr>
          <w:iCs/>
        </w:rPr>
      </w:pPr>
      <w:r w:rsidRPr="00FA7741">
        <w:t>HKEY_CURRENT_USER\Software\Microsoft\Windows\CurrentVersion\Run</w:t>
      </w:r>
    </w:p>
    <w:p w14:paraId="21DC2BC7" w14:textId="77777777" w:rsidR="00C31DD0" w:rsidRPr="00FA7741" w:rsidRDefault="00C31DD0" w:rsidP="00C31DD0">
      <w:pPr>
        <w:ind w:left="720"/>
        <w:rPr>
          <w:iCs/>
        </w:rPr>
      </w:pPr>
    </w:p>
    <w:p w14:paraId="01DF282A" w14:textId="77777777" w:rsidR="00C31DD0" w:rsidRPr="00FA7741" w:rsidRDefault="00C31DD0" w:rsidP="00C31DD0">
      <w:pPr>
        <w:ind w:left="720"/>
        <w:rPr>
          <w:iCs/>
        </w:rPr>
      </w:pPr>
      <w:r w:rsidRPr="00FA7741">
        <w:rPr>
          <w:iCs/>
        </w:rPr>
        <w:t xml:space="preserve">Contrast this key with the </w:t>
      </w:r>
      <w:r w:rsidRPr="00FA7741">
        <w:t>HKCU\…\</w:t>
      </w:r>
      <w:proofErr w:type="spellStart"/>
      <w:r w:rsidRPr="00FA7741">
        <w:t>RunOnce</w:t>
      </w:r>
      <w:proofErr w:type="spellEnd"/>
      <w:r w:rsidRPr="00FA7741">
        <w:t xml:space="preserve"> </w:t>
      </w:r>
      <w:r w:rsidRPr="00FA7741">
        <w:rPr>
          <w:iCs/>
        </w:rPr>
        <w:t>key:</w:t>
      </w:r>
    </w:p>
    <w:p w14:paraId="691474C0" w14:textId="77777777" w:rsidR="00C31DD0" w:rsidRPr="00FA7741" w:rsidRDefault="00C31DD0" w:rsidP="00C31DD0">
      <w:pPr>
        <w:ind w:left="720"/>
        <w:rPr>
          <w:iCs/>
        </w:rPr>
      </w:pPr>
    </w:p>
    <w:p w14:paraId="50CFCB02" w14:textId="77777777" w:rsidR="00C31DD0" w:rsidRPr="00FA7741" w:rsidRDefault="00C31DD0" w:rsidP="00C31DD0">
      <w:pPr>
        <w:ind w:left="720"/>
        <w:rPr>
          <w:iCs/>
        </w:rPr>
      </w:pPr>
    </w:p>
    <w:p w14:paraId="4EABF3BA" w14:textId="77777777" w:rsidR="00C31DD0" w:rsidRPr="00FA7741" w:rsidRDefault="00C31DD0" w:rsidP="00C31DD0">
      <w:pPr>
        <w:ind w:left="720"/>
        <w:rPr>
          <w:iCs/>
        </w:rPr>
      </w:pPr>
    </w:p>
    <w:p w14:paraId="35B204E8" w14:textId="77777777" w:rsidR="00C31DD0" w:rsidRPr="00FA7741" w:rsidRDefault="00C31DD0" w:rsidP="00C31DD0">
      <w:pPr>
        <w:ind w:left="720"/>
        <w:rPr>
          <w:iCs/>
        </w:rPr>
      </w:pPr>
    </w:p>
    <w:p w14:paraId="0973060F" w14:textId="77777777" w:rsidR="00C31DD0" w:rsidRPr="00FA7741" w:rsidRDefault="00C31DD0" w:rsidP="00C31DD0">
      <w:pPr>
        <w:ind w:left="720"/>
        <w:rPr>
          <w:iCs/>
        </w:rPr>
      </w:pPr>
    </w:p>
    <w:p w14:paraId="1CBC35C2" w14:textId="77777777" w:rsidR="00C31DD0" w:rsidRDefault="00C31DD0" w:rsidP="00C31DD0">
      <w:pPr>
        <w:ind w:left="720"/>
        <w:rPr>
          <w:iCs/>
        </w:rPr>
      </w:pPr>
      <w:r w:rsidRPr="00FA7741">
        <w:rPr>
          <w:iCs/>
        </w:rPr>
        <w:t xml:space="preserve">Modify the relevant key value(s) to automatically start the Notepad program when a user logs in, using </w:t>
      </w:r>
      <w:r w:rsidRPr="00FA7741">
        <w:rPr>
          <w:b/>
          <w:iCs/>
        </w:rPr>
        <w:t>both</w:t>
      </w:r>
      <w:r w:rsidRPr="00FA7741">
        <w:rPr>
          <w:iCs/>
        </w:rPr>
        <w:t xml:space="preserve"> of these keys. </w:t>
      </w:r>
    </w:p>
    <w:p w14:paraId="7B6711D0" w14:textId="56A62A06" w:rsidR="00C31DD0" w:rsidRPr="00C13474" w:rsidRDefault="00611DEE" w:rsidP="00C31DD0">
      <w:pPr>
        <w:pStyle w:val="ListParagraph"/>
        <w:numPr>
          <w:ilvl w:val="0"/>
          <w:numId w:val="47"/>
        </w:numPr>
        <w:rPr>
          <w:iCs/>
        </w:rPr>
      </w:pPr>
      <w:r w:rsidRPr="00611DEE">
        <w:rPr>
          <w:iCs/>
        </w:rPr>
        <w:t xml:space="preserve">Attach the screen captures to demo </w:t>
      </w:r>
      <w:r w:rsidR="00C31DD0" w:rsidRPr="00611DEE">
        <w:rPr>
          <w:iCs/>
        </w:rPr>
        <w:t>t</w:t>
      </w:r>
      <w:r w:rsidR="00522830">
        <w:rPr>
          <w:iCs/>
        </w:rPr>
        <w:t xml:space="preserve">he </w:t>
      </w:r>
      <w:proofErr w:type="gramStart"/>
      <w:r w:rsidR="00522830">
        <w:rPr>
          <w:iCs/>
        </w:rPr>
        <w:t xml:space="preserve">results </w:t>
      </w:r>
      <w:r w:rsidR="00C31DD0" w:rsidRPr="00C13474">
        <w:rPr>
          <w:iCs/>
        </w:rPr>
        <w:t>.</w:t>
      </w:r>
      <w:proofErr w:type="gramEnd"/>
    </w:p>
    <w:p w14:paraId="796B54E0" w14:textId="77777777" w:rsidR="00101A02" w:rsidRPr="000F5875" w:rsidRDefault="00101A02" w:rsidP="00101A02">
      <w:pPr>
        <w:pStyle w:val="ListParagraph"/>
        <w:rPr>
          <w:iCs/>
        </w:rPr>
      </w:pPr>
    </w:p>
    <w:p w14:paraId="7C5EB3DF" w14:textId="77777777" w:rsidR="002C5AD0" w:rsidRDefault="002C5AD0" w:rsidP="002C5AD0">
      <w:pPr>
        <w:rPr>
          <w:iCs/>
        </w:rPr>
      </w:pPr>
    </w:p>
    <w:p w14:paraId="09772267" w14:textId="77777777" w:rsidR="002D63FF" w:rsidRPr="002D63FF" w:rsidRDefault="002D63FF" w:rsidP="002D63FF">
      <w:pPr>
        <w:rPr>
          <w:iCs/>
        </w:rPr>
      </w:pPr>
    </w:p>
    <w:p w14:paraId="47548789" w14:textId="77777777" w:rsidR="002D63FF" w:rsidRPr="006026E9" w:rsidRDefault="002D63FF" w:rsidP="005E0DCD">
      <w:pPr>
        <w:pStyle w:val="ListParagraph"/>
        <w:numPr>
          <w:ilvl w:val="0"/>
          <w:numId w:val="26"/>
        </w:numPr>
        <w:rPr>
          <w:iCs/>
        </w:rPr>
        <w:sectPr w:rsidR="002D63FF" w:rsidRPr="006026E9" w:rsidSect="00512D26">
          <w:headerReference w:type="default" r:id="rId30"/>
          <w:footerReference w:type="default" r:id="rId31"/>
          <w:headerReference w:type="first" r:id="rId32"/>
          <w:footerReference w:type="first" r:id="rId33"/>
          <w:pgSz w:w="12240" w:h="15840" w:code="1"/>
          <w:pgMar w:top="1872" w:right="1440" w:bottom="1152" w:left="1440" w:header="720" w:footer="720" w:gutter="0"/>
          <w:cols w:space="720"/>
          <w:titlePg/>
          <w:docGrid w:linePitch="360"/>
        </w:sectPr>
      </w:pPr>
    </w:p>
    <w:p w14:paraId="2241611F" w14:textId="18516BEA" w:rsidR="00431CF1" w:rsidRDefault="00431CF1" w:rsidP="00150AFA"/>
    <w:sectPr w:rsidR="00431CF1" w:rsidSect="00512D26">
      <w:headerReference w:type="first" r:id="rId34"/>
      <w:footerReference w:type="first" r:id="rId35"/>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4A2D3" w14:textId="77777777" w:rsidR="000D04B2" w:rsidRDefault="000D04B2" w:rsidP="007F2B57">
      <w:r>
        <w:separator/>
      </w:r>
    </w:p>
    <w:p w14:paraId="30773CEA" w14:textId="77777777" w:rsidR="000D04B2" w:rsidRDefault="000D04B2" w:rsidP="007F2B57"/>
    <w:p w14:paraId="6968A2B0" w14:textId="77777777" w:rsidR="000D04B2" w:rsidRDefault="000D04B2" w:rsidP="007F2B57"/>
  </w:endnote>
  <w:endnote w:type="continuationSeparator" w:id="0">
    <w:p w14:paraId="30F40DAA" w14:textId="77777777" w:rsidR="000D04B2" w:rsidRDefault="000D04B2" w:rsidP="007F2B57">
      <w:r>
        <w:continuationSeparator/>
      </w:r>
    </w:p>
    <w:p w14:paraId="1DBD0F4C" w14:textId="77777777" w:rsidR="000D04B2" w:rsidRDefault="000D04B2" w:rsidP="007F2B57"/>
    <w:p w14:paraId="79009698" w14:textId="77777777" w:rsidR="000D04B2" w:rsidRDefault="000D04B2"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altName w:val="Calibri"/>
    <w:panose1 w:val="00000000000000000000"/>
    <w:charset w:val="00"/>
    <w:family w:val="modern"/>
    <w:notTrueType/>
    <w:pitch w:val="variable"/>
    <w:sig w:usb0="00000007" w:usb1="00000001" w:usb2="00000000" w:usb3="00000000" w:csb0="00000093" w:csb1="00000000"/>
  </w:font>
  <w:font w:name="Titillium Bd">
    <w:altName w:val="Calibri"/>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E36EF" w14:textId="77777777" w:rsidR="006E4865" w:rsidRDefault="006E4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1AE58" w14:textId="77777777" w:rsidR="006E4865" w:rsidRDefault="006E48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8A75D" w14:textId="77777777" w:rsidR="006E4865" w:rsidRDefault="006E48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1090"/>
      <w:gridCol w:w="9422"/>
    </w:tblGrid>
    <w:tr w:rsidR="00900BDB" w:rsidRPr="00A70299" w14:paraId="1C15721F" w14:textId="77777777" w:rsidTr="00F76802">
      <w:tc>
        <w:tcPr>
          <w:tcW w:w="918" w:type="dxa"/>
        </w:tcPr>
        <w:p w14:paraId="722DA5C6" w14:textId="774BFFF0" w:rsidR="00900BDB" w:rsidRPr="001E692B" w:rsidRDefault="00900BDB" w:rsidP="00900BDB">
          <w:pPr>
            <w:pStyle w:val="PageNo"/>
          </w:pPr>
          <w:r w:rsidRPr="001E692B">
            <w:fldChar w:fldCharType="begin"/>
          </w:r>
          <w:r w:rsidRPr="001E692B">
            <w:instrText xml:space="preserve"> PAGE   \* MERGEFORMAT </w:instrText>
          </w:r>
          <w:r w:rsidRPr="001E692B">
            <w:fldChar w:fldCharType="separate"/>
          </w:r>
          <w:r w:rsidR="006A04EB">
            <w:rPr>
              <w:noProof/>
            </w:rPr>
            <w:t>12</w:t>
          </w:r>
          <w:r w:rsidRPr="001E692B">
            <w:fldChar w:fldCharType="end"/>
          </w:r>
        </w:p>
      </w:tc>
      <w:tc>
        <w:tcPr>
          <w:tcW w:w="7938" w:type="dxa"/>
        </w:tcPr>
        <w:p w14:paraId="5CE90C4F" w14:textId="77777777" w:rsidR="00C7679D" w:rsidRPr="00A70299" w:rsidRDefault="00C7679D" w:rsidP="00C7679D">
          <w:pPr>
            <w:pStyle w:val="Footer"/>
          </w:pPr>
          <w:r>
            <w:t>ITSC205</w:t>
          </w:r>
          <w:r w:rsidRPr="00A70299">
            <w:t xml:space="preserve">: </w:t>
          </w:r>
          <w:r>
            <w:t>Lab 1</w:t>
          </w:r>
        </w:p>
        <w:p w14:paraId="40BC8A61" w14:textId="152FD6B6" w:rsidR="00900BDB" w:rsidRPr="00A70299" w:rsidRDefault="00F553AB" w:rsidP="00900BDB">
          <w:pPr>
            <w:pStyle w:val="Copyright"/>
          </w:pPr>
          <w:r>
            <w:t>© 2020</w:t>
          </w:r>
          <w:r w:rsidR="00900BDB">
            <w:t>, Southern Alberta Institute of Technology</w:t>
          </w:r>
        </w:p>
      </w:tc>
    </w:tr>
  </w:tbl>
  <w:p w14:paraId="30BAB2F1" w14:textId="77777777" w:rsidR="00900BDB" w:rsidRPr="00900BDB" w:rsidRDefault="00900BDB" w:rsidP="00900B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88153E" w:rsidRPr="00A70299" w14:paraId="543F3E41" w14:textId="77777777" w:rsidTr="0043796C">
      <w:tc>
        <w:tcPr>
          <w:tcW w:w="918" w:type="dxa"/>
        </w:tcPr>
        <w:p w14:paraId="27ECEF91" w14:textId="62B19F55" w:rsidR="0088153E" w:rsidRPr="001E692B" w:rsidRDefault="0088153E" w:rsidP="0088153E">
          <w:pPr>
            <w:pStyle w:val="PageNo"/>
          </w:pPr>
          <w:r w:rsidRPr="001E692B">
            <w:fldChar w:fldCharType="begin"/>
          </w:r>
          <w:r w:rsidRPr="001E692B">
            <w:instrText xml:space="preserve"> PAGE   \* MERGEFORMAT </w:instrText>
          </w:r>
          <w:r w:rsidRPr="001E692B">
            <w:fldChar w:fldCharType="separate"/>
          </w:r>
          <w:r w:rsidR="006A04EB">
            <w:rPr>
              <w:noProof/>
            </w:rPr>
            <w:t>2</w:t>
          </w:r>
          <w:r w:rsidRPr="001E692B">
            <w:fldChar w:fldCharType="end"/>
          </w:r>
        </w:p>
      </w:tc>
      <w:tc>
        <w:tcPr>
          <w:tcW w:w="7938" w:type="dxa"/>
        </w:tcPr>
        <w:p w14:paraId="47AF57EE" w14:textId="5BA56A25" w:rsidR="0088153E" w:rsidRPr="00A70299" w:rsidRDefault="00F00293" w:rsidP="0088153E">
          <w:pPr>
            <w:pStyle w:val="Footer"/>
          </w:pPr>
          <w:r>
            <w:t>ITSC205</w:t>
          </w:r>
          <w:r w:rsidR="0088153E" w:rsidRPr="00A70299">
            <w:t xml:space="preserve">: </w:t>
          </w:r>
          <w:r w:rsidR="007B6BA5">
            <w:t xml:space="preserve">Lab </w:t>
          </w:r>
          <w:r>
            <w:t>1</w:t>
          </w:r>
        </w:p>
        <w:p w14:paraId="2CCD1F87" w14:textId="76D3F10A" w:rsidR="0088153E" w:rsidRPr="00A70299" w:rsidRDefault="006E4865" w:rsidP="0088153E">
          <w:pPr>
            <w:pStyle w:val="Copyright"/>
          </w:pPr>
          <w:r>
            <w:t>© 2020</w:t>
          </w:r>
          <w:r w:rsidR="0088153E">
            <w:t>, Southern Alberta Institute of Technology</w:t>
          </w:r>
        </w:p>
      </w:tc>
    </w:tr>
  </w:tbl>
  <w:p w14:paraId="3104E230" w14:textId="77777777" w:rsidR="002C6414" w:rsidRPr="0088153E" w:rsidRDefault="002C6414" w:rsidP="0088153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802A" w14:textId="48E3B35C" w:rsidR="00017FD6" w:rsidRDefault="00B32865" w:rsidP="00017FD6">
    <w:r>
      <w:t>© 2020</w:t>
    </w:r>
    <w:r w:rsidR="00017FD6">
      <w:t>, Southern Alberta Institute of Technology. All rights reserved.</w:t>
    </w:r>
  </w:p>
  <w:p w14:paraId="6B81DECE" w14:textId="232C2329" w:rsidR="00017FD6" w:rsidRDefault="00017FD6" w:rsidP="00017FD6">
    <w:r>
      <w:t>This publication and materials herein are protected by applicable intellectual property laws.</w:t>
    </w:r>
  </w:p>
  <w:p w14:paraId="65B9C7A0" w14:textId="130561B0" w:rsidR="00017FD6" w:rsidRDefault="00017FD6" w:rsidP="00017FD6">
    <w:r>
      <w:t>Unauthorized reproduction and distribution of this publication in whole or part is prohibited.</w:t>
    </w:r>
  </w:p>
  <w:p w14:paraId="6F4DB428" w14:textId="77777777" w:rsidR="00017FD6" w:rsidRDefault="00017FD6" w:rsidP="00017FD6"/>
  <w:p w14:paraId="508159DB" w14:textId="5B791053" w:rsidR="00017FD6" w:rsidRDefault="00017FD6" w:rsidP="00017FD6">
    <w:r>
      <w:t>For more information, contact:</w:t>
    </w:r>
  </w:p>
  <w:p w14:paraId="0D60F3E3" w14:textId="56AB9BBB" w:rsidR="00017FD6" w:rsidRDefault="00017FD6" w:rsidP="00017FD6">
    <w:r>
      <w:t>Director, Centre for Instructional Technology and Development</w:t>
    </w:r>
  </w:p>
  <w:p w14:paraId="4E741738" w14:textId="6D12960E" w:rsidR="00017FD6" w:rsidRDefault="00017FD6" w:rsidP="00017FD6">
    <w:r>
      <w:t>Southern Alberta Institute of Technology</w:t>
    </w:r>
  </w:p>
  <w:p w14:paraId="10822D5A" w14:textId="73CAE1C3" w:rsidR="00017FD6" w:rsidRDefault="00017FD6" w:rsidP="00017FD6">
    <w:r>
      <w:t>1301 16 Ave. N.W., Calgary, AB T2M 0L4</w:t>
    </w:r>
  </w:p>
  <w:p w14:paraId="7D139869" w14:textId="77777777" w:rsidR="00017FD6" w:rsidRDefault="00017FD6" w:rsidP="00017FD6"/>
  <w:p w14:paraId="4943EC27" w14:textId="77777777" w:rsidR="00017FD6" w:rsidRPr="0088153E" w:rsidRDefault="00017FD6" w:rsidP="00017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A509A" w14:textId="77777777" w:rsidR="000D04B2" w:rsidRDefault="000D04B2" w:rsidP="007F2B57">
      <w:r>
        <w:separator/>
      </w:r>
    </w:p>
    <w:p w14:paraId="6A230B7E" w14:textId="77777777" w:rsidR="000D04B2" w:rsidRDefault="000D04B2" w:rsidP="007F2B57"/>
    <w:p w14:paraId="5D7CE206" w14:textId="77777777" w:rsidR="000D04B2" w:rsidRDefault="000D04B2" w:rsidP="007F2B57"/>
  </w:footnote>
  <w:footnote w:type="continuationSeparator" w:id="0">
    <w:p w14:paraId="33598DA2" w14:textId="77777777" w:rsidR="000D04B2" w:rsidRDefault="000D04B2" w:rsidP="007F2B57">
      <w:r>
        <w:continuationSeparator/>
      </w:r>
    </w:p>
    <w:p w14:paraId="0D9B5353" w14:textId="77777777" w:rsidR="000D04B2" w:rsidRDefault="000D04B2" w:rsidP="007F2B57"/>
    <w:p w14:paraId="1AD857F8" w14:textId="77777777" w:rsidR="000D04B2" w:rsidRDefault="000D04B2" w:rsidP="007F2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A3278" w14:textId="77777777" w:rsidR="006E4865" w:rsidRDefault="006E4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63FE" w14:textId="77777777" w:rsidR="006E4865" w:rsidRDefault="006E48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A1840" w14:textId="77777777" w:rsidR="006E4865" w:rsidRDefault="006E486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4CAE" w14:textId="7C93E373" w:rsidR="002C6414" w:rsidRPr="0088153E" w:rsidRDefault="0088153E" w:rsidP="0088153E">
    <w:pPr>
      <w:pStyle w:val="Header"/>
    </w:pPr>
    <w:r w:rsidRPr="0088153E">
      <w:rPr>
        <w:noProof/>
        <w:lang w:val="en-CA" w:eastAsia="en-CA"/>
      </w:rPr>
      <w:drawing>
        <wp:anchor distT="0" distB="0" distL="114300" distR="114300" simplePos="0" relativeHeight="251659264"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1312"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BD8AE"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377F" w14:textId="6321CB9C" w:rsidR="002C6414" w:rsidRPr="00EF5C89" w:rsidRDefault="0088153E"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55168"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57216"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22B7C" id="Straight Connector 5"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8A1F9"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788"/>
    <w:multiLevelType w:val="hybridMultilevel"/>
    <w:tmpl w:val="86141EAA"/>
    <w:lvl w:ilvl="0" w:tplc="10090019">
      <w:start w:val="1"/>
      <w:numFmt w:val="lowerLetter"/>
      <w:lvlText w:val="%1."/>
      <w:lvlJc w:val="left"/>
      <w:pPr>
        <w:ind w:left="1440" w:hanging="360"/>
      </w:pPr>
      <w:rPr>
        <w:rFonts w:hint="default"/>
      </w:rPr>
    </w:lvl>
    <w:lvl w:ilvl="1" w:tplc="1009000F">
      <w:start w:val="1"/>
      <w:numFmt w:val="decimal"/>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04295088"/>
    <w:multiLevelType w:val="hybridMultilevel"/>
    <w:tmpl w:val="FAEA8A04"/>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103A9"/>
    <w:multiLevelType w:val="hybridMultilevel"/>
    <w:tmpl w:val="54AEF1F8"/>
    <w:lvl w:ilvl="0" w:tplc="6E0059C4">
      <w:start w:val="1"/>
      <w:numFmt w:val="lowerLetter"/>
      <w:lvlText w:val="%1."/>
      <w:lvlJc w:val="left"/>
      <w:pPr>
        <w:ind w:left="1080" w:hanging="360"/>
      </w:pPr>
      <w:rPr>
        <w:rFonts w:ascii="Arial" w:hAnsi="Arial" w:cs="Arial" w:hint="default"/>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B43444E"/>
    <w:multiLevelType w:val="hybridMultilevel"/>
    <w:tmpl w:val="603A1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51CE3"/>
    <w:multiLevelType w:val="hybridMultilevel"/>
    <w:tmpl w:val="BBECC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1051DF"/>
    <w:multiLevelType w:val="hybridMultilevel"/>
    <w:tmpl w:val="43C40C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0D802A09"/>
    <w:multiLevelType w:val="hybridMultilevel"/>
    <w:tmpl w:val="A0849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33803"/>
    <w:multiLevelType w:val="hybridMultilevel"/>
    <w:tmpl w:val="4720FA4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108E5053"/>
    <w:multiLevelType w:val="hybridMultilevel"/>
    <w:tmpl w:val="3B20CB16"/>
    <w:lvl w:ilvl="0" w:tplc="1009000F">
      <w:start w:val="1"/>
      <w:numFmt w:val="decimal"/>
      <w:lvlText w:val="%1."/>
      <w:lvlJc w:val="left"/>
      <w:pPr>
        <w:ind w:left="63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2BD214B"/>
    <w:multiLevelType w:val="hybridMultilevel"/>
    <w:tmpl w:val="EDDE0892"/>
    <w:lvl w:ilvl="0" w:tplc="C7C2E1EC">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4731E4"/>
    <w:multiLevelType w:val="hybridMultilevel"/>
    <w:tmpl w:val="5B46E43C"/>
    <w:lvl w:ilvl="0" w:tplc="10090019">
      <w:start w:val="1"/>
      <w:numFmt w:val="lowerLetter"/>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1A4F7741"/>
    <w:multiLevelType w:val="hybridMultilevel"/>
    <w:tmpl w:val="57E08C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F830C9C"/>
    <w:multiLevelType w:val="hybridMultilevel"/>
    <w:tmpl w:val="9A16AB58"/>
    <w:lvl w:ilvl="0" w:tplc="0409000F">
      <w:start w:val="1"/>
      <w:numFmt w:val="decimal"/>
      <w:lvlText w:val="%1."/>
      <w:lvlJc w:val="left"/>
      <w:pPr>
        <w:ind w:left="360" w:hanging="360"/>
      </w:pPr>
      <w:rPr>
        <w:rFonts w:hint="default"/>
      </w:rPr>
    </w:lvl>
    <w:lvl w:ilvl="1" w:tplc="B87640C0">
      <w:start w:val="1"/>
      <w:numFmt w:val="lowerLetter"/>
      <w:lvlText w:val="%2."/>
      <w:lvlJc w:val="left"/>
      <w:pPr>
        <w:ind w:left="1080" w:hanging="360"/>
      </w:pPr>
      <w:rPr>
        <w:sz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E31D6C"/>
    <w:multiLevelType w:val="hybridMultilevel"/>
    <w:tmpl w:val="BF4C7708"/>
    <w:lvl w:ilvl="0" w:tplc="B32652F4">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0F90D0E"/>
    <w:multiLevelType w:val="hybridMultilevel"/>
    <w:tmpl w:val="9014B7F4"/>
    <w:lvl w:ilvl="0" w:tplc="D0DC365A">
      <w:start w:val="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F71E0E"/>
    <w:multiLevelType w:val="hybridMultilevel"/>
    <w:tmpl w:val="333E5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233764"/>
    <w:multiLevelType w:val="hybridMultilevel"/>
    <w:tmpl w:val="542EF0E0"/>
    <w:lvl w:ilvl="0" w:tplc="B32652F4">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404F49A1"/>
    <w:multiLevelType w:val="hybridMultilevel"/>
    <w:tmpl w:val="0C0E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B3630B"/>
    <w:multiLevelType w:val="hybridMultilevel"/>
    <w:tmpl w:val="09B4C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43D0A"/>
    <w:multiLevelType w:val="hybridMultilevel"/>
    <w:tmpl w:val="7DCC88D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5067522D"/>
    <w:multiLevelType w:val="hybridMultilevel"/>
    <w:tmpl w:val="17CE829C"/>
    <w:lvl w:ilvl="0" w:tplc="8F2AC0D8">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D1F54"/>
    <w:multiLevelType w:val="hybridMultilevel"/>
    <w:tmpl w:val="0B507CBE"/>
    <w:lvl w:ilvl="0" w:tplc="B32652F4">
      <w:start w:val="1"/>
      <w:numFmt w:val="decimal"/>
      <w:lvlText w:val="%1."/>
      <w:lvlJc w:val="left"/>
      <w:pPr>
        <w:ind w:left="1440" w:hanging="360"/>
      </w:pPr>
      <w:rPr>
        <w:rFonts w:hint="default"/>
      </w:rPr>
    </w:lvl>
    <w:lvl w:ilvl="1" w:tplc="1009000F">
      <w:start w:val="1"/>
      <w:numFmt w:val="decimal"/>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55EE5A32"/>
    <w:multiLevelType w:val="hybridMultilevel"/>
    <w:tmpl w:val="15E8BED4"/>
    <w:lvl w:ilvl="0" w:tplc="65B2BADA">
      <w:start w:val="1"/>
      <w:numFmt w:val="lowerLetter"/>
      <w:lvlText w:val="%1."/>
      <w:lvlJc w:val="left"/>
      <w:pPr>
        <w:ind w:left="1080" w:hanging="360"/>
      </w:pPr>
      <w:rPr>
        <w:rFonts w:hint="default"/>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76243F"/>
    <w:multiLevelType w:val="hybridMultilevel"/>
    <w:tmpl w:val="2864DD2C"/>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9773D"/>
    <w:multiLevelType w:val="hybridMultilevel"/>
    <w:tmpl w:val="5AE22286"/>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9402699"/>
    <w:multiLevelType w:val="hybridMultilevel"/>
    <w:tmpl w:val="9BBCFBFE"/>
    <w:lvl w:ilvl="0" w:tplc="46940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7472D"/>
    <w:multiLevelType w:val="hybridMultilevel"/>
    <w:tmpl w:val="9B685088"/>
    <w:lvl w:ilvl="0" w:tplc="F25404DC">
      <w:start w:val="1"/>
      <w:numFmt w:val="decimal"/>
      <w:lvlText w:val="%1."/>
      <w:lvlJc w:val="left"/>
      <w:pPr>
        <w:ind w:left="785" w:hanging="360"/>
      </w:pPr>
      <w:rPr>
        <w:rFonts w:hint="default"/>
        <w:sz w:val="22"/>
        <w:szCs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1FA6E88"/>
    <w:multiLevelType w:val="hybridMultilevel"/>
    <w:tmpl w:val="CAD00CD6"/>
    <w:lvl w:ilvl="0" w:tplc="A1A23E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2786635"/>
    <w:multiLevelType w:val="hybridMultilevel"/>
    <w:tmpl w:val="62F4A65C"/>
    <w:lvl w:ilvl="0" w:tplc="6B9EF03A">
      <w:start w:val="1"/>
      <w:numFmt w:val="decimal"/>
      <w:lvlText w:val="%1."/>
      <w:lvlJc w:val="left"/>
      <w:pPr>
        <w:ind w:left="1155" w:hanging="360"/>
      </w:pPr>
      <w:rPr>
        <w:rFonts w:hint="default"/>
        <w:i/>
      </w:rPr>
    </w:lvl>
    <w:lvl w:ilvl="1" w:tplc="10090019" w:tentative="1">
      <w:start w:val="1"/>
      <w:numFmt w:val="lowerLetter"/>
      <w:lvlText w:val="%2."/>
      <w:lvlJc w:val="left"/>
      <w:pPr>
        <w:ind w:left="1875" w:hanging="360"/>
      </w:pPr>
    </w:lvl>
    <w:lvl w:ilvl="2" w:tplc="1009001B" w:tentative="1">
      <w:start w:val="1"/>
      <w:numFmt w:val="lowerRoman"/>
      <w:lvlText w:val="%3."/>
      <w:lvlJc w:val="right"/>
      <w:pPr>
        <w:ind w:left="2595" w:hanging="180"/>
      </w:pPr>
    </w:lvl>
    <w:lvl w:ilvl="3" w:tplc="1009000F" w:tentative="1">
      <w:start w:val="1"/>
      <w:numFmt w:val="decimal"/>
      <w:lvlText w:val="%4."/>
      <w:lvlJc w:val="left"/>
      <w:pPr>
        <w:ind w:left="3315" w:hanging="360"/>
      </w:pPr>
    </w:lvl>
    <w:lvl w:ilvl="4" w:tplc="10090019" w:tentative="1">
      <w:start w:val="1"/>
      <w:numFmt w:val="lowerLetter"/>
      <w:lvlText w:val="%5."/>
      <w:lvlJc w:val="left"/>
      <w:pPr>
        <w:ind w:left="4035" w:hanging="360"/>
      </w:pPr>
    </w:lvl>
    <w:lvl w:ilvl="5" w:tplc="1009001B" w:tentative="1">
      <w:start w:val="1"/>
      <w:numFmt w:val="lowerRoman"/>
      <w:lvlText w:val="%6."/>
      <w:lvlJc w:val="right"/>
      <w:pPr>
        <w:ind w:left="4755" w:hanging="180"/>
      </w:pPr>
    </w:lvl>
    <w:lvl w:ilvl="6" w:tplc="1009000F" w:tentative="1">
      <w:start w:val="1"/>
      <w:numFmt w:val="decimal"/>
      <w:lvlText w:val="%7."/>
      <w:lvlJc w:val="left"/>
      <w:pPr>
        <w:ind w:left="5475" w:hanging="360"/>
      </w:pPr>
    </w:lvl>
    <w:lvl w:ilvl="7" w:tplc="10090019" w:tentative="1">
      <w:start w:val="1"/>
      <w:numFmt w:val="lowerLetter"/>
      <w:lvlText w:val="%8."/>
      <w:lvlJc w:val="left"/>
      <w:pPr>
        <w:ind w:left="6195" w:hanging="360"/>
      </w:pPr>
    </w:lvl>
    <w:lvl w:ilvl="8" w:tplc="1009001B" w:tentative="1">
      <w:start w:val="1"/>
      <w:numFmt w:val="lowerRoman"/>
      <w:lvlText w:val="%9."/>
      <w:lvlJc w:val="right"/>
      <w:pPr>
        <w:ind w:left="6915" w:hanging="180"/>
      </w:pPr>
    </w:lvl>
  </w:abstractNum>
  <w:abstractNum w:abstractNumId="34"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965B2C"/>
    <w:multiLevelType w:val="hybridMultilevel"/>
    <w:tmpl w:val="C4104E6A"/>
    <w:lvl w:ilvl="0" w:tplc="A1A23E7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9094FE7"/>
    <w:multiLevelType w:val="hybridMultilevel"/>
    <w:tmpl w:val="5C4C2D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B631205"/>
    <w:multiLevelType w:val="hybridMultilevel"/>
    <w:tmpl w:val="9EA81AE8"/>
    <w:lvl w:ilvl="0" w:tplc="0409000F">
      <w:start w:val="1"/>
      <w:numFmt w:val="decimal"/>
      <w:lvlText w:val="%1."/>
      <w:lvlJc w:val="left"/>
      <w:pPr>
        <w:ind w:left="720" w:hanging="360"/>
      </w:pPr>
      <w:rPr>
        <w:rFonts w:hint="default"/>
      </w:rPr>
    </w:lvl>
    <w:lvl w:ilvl="1" w:tplc="93D4AD7C">
      <w:start w:val="1"/>
      <w:numFmt w:val="lowerLetter"/>
      <w:lvlText w:val="%2."/>
      <w:lvlJc w:val="left"/>
      <w:pPr>
        <w:ind w:left="144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753250"/>
    <w:multiLevelType w:val="hybridMultilevel"/>
    <w:tmpl w:val="9CA6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DA3914"/>
    <w:multiLevelType w:val="hybridMultilevel"/>
    <w:tmpl w:val="F8A80E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5713028"/>
    <w:multiLevelType w:val="hybridMultilevel"/>
    <w:tmpl w:val="326A7210"/>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3" w15:restartNumberingAfterBreak="0">
    <w:nsid w:val="7747356B"/>
    <w:multiLevelType w:val="hybridMultilevel"/>
    <w:tmpl w:val="5E96F7A8"/>
    <w:lvl w:ilvl="0" w:tplc="9B4299DC">
      <w:start w:val="1"/>
      <w:numFmt w:val="decimal"/>
      <w:lvlText w:val="%1."/>
      <w:lvlJc w:val="left"/>
      <w:pPr>
        <w:ind w:left="785" w:hanging="360"/>
      </w:pPr>
      <w:rPr>
        <w:rFonts w:hint="default"/>
        <w:sz w:val="22"/>
        <w:szCs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856486E"/>
    <w:multiLevelType w:val="hybridMultilevel"/>
    <w:tmpl w:val="6CA2E070"/>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91207DC"/>
    <w:multiLevelType w:val="hybridMultilevel"/>
    <w:tmpl w:val="7E981B7A"/>
    <w:lvl w:ilvl="0" w:tplc="72BAA75E">
      <w:start w:val="1"/>
      <w:numFmt w:val="upp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D9B76CA"/>
    <w:multiLevelType w:val="hybridMultilevel"/>
    <w:tmpl w:val="E834A698"/>
    <w:lvl w:ilvl="0" w:tplc="10090019">
      <w:start w:val="1"/>
      <w:numFmt w:val="lowerLetter"/>
      <w:lvlText w:val="%1."/>
      <w:lvlJc w:val="left"/>
      <w:pPr>
        <w:ind w:left="1440" w:hanging="360"/>
      </w:pPr>
      <w:rPr>
        <w:rFonts w:hint="default"/>
      </w:rPr>
    </w:lvl>
    <w:lvl w:ilvl="1" w:tplc="10090001">
      <w:start w:val="1"/>
      <w:numFmt w:val="bullet"/>
      <w:lvlText w:val=""/>
      <w:lvlJc w:val="left"/>
      <w:pPr>
        <w:ind w:left="2160" w:hanging="360"/>
      </w:pPr>
      <w:rPr>
        <w:rFonts w:ascii="Symbol" w:hAnsi="Symbol"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35"/>
  </w:num>
  <w:num w:numId="2">
    <w:abstractNumId w:val="25"/>
  </w:num>
  <w:num w:numId="3">
    <w:abstractNumId w:val="17"/>
  </w:num>
  <w:num w:numId="4">
    <w:abstractNumId w:val="3"/>
  </w:num>
  <w:num w:numId="5">
    <w:abstractNumId w:val="34"/>
  </w:num>
  <w:num w:numId="6">
    <w:abstractNumId w:val="7"/>
  </w:num>
  <w:num w:numId="7">
    <w:abstractNumId w:val="37"/>
  </w:num>
  <w:num w:numId="8">
    <w:abstractNumId w:val="1"/>
  </w:num>
  <w:num w:numId="9">
    <w:abstractNumId w:val="15"/>
  </w:num>
  <w:num w:numId="10">
    <w:abstractNumId w:val="5"/>
  </w:num>
  <w:num w:numId="11">
    <w:abstractNumId w:val="19"/>
  </w:num>
  <w:num w:numId="12">
    <w:abstractNumId w:val="40"/>
  </w:num>
  <w:num w:numId="13">
    <w:abstractNumId w:val="21"/>
  </w:num>
  <w:num w:numId="14">
    <w:abstractNumId w:val="8"/>
  </w:num>
  <w:num w:numId="15">
    <w:abstractNumId w:val="28"/>
  </w:num>
  <w:num w:numId="16">
    <w:abstractNumId w:val="30"/>
  </w:num>
  <w:num w:numId="17">
    <w:abstractNumId w:val="22"/>
  </w:num>
  <w:num w:numId="18">
    <w:abstractNumId w:val="18"/>
  </w:num>
  <w:num w:numId="19">
    <w:abstractNumId w:val="6"/>
  </w:num>
  <w:num w:numId="20">
    <w:abstractNumId w:val="39"/>
  </w:num>
  <w:num w:numId="21">
    <w:abstractNumId w:val="29"/>
  </w:num>
  <w:num w:numId="22">
    <w:abstractNumId w:val="41"/>
  </w:num>
  <w:num w:numId="23">
    <w:abstractNumId w:val="23"/>
  </w:num>
  <w:num w:numId="24">
    <w:abstractNumId w:val="10"/>
  </w:num>
  <w:num w:numId="25">
    <w:abstractNumId w:val="4"/>
  </w:num>
  <w:num w:numId="26">
    <w:abstractNumId w:val="44"/>
  </w:num>
  <w:num w:numId="27">
    <w:abstractNumId w:val="24"/>
  </w:num>
  <w:num w:numId="28">
    <w:abstractNumId w:val="27"/>
  </w:num>
  <w:num w:numId="29">
    <w:abstractNumId w:val="43"/>
  </w:num>
  <w:num w:numId="30">
    <w:abstractNumId w:val="12"/>
  </w:num>
  <w:num w:numId="31">
    <w:abstractNumId w:val="32"/>
  </w:num>
  <w:num w:numId="32">
    <w:abstractNumId w:val="2"/>
  </w:num>
  <w:num w:numId="33">
    <w:abstractNumId w:val="14"/>
  </w:num>
  <w:num w:numId="34">
    <w:abstractNumId w:val="36"/>
  </w:num>
  <w:num w:numId="35">
    <w:abstractNumId w:val="42"/>
  </w:num>
  <w:num w:numId="36">
    <w:abstractNumId w:val="38"/>
  </w:num>
  <w:num w:numId="37">
    <w:abstractNumId w:val="9"/>
  </w:num>
  <w:num w:numId="38">
    <w:abstractNumId w:val="45"/>
  </w:num>
  <w:num w:numId="39">
    <w:abstractNumId w:val="33"/>
  </w:num>
  <w:num w:numId="40">
    <w:abstractNumId w:val="16"/>
  </w:num>
  <w:num w:numId="41">
    <w:abstractNumId w:val="26"/>
  </w:num>
  <w:num w:numId="42">
    <w:abstractNumId w:val="20"/>
  </w:num>
  <w:num w:numId="43">
    <w:abstractNumId w:val="31"/>
  </w:num>
  <w:num w:numId="44">
    <w:abstractNumId w:val="13"/>
  </w:num>
  <w:num w:numId="45">
    <w:abstractNumId w:val="0"/>
  </w:num>
  <w:num w:numId="46">
    <w:abstractNumId w:val="46"/>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EC"/>
    <w:rsid w:val="000060C0"/>
    <w:rsid w:val="00011D38"/>
    <w:rsid w:val="00016DB0"/>
    <w:rsid w:val="00017FD6"/>
    <w:rsid w:val="00023B81"/>
    <w:rsid w:val="00027871"/>
    <w:rsid w:val="000362BD"/>
    <w:rsid w:val="00036F15"/>
    <w:rsid w:val="00041B5E"/>
    <w:rsid w:val="0004384D"/>
    <w:rsid w:val="00051814"/>
    <w:rsid w:val="0005300F"/>
    <w:rsid w:val="000537E5"/>
    <w:rsid w:val="00053992"/>
    <w:rsid w:val="000539BA"/>
    <w:rsid w:val="000554E3"/>
    <w:rsid w:val="000579BB"/>
    <w:rsid w:val="0006043B"/>
    <w:rsid w:val="00060520"/>
    <w:rsid w:val="00065DCE"/>
    <w:rsid w:val="0007156D"/>
    <w:rsid w:val="00081A21"/>
    <w:rsid w:val="0009096F"/>
    <w:rsid w:val="00090ACB"/>
    <w:rsid w:val="00092D8B"/>
    <w:rsid w:val="00095D68"/>
    <w:rsid w:val="000A0F82"/>
    <w:rsid w:val="000A1D22"/>
    <w:rsid w:val="000A689E"/>
    <w:rsid w:val="000B645C"/>
    <w:rsid w:val="000D04B2"/>
    <w:rsid w:val="000D5A67"/>
    <w:rsid w:val="000D6CD4"/>
    <w:rsid w:val="000F6A46"/>
    <w:rsid w:val="00101A02"/>
    <w:rsid w:val="0010711D"/>
    <w:rsid w:val="00117156"/>
    <w:rsid w:val="00124F26"/>
    <w:rsid w:val="001269A5"/>
    <w:rsid w:val="001320B7"/>
    <w:rsid w:val="001328B2"/>
    <w:rsid w:val="00141716"/>
    <w:rsid w:val="00144E22"/>
    <w:rsid w:val="001459A8"/>
    <w:rsid w:val="00150AFA"/>
    <w:rsid w:val="001537FD"/>
    <w:rsid w:val="001539DF"/>
    <w:rsid w:val="00154250"/>
    <w:rsid w:val="001547CE"/>
    <w:rsid w:val="0016421B"/>
    <w:rsid w:val="00164BB3"/>
    <w:rsid w:val="00166FA8"/>
    <w:rsid w:val="001707F2"/>
    <w:rsid w:val="00175989"/>
    <w:rsid w:val="00182471"/>
    <w:rsid w:val="00182826"/>
    <w:rsid w:val="0018556F"/>
    <w:rsid w:val="0019368C"/>
    <w:rsid w:val="00196197"/>
    <w:rsid w:val="001A082F"/>
    <w:rsid w:val="001A0A50"/>
    <w:rsid w:val="001A56EC"/>
    <w:rsid w:val="001A7B2E"/>
    <w:rsid w:val="001B0A05"/>
    <w:rsid w:val="001B5C09"/>
    <w:rsid w:val="001C1A5A"/>
    <w:rsid w:val="001C45A6"/>
    <w:rsid w:val="001C65F7"/>
    <w:rsid w:val="001C77AE"/>
    <w:rsid w:val="001D399F"/>
    <w:rsid w:val="001E2684"/>
    <w:rsid w:val="001E3793"/>
    <w:rsid w:val="001E53ED"/>
    <w:rsid w:val="001E692B"/>
    <w:rsid w:val="001F0DF5"/>
    <w:rsid w:val="00203C8D"/>
    <w:rsid w:val="00204486"/>
    <w:rsid w:val="00205F2C"/>
    <w:rsid w:val="002166D8"/>
    <w:rsid w:val="00227CA4"/>
    <w:rsid w:val="00235C21"/>
    <w:rsid w:val="00237756"/>
    <w:rsid w:val="00242511"/>
    <w:rsid w:val="00244389"/>
    <w:rsid w:val="00250D5B"/>
    <w:rsid w:val="00253EC4"/>
    <w:rsid w:val="00263A09"/>
    <w:rsid w:val="00264C10"/>
    <w:rsid w:val="00265E65"/>
    <w:rsid w:val="00276B8F"/>
    <w:rsid w:val="00282174"/>
    <w:rsid w:val="00283D60"/>
    <w:rsid w:val="00291D52"/>
    <w:rsid w:val="00291F7C"/>
    <w:rsid w:val="002C28E3"/>
    <w:rsid w:val="002C33CB"/>
    <w:rsid w:val="002C5AD0"/>
    <w:rsid w:val="002C6414"/>
    <w:rsid w:val="002D2EEF"/>
    <w:rsid w:val="002D316C"/>
    <w:rsid w:val="002D63FF"/>
    <w:rsid w:val="002D73DA"/>
    <w:rsid w:val="002E2083"/>
    <w:rsid w:val="002E5138"/>
    <w:rsid w:val="002E7929"/>
    <w:rsid w:val="002F025F"/>
    <w:rsid w:val="002F3569"/>
    <w:rsid w:val="0030099A"/>
    <w:rsid w:val="003063F4"/>
    <w:rsid w:val="00311CEF"/>
    <w:rsid w:val="00311F98"/>
    <w:rsid w:val="003152BC"/>
    <w:rsid w:val="00316855"/>
    <w:rsid w:val="00332D86"/>
    <w:rsid w:val="00337BAE"/>
    <w:rsid w:val="00342C34"/>
    <w:rsid w:val="00350155"/>
    <w:rsid w:val="00350648"/>
    <w:rsid w:val="00350D71"/>
    <w:rsid w:val="00351A27"/>
    <w:rsid w:val="00357496"/>
    <w:rsid w:val="00362383"/>
    <w:rsid w:val="00365F04"/>
    <w:rsid w:val="00373D1D"/>
    <w:rsid w:val="00381D97"/>
    <w:rsid w:val="003850C6"/>
    <w:rsid w:val="00385A71"/>
    <w:rsid w:val="00393D87"/>
    <w:rsid w:val="003A14CB"/>
    <w:rsid w:val="003A57D8"/>
    <w:rsid w:val="003B59CB"/>
    <w:rsid w:val="003C3D5A"/>
    <w:rsid w:val="003C5594"/>
    <w:rsid w:val="003C65DC"/>
    <w:rsid w:val="003D5A0F"/>
    <w:rsid w:val="003E1786"/>
    <w:rsid w:val="003F12CC"/>
    <w:rsid w:val="003F1384"/>
    <w:rsid w:val="003F3614"/>
    <w:rsid w:val="00412481"/>
    <w:rsid w:val="0041654B"/>
    <w:rsid w:val="00424224"/>
    <w:rsid w:val="00426F5E"/>
    <w:rsid w:val="00430348"/>
    <w:rsid w:val="00431CF1"/>
    <w:rsid w:val="00433B33"/>
    <w:rsid w:val="004503C5"/>
    <w:rsid w:val="00453390"/>
    <w:rsid w:val="004540D0"/>
    <w:rsid w:val="004560AF"/>
    <w:rsid w:val="00457729"/>
    <w:rsid w:val="00464AA9"/>
    <w:rsid w:val="00466349"/>
    <w:rsid w:val="004753EE"/>
    <w:rsid w:val="00475522"/>
    <w:rsid w:val="004801F0"/>
    <w:rsid w:val="004974D2"/>
    <w:rsid w:val="004A51BA"/>
    <w:rsid w:val="004B20EF"/>
    <w:rsid w:val="004B3928"/>
    <w:rsid w:val="004B4E6D"/>
    <w:rsid w:val="004C0641"/>
    <w:rsid w:val="004C1CB1"/>
    <w:rsid w:val="004C4C4D"/>
    <w:rsid w:val="004C6B67"/>
    <w:rsid w:val="004E2235"/>
    <w:rsid w:val="0050120A"/>
    <w:rsid w:val="0050563F"/>
    <w:rsid w:val="0050741D"/>
    <w:rsid w:val="00512D26"/>
    <w:rsid w:val="00522830"/>
    <w:rsid w:val="00527F1B"/>
    <w:rsid w:val="005418BD"/>
    <w:rsid w:val="0054260E"/>
    <w:rsid w:val="00544A93"/>
    <w:rsid w:val="00551EE2"/>
    <w:rsid w:val="00554AA8"/>
    <w:rsid w:val="00557C58"/>
    <w:rsid w:val="005721DE"/>
    <w:rsid w:val="0058439C"/>
    <w:rsid w:val="005903B3"/>
    <w:rsid w:val="00590F16"/>
    <w:rsid w:val="00595E89"/>
    <w:rsid w:val="005A25B4"/>
    <w:rsid w:val="005B16D6"/>
    <w:rsid w:val="005B2B6A"/>
    <w:rsid w:val="005B7413"/>
    <w:rsid w:val="005D6C91"/>
    <w:rsid w:val="005D7A37"/>
    <w:rsid w:val="005E0DCD"/>
    <w:rsid w:val="005E3E82"/>
    <w:rsid w:val="005E4175"/>
    <w:rsid w:val="005F1D09"/>
    <w:rsid w:val="0060045F"/>
    <w:rsid w:val="006026E9"/>
    <w:rsid w:val="00602725"/>
    <w:rsid w:val="00606815"/>
    <w:rsid w:val="006075E7"/>
    <w:rsid w:val="00611DEE"/>
    <w:rsid w:val="00611E1B"/>
    <w:rsid w:val="00612D88"/>
    <w:rsid w:val="006148DC"/>
    <w:rsid w:val="006151B2"/>
    <w:rsid w:val="00615A90"/>
    <w:rsid w:val="0062404A"/>
    <w:rsid w:val="00627679"/>
    <w:rsid w:val="00630A48"/>
    <w:rsid w:val="00631337"/>
    <w:rsid w:val="0063481D"/>
    <w:rsid w:val="00644444"/>
    <w:rsid w:val="0065656C"/>
    <w:rsid w:val="00657374"/>
    <w:rsid w:val="00663C5C"/>
    <w:rsid w:val="00665348"/>
    <w:rsid w:val="00666EA3"/>
    <w:rsid w:val="00672672"/>
    <w:rsid w:val="006838EC"/>
    <w:rsid w:val="00686041"/>
    <w:rsid w:val="00686A3D"/>
    <w:rsid w:val="0068732E"/>
    <w:rsid w:val="006A04EB"/>
    <w:rsid w:val="006A1CDF"/>
    <w:rsid w:val="006A6D5A"/>
    <w:rsid w:val="006C16DE"/>
    <w:rsid w:val="006C359D"/>
    <w:rsid w:val="006C58DC"/>
    <w:rsid w:val="006C730D"/>
    <w:rsid w:val="006E41B6"/>
    <w:rsid w:val="006E4865"/>
    <w:rsid w:val="006E54FA"/>
    <w:rsid w:val="006F2116"/>
    <w:rsid w:val="007255A6"/>
    <w:rsid w:val="007432BD"/>
    <w:rsid w:val="00747F95"/>
    <w:rsid w:val="00760BC4"/>
    <w:rsid w:val="00761EEE"/>
    <w:rsid w:val="00764320"/>
    <w:rsid w:val="0077475D"/>
    <w:rsid w:val="00775750"/>
    <w:rsid w:val="00780AA7"/>
    <w:rsid w:val="007841B7"/>
    <w:rsid w:val="00786D20"/>
    <w:rsid w:val="00792A04"/>
    <w:rsid w:val="00794850"/>
    <w:rsid w:val="007A2185"/>
    <w:rsid w:val="007A5107"/>
    <w:rsid w:val="007B6BA5"/>
    <w:rsid w:val="007C12F5"/>
    <w:rsid w:val="007C45AF"/>
    <w:rsid w:val="007C4CBB"/>
    <w:rsid w:val="007D01AD"/>
    <w:rsid w:val="007E2FDA"/>
    <w:rsid w:val="007E5769"/>
    <w:rsid w:val="007E7555"/>
    <w:rsid w:val="007F2B57"/>
    <w:rsid w:val="00800A0F"/>
    <w:rsid w:val="008035F8"/>
    <w:rsid w:val="008041C7"/>
    <w:rsid w:val="00804CD7"/>
    <w:rsid w:val="00812F17"/>
    <w:rsid w:val="00831EA0"/>
    <w:rsid w:val="00833072"/>
    <w:rsid w:val="008338D9"/>
    <w:rsid w:val="00835E23"/>
    <w:rsid w:val="008411EE"/>
    <w:rsid w:val="00841699"/>
    <w:rsid w:val="0084298A"/>
    <w:rsid w:val="008434C6"/>
    <w:rsid w:val="00855990"/>
    <w:rsid w:val="00857C8F"/>
    <w:rsid w:val="008630F5"/>
    <w:rsid w:val="0087246C"/>
    <w:rsid w:val="0088153E"/>
    <w:rsid w:val="008853E9"/>
    <w:rsid w:val="00890560"/>
    <w:rsid w:val="0089485C"/>
    <w:rsid w:val="00895945"/>
    <w:rsid w:val="00896705"/>
    <w:rsid w:val="00897B0B"/>
    <w:rsid w:val="008A1EC8"/>
    <w:rsid w:val="008B2EBF"/>
    <w:rsid w:val="008B573D"/>
    <w:rsid w:val="008B5F02"/>
    <w:rsid w:val="008B6EED"/>
    <w:rsid w:val="008B7874"/>
    <w:rsid w:val="008C2999"/>
    <w:rsid w:val="008C2E88"/>
    <w:rsid w:val="008D2B18"/>
    <w:rsid w:val="008D5798"/>
    <w:rsid w:val="008E7053"/>
    <w:rsid w:val="008F4DBF"/>
    <w:rsid w:val="00900BDB"/>
    <w:rsid w:val="0090388B"/>
    <w:rsid w:val="00916CD6"/>
    <w:rsid w:val="009213A0"/>
    <w:rsid w:val="00926A68"/>
    <w:rsid w:val="00935B3E"/>
    <w:rsid w:val="009423C9"/>
    <w:rsid w:val="00945D22"/>
    <w:rsid w:val="00955C37"/>
    <w:rsid w:val="00956AFF"/>
    <w:rsid w:val="00961360"/>
    <w:rsid w:val="009629A7"/>
    <w:rsid w:val="00970B47"/>
    <w:rsid w:val="00970B58"/>
    <w:rsid w:val="009744B7"/>
    <w:rsid w:val="0098169D"/>
    <w:rsid w:val="0099090F"/>
    <w:rsid w:val="00997A7E"/>
    <w:rsid w:val="009A3B07"/>
    <w:rsid w:val="009A557C"/>
    <w:rsid w:val="009B2CAD"/>
    <w:rsid w:val="009C1F3C"/>
    <w:rsid w:val="009C77F7"/>
    <w:rsid w:val="009D07A5"/>
    <w:rsid w:val="009F4DA7"/>
    <w:rsid w:val="009F6C19"/>
    <w:rsid w:val="009F7B60"/>
    <w:rsid w:val="00A07387"/>
    <w:rsid w:val="00A14701"/>
    <w:rsid w:val="00A20BB5"/>
    <w:rsid w:val="00A213D6"/>
    <w:rsid w:val="00A22390"/>
    <w:rsid w:val="00A3004A"/>
    <w:rsid w:val="00A300E3"/>
    <w:rsid w:val="00A37679"/>
    <w:rsid w:val="00A45EC3"/>
    <w:rsid w:val="00A45FB0"/>
    <w:rsid w:val="00A46915"/>
    <w:rsid w:val="00A504CA"/>
    <w:rsid w:val="00A5077E"/>
    <w:rsid w:val="00A53B8E"/>
    <w:rsid w:val="00A62E0C"/>
    <w:rsid w:val="00A70299"/>
    <w:rsid w:val="00A86C79"/>
    <w:rsid w:val="00A9347C"/>
    <w:rsid w:val="00A93DCD"/>
    <w:rsid w:val="00AA3731"/>
    <w:rsid w:val="00AA3886"/>
    <w:rsid w:val="00AB152B"/>
    <w:rsid w:val="00AB24A7"/>
    <w:rsid w:val="00AC0083"/>
    <w:rsid w:val="00AC5BA1"/>
    <w:rsid w:val="00AD22C7"/>
    <w:rsid w:val="00AD659A"/>
    <w:rsid w:val="00AF5484"/>
    <w:rsid w:val="00AF62F7"/>
    <w:rsid w:val="00AF7BF3"/>
    <w:rsid w:val="00B02368"/>
    <w:rsid w:val="00B05BBA"/>
    <w:rsid w:val="00B074E1"/>
    <w:rsid w:val="00B149DB"/>
    <w:rsid w:val="00B15219"/>
    <w:rsid w:val="00B21FC0"/>
    <w:rsid w:val="00B279A2"/>
    <w:rsid w:val="00B317F4"/>
    <w:rsid w:val="00B32865"/>
    <w:rsid w:val="00B33B59"/>
    <w:rsid w:val="00B34735"/>
    <w:rsid w:val="00B348D2"/>
    <w:rsid w:val="00B4401E"/>
    <w:rsid w:val="00B536D1"/>
    <w:rsid w:val="00B53BF5"/>
    <w:rsid w:val="00B65BD6"/>
    <w:rsid w:val="00B97B1D"/>
    <w:rsid w:val="00BA011A"/>
    <w:rsid w:val="00BA1AFD"/>
    <w:rsid w:val="00BA4726"/>
    <w:rsid w:val="00BB3F7A"/>
    <w:rsid w:val="00BC522B"/>
    <w:rsid w:val="00BC6F65"/>
    <w:rsid w:val="00BF151A"/>
    <w:rsid w:val="00BF29E3"/>
    <w:rsid w:val="00BF3280"/>
    <w:rsid w:val="00BF377E"/>
    <w:rsid w:val="00BF5FDD"/>
    <w:rsid w:val="00C01287"/>
    <w:rsid w:val="00C02974"/>
    <w:rsid w:val="00C07222"/>
    <w:rsid w:val="00C10994"/>
    <w:rsid w:val="00C10B87"/>
    <w:rsid w:val="00C24CD4"/>
    <w:rsid w:val="00C31DD0"/>
    <w:rsid w:val="00C43AB3"/>
    <w:rsid w:val="00C515FD"/>
    <w:rsid w:val="00C52086"/>
    <w:rsid w:val="00C577BB"/>
    <w:rsid w:val="00C72591"/>
    <w:rsid w:val="00C7679D"/>
    <w:rsid w:val="00C77146"/>
    <w:rsid w:val="00C84417"/>
    <w:rsid w:val="00C90360"/>
    <w:rsid w:val="00C91BB9"/>
    <w:rsid w:val="00C964E5"/>
    <w:rsid w:val="00CC00EF"/>
    <w:rsid w:val="00CC08CE"/>
    <w:rsid w:val="00CC0FE8"/>
    <w:rsid w:val="00CC2703"/>
    <w:rsid w:val="00CC55E1"/>
    <w:rsid w:val="00CC5D5B"/>
    <w:rsid w:val="00CD0BF9"/>
    <w:rsid w:val="00CD0D18"/>
    <w:rsid w:val="00CE1C3E"/>
    <w:rsid w:val="00CE37AC"/>
    <w:rsid w:val="00CE6287"/>
    <w:rsid w:val="00CF4C3A"/>
    <w:rsid w:val="00D250AC"/>
    <w:rsid w:val="00D26144"/>
    <w:rsid w:val="00D27A36"/>
    <w:rsid w:val="00D30211"/>
    <w:rsid w:val="00D34A74"/>
    <w:rsid w:val="00D4672E"/>
    <w:rsid w:val="00D57179"/>
    <w:rsid w:val="00D60049"/>
    <w:rsid w:val="00D601EB"/>
    <w:rsid w:val="00D657BF"/>
    <w:rsid w:val="00D664EC"/>
    <w:rsid w:val="00D74B2C"/>
    <w:rsid w:val="00D832A3"/>
    <w:rsid w:val="00D8424E"/>
    <w:rsid w:val="00D94C8D"/>
    <w:rsid w:val="00DA3423"/>
    <w:rsid w:val="00DA418A"/>
    <w:rsid w:val="00DB0733"/>
    <w:rsid w:val="00DB0871"/>
    <w:rsid w:val="00DC3BFD"/>
    <w:rsid w:val="00DC493C"/>
    <w:rsid w:val="00DC55FB"/>
    <w:rsid w:val="00DC733F"/>
    <w:rsid w:val="00DC7B81"/>
    <w:rsid w:val="00DD612B"/>
    <w:rsid w:val="00DE4B75"/>
    <w:rsid w:val="00DF2589"/>
    <w:rsid w:val="00DF35FD"/>
    <w:rsid w:val="00E00E9B"/>
    <w:rsid w:val="00E026F5"/>
    <w:rsid w:val="00E02798"/>
    <w:rsid w:val="00E070CA"/>
    <w:rsid w:val="00E0749B"/>
    <w:rsid w:val="00E22232"/>
    <w:rsid w:val="00E22447"/>
    <w:rsid w:val="00E338E8"/>
    <w:rsid w:val="00E4528B"/>
    <w:rsid w:val="00E45F6E"/>
    <w:rsid w:val="00E528C4"/>
    <w:rsid w:val="00E5353D"/>
    <w:rsid w:val="00E53DE5"/>
    <w:rsid w:val="00E548FA"/>
    <w:rsid w:val="00E552DA"/>
    <w:rsid w:val="00E56E10"/>
    <w:rsid w:val="00E57C16"/>
    <w:rsid w:val="00E64327"/>
    <w:rsid w:val="00E7011B"/>
    <w:rsid w:val="00E7012B"/>
    <w:rsid w:val="00E73CE9"/>
    <w:rsid w:val="00E82BBA"/>
    <w:rsid w:val="00E83FA7"/>
    <w:rsid w:val="00EA0ED5"/>
    <w:rsid w:val="00EA1B9C"/>
    <w:rsid w:val="00EB176F"/>
    <w:rsid w:val="00EC016E"/>
    <w:rsid w:val="00EC4142"/>
    <w:rsid w:val="00EC4BCA"/>
    <w:rsid w:val="00EC5E6E"/>
    <w:rsid w:val="00ED3282"/>
    <w:rsid w:val="00EE3ADD"/>
    <w:rsid w:val="00EE5E1F"/>
    <w:rsid w:val="00EF2EBA"/>
    <w:rsid w:val="00EF5C89"/>
    <w:rsid w:val="00F00293"/>
    <w:rsid w:val="00F03265"/>
    <w:rsid w:val="00F0551D"/>
    <w:rsid w:val="00F11608"/>
    <w:rsid w:val="00F116E0"/>
    <w:rsid w:val="00F33A84"/>
    <w:rsid w:val="00F41ABE"/>
    <w:rsid w:val="00F4665E"/>
    <w:rsid w:val="00F50243"/>
    <w:rsid w:val="00F553AB"/>
    <w:rsid w:val="00F62EC0"/>
    <w:rsid w:val="00F8588C"/>
    <w:rsid w:val="00F8798A"/>
    <w:rsid w:val="00F91646"/>
    <w:rsid w:val="00FA4EAE"/>
    <w:rsid w:val="00FA60F2"/>
    <w:rsid w:val="00FB17C0"/>
    <w:rsid w:val="00FB2AC8"/>
    <w:rsid w:val="00FB3AC4"/>
    <w:rsid w:val="00FB3D74"/>
    <w:rsid w:val="00FB470F"/>
    <w:rsid w:val="00FC1CFE"/>
    <w:rsid w:val="00FD1379"/>
    <w:rsid w:val="00FD372C"/>
    <w:rsid w:val="00FE227A"/>
    <w:rsid w:val="00FE44AB"/>
    <w:rsid w:val="00FE44C8"/>
    <w:rsid w:val="00FF1F84"/>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99894F7B-3D22-4E8A-B761-837793A4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character" w:styleId="FollowedHyperlink">
    <w:name w:val="FollowedHyperlink"/>
    <w:basedOn w:val="DefaultParagraphFont"/>
    <w:uiPriority w:val="99"/>
    <w:semiHidden/>
    <w:unhideWhenUsed/>
    <w:rsid w:val="0060045F"/>
    <w:rPr>
      <w:color w:val="800080" w:themeColor="followedHyperlink"/>
      <w:u w:val="single"/>
    </w:rPr>
  </w:style>
  <w:style w:type="paragraph" w:customStyle="1" w:styleId="WW-BodyText2">
    <w:name w:val="WW-Body Text 2"/>
    <w:basedOn w:val="Normal"/>
    <w:rsid w:val="00150AFA"/>
    <w:pPr>
      <w:suppressAutoHyphens/>
      <w:spacing w:line="240" w:lineRule="auto"/>
    </w:pPr>
    <w:rPr>
      <w:rFonts w:ascii="Times New Roman" w:hAnsi="Times New Roman" w:cs="Times New Roman"/>
      <w:i/>
      <w:iCs/>
      <w:sz w:val="20"/>
      <w:szCs w:val="20"/>
    </w:rPr>
  </w:style>
  <w:style w:type="paragraph" w:customStyle="1" w:styleId="first-para">
    <w:name w:val="first-para"/>
    <w:basedOn w:val="Normal"/>
    <w:rsid w:val="00AF5484"/>
    <w:pPr>
      <w:spacing w:before="210" w:after="210" w:line="240" w:lineRule="auto"/>
      <w:ind w:left="367" w:right="367"/>
    </w:pPr>
    <w:rPr>
      <w:rFonts w:ascii="Times New Roman" w:hAnsi="Times New Roman" w:cs="Times New Roman"/>
      <w:sz w:val="24"/>
      <w:szCs w:val="24"/>
      <w:lang w:val="en-CA" w:eastAsia="en-CA"/>
    </w:rPr>
  </w:style>
  <w:style w:type="character" w:customStyle="1" w:styleId="hgkelc">
    <w:name w:val="hgkelc"/>
    <w:basedOn w:val="DefaultParagraphFont"/>
    <w:rsid w:val="001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ocial.technet.microsoft.com/wiki/cfs-filesystemfile.ashx/__key/communityserver-wikis-components-files/00-00-00-00-05/1538.WindowsBootProcess.png" TargetMode="External"/><Relationship Id="rId26" Type="http://schemas.openxmlformats.org/officeDocument/2006/relationships/hyperlink" Target="http://technet.microsoft.com/en-US/sysinternals" TargetMode="External"/><Relationship Id="rId21" Type="http://schemas.openxmlformats.org/officeDocument/2006/relationships/image" Target="media/image4.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www.sysinternals.com"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www.7-zip.org/" TargetMode="External"/><Relationship Id="rId20" Type="http://schemas.openxmlformats.org/officeDocument/2006/relationships/hyperlink" Target="https://i-msdn.sec.s-msft.com/en-us/windows/hardware/drivers/bringup/images/oem-boot-flow-detail.png" TargetMode="External"/><Relationship Id="rId29" Type="http://schemas.openxmlformats.org/officeDocument/2006/relationships/hyperlink" Target="http://www.computerperformance.co.uk/win8/windows8-autoadminlogon-registry.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irtualbox.org/wiki/Downloads"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microsoft.com/en-us/windows-hardware/drivers/devtest/bcdedit--set" TargetMode="External"/><Relationship Id="rId27" Type="http://schemas.openxmlformats.org/officeDocument/2006/relationships/image" Target="media/image7.png"/><Relationship Id="rId30" Type="http://schemas.openxmlformats.org/officeDocument/2006/relationships/header" Target="header4.xml"/><Relationship Id="rId35" Type="http://schemas.openxmlformats.org/officeDocument/2006/relationships/footer" Target="footer6.xml"/><Relationship Id="rId8" Type="http://schemas.openxmlformats.org/officeDocument/2006/relationships/image" Target="media/image1.jp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9.jpg"/></Relationships>
</file>

<file path=word/_rels/header5.xml.rels><?xml version="1.0" encoding="UTF-8" standalone="yes"?>
<Relationships xmlns="http://schemas.openxmlformats.org/package/2006/relationships"><Relationship Id="rId1" Type="http://schemas.openxmlformats.org/officeDocument/2006/relationships/image" Target="media/image9.jpg"/></Relationships>
</file>

<file path=word/_rels/header6.xml.rels><?xml version="1.0" encoding="UTF-8" standalone="yes"?>
<Relationships xmlns="http://schemas.openxmlformats.org/package/2006/relationships"><Relationship Id="rId1" Type="http://schemas.openxmlformats.org/officeDocument/2006/relationships/image" Target="media/image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6921D-603B-4C3F-88B6-E913691C0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Template>
  <TotalTime>249</TotalTime>
  <Pages>22</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coleton sanheim</cp:lastModifiedBy>
  <cp:revision>5</cp:revision>
  <cp:lastPrinted>2016-10-25T21:35:00Z</cp:lastPrinted>
  <dcterms:created xsi:type="dcterms:W3CDTF">2021-05-14T22:53:00Z</dcterms:created>
  <dcterms:modified xsi:type="dcterms:W3CDTF">2021-05-15T03:01:00Z</dcterms:modified>
</cp:coreProperties>
</file>