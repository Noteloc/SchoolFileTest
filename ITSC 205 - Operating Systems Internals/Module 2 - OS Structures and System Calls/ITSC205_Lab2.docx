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5F834" w14:textId="77777777" w:rsidR="00D24BAD" w:rsidRPr="00644444" w:rsidRDefault="00D24BAD" w:rsidP="00D24BAD">
      <w:r>
        <w:rPr>
          <w:noProof/>
          <w:lang w:val="en-CA" w:eastAsia="en-CA"/>
        </w:rPr>
        <w:drawing>
          <wp:anchor distT="0" distB="0" distL="114300" distR="114300" simplePos="0" relativeHeight="251658752" behindDoc="1" locked="0" layoutInCell="1" allowOverlap="1" wp14:anchorId="0230969F" wp14:editId="1D0EFD39">
            <wp:simplePos x="0" y="0"/>
            <wp:positionH relativeFrom="column">
              <wp:posOffset>4864100</wp:posOffset>
            </wp:positionH>
            <wp:positionV relativeFrom="paragraph">
              <wp:posOffset>-173355</wp:posOffset>
            </wp:positionV>
            <wp:extent cx="1984248" cy="2523744"/>
            <wp:effectExtent l="0" t="0" r="0" b="0"/>
            <wp:wrapNone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2523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9FC1C0" w14:textId="77777777" w:rsidR="00D24BAD" w:rsidRDefault="00D24BAD" w:rsidP="00D24BAD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631534AC" wp14:editId="3F928779">
                <wp:simplePos x="0" y="0"/>
                <wp:positionH relativeFrom="column">
                  <wp:posOffset>-301336</wp:posOffset>
                </wp:positionH>
                <wp:positionV relativeFrom="paragraph">
                  <wp:posOffset>3489325</wp:posOffset>
                </wp:positionV>
                <wp:extent cx="6960904" cy="5209557"/>
                <wp:effectExtent l="0" t="0" r="0" b="0"/>
                <wp:wrapNone/>
                <wp:docPr id="1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904" cy="5209557"/>
                          <a:chOff x="4226" y="0"/>
                          <a:chExt cx="69613" cy="52096"/>
                        </a:xfrm>
                      </wpg:grpSpPr>
                      <wpg:grpSp>
                        <wpg:cNvPr id="15" name="Group 30"/>
                        <wpg:cNvGrpSpPr>
                          <a:grpSpLocks/>
                        </wpg:cNvGrpSpPr>
                        <wpg:grpSpPr bwMode="auto">
                          <a:xfrm>
                            <a:off x="4226" y="0"/>
                            <a:ext cx="68978" cy="47604"/>
                            <a:chOff x="4226" y="0"/>
                            <a:chExt cx="68978" cy="47604"/>
                          </a:xfrm>
                        </wpg:grpSpPr>
                        <wps:wsp>
                          <wps:cNvPr id="17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6" y="0"/>
                              <a:ext cx="47708" cy="5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816113" w14:textId="77777777" w:rsidR="00FE47AA" w:rsidRPr="00090ACB" w:rsidRDefault="00FE47AA" w:rsidP="00D24BA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81" y="0"/>
                              <a:ext cx="67123" cy="39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75E4A8" w14:textId="46AB151E" w:rsidR="00FE47AA" w:rsidRDefault="00FE47AA" w:rsidP="00D24BAD">
                                <w:pPr>
                                  <w:pStyle w:val="TitlePageCourseName"/>
                                  <w:rPr>
                                    <w:rFonts w:ascii="Titillium Bd" w:hAnsi="Titillium Bd"/>
                                  </w:rPr>
                                </w:pPr>
                                <w:r>
                                  <w:rPr>
                                    <w:rFonts w:ascii="Titillium Bd" w:hAnsi="Titillium Bd"/>
                                  </w:rPr>
                                  <w:t>Lab 2</w:t>
                                </w:r>
                              </w:p>
                              <w:p w14:paraId="5BD1B0D6" w14:textId="57E35EBD" w:rsidR="00FE47AA" w:rsidRPr="00182471" w:rsidRDefault="00FE47AA" w:rsidP="00D24BAD">
                                <w:pPr>
                                  <w:pStyle w:val="TitlePageCourseName"/>
                                  <w:rPr>
                                    <w:rFonts w:ascii="Titillium Bd" w:hAnsi="Titillium Bd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Titillium Bd" w:hAnsi="Titillium Bd"/>
                                    <w:sz w:val="56"/>
                                    <w:szCs w:val="56"/>
                                  </w:rPr>
                                  <w:t>SYSTEM CALLS and Programming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" y="39336"/>
                              <a:ext cx="66583" cy="8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79D73D" w14:textId="77777777" w:rsidR="00FE47AA" w:rsidRPr="00A45EC3" w:rsidRDefault="00FE47AA" w:rsidP="00D24BAD">
                                <w:pPr>
                                  <w:pStyle w:val="TitlePageModuleTitle"/>
                                  <w:rPr>
                                    <w:rFonts w:ascii="Titillium Bd" w:hAnsi="Titillium Bd"/>
                                  </w:rPr>
                                </w:pPr>
                                <w:r>
                                  <w:rPr>
                                    <w:rFonts w:ascii="Titillium Bd" w:hAnsi="Titillium Bd"/>
                                  </w:rPr>
                                  <w:t>ITSC205</w:t>
                                </w:r>
                                <w:r w:rsidRPr="00A45EC3">
                                  <w:rPr>
                                    <w:rFonts w:ascii="Titillium Bd" w:hAnsi="Titillium Bd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Titillium Bd" w:hAnsi="Titillium Bd"/>
                                  </w:rPr>
                                  <w:t>Operating Systems Internals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184" y="49334"/>
                            <a:ext cx="21655" cy="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42FC4D" w14:textId="77777777" w:rsidR="00FE47AA" w:rsidRPr="008B6EED" w:rsidRDefault="00FE47AA" w:rsidP="00D24BAD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1534AC" id="Group 31" o:spid="_x0000_s1026" style="position:absolute;margin-left:-23.75pt;margin-top:274.75pt;width:548.1pt;height:410.2pt;z-index:251657728" coordorigin="4226" coordsize="69613,5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">
                <v:group id="Group 30" o:spid="_x0000_s1027" style="position:absolute;left:4226;width:68978;height:47604" coordorigin="4226" coordsize="68978,47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4226;width:47708;height:5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<v:textbox>
                      <w:txbxContent>
                        <w:p w14:paraId="50816113" w14:textId="77777777" w:rsidR="00FE47AA" w:rsidRPr="00090ACB" w:rsidRDefault="00FE47AA" w:rsidP="00D24BAD"/>
                      </w:txbxContent>
                    </v:textbox>
                  </v:shape>
                  <v:shape id="Text Box 5" o:spid="_x0000_s1029" type="#_x0000_t202" style="position:absolute;left:6081;width:67123;height:39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<v:textbox>
                      <w:txbxContent>
                        <w:p w14:paraId="0E75E4A8" w14:textId="46AB151E" w:rsidR="00FE47AA" w:rsidRDefault="00FE47AA" w:rsidP="00D24BAD">
                          <w:pPr>
                            <w:pStyle w:val="TitlePageCourseName"/>
                            <w:rPr>
                              <w:rFonts w:ascii="Titillium Bd" w:hAnsi="Titillium Bd"/>
                            </w:rPr>
                          </w:pPr>
                          <w:r>
                            <w:rPr>
                              <w:rFonts w:ascii="Titillium Bd" w:hAnsi="Titillium Bd"/>
                            </w:rPr>
                            <w:t>Lab 2</w:t>
                          </w:r>
                        </w:p>
                        <w:p w14:paraId="5BD1B0D6" w14:textId="57E35EBD" w:rsidR="00FE47AA" w:rsidRPr="00182471" w:rsidRDefault="00FE47AA" w:rsidP="00D24BAD">
                          <w:pPr>
                            <w:pStyle w:val="TitlePageCourseName"/>
                            <w:rPr>
                              <w:rFonts w:ascii="Titillium Bd" w:hAnsi="Titillium Bd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Titillium Bd" w:hAnsi="Titillium Bd"/>
                              <w:sz w:val="56"/>
                              <w:szCs w:val="56"/>
                            </w:rPr>
                            <w:t>SYSTEM CALLS and Programming</w:t>
                          </w:r>
                        </w:p>
                      </w:txbxContent>
                    </v:textbox>
                  </v:shape>
                  <v:shape id="Text Box 6" o:spid="_x0000_s1030" type="#_x0000_t202" style="position:absolute;left:6096;top:39336;width:66583;height:8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<v:textbox>
                      <w:txbxContent>
                        <w:p w14:paraId="1679D73D" w14:textId="77777777" w:rsidR="00FE47AA" w:rsidRPr="00A45EC3" w:rsidRDefault="00FE47AA" w:rsidP="00D24BAD">
                          <w:pPr>
                            <w:pStyle w:val="TitlePageModuleTitle"/>
                            <w:rPr>
                              <w:rFonts w:ascii="Titillium Bd" w:hAnsi="Titillium Bd"/>
                            </w:rPr>
                          </w:pPr>
                          <w:r>
                            <w:rPr>
                              <w:rFonts w:ascii="Titillium Bd" w:hAnsi="Titillium Bd"/>
                            </w:rPr>
                            <w:t>ITSC205</w:t>
                          </w:r>
                          <w:r w:rsidRPr="00A45EC3">
                            <w:rPr>
                              <w:rFonts w:ascii="Titillium Bd" w:hAnsi="Titillium Bd"/>
                            </w:rPr>
                            <w:t xml:space="preserve">: </w:t>
                          </w:r>
                          <w:r>
                            <w:rPr>
                              <w:rFonts w:ascii="Titillium Bd" w:hAnsi="Titillium Bd"/>
                            </w:rPr>
                            <w:t>Operating Systems Internals</w:t>
                          </w:r>
                        </w:p>
                      </w:txbxContent>
                    </v:textbox>
                  </v:shape>
                </v:group>
                <v:shape id="Text Box 2" o:spid="_x0000_s1031" type="#_x0000_t202" style="position:absolute;left:52184;top:49334;width:2165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textbox style="mso-fit-shape-to-text:t">
                    <w:txbxContent>
                      <w:p w14:paraId="5B42FC4D" w14:textId="77777777" w:rsidR="00FE47AA" w:rsidRPr="008B6EED" w:rsidRDefault="00FE47AA" w:rsidP="00D24BAD"/>
                    </w:txbxContent>
                  </v:textbox>
                </v:shape>
              </v:group>
            </w:pict>
          </mc:Fallback>
        </mc:AlternateContent>
      </w:r>
    </w:p>
    <w:p w14:paraId="35D8BAF1" w14:textId="77777777" w:rsidR="00D24BAD" w:rsidRPr="001547CE" w:rsidRDefault="00D24BAD" w:rsidP="00D24BAD"/>
    <w:p w14:paraId="5688815F" w14:textId="77777777" w:rsidR="00D24BAD" w:rsidRPr="009F6C19" w:rsidRDefault="00D24BAD" w:rsidP="00D24BAD"/>
    <w:p w14:paraId="4DD800D6" w14:textId="77777777" w:rsidR="00D24BAD" w:rsidRPr="00775750" w:rsidRDefault="00D24BAD" w:rsidP="00D24BAD">
      <w:pPr>
        <w:rPr>
          <w:sz w:val="32"/>
        </w:rPr>
      </w:pPr>
      <w:r w:rsidRPr="00775750">
        <w:rPr>
          <w:sz w:val="32"/>
        </w:rPr>
        <w:t>NAME:</w:t>
      </w:r>
      <w:r>
        <w:rPr>
          <w:sz w:val="32"/>
        </w:rPr>
        <w:t xml:space="preserve"> ____________________________________</w:t>
      </w:r>
    </w:p>
    <w:p w14:paraId="72A4FE16" w14:textId="77777777" w:rsidR="00D24BAD" w:rsidRPr="009F6C19" w:rsidRDefault="00D24BAD" w:rsidP="00D24BAD"/>
    <w:p w14:paraId="3EB484DC" w14:textId="77777777" w:rsidR="00D24BAD" w:rsidRPr="009F6C19" w:rsidRDefault="00D24BAD" w:rsidP="00D24BAD"/>
    <w:p w14:paraId="2E59B0EF" w14:textId="77777777" w:rsidR="00D24BAD" w:rsidRDefault="00D24BAD" w:rsidP="00D24BAD"/>
    <w:p w14:paraId="41E57F77" w14:textId="77777777" w:rsidR="00D24BAD" w:rsidRPr="009F6C19" w:rsidRDefault="00D24BAD" w:rsidP="00D24BAD"/>
    <w:p w14:paraId="1C57CC61" w14:textId="77777777" w:rsidR="00D24BAD" w:rsidRDefault="00D24BAD" w:rsidP="00D24BAD"/>
    <w:p w14:paraId="6F485809" w14:textId="77777777" w:rsidR="00D24BAD" w:rsidRDefault="00D24BAD" w:rsidP="00D24BAD"/>
    <w:p w14:paraId="45665751" w14:textId="77777777" w:rsidR="00D24BAD" w:rsidRPr="009F6C19" w:rsidRDefault="00D24BAD" w:rsidP="00D24BAD">
      <w:pPr>
        <w:sectPr w:rsidR="00D24BAD" w:rsidRPr="009F6C19" w:rsidSect="004C4C4D">
          <w:headerReference w:type="default" r:id="rId9"/>
          <w:footerReference w:type="default" r:id="rId10"/>
          <w:pgSz w:w="12240" w:h="15840" w:code="1"/>
          <w:pgMar w:top="288" w:right="288" w:bottom="1440" w:left="1440" w:header="720" w:footer="720" w:gutter="0"/>
          <w:cols w:space="720"/>
          <w:titlePg/>
          <w:docGrid w:linePitch="360"/>
        </w:sectPr>
      </w:pPr>
    </w:p>
    <w:sdt>
      <w:sdtPr>
        <w:rPr>
          <w:b w:val="0"/>
          <w:bCs w:val="0"/>
          <w:noProof/>
          <w:color w:val="auto"/>
          <w:sz w:val="22"/>
          <w:szCs w:val="20"/>
        </w:rPr>
        <w:id w:val="1405411376"/>
        <w:docPartObj>
          <w:docPartGallery w:val="Table of Contents"/>
          <w:docPartUnique/>
        </w:docPartObj>
      </w:sdtPr>
      <w:sdtEndPr>
        <w:rPr>
          <w:rStyle w:val="Hyperlink"/>
          <w:noProof w:val="0"/>
          <w:szCs w:val="22"/>
          <w:u w:val="single"/>
        </w:rPr>
      </w:sdtEndPr>
      <w:sdtContent>
        <w:p w14:paraId="56AABFF9" w14:textId="238FE33F" w:rsidR="008C2E88" w:rsidRPr="007E5769" w:rsidRDefault="008C2E88" w:rsidP="00FB3AC4">
          <w:pPr>
            <w:pStyle w:val="TOCHeading"/>
            <w:tabs>
              <w:tab w:val="left" w:pos="3960"/>
            </w:tabs>
          </w:pPr>
          <w:r w:rsidRPr="007E5769">
            <w:t>Table of Contents</w:t>
          </w:r>
          <w:r w:rsidR="00FB3AC4">
            <w:tab/>
          </w:r>
        </w:p>
        <w:p w14:paraId="5079211F" w14:textId="3D0CDEB5" w:rsidR="00452724" w:rsidRPr="00A86215" w:rsidRDefault="00F62EC0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  <w:lang w:val="en-CA" w:eastAsia="en-CA"/>
            </w:rPr>
          </w:pPr>
          <w:r w:rsidRPr="00A70299">
            <w:rPr>
              <w:szCs w:val="22"/>
            </w:rPr>
            <w:fldChar w:fldCharType="begin"/>
          </w:r>
          <w:r w:rsidRPr="00A70299">
            <w:rPr>
              <w:szCs w:val="22"/>
            </w:rPr>
            <w:instrText xml:space="preserve"> TOC \o "1-3" \h \z \u </w:instrText>
          </w:r>
          <w:r w:rsidRPr="00A70299">
            <w:rPr>
              <w:szCs w:val="22"/>
            </w:rPr>
            <w:fldChar w:fldCharType="separate"/>
          </w:r>
          <w:hyperlink w:anchor="_Toc472385055" w:history="1">
            <w:r w:rsidR="00452724" w:rsidRPr="00A86215">
              <w:rPr>
                <w:rStyle w:val="Hyperlink"/>
              </w:rPr>
              <w:t>Lab Outcome(s)</w:t>
            </w:r>
            <w:r w:rsidR="00452724" w:rsidRPr="00A86215">
              <w:rPr>
                <w:webHidden/>
              </w:rPr>
              <w:tab/>
            </w:r>
            <w:r w:rsidR="00851A2F" w:rsidRPr="00A86215">
              <w:rPr>
                <w:webHidden/>
              </w:rPr>
              <w:t>2</w:t>
            </w:r>
          </w:hyperlink>
        </w:p>
        <w:p w14:paraId="51F893A1" w14:textId="7A6B4732" w:rsidR="00452724" w:rsidRPr="00A86215" w:rsidRDefault="00C828DC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  <w:lang w:val="en-CA" w:eastAsia="en-CA"/>
            </w:rPr>
          </w:pPr>
          <w:hyperlink w:anchor="_Toc472385056" w:history="1">
            <w:r w:rsidR="00452724" w:rsidRPr="00A86215">
              <w:rPr>
                <w:rStyle w:val="Hyperlink"/>
              </w:rPr>
              <w:t>Reading</w:t>
            </w:r>
            <w:r w:rsidR="00452724" w:rsidRPr="00A86215">
              <w:rPr>
                <w:webHidden/>
              </w:rPr>
              <w:tab/>
            </w:r>
            <w:r w:rsidR="00851A2F" w:rsidRPr="00A86215">
              <w:rPr>
                <w:webHidden/>
              </w:rPr>
              <w:t>2</w:t>
            </w:r>
          </w:hyperlink>
        </w:p>
        <w:p w14:paraId="48445A82" w14:textId="45C13A16" w:rsidR="00452724" w:rsidRPr="00A86215" w:rsidRDefault="00C828DC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  <w:lang w:val="en-CA" w:eastAsia="en-CA"/>
            </w:rPr>
          </w:pPr>
          <w:hyperlink w:anchor="_Toc472385057" w:history="1">
            <w:r w:rsidR="00452724" w:rsidRPr="00A86215">
              <w:rPr>
                <w:rStyle w:val="Hyperlink"/>
              </w:rPr>
              <w:t>Introduction</w:t>
            </w:r>
            <w:r w:rsidR="00452724" w:rsidRPr="00A86215">
              <w:rPr>
                <w:webHidden/>
              </w:rPr>
              <w:tab/>
            </w:r>
            <w:r w:rsidR="00851A2F" w:rsidRPr="00A86215">
              <w:rPr>
                <w:webHidden/>
              </w:rPr>
              <w:t>2</w:t>
            </w:r>
          </w:hyperlink>
        </w:p>
        <w:p w14:paraId="015110F6" w14:textId="08CB9B1D" w:rsidR="00452724" w:rsidRPr="00A86215" w:rsidRDefault="00C828DC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Cs w:val="0"/>
              <w:szCs w:val="22"/>
              <w:lang w:val="en-CA" w:eastAsia="en-CA"/>
            </w:rPr>
          </w:pPr>
          <w:hyperlink w:anchor="_Toc472385058" w:history="1">
            <w:r w:rsidR="00452724" w:rsidRPr="00A86215">
              <w:rPr>
                <w:rStyle w:val="Hyperlink"/>
              </w:rPr>
              <w:t>1.0</w:t>
            </w:r>
            <w:r w:rsidR="00452724" w:rsidRPr="00A86215">
              <w:rPr>
                <w:rFonts w:asciiTheme="minorHAnsi" w:eastAsiaTheme="minorEastAsia" w:hAnsiTheme="minorHAnsi" w:cstheme="minorBidi"/>
                <w:bCs w:val="0"/>
                <w:szCs w:val="22"/>
                <w:lang w:val="en-CA" w:eastAsia="en-CA"/>
              </w:rPr>
              <w:tab/>
            </w:r>
            <w:r w:rsidR="004C3895" w:rsidRPr="00A86215">
              <w:rPr>
                <w:rFonts w:asciiTheme="minorHAnsi" w:eastAsiaTheme="minorEastAsia" w:hAnsiTheme="minorHAnsi" w:cstheme="minorBidi"/>
                <w:bCs w:val="0"/>
                <w:szCs w:val="22"/>
                <w:lang w:val="en-CA" w:eastAsia="en-CA"/>
              </w:rPr>
              <w:t>Linux Shell - Interpreter</w:t>
            </w:r>
            <w:r w:rsidR="00452724" w:rsidRPr="00A86215">
              <w:rPr>
                <w:webHidden/>
              </w:rPr>
              <w:tab/>
            </w:r>
            <w:r w:rsidR="00851A2F" w:rsidRPr="00A86215">
              <w:rPr>
                <w:webHidden/>
              </w:rPr>
              <w:t>3</w:t>
            </w:r>
          </w:hyperlink>
        </w:p>
        <w:p w14:paraId="1E0457C7" w14:textId="750D574A" w:rsidR="00452724" w:rsidRPr="00A86215" w:rsidRDefault="00C828DC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Cs w:val="0"/>
              <w:szCs w:val="22"/>
              <w:lang w:val="en-CA" w:eastAsia="en-CA"/>
            </w:rPr>
          </w:pPr>
          <w:hyperlink w:anchor="_Toc472385059" w:history="1">
            <w:r w:rsidR="00452724" w:rsidRPr="00A86215">
              <w:rPr>
                <w:rStyle w:val="Hyperlink"/>
              </w:rPr>
              <w:t>2.0</w:t>
            </w:r>
            <w:r w:rsidR="00452724" w:rsidRPr="00A86215">
              <w:rPr>
                <w:rFonts w:asciiTheme="minorHAnsi" w:eastAsiaTheme="minorEastAsia" w:hAnsiTheme="minorHAnsi" w:cstheme="minorBidi"/>
                <w:bCs w:val="0"/>
                <w:szCs w:val="22"/>
                <w:lang w:val="en-CA" w:eastAsia="en-CA"/>
              </w:rPr>
              <w:tab/>
            </w:r>
            <w:r w:rsidR="009D4349" w:rsidRPr="00A86215">
              <w:rPr>
                <w:rFonts w:asciiTheme="minorHAnsi" w:eastAsiaTheme="minorEastAsia" w:hAnsiTheme="minorHAnsi" w:cstheme="minorBidi"/>
                <w:bCs w:val="0"/>
                <w:szCs w:val="22"/>
                <w:lang w:val="en-CA" w:eastAsia="en-CA"/>
              </w:rPr>
              <w:t>Windows Command-Line Interface</w:t>
            </w:r>
            <w:r w:rsidR="00452724" w:rsidRPr="00A86215">
              <w:rPr>
                <w:webHidden/>
              </w:rPr>
              <w:tab/>
            </w:r>
            <w:r w:rsidR="007609D4">
              <w:rPr>
                <w:webHidden/>
              </w:rPr>
              <w:t>5</w:t>
            </w:r>
          </w:hyperlink>
        </w:p>
        <w:p w14:paraId="27A83FCB" w14:textId="3033C4A3" w:rsidR="00452724" w:rsidRPr="00A86215" w:rsidRDefault="00C828DC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Cs w:val="0"/>
              <w:szCs w:val="22"/>
              <w:lang w:val="en-CA" w:eastAsia="en-CA"/>
            </w:rPr>
          </w:pPr>
          <w:hyperlink w:anchor="_Toc472385060" w:history="1">
            <w:r w:rsidR="00452724" w:rsidRPr="00A86215">
              <w:rPr>
                <w:rStyle w:val="Hyperlink"/>
              </w:rPr>
              <w:t>3.0</w:t>
            </w:r>
            <w:r w:rsidR="00452724" w:rsidRPr="00A86215">
              <w:rPr>
                <w:rFonts w:asciiTheme="minorHAnsi" w:eastAsiaTheme="minorEastAsia" w:hAnsiTheme="minorHAnsi" w:cstheme="minorBidi"/>
                <w:bCs w:val="0"/>
                <w:szCs w:val="22"/>
                <w:lang w:val="en-CA" w:eastAsia="en-CA"/>
              </w:rPr>
              <w:tab/>
            </w:r>
            <w:r w:rsidR="009D4349" w:rsidRPr="00A86215">
              <w:rPr>
                <w:rFonts w:asciiTheme="minorHAnsi" w:eastAsiaTheme="minorEastAsia" w:hAnsiTheme="minorHAnsi" w:cstheme="minorBidi"/>
                <w:bCs w:val="0"/>
                <w:szCs w:val="22"/>
                <w:lang w:val="en-CA" w:eastAsia="en-CA"/>
              </w:rPr>
              <w:t>Windows Management Instrumentation WMIC</w:t>
            </w:r>
            <w:r w:rsidR="00452724" w:rsidRPr="00A86215">
              <w:rPr>
                <w:webHidden/>
              </w:rPr>
              <w:tab/>
            </w:r>
            <w:r w:rsidR="007609D4">
              <w:rPr>
                <w:webHidden/>
              </w:rPr>
              <w:t>6</w:t>
            </w:r>
          </w:hyperlink>
        </w:p>
        <w:p w14:paraId="2910F9B9" w14:textId="4A23D4C9" w:rsidR="00452724" w:rsidRPr="00A86215" w:rsidRDefault="00C828DC">
          <w:pPr>
            <w:pStyle w:val="TOC1"/>
            <w:tabs>
              <w:tab w:val="left" w:pos="660"/>
            </w:tabs>
          </w:pPr>
          <w:hyperlink w:anchor="_Toc472385061" w:history="1">
            <w:r w:rsidR="00452724" w:rsidRPr="00A86215">
              <w:rPr>
                <w:rStyle w:val="Hyperlink"/>
              </w:rPr>
              <w:t>4.0</w:t>
            </w:r>
            <w:r w:rsidR="00452724" w:rsidRPr="00A86215">
              <w:rPr>
                <w:rFonts w:asciiTheme="minorHAnsi" w:eastAsiaTheme="minorEastAsia" w:hAnsiTheme="minorHAnsi" w:cstheme="minorBidi"/>
                <w:bCs w:val="0"/>
                <w:szCs w:val="22"/>
                <w:lang w:val="en-CA" w:eastAsia="en-CA"/>
              </w:rPr>
              <w:tab/>
            </w:r>
            <w:r w:rsidR="009D4349" w:rsidRPr="00A86215">
              <w:rPr>
                <w:rFonts w:asciiTheme="minorHAnsi" w:eastAsiaTheme="minorEastAsia" w:hAnsiTheme="minorHAnsi" w:cstheme="minorBidi"/>
                <w:bCs w:val="0"/>
                <w:szCs w:val="22"/>
                <w:lang w:val="en-CA" w:eastAsia="en-CA"/>
              </w:rPr>
              <w:t>Analyze Compilation Process</w:t>
            </w:r>
            <w:r w:rsidR="00452724" w:rsidRPr="00A86215">
              <w:rPr>
                <w:webHidden/>
              </w:rPr>
              <w:tab/>
            </w:r>
            <w:r w:rsidR="007609D4">
              <w:rPr>
                <w:webHidden/>
              </w:rPr>
              <w:t>7</w:t>
            </w:r>
          </w:hyperlink>
        </w:p>
        <w:p w14:paraId="02FE5700" w14:textId="32C6187F" w:rsidR="009D4349" w:rsidRDefault="00C828DC" w:rsidP="009D4349">
          <w:pPr>
            <w:pStyle w:val="TOC1"/>
            <w:tabs>
              <w:tab w:val="left" w:pos="660"/>
            </w:tabs>
          </w:pPr>
          <w:hyperlink w:anchor="_Toc472385061" w:history="1">
            <w:r w:rsidR="009D4349" w:rsidRPr="00A86215">
              <w:rPr>
                <w:rStyle w:val="Hyperlink"/>
              </w:rPr>
              <w:t>5.0</w:t>
            </w:r>
            <w:r w:rsidR="009D4349" w:rsidRPr="00A86215">
              <w:rPr>
                <w:rFonts w:asciiTheme="minorHAnsi" w:eastAsiaTheme="minorEastAsia" w:hAnsiTheme="minorHAnsi" w:cstheme="minorBidi"/>
                <w:bCs w:val="0"/>
                <w:szCs w:val="22"/>
                <w:lang w:val="en-CA" w:eastAsia="en-CA"/>
              </w:rPr>
              <w:tab/>
            </w:r>
            <w:r w:rsidR="007609D4">
              <w:rPr>
                <w:rFonts w:asciiTheme="minorHAnsi" w:eastAsiaTheme="minorEastAsia" w:hAnsiTheme="minorHAnsi" w:cstheme="minorBidi"/>
                <w:bCs w:val="0"/>
                <w:szCs w:val="22"/>
                <w:lang w:val="en-CA" w:eastAsia="en-CA"/>
              </w:rPr>
              <w:t>Debugger gdb to analyze P</w:t>
            </w:r>
            <w:r w:rsidR="007C7FB4" w:rsidRPr="00A86215">
              <w:rPr>
                <w:rFonts w:asciiTheme="minorHAnsi" w:eastAsiaTheme="minorEastAsia" w:hAnsiTheme="minorHAnsi" w:cstheme="minorBidi"/>
                <w:bCs w:val="0"/>
                <w:szCs w:val="22"/>
                <w:lang w:val="en-CA" w:eastAsia="en-CA"/>
              </w:rPr>
              <w:t>ointers</w:t>
            </w:r>
            <w:r w:rsidR="009D4349" w:rsidRPr="00A86215">
              <w:rPr>
                <w:webHidden/>
              </w:rPr>
              <w:tab/>
              <w:t>9</w:t>
            </w:r>
          </w:hyperlink>
        </w:p>
        <w:p w14:paraId="6F93916A" w14:textId="7CD3C89A" w:rsidR="008C2E88" w:rsidRPr="007D01AD" w:rsidRDefault="007C7FB4" w:rsidP="009D4349">
          <w:pPr>
            <w:rPr>
              <w:rStyle w:val="Hyperlink"/>
              <w:color w:val="auto"/>
            </w:rPr>
          </w:pPr>
          <w:r>
            <w:rPr>
              <w:rFonts w:eastAsiaTheme="minorEastAsia"/>
            </w:rPr>
            <w:t>6</w:t>
          </w:r>
          <w:r w:rsidR="00651A21">
            <w:rPr>
              <w:rFonts w:eastAsiaTheme="minorEastAsia"/>
            </w:rPr>
            <w:t xml:space="preserve">.0     </w:t>
          </w:r>
          <w:r w:rsidR="007609D4">
            <w:rPr>
              <w:rFonts w:eastAsiaTheme="minorEastAsia"/>
            </w:rPr>
            <w:t>System Calls</w:t>
          </w:r>
          <w:r w:rsidR="00651A21">
            <w:rPr>
              <w:rFonts w:eastAsiaTheme="minorEastAsia"/>
            </w:rPr>
            <w:t xml:space="preserve"> </w:t>
          </w:r>
          <w:r w:rsidR="0025423E">
            <w:rPr>
              <w:rFonts w:eastAsiaTheme="minorEastAsia"/>
            </w:rPr>
            <w:t>.</w:t>
          </w:r>
          <w:r w:rsidR="007609D4">
            <w:rPr>
              <w:rFonts w:eastAsiaTheme="minorEastAsia"/>
            </w:rPr>
            <w:t>………………………………………………………………………</w:t>
          </w:r>
          <w:r w:rsidR="00651A21">
            <w:rPr>
              <w:rFonts w:eastAsiaTheme="minorEastAsia"/>
            </w:rPr>
            <w:t>………..</w:t>
          </w:r>
          <w:r w:rsidR="00F62EC0" w:rsidRPr="00A70299">
            <w:fldChar w:fldCharType="end"/>
          </w:r>
          <w:r w:rsidR="007609D4">
            <w:t>......12</w:t>
          </w:r>
        </w:p>
      </w:sdtContent>
    </w:sdt>
    <w:p w14:paraId="505BDE01" w14:textId="77777777" w:rsidR="009D4349" w:rsidRDefault="009D4349" w:rsidP="00076950">
      <w:pPr>
        <w:rPr>
          <w:b/>
        </w:rPr>
      </w:pPr>
    </w:p>
    <w:p w14:paraId="2F25120E" w14:textId="77777777" w:rsidR="00A86215" w:rsidRPr="007609D4" w:rsidRDefault="00A86215" w:rsidP="00A86215">
      <w:pPr>
        <w:rPr>
          <w:b/>
          <w:bCs/>
          <w:i/>
          <w:iCs/>
        </w:rPr>
      </w:pPr>
      <w:r w:rsidRPr="007609D4">
        <w:t>L</w:t>
      </w:r>
      <w:r w:rsidRPr="007609D4">
        <w:rPr>
          <w:i/>
          <w:iCs/>
        </w:rPr>
        <w:t xml:space="preserve">abs must be submitted by the due date for full credit. After due date late submissions will be accepted for a period of one week (seven days) and the grade will be reduced by ten  percent (10%) per day after due day. </w:t>
      </w:r>
      <w:r w:rsidRPr="007609D4">
        <w:rPr>
          <w:b/>
          <w:bCs/>
          <w:i/>
          <w:iCs/>
        </w:rPr>
        <w:t xml:space="preserve">Assignments that are submitted more than seven days late will receive a grade of zero (0). </w:t>
      </w:r>
    </w:p>
    <w:p w14:paraId="3C327FC6" w14:textId="77777777" w:rsidR="00A86215" w:rsidRPr="007609D4" w:rsidRDefault="00A86215" w:rsidP="00A86215">
      <w:pPr>
        <w:pStyle w:val="WW-BodyText2"/>
        <w:rPr>
          <w:sz w:val="24"/>
          <w:szCs w:val="24"/>
        </w:rPr>
      </w:pPr>
    </w:p>
    <w:p w14:paraId="785C9CDA" w14:textId="77777777" w:rsidR="00A86215" w:rsidRPr="007609D4" w:rsidRDefault="00A86215" w:rsidP="00A86215">
      <w:r w:rsidRPr="007609D4">
        <w:t>I certify that the work submitted in this assignment is my own and that it has not been taken in whole or in part from any other source. I understand that the penalty for plagiarism will include a grade of zero (0) for this assignment plus disciplinary action in accordance with SAIT policies.</w:t>
      </w:r>
    </w:p>
    <w:p w14:paraId="056DBC03" w14:textId="77777777" w:rsidR="00A86215" w:rsidRPr="007609D4" w:rsidRDefault="00A86215" w:rsidP="00A86215">
      <w:pPr>
        <w:rPr>
          <w:sz w:val="28"/>
        </w:rPr>
      </w:pPr>
      <w:r w:rsidRPr="007609D4">
        <w:rPr>
          <w:sz w:val="24"/>
        </w:rPr>
        <w:t>Signature</w:t>
      </w:r>
      <w:r w:rsidRPr="007609D4">
        <w:rPr>
          <w:sz w:val="28"/>
        </w:rPr>
        <w:t>: ____________________________________</w:t>
      </w:r>
      <w:bookmarkStart w:id="0" w:name="_GoBack"/>
      <w:bookmarkEnd w:id="0"/>
    </w:p>
    <w:p w14:paraId="6F609C02" w14:textId="77777777" w:rsidR="009D4349" w:rsidRPr="007609D4" w:rsidRDefault="009D4349" w:rsidP="00076950">
      <w:pPr>
        <w:rPr>
          <w:b/>
          <w:sz w:val="20"/>
        </w:rPr>
      </w:pPr>
    </w:p>
    <w:p w14:paraId="59063A21" w14:textId="77777777" w:rsidR="00076950" w:rsidRPr="006B79DF" w:rsidRDefault="00076950" w:rsidP="00076950">
      <w:pPr>
        <w:rPr>
          <w:b/>
        </w:rPr>
      </w:pPr>
      <w:r>
        <w:rPr>
          <w:b/>
        </w:rPr>
        <w:t>EVALUATION</w:t>
      </w:r>
      <w:r w:rsidRPr="008C7E8A">
        <w:t>: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08"/>
        <w:gridCol w:w="844"/>
        <w:gridCol w:w="776"/>
      </w:tblGrid>
      <w:tr w:rsidR="00076950" w14:paraId="4FE07A87" w14:textId="77777777" w:rsidTr="00FE47AA">
        <w:tc>
          <w:tcPr>
            <w:tcW w:w="7308" w:type="dxa"/>
            <w:tcBorders>
              <w:right w:val="single" w:sz="4" w:space="0" w:color="auto"/>
            </w:tcBorders>
          </w:tcPr>
          <w:p w14:paraId="5EF0F32E" w14:textId="77777777" w:rsidR="00076950" w:rsidRPr="00B73CED" w:rsidRDefault="00076950" w:rsidP="00FE47AA">
            <w:r>
              <w:t>Differentiate Linux shells and its environment</w:t>
            </w:r>
          </w:p>
        </w:tc>
        <w:tc>
          <w:tcPr>
            <w:tcW w:w="844" w:type="dxa"/>
            <w:tcBorders>
              <w:left w:val="nil"/>
            </w:tcBorders>
          </w:tcPr>
          <w:p w14:paraId="5CAE1AD4" w14:textId="101B8D1F" w:rsidR="00076950" w:rsidRPr="00645DC0" w:rsidRDefault="00F47077" w:rsidP="00076950">
            <w:r>
              <w:t xml:space="preserve">      7</w:t>
            </w:r>
          </w:p>
        </w:tc>
        <w:tc>
          <w:tcPr>
            <w:tcW w:w="776" w:type="dxa"/>
            <w:tcBorders>
              <w:left w:val="nil"/>
            </w:tcBorders>
          </w:tcPr>
          <w:p w14:paraId="1E481F2B" w14:textId="77777777" w:rsidR="00076950" w:rsidRPr="00645DC0" w:rsidRDefault="00076950" w:rsidP="00FE47AA"/>
        </w:tc>
      </w:tr>
      <w:tr w:rsidR="001B7FF4" w14:paraId="0C3A0B94" w14:textId="77777777" w:rsidTr="00FE47AA">
        <w:tc>
          <w:tcPr>
            <w:tcW w:w="7308" w:type="dxa"/>
            <w:tcBorders>
              <w:right w:val="single" w:sz="4" w:space="0" w:color="auto"/>
            </w:tcBorders>
          </w:tcPr>
          <w:p w14:paraId="4467F19B" w14:textId="705AF619" w:rsidR="001B7FF4" w:rsidRDefault="001B7FF4" w:rsidP="00FE47AA">
            <w:r>
              <w:t xml:space="preserve">Windows Command line interface </w:t>
            </w:r>
          </w:p>
        </w:tc>
        <w:tc>
          <w:tcPr>
            <w:tcW w:w="844" w:type="dxa"/>
            <w:tcBorders>
              <w:left w:val="nil"/>
            </w:tcBorders>
          </w:tcPr>
          <w:p w14:paraId="62ACA976" w14:textId="445247CE" w:rsidR="001B7FF4" w:rsidRDefault="00EC4382" w:rsidP="001B7FF4">
            <w:r>
              <w:t xml:space="preserve">      8</w:t>
            </w:r>
          </w:p>
        </w:tc>
        <w:tc>
          <w:tcPr>
            <w:tcW w:w="776" w:type="dxa"/>
            <w:tcBorders>
              <w:left w:val="nil"/>
            </w:tcBorders>
          </w:tcPr>
          <w:p w14:paraId="14EE1220" w14:textId="77777777" w:rsidR="001B7FF4" w:rsidRPr="00645DC0" w:rsidRDefault="001B7FF4" w:rsidP="00FE47AA"/>
        </w:tc>
      </w:tr>
      <w:tr w:rsidR="001B7FF4" w14:paraId="000D60C3" w14:textId="77777777" w:rsidTr="00FE47AA">
        <w:tc>
          <w:tcPr>
            <w:tcW w:w="7308" w:type="dxa"/>
            <w:tcBorders>
              <w:right w:val="single" w:sz="4" w:space="0" w:color="auto"/>
            </w:tcBorders>
          </w:tcPr>
          <w:p w14:paraId="79ABCC12" w14:textId="3BCA9BF7" w:rsidR="001B7FF4" w:rsidRDefault="001B7FF4" w:rsidP="00FE47AA">
            <w:r>
              <w:t>Windows Management Instrumentation- WMIC</w:t>
            </w:r>
          </w:p>
        </w:tc>
        <w:tc>
          <w:tcPr>
            <w:tcW w:w="844" w:type="dxa"/>
            <w:tcBorders>
              <w:left w:val="nil"/>
            </w:tcBorders>
          </w:tcPr>
          <w:p w14:paraId="4EC0B99C" w14:textId="52C6A8C1" w:rsidR="001B7FF4" w:rsidRDefault="001B7FF4" w:rsidP="001B7FF4">
            <w:r>
              <w:t xml:space="preserve">    10</w:t>
            </w:r>
          </w:p>
        </w:tc>
        <w:tc>
          <w:tcPr>
            <w:tcW w:w="776" w:type="dxa"/>
            <w:tcBorders>
              <w:left w:val="nil"/>
            </w:tcBorders>
          </w:tcPr>
          <w:p w14:paraId="529D853D" w14:textId="77777777" w:rsidR="001B7FF4" w:rsidRPr="00645DC0" w:rsidRDefault="001B7FF4" w:rsidP="00FE47AA"/>
        </w:tc>
      </w:tr>
      <w:tr w:rsidR="00076950" w14:paraId="669D2EC0" w14:textId="77777777" w:rsidTr="00FE47AA">
        <w:tc>
          <w:tcPr>
            <w:tcW w:w="7308" w:type="dxa"/>
            <w:tcBorders>
              <w:right w:val="single" w:sz="4" w:space="0" w:color="auto"/>
            </w:tcBorders>
          </w:tcPr>
          <w:p w14:paraId="71C978F0" w14:textId="66BDF6BB" w:rsidR="00076950" w:rsidRPr="007E2285" w:rsidRDefault="009D4349" w:rsidP="00FE47AA">
            <w:r>
              <w:t>Analyze compilation process</w:t>
            </w:r>
            <w:r w:rsidR="00076950">
              <w:t xml:space="preserve">   </w:t>
            </w:r>
          </w:p>
        </w:tc>
        <w:tc>
          <w:tcPr>
            <w:tcW w:w="844" w:type="dxa"/>
            <w:tcBorders>
              <w:left w:val="nil"/>
            </w:tcBorders>
          </w:tcPr>
          <w:p w14:paraId="59317E9B" w14:textId="77777777" w:rsidR="00076950" w:rsidRPr="007E2285" w:rsidRDefault="00076950" w:rsidP="00FE47AA">
            <w:pPr>
              <w:jc w:val="center"/>
            </w:pPr>
            <w:r>
              <w:t xml:space="preserve"> 10</w:t>
            </w:r>
          </w:p>
        </w:tc>
        <w:tc>
          <w:tcPr>
            <w:tcW w:w="776" w:type="dxa"/>
            <w:tcBorders>
              <w:left w:val="nil"/>
            </w:tcBorders>
          </w:tcPr>
          <w:p w14:paraId="5AD2DE0B" w14:textId="77777777" w:rsidR="00076950" w:rsidRPr="00645DC0" w:rsidRDefault="00076950" w:rsidP="00FE47AA"/>
        </w:tc>
      </w:tr>
      <w:tr w:rsidR="00076950" w14:paraId="61AA3BB6" w14:textId="77777777" w:rsidTr="00FE47AA">
        <w:tc>
          <w:tcPr>
            <w:tcW w:w="7308" w:type="dxa"/>
            <w:tcBorders>
              <w:right w:val="single" w:sz="4" w:space="0" w:color="auto"/>
            </w:tcBorders>
          </w:tcPr>
          <w:p w14:paraId="799E3DFC" w14:textId="6F8FB2A0" w:rsidR="00076950" w:rsidRDefault="00EE539F" w:rsidP="00FE47AA">
            <w:r>
              <w:t xml:space="preserve">Run and analyze C program - </w:t>
            </w:r>
            <w:r w:rsidR="00076950">
              <w:t>pointers</w:t>
            </w:r>
          </w:p>
        </w:tc>
        <w:tc>
          <w:tcPr>
            <w:tcW w:w="844" w:type="dxa"/>
            <w:tcBorders>
              <w:left w:val="nil"/>
            </w:tcBorders>
          </w:tcPr>
          <w:p w14:paraId="46BCEC99" w14:textId="77777777" w:rsidR="00076950" w:rsidRDefault="00076950" w:rsidP="00FE47AA">
            <w:pPr>
              <w:jc w:val="center"/>
            </w:pPr>
            <w:r>
              <w:t xml:space="preserve"> 10</w:t>
            </w:r>
          </w:p>
        </w:tc>
        <w:tc>
          <w:tcPr>
            <w:tcW w:w="776" w:type="dxa"/>
            <w:tcBorders>
              <w:left w:val="nil"/>
            </w:tcBorders>
          </w:tcPr>
          <w:p w14:paraId="58CD93C1" w14:textId="77777777" w:rsidR="00076950" w:rsidRPr="00645DC0" w:rsidRDefault="00076950" w:rsidP="00FE47AA"/>
        </w:tc>
      </w:tr>
      <w:tr w:rsidR="00076950" w14:paraId="669EE997" w14:textId="77777777" w:rsidTr="00FE47AA">
        <w:tc>
          <w:tcPr>
            <w:tcW w:w="7308" w:type="dxa"/>
            <w:tcBorders>
              <w:right w:val="single" w:sz="4" w:space="0" w:color="auto"/>
            </w:tcBorders>
          </w:tcPr>
          <w:p w14:paraId="5AC1A4D5" w14:textId="77777777" w:rsidR="00076950" w:rsidRDefault="00076950" w:rsidP="00FE47AA">
            <w:r>
              <w:t xml:space="preserve">Use </w:t>
            </w:r>
            <w:proofErr w:type="spellStart"/>
            <w:r w:rsidRPr="009A29F1">
              <w:rPr>
                <w:b/>
              </w:rPr>
              <w:t>gdb</w:t>
            </w:r>
            <w:proofErr w:type="spellEnd"/>
            <w:r>
              <w:t xml:space="preserve"> to debug C code </w:t>
            </w:r>
          </w:p>
        </w:tc>
        <w:tc>
          <w:tcPr>
            <w:tcW w:w="844" w:type="dxa"/>
            <w:tcBorders>
              <w:left w:val="nil"/>
            </w:tcBorders>
          </w:tcPr>
          <w:p w14:paraId="51DD78E9" w14:textId="458FFA60" w:rsidR="00076950" w:rsidRDefault="001A3788" w:rsidP="00FE47AA">
            <w:pPr>
              <w:jc w:val="center"/>
            </w:pPr>
            <w:r>
              <w:t xml:space="preserve"> 15</w:t>
            </w:r>
          </w:p>
        </w:tc>
        <w:tc>
          <w:tcPr>
            <w:tcW w:w="776" w:type="dxa"/>
            <w:tcBorders>
              <w:left w:val="nil"/>
            </w:tcBorders>
          </w:tcPr>
          <w:p w14:paraId="38747450" w14:textId="77777777" w:rsidR="00076950" w:rsidRPr="00645DC0" w:rsidRDefault="00076950" w:rsidP="00FE47AA"/>
        </w:tc>
      </w:tr>
      <w:tr w:rsidR="00076950" w14:paraId="5C557FDD" w14:textId="77777777" w:rsidTr="00FE47AA">
        <w:tc>
          <w:tcPr>
            <w:tcW w:w="7308" w:type="dxa"/>
            <w:tcBorders>
              <w:right w:val="single" w:sz="4" w:space="0" w:color="auto"/>
            </w:tcBorders>
          </w:tcPr>
          <w:p w14:paraId="79743F76" w14:textId="77777777" w:rsidR="00076950" w:rsidRPr="00C41496" w:rsidRDefault="00076950" w:rsidP="00FE47AA">
            <w:r>
              <w:t>Identify System Calls within C programs</w:t>
            </w:r>
          </w:p>
        </w:tc>
        <w:tc>
          <w:tcPr>
            <w:tcW w:w="844" w:type="dxa"/>
            <w:tcBorders>
              <w:left w:val="nil"/>
            </w:tcBorders>
          </w:tcPr>
          <w:p w14:paraId="7BB38A80" w14:textId="3064E264" w:rsidR="00076950" w:rsidRPr="00C41496" w:rsidRDefault="00BC3DF4" w:rsidP="00FE47AA">
            <w:pPr>
              <w:jc w:val="center"/>
            </w:pPr>
            <w:r>
              <w:t xml:space="preserve"> 10</w:t>
            </w:r>
          </w:p>
        </w:tc>
        <w:tc>
          <w:tcPr>
            <w:tcW w:w="776" w:type="dxa"/>
            <w:tcBorders>
              <w:left w:val="nil"/>
            </w:tcBorders>
          </w:tcPr>
          <w:p w14:paraId="31D53B6D" w14:textId="77777777" w:rsidR="00076950" w:rsidRPr="00645DC0" w:rsidRDefault="00076950" w:rsidP="00FE47AA"/>
        </w:tc>
      </w:tr>
      <w:tr w:rsidR="00076950" w14:paraId="6AA27995" w14:textId="77777777" w:rsidTr="00FE47AA">
        <w:tc>
          <w:tcPr>
            <w:tcW w:w="7308" w:type="dxa"/>
            <w:tcBorders>
              <w:right w:val="single" w:sz="4" w:space="0" w:color="auto"/>
            </w:tcBorders>
          </w:tcPr>
          <w:p w14:paraId="57173520" w14:textId="77777777" w:rsidR="00076950" w:rsidRPr="00645DC0" w:rsidRDefault="00076950" w:rsidP="00FE47AA">
            <w:r>
              <w:t>TOTAL  MARK</w:t>
            </w:r>
          </w:p>
        </w:tc>
        <w:tc>
          <w:tcPr>
            <w:tcW w:w="844" w:type="dxa"/>
            <w:tcBorders>
              <w:left w:val="nil"/>
            </w:tcBorders>
          </w:tcPr>
          <w:p w14:paraId="305DDF6C" w14:textId="3A111881" w:rsidR="00076950" w:rsidRPr="00645DC0" w:rsidRDefault="00076950" w:rsidP="00F47077">
            <w:pPr>
              <w:jc w:val="center"/>
            </w:pPr>
            <w:r>
              <w:t xml:space="preserve"> </w:t>
            </w:r>
            <w:r w:rsidR="001A3788">
              <w:t>70</w:t>
            </w:r>
          </w:p>
        </w:tc>
        <w:tc>
          <w:tcPr>
            <w:tcW w:w="776" w:type="dxa"/>
            <w:tcBorders>
              <w:left w:val="nil"/>
            </w:tcBorders>
          </w:tcPr>
          <w:p w14:paraId="1C510110" w14:textId="77777777" w:rsidR="00076950" w:rsidRPr="00645DC0" w:rsidRDefault="00076950" w:rsidP="00FE47AA"/>
        </w:tc>
      </w:tr>
    </w:tbl>
    <w:p w14:paraId="272C3736" w14:textId="664ED4C7" w:rsidR="00E45F6E" w:rsidRDefault="00E45F6E" w:rsidP="007F2B57">
      <w:r>
        <w:br w:type="page"/>
      </w:r>
    </w:p>
    <w:p w14:paraId="72DE1E43" w14:textId="0A5CE755" w:rsidR="007B6BA5" w:rsidRPr="000537E5" w:rsidRDefault="00FB3AC4" w:rsidP="007B6BA5">
      <w:pPr>
        <w:pStyle w:val="HeadingStyle1"/>
      </w:pPr>
      <w:bookmarkStart w:id="1" w:name="_Toc452022643"/>
      <w:bookmarkStart w:id="2" w:name="_Toc472385055"/>
      <w:r>
        <w:lastRenderedPageBreak/>
        <w:t xml:space="preserve">Lab </w:t>
      </w:r>
      <w:r w:rsidR="007B6BA5" w:rsidRPr="000537E5">
        <w:t>Outcome</w:t>
      </w:r>
      <w:bookmarkEnd w:id="1"/>
      <w:r>
        <w:t>(s)</w:t>
      </w:r>
      <w:bookmarkEnd w:id="2"/>
    </w:p>
    <w:p w14:paraId="093D111B" w14:textId="257F0085" w:rsidR="005B36F6" w:rsidRDefault="005B36F6" w:rsidP="007B6BA5">
      <w:pPr>
        <w:pStyle w:val="ListParagraph"/>
        <w:numPr>
          <w:ilvl w:val="0"/>
          <w:numId w:val="4"/>
        </w:numPr>
      </w:pPr>
      <w:r>
        <w:t>Use Linux operating systems shells (Interpreter) to interact with the kernel services</w:t>
      </w:r>
    </w:p>
    <w:p w14:paraId="35764FC2" w14:textId="1D0950BF" w:rsidR="007B6BA5" w:rsidRDefault="005B36F6" w:rsidP="007B6BA5">
      <w:pPr>
        <w:pStyle w:val="ListParagraph"/>
        <w:numPr>
          <w:ilvl w:val="0"/>
          <w:numId w:val="4"/>
        </w:numPr>
      </w:pPr>
      <w:r>
        <w:t>Explore Linux Operating systems kernel using kernel debuggers and C programming language</w:t>
      </w:r>
    </w:p>
    <w:p w14:paraId="277B6636" w14:textId="1000C974" w:rsidR="007B6BA5" w:rsidRDefault="005B36F6" w:rsidP="007B6BA5">
      <w:pPr>
        <w:pStyle w:val="ListParagraph"/>
        <w:numPr>
          <w:ilvl w:val="0"/>
          <w:numId w:val="4"/>
        </w:numPr>
      </w:pPr>
      <w:r>
        <w:t>Use system calls and write programs to invoke services provided by the kernel</w:t>
      </w:r>
    </w:p>
    <w:p w14:paraId="30F93EAE" w14:textId="77777777" w:rsidR="001D399F" w:rsidRDefault="001D399F" w:rsidP="007F2B57"/>
    <w:p w14:paraId="5089985F" w14:textId="77777777" w:rsidR="00FB3AC4" w:rsidRDefault="00FB3AC4" w:rsidP="00FB3AC4">
      <w:pPr>
        <w:pStyle w:val="HeadingStyle1"/>
      </w:pPr>
      <w:bookmarkStart w:id="3" w:name="_Toc472385056"/>
      <w:r>
        <w:t>Reading</w:t>
      </w:r>
      <w:bookmarkEnd w:id="3"/>
    </w:p>
    <w:p w14:paraId="3C94ECAD" w14:textId="4371D8D8" w:rsidR="00FB4B81" w:rsidRDefault="00395BBB" w:rsidP="00FB4B81">
      <w:pPr>
        <w:pStyle w:val="ListParagraph"/>
        <w:numPr>
          <w:ilvl w:val="0"/>
          <w:numId w:val="5"/>
        </w:numPr>
      </w:pPr>
      <w:r>
        <w:t>Textbook chapter 2, sections 2.2 User and Operating System Interface and 2.3 System calls</w:t>
      </w:r>
      <w:r w:rsidR="00B54709">
        <w:t xml:space="preserve">. </w:t>
      </w:r>
      <w:r w:rsidR="00A95D55">
        <w:t>Chapter 20 (Linux system ) section 20.2.1</w:t>
      </w:r>
      <w:r w:rsidR="00B54709">
        <w:t xml:space="preserve"> </w:t>
      </w:r>
    </w:p>
    <w:p w14:paraId="766E5BB0" w14:textId="77777777" w:rsidR="00264C10" w:rsidRDefault="00264C10" w:rsidP="007F2B57"/>
    <w:p w14:paraId="78FDBDCF" w14:textId="77777777" w:rsidR="00FB3AC4" w:rsidRPr="001D399F" w:rsidRDefault="00FB3AC4" w:rsidP="00FB3AC4">
      <w:pPr>
        <w:pStyle w:val="HeadingStyle1"/>
      </w:pPr>
      <w:bookmarkStart w:id="4" w:name="_Toc452022645"/>
      <w:bookmarkStart w:id="5" w:name="_Toc472385057"/>
      <w:r w:rsidRPr="001D399F">
        <w:t>Introduction</w:t>
      </w:r>
      <w:bookmarkEnd w:id="4"/>
      <w:bookmarkEnd w:id="5"/>
    </w:p>
    <w:p w14:paraId="53504FC5" w14:textId="1902C24B" w:rsidR="00907B08" w:rsidRDefault="00946641" w:rsidP="00631C3C">
      <w:pPr>
        <w:rPr>
          <w:lang w:val="en-CA"/>
        </w:rPr>
      </w:pPr>
      <w:r>
        <w:rPr>
          <w:b/>
          <w:iCs/>
        </w:rPr>
        <w:t>S</w:t>
      </w:r>
      <w:r w:rsidR="00404264">
        <w:rPr>
          <w:b/>
          <w:iCs/>
        </w:rPr>
        <w:t>ystem call</w:t>
      </w:r>
      <w:r>
        <w:rPr>
          <w:iCs/>
        </w:rPr>
        <w:t xml:space="preserve"> </w:t>
      </w:r>
      <w:r w:rsidR="00404264">
        <w:rPr>
          <w:iCs/>
        </w:rPr>
        <w:t>is a special function (subroutine) in GNU C library that performs a call to the system (kernel)</w:t>
      </w:r>
      <w:r w:rsidR="00404264">
        <w:rPr>
          <w:lang w:val="en-CA"/>
        </w:rPr>
        <w:t>. It is</w:t>
      </w:r>
      <w:r w:rsidR="00404264">
        <w:rPr>
          <w:iCs/>
        </w:rPr>
        <w:t xml:space="preserve"> </w:t>
      </w:r>
      <w:r>
        <w:rPr>
          <w:iCs/>
        </w:rPr>
        <w:t>the transition</w:t>
      </w:r>
      <w:r w:rsidR="00631C3C">
        <w:rPr>
          <w:iCs/>
        </w:rPr>
        <w:t xml:space="preserve"> (interface)</w:t>
      </w:r>
      <w:r w:rsidR="001C2D94">
        <w:rPr>
          <w:iCs/>
        </w:rPr>
        <w:t xml:space="preserve"> between user and kernel space</w:t>
      </w:r>
      <w:r w:rsidR="00B87CD3">
        <w:rPr>
          <w:iCs/>
        </w:rPr>
        <w:t>.</w:t>
      </w:r>
      <w:r w:rsidR="00404264">
        <w:rPr>
          <w:lang w:val="en-CA"/>
        </w:rPr>
        <w:t xml:space="preserve"> </w:t>
      </w:r>
      <w:r w:rsidR="00907B08" w:rsidRPr="00907B08">
        <w:rPr>
          <w:lang w:val="en-CA"/>
        </w:rPr>
        <w:t xml:space="preserve">When a program </w:t>
      </w:r>
      <w:r w:rsidR="00631C3C">
        <w:rPr>
          <w:lang w:val="en-CA"/>
        </w:rPr>
        <w:t xml:space="preserve">in user space </w:t>
      </w:r>
      <w:r w:rsidR="00907B08" w:rsidRPr="00907B08">
        <w:rPr>
          <w:lang w:val="en-CA"/>
        </w:rPr>
        <w:t>makes a</w:t>
      </w:r>
      <w:r w:rsidR="00907B08">
        <w:rPr>
          <w:lang w:val="en-CA"/>
        </w:rPr>
        <w:t xml:space="preserve"> </w:t>
      </w:r>
      <w:r w:rsidR="00907B08" w:rsidRPr="00907B08">
        <w:rPr>
          <w:lang w:val="en-CA"/>
        </w:rPr>
        <w:t xml:space="preserve">system call, the arguments are packaged up and </w:t>
      </w:r>
      <w:r w:rsidR="00882358">
        <w:rPr>
          <w:lang w:val="en-CA"/>
        </w:rPr>
        <w:t>passed</w:t>
      </w:r>
      <w:r w:rsidR="00907B08" w:rsidRPr="00907B08">
        <w:rPr>
          <w:lang w:val="en-CA"/>
        </w:rPr>
        <w:t xml:space="preserve"> to the kernel, which</w:t>
      </w:r>
      <w:r w:rsidR="00907B08">
        <w:rPr>
          <w:lang w:val="en-CA"/>
        </w:rPr>
        <w:t xml:space="preserve"> </w:t>
      </w:r>
      <w:r w:rsidR="00907B08" w:rsidRPr="00907B08">
        <w:rPr>
          <w:lang w:val="en-CA"/>
        </w:rPr>
        <w:t>takes over execution of the program until the call completes</w:t>
      </w:r>
      <w:r w:rsidR="00907B08">
        <w:rPr>
          <w:lang w:val="en-CA"/>
        </w:rPr>
        <w:t>.</w:t>
      </w:r>
      <w:r>
        <w:rPr>
          <w:lang w:val="en-CA"/>
        </w:rPr>
        <w:t xml:space="preserve"> Most of Linu</w:t>
      </w:r>
      <w:r w:rsidR="00631C3C">
        <w:rPr>
          <w:lang w:val="en-CA"/>
        </w:rPr>
        <w:t xml:space="preserve">x system calls numbers are declared in </w:t>
      </w:r>
      <w:r w:rsidR="00817DF6">
        <w:rPr>
          <w:lang w:val="en-CA"/>
        </w:rPr>
        <w:t>/</w:t>
      </w:r>
      <w:proofErr w:type="spellStart"/>
      <w:r w:rsidR="00817DF6">
        <w:rPr>
          <w:lang w:val="en-CA"/>
        </w:rPr>
        <w:t>usr</w:t>
      </w:r>
      <w:proofErr w:type="spellEnd"/>
      <w:r w:rsidR="00817DF6">
        <w:rPr>
          <w:lang w:val="en-CA"/>
        </w:rPr>
        <w:t>/include/</w:t>
      </w:r>
      <w:proofErr w:type="spellStart"/>
      <w:r w:rsidR="00817DF6">
        <w:rPr>
          <w:lang w:val="en-CA"/>
        </w:rPr>
        <w:t>asm</w:t>
      </w:r>
      <w:proofErr w:type="spellEnd"/>
      <w:r w:rsidR="00817DF6">
        <w:rPr>
          <w:lang w:val="en-CA"/>
        </w:rPr>
        <w:t>/unistd_64.h</w:t>
      </w:r>
      <w:r w:rsidR="00A2491B">
        <w:rPr>
          <w:lang w:val="en-CA"/>
        </w:rPr>
        <w:t>. The transition from user to kernel mode is diffe</w:t>
      </w:r>
      <w:r w:rsidR="00E73782">
        <w:rPr>
          <w:lang w:val="en-CA"/>
        </w:rPr>
        <w:t>rent in each architecture. X64</w:t>
      </w:r>
      <w:r w:rsidR="00A2491B">
        <w:rPr>
          <w:lang w:val="en-CA"/>
        </w:rPr>
        <w:t xml:space="preserve"> may handle differently this transition than ARM processors.</w:t>
      </w:r>
    </w:p>
    <w:p w14:paraId="55EB5B30" w14:textId="7A3CE5D9" w:rsidR="00A2491B" w:rsidRDefault="007468A7" w:rsidP="00631C3C">
      <w:pPr>
        <w:rPr>
          <w:lang w:val="en-CA"/>
        </w:rPr>
      </w:pPr>
      <w:r>
        <w:rPr>
          <w:lang w:val="en-CA"/>
        </w:rPr>
        <w:t xml:space="preserve">Linux system includes user-mode programs to initialize and manage the system and a program required to interact with the user (shell). The most important user utility is the shell which is the program that interprets commands. </w:t>
      </w:r>
    </w:p>
    <w:p w14:paraId="72BE1C9C" w14:textId="77777777" w:rsidR="00C80F59" w:rsidRDefault="00C80F59" w:rsidP="00631C3C">
      <w:pPr>
        <w:rPr>
          <w:lang w:val="en-CA"/>
        </w:rPr>
      </w:pPr>
    </w:p>
    <w:p w14:paraId="025C94AC" w14:textId="453E1FAB" w:rsidR="00C80F59" w:rsidRDefault="00C828DC" w:rsidP="00631C3C">
      <w:pPr>
        <w:rPr>
          <w:lang w:val="en-CA"/>
        </w:rPr>
      </w:pPr>
      <w:hyperlink r:id="rId11" w:history="1">
        <w:r w:rsidR="00C80F59" w:rsidRPr="000B5755">
          <w:rPr>
            <w:rStyle w:val="Hyperlink"/>
            <w:lang w:val="en-CA"/>
          </w:rPr>
          <w:t>https://www.kernel.org/doc/html/latest/process/adding-syscalls.html?highlight=system%20calls</w:t>
        </w:r>
      </w:hyperlink>
    </w:p>
    <w:p w14:paraId="535BE274" w14:textId="77777777" w:rsidR="00C80F59" w:rsidRDefault="00C80F59" w:rsidP="00631C3C">
      <w:pPr>
        <w:rPr>
          <w:lang w:val="en-CA"/>
        </w:rPr>
      </w:pPr>
    </w:p>
    <w:p w14:paraId="0A5F2BEC" w14:textId="77777777" w:rsidR="00A2491B" w:rsidRDefault="00A2491B" w:rsidP="00631C3C">
      <w:pPr>
        <w:rPr>
          <w:lang w:val="en-CA"/>
        </w:rPr>
      </w:pPr>
    </w:p>
    <w:p w14:paraId="0A85A5C1" w14:textId="77777777" w:rsidR="00A2491B" w:rsidRPr="00907B08" w:rsidRDefault="00A2491B" w:rsidP="00631C3C"/>
    <w:p w14:paraId="02C05CDD" w14:textId="77777777" w:rsidR="00264C10" w:rsidRDefault="00264C10" w:rsidP="007F2B57"/>
    <w:p w14:paraId="677BD5EC" w14:textId="77777777" w:rsidR="0050120A" w:rsidRDefault="0050120A" w:rsidP="007F2B57">
      <w:pPr>
        <w:rPr>
          <w:sz w:val="32"/>
        </w:rPr>
      </w:pPr>
      <w:r>
        <w:br w:type="page"/>
      </w:r>
    </w:p>
    <w:p w14:paraId="619F0CA1" w14:textId="597C4376" w:rsidR="007B6BA5" w:rsidRDefault="00F345A6" w:rsidP="00282174">
      <w:pPr>
        <w:pStyle w:val="HeadingStyle1"/>
        <w:numPr>
          <w:ilvl w:val="0"/>
          <w:numId w:val="8"/>
        </w:numPr>
      </w:pPr>
      <w:r>
        <w:lastRenderedPageBreak/>
        <w:t>Shell – Interpreter</w:t>
      </w:r>
      <w:r w:rsidR="00632D6F">
        <w:tab/>
      </w:r>
      <w:r w:rsidR="00632D6F">
        <w:tab/>
      </w:r>
      <w:r w:rsidR="00632D6F">
        <w:tab/>
      </w:r>
      <w:r w:rsidR="00632D6F">
        <w:tab/>
      </w:r>
      <w:r w:rsidR="00632D6F">
        <w:tab/>
      </w:r>
      <w:r w:rsidR="00632D6F">
        <w:tab/>
      </w:r>
      <w:r w:rsidR="00632D6F">
        <w:tab/>
        <w:t>___/7</w:t>
      </w:r>
    </w:p>
    <w:p w14:paraId="158B7EC9" w14:textId="3C9D28AA" w:rsidR="00F345A6" w:rsidRPr="00F345A6" w:rsidRDefault="00F345A6" w:rsidP="00F345A6">
      <w:pPr>
        <w:rPr>
          <w:bCs/>
          <w:iCs/>
          <w:szCs w:val="28"/>
        </w:rPr>
      </w:pPr>
      <w:r w:rsidRPr="00F345A6">
        <w:rPr>
          <w:bCs/>
          <w:iCs/>
          <w:szCs w:val="28"/>
        </w:rPr>
        <w:t>The shell is a</w:t>
      </w:r>
      <w:r w:rsidR="00B32786">
        <w:rPr>
          <w:bCs/>
          <w:iCs/>
          <w:szCs w:val="28"/>
        </w:rPr>
        <w:t>n interface between user and operating system. It is</w:t>
      </w:r>
      <w:r w:rsidRPr="00F345A6">
        <w:rPr>
          <w:bCs/>
          <w:iCs/>
          <w:szCs w:val="28"/>
        </w:rPr>
        <w:t xml:space="preserve"> </w:t>
      </w:r>
      <w:r w:rsidRPr="00F345A6">
        <w:rPr>
          <w:b/>
          <w:bCs/>
          <w:iCs/>
          <w:szCs w:val="28"/>
        </w:rPr>
        <w:t>program</w:t>
      </w:r>
      <w:r w:rsidRPr="00F345A6">
        <w:rPr>
          <w:bCs/>
          <w:iCs/>
          <w:szCs w:val="28"/>
        </w:rPr>
        <w:t xml:space="preserve"> that </w:t>
      </w:r>
      <w:r w:rsidRPr="00F345A6">
        <w:rPr>
          <w:b/>
          <w:bCs/>
          <w:iCs/>
          <w:szCs w:val="28"/>
        </w:rPr>
        <w:t>interprets commands</w:t>
      </w:r>
      <w:r w:rsidR="00B32786">
        <w:rPr>
          <w:bCs/>
          <w:iCs/>
          <w:szCs w:val="28"/>
        </w:rPr>
        <w:t xml:space="preserve"> </w:t>
      </w:r>
      <w:r w:rsidRPr="00F345A6">
        <w:rPr>
          <w:bCs/>
          <w:iCs/>
          <w:szCs w:val="28"/>
        </w:rPr>
        <w:t>line by line.</w:t>
      </w:r>
    </w:p>
    <w:p w14:paraId="5172D790" w14:textId="77777777" w:rsidR="00E14DB6" w:rsidRDefault="00F345A6" w:rsidP="00F345A6">
      <w:pPr>
        <w:rPr>
          <w:szCs w:val="28"/>
        </w:rPr>
      </w:pPr>
      <w:r w:rsidRPr="00F345A6">
        <w:rPr>
          <w:szCs w:val="28"/>
        </w:rPr>
        <w:t xml:space="preserve">When Linux system boots, the last program started by </w:t>
      </w:r>
      <w:proofErr w:type="spellStart"/>
      <w:r w:rsidRPr="00F345A6">
        <w:rPr>
          <w:b/>
          <w:szCs w:val="28"/>
        </w:rPr>
        <w:t>init</w:t>
      </w:r>
      <w:proofErr w:type="spellEnd"/>
      <w:r w:rsidRPr="00F345A6">
        <w:rPr>
          <w:szCs w:val="28"/>
        </w:rPr>
        <w:t xml:space="preserve"> script is the </w:t>
      </w:r>
      <w:r w:rsidRPr="00F345A6">
        <w:rPr>
          <w:b/>
          <w:bCs/>
          <w:i/>
          <w:iCs/>
          <w:szCs w:val="28"/>
        </w:rPr>
        <w:t>shell.</w:t>
      </w:r>
      <w:r w:rsidRPr="00F345A6">
        <w:rPr>
          <w:szCs w:val="28"/>
        </w:rPr>
        <w:t xml:space="preserve"> </w:t>
      </w:r>
    </w:p>
    <w:p w14:paraId="27B355B0" w14:textId="40626DA2" w:rsidR="00F345A6" w:rsidRDefault="00E14DB6" w:rsidP="00ED2D16">
      <w:pPr>
        <w:rPr>
          <w:szCs w:val="28"/>
        </w:rPr>
      </w:pPr>
      <w:r>
        <w:rPr>
          <w:szCs w:val="28"/>
        </w:rPr>
        <w:t xml:space="preserve">The shell expects an input </w:t>
      </w:r>
      <w:r w:rsidR="00F345A6" w:rsidRPr="00F345A6">
        <w:rPr>
          <w:szCs w:val="28"/>
        </w:rPr>
        <w:t xml:space="preserve">from </w:t>
      </w:r>
      <w:r w:rsidR="00F345A6">
        <w:rPr>
          <w:szCs w:val="28"/>
        </w:rPr>
        <w:t>standard input</w:t>
      </w:r>
      <w:r w:rsidR="00ED2D16">
        <w:rPr>
          <w:szCs w:val="28"/>
        </w:rPr>
        <w:t xml:space="preserve"> (STDIN)</w:t>
      </w:r>
      <w:r w:rsidR="00F345A6">
        <w:rPr>
          <w:szCs w:val="28"/>
        </w:rPr>
        <w:t xml:space="preserve"> such as </w:t>
      </w:r>
      <w:r w:rsidR="00F345A6" w:rsidRPr="00F345A6">
        <w:rPr>
          <w:szCs w:val="28"/>
        </w:rPr>
        <w:t>the keyboard</w:t>
      </w:r>
      <w:r>
        <w:rPr>
          <w:szCs w:val="28"/>
        </w:rPr>
        <w:t xml:space="preserve"> then p</w:t>
      </w:r>
      <w:r w:rsidR="00F345A6" w:rsidRPr="00E14DB6">
        <w:rPr>
          <w:szCs w:val="28"/>
        </w:rPr>
        <w:t xml:space="preserve">arses the </w:t>
      </w:r>
      <w:r>
        <w:rPr>
          <w:szCs w:val="28"/>
        </w:rPr>
        <w:t>input</w:t>
      </w:r>
      <w:r w:rsidR="00ED2D16">
        <w:rPr>
          <w:szCs w:val="28"/>
        </w:rPr>
        <w:t xml:space="preserve"> line</w:t>
      </w:r>
      <w:r w:rsidR="00F345A6" w:rsidRPr="00E14DB6">
        <w:rPr>
          <w:szCs w:val="28"/>
        </w:rPr>
        <w:t xml:space="preserve"> into individual tokens (“words” separated by whitespace)</w:t>
      </w:r>
      <w:r>
        <w:rPr>
          <w:szCs w:val="28"/>
        </w:rPr>
        <w:t xml:space="preserve"> , it </w:t>
      </w:r>
      <w:r>
        <w:t>organizes</w:t>
      </w:r>
      <w:r w:rsidR="00F345A6" w:rsidRPr="00E14DB6">
        <w:t xml:space="preserve"> the tokens into </w:t>
      </w:r>
      <w:r>
        <w:t xml:space="preserve">an array of </w:t>
      </w:r>
      <w:r w:rsidR="00F345A6" w:rsidRPr="00E14DB6">
        <w:t xml:space="preserve">parameters </w:t>
      </w:r>
      <w:r>
        <w:t xml:space="preserve">that </w:t>
      </w:r>
      <w:r w:rsidR="00ED2D16">
        <w:t xml:space="preserve">are passed to </w:t>
      </w:r>
      <w:r w:rsidR="00F345A6" w:rsidRPr="00E14DB6">
        <w:t>exec</w:t>
      </w:r>
      <w:r w:rsidR="00ED2D16" w:rsidRPr="00E14DB6">
        <w:t xml:space="preserve"> </w:t>
      </w:r>
      <w:r w:rsidR="00ED2D16">
        <w:t>() function</w:t>
      </w:r>
      <w:r w:rsidR="00DF4A33">
        <w:t>s</w:t>
      </w:r>
      <w:r w:rsidR="00F345A6" w:rsidRPr="00E14DB6">
        <w:t>.</w:t>
      </w:r>
      <w:r w:rsidR="00F345A6" w:rsidRPr="00463ACF">
        <w:rPr>
          <w:sz w:val="28"/>
          <w:szCs w:val="28"/>
        </w:rPr>
        <w:t xml:space="preserve"> </w:t>
      </w:r>
      <w:r w:rsidR="00682583">
        <w:rPr>
          <w:szCs w:val="28"/>
        </w:rPr>
        <w:t xml:space="preserve">The </w:t>
      </w:r>
      <w:proofErr w:type="gramStart"/>
      <w:r w:rsidR="00682583">
        <w:rPr>
          <w:szCs w:val="28"/>
        </w:rPr>
        <w:t>fork(</w:t>
      </w:r>
      <w:proofErr w:type="gramEnd"/>
      <w:r w:rsidR="00682583">
        <w:rPr>
          <w:szCs w:val="28"/>
        </w:rPr>
        <w:t xml:space="preserve">) system call clones a new process (child process) which will execute the program. </w:t>
      </w:r>
      <w:r w:rsidR="004C3895">
        <w:rPr>
          <w:szCs w:val="28"/>
        </w:rPr>
        <w:t xml:space="preserve">The </w:t>
      </w:r>
      <w:proofErr w:type="spellStart"/>
      <w:proofErr w:type="gramStart"/>
      <w:r w:rsidR="004C3895">
        <w:rPr>
          <w:szCs w:val="28"/>
        </w:rPr>
        <w:t>execvp</w:t>
      </w:r>
      <w:proofErr w:type="spellEnd"/>
      <w:r w:rsidR="004C3895">
        <w:rPr>
          <w:szCs w:val="28"/>
        </w:rPr>
        <w:t>(</w:t>
      </w:r>
      <w:proofErr w:type="gramEnd"/>
      <w:r w:rsidR="004C3895">
        <w:rPr>
          <w:szCs w:val="28"/>
        </w:rPr>
        <w:t xml:space="preserve">) function provide an array of pointers that represent the available list </w:t>
      </w:r>
      <w:r w:rsidR="00682583">
        <w:rPr>
          <w:szCs w:val="28"/>
        </w:rPr>
        <w:t xml:space="preserve">of arguments </w:t>
      </w:r>
      <w:r w:rsidR="004C3895">
        <w:rPr>
          <w:szCs w:val="28"/>
        </w:rPr>
        <w:t>to the new process (child process)</w:t>
      </w:r>
      <w:r w:rsidR="00682583">
        <w:rPr>
          <w:szCs w:val="28"/>
        </w:rPr>
        <w:t xml:space="preserve">. </w:t>
      </w:r>
      <w:r w:rsidR="00682583" w:rsidRPr="00E14DB6">
        <w:rPr>
          <w:szCs w:val="28"/>
        </w:rPr>
        <w:t xml:space="preserve">The </w:t>
      </w:r>
      <w:r w:rsidR="00682583">
        <w:rPr>
          <w:szCs w:val="28"/>
        </w:rPr>
        <w:t>first argument is the pathname of the program to be executed.</w:t>
      </w:r>
    </w:p>
    <w:p w14:paraId="2C4604AC" w14:textId="77777777" w:rsidR="007A6B76" w:rsidRDefault="007A6B76" w:rsidP="00ED2D16">
      <w:pPr>
        <w:rPr>
          <w:szCs w:val="28"/>
        </w:rPr>
      </w:pPr>
    </w:p>
    <w:p w14:paraId="152E0903" w14:textId="259E857E" w:rsidR="007A6B76" w:rsidRPr="007A6B76" w:rsidRDefault="007A6B76" w:rsidP="007A6B76">
      <w:pPr>
        <w:pStyle w:val="ListParagraph"/>
        <w:numPr>
          <w:ilvl w:val="0"/>
          <w:numId w:val="38"/>
        </w:numPr>
        <w:rPr>
          <w:szCs w:val="28"/>
        </w:rPr>
      </w:pPr>
      <w:r>
        <w:rPr>
          <w:szCs w:val="28"/>
        </w:rPr>
        <w:t>Use Ubuntu VM or any Linux distribution to complete the following tasks</w:t>
      </w:r>
    </w:p>
    <w:p w14:paraId="07A8409F" w14:textId="77777777" w:rsidR="00682583" w:rsidRDefault="00682583" w:rsidP="00ED2D16">
      <w:pPr>
        <w:rPr>
          <w:szCs w:val="28"/>
        </w:rPr>
      </w:pPr>
    </w:p>
    <w:p w14:paraId="5E157CF3" w14:textId="77777777" w:rsidR="00682583" w:rsidRPr="00682583" w:rsidRDefault="00682583" w:rsidP="00682583">
      <w:pPr>
        <w:rPr>
          <w:b/>
          <w:szCs w:val="28"/>
        </w:rPr>
      </w:pPr>
      <w:r w:rsidRPr="00682583">
        <w:rPr>
          <w:b/>
          <w:szCs w:val="28"/>
        </w:rPr>
        <w:t>Environment variables</w:t>
      </w:r>
    </w:p>
    <w:p w14:paraId="79676D7C" w14:textId="77777777" w:rsidR="00682583" w:rsidRPr="00682583" w:rsidRDefault="00682583" w:rsidP="00682583">
      <w:pPr>
        <w:autoSpaceDE w:val="0"/>
        <w:rPr>
          <w:b/>
          <w:szCs w:val="28"/>
        </w:rPr>
      </w:pPr>
    </w:p>
    <w:p w14:paraId="347F659E" w14:textId="6533DF02" w:rsidR="00682583" w:rsidRPr="00682583" w:rsidRDefault="00682583" w:rsidP="00682583">
      <w:pPr>
        <w:autoSpaceDE w:val="0"/>
        <w:rPr>
          <w:rFonts w:ascii="Courier New" w:hAnsi="Courier New" w:cs="Courier New"/>
          <w:b/>
          <w:bCs/>
          <w:szCs w:val="28"/>
        </w:rPr>
      </w:pPr>
      <w:r w:rsidRPr="00682583">
        <w:rPr>
          <w:szCs w:val="28"/>
        </w:rPr>
        <w:t xml:space="preserve">Each program, when started, receives a set of </w:t>
      </w:r>
      <w:r w:rsidRPr="00682583">
        <w:rPr>
          <w:i/>
          <w:iCs/>
          <w:szCs w:val="28"/>
        </w:rPr>
        <w:t>command line parameters</w:t>
      </w:r>
      <w:r w:rsidRPr="00682583">
        <w:rPr>
          <w:szCs w:val="28"/>
        </w:rPr>
        <w:t xml:space="preserve"> and a set of </w:t>
      </w:r>
      <w:r w:rsidRPr="00682583">
        <w:rPr>
          <w:i/>
          <w:iCs/>
          <w:szCs w:val="28"/>
        </w:rPr>
        <w:t>environment variables</w:t>
      </w:r>
      <w:r w:rsidRPr="00682583">
        <w:rPr>
          <w:szCs w:val="28"/>
        </w:rPr>
        <w:t xml:space="preserve">. To list all environment variables, use command </w:t>
      </w:r>
      <w:proofErr w:type="spellStart"/>
      <w:r w:rsidRPr="00682583">
        <w:rPr>
          <w:rFonts w:ascii="Courier New" w:hAnsi="Courier New" w:cs="Courier New"/>
          <w:b/>
          <w:bCs/>
          <w:szCs w:val="28"/>
        </w:rPr>
        <w:t>env</w:t>
      </w:r>
      <w:proofErr w:type="spellEnd"/>
      <w:r w:rsidRPr="00682583">
        <w:rPr>
          <w:szCs w:val="28"/>
        </w:rPr>
        <w:t xml:space="preserve">. To find the value of the environment variable PATH, </w:t>
      </w:r>
      <w:r w:rsidRPr="00682583">
        <w:rPr>
          <w:i/>
          <w:iCs/>
          <w:szCs w:val="28"/>
        </w:rPr>
        <w:t>pipe</w:t>
      </w:r>
      <w:r w:rsidRPr="00682583">
        <w:rPr>
          <w:szCs w:val="28"/>
        </w:rPr>
        <w:t xml:space="preserve"> the output of command </w:t>
      </w:r>
      <w:proofErr w:type="spellStart"/>
      <w:r w:rsidRPr="00682583">
        <w:rPr>
          <w:rFonts w:ascii="Courier New" w:hAnsi="Courier New" w:cs="Courier New"/>
          <w:b/>
          <w:bCs/>
          <w:szCs w:val="28"/>
        </w:rPr>
        <w:t>env</w:t>
      </w:r>
      <w:proofErr w:type="spellEnd"/>
      <w:r w:rsidRPr="00682583">
        <w:rPr>
          <w:szCs w:val="28"/>
        </w:rPr>
        <w:t xml:space="preserve"> to input of command </w:t>
      </w:r>
      <w:r w:rsidRPr="00682583">
        <w:rPr>
          <w:rFonts w:ascii="Courier New" w:hAnsi="Courier New" w:cs="Courier New"/>
          <w:b/>
          <w:bCs/>
          <w:szCs w:val="28"/>
        </w:rPr>
        <w:t>grep</w:t>
      </w:r>
    </w:p>
    <w:p w14:paraId="166A3C83" w14:textId="77777777" w:rsidR="00682583" w:rsidRPr="00682583" w:rsidRDefault="00682583" w:rsidP="00682583">
      <w:pPr>
        <w:ind w:left="2160" w:firstLine="720"/>
        <w:rPr>
          <w:sz w:val="18"/>
        </w:rPr>
      </w:pPr>
      <w:proofErr w:type="spellStart"/>
      <w:proofErr w:type="gramStart"/>
      <w:r w:rsidRPr="00682583">
        <w:rPr>
          <w:rFonts w:ascii="Courier New" w:hAnsi="Courier New" w:cs="Courier New"/>
          <w:b/>
          <w:bCs/>
          <w:szCs w:val="28"/>
        </w:rPr>
        <w:t>env</w:t>
      </w:r>
      <w:proofErr w:type="spellEnd"/>
      <w:proofErr w:type="gramEnd"/>
      <w:r w:rsidRPr="00682583">
        <w:rPr>
          <w:rFonts w:ascii="Courier New" w:hAnsi="Courier New" w:cs="Courier New"/>
          <w:b/>
          <w:bCs/>
          <w:szCs w:val="28"/>
        </w:rPr>
        <w:t xml:space="preserve"> | grep PATH</w:t>
      </w:r>
    </w:p>
    <w:p w14:paraId="04A02677" w14:textId="77777777" w:rsidR="00682583" w:rsidRPr="00682583" w:rsidRDefault="00682583" w:rsidP="00682583">
      <w:pPr>
        <w:autoSpaceDE w:val="0"/>
        <w:rPr>
          <w:sz w:val="18"/>
        </w:rPr>
      </w:pPr>
    </w:p>
    <w:p w14:paraId="0EF0518A" w14:textId="77777777" w:rsidR="00682583" w:rsidRPr="00682583" w:rsidRDefault="00682583" w:rsidP="00682583">
      <w:pPr>
        <w:autoSpaceDE w:val="0"/>
        <w:rPr>
          <w:szCs w:val="28"/>
        </w:rPr>
      </w:pPr>
    </w:p>
    <w:p w14:paraId="20D3B147" w14:textId="77777777" w:rsidR="00EA26E8" w:rsidRPr="00EA26E8" w:rsidRDefault="00EA26E8" w:rsidP="00EA26E8">
      <w:pPr>
        <w:autoSpaceDE w:val="0"/>
        <w:rPr>
          <w:szCs w:val="28"/>
        </w:rPr>
      </w:pPr>
      <w:r w:rsidRPr="00EA26E8">
        <w:rPr>
          <w:szCs w:val="28"/>
        </w:rPr>
        <w:t xml:space="preserve">There are different types of shells and </w:t>
      </w:r>
      <w:r w:rsidRPr="00EA26E8">
        <w:rPr>
          <w:bCs/>
          <w:szCs w:val="28"/>
        </w:rPr>
        <w:t>each shell has its own prompt and environment.</w:t>
      </w:r>
    </w:p>
    <w:p w14:paraId="7444C72F" w14:textId="77777777" w:rsidR="00EA26E8" w:rsidRPr="00EA26E8" w:rsidRDefault="00EA26E8" w:rsidP="00EA26E8">
      <w:pPr>
        <w:rPr>
          <w:szCs w:val="28"/>
        </w:rPr>
      </w:pPr>
    </w:p>
    <w:p w14:paraId="0D9A4E1D" w14:textId="361637F3" w:rsidR="00EA26E8" w:rsidRPr="007A6B76" w:rsidRDefault="00EA26E8" w:rsidP="007A6B76">
      <w:pPr>
        <w:pStyle w:val="ListParagraph"/>
        <w:numPr>
          <w:ilvl w:val="0"/>
          <w:numId w:val="38"/>
        </w:numPr>
        <w:suppressAutoHyphens/>
        <w:autoSpaceDE w:val="0"/>
        <w:spacing w:line="240" w:lineRule="auto"/>
        <w:rPr>
          <w:bCs/>
          <w:szCs w:val="28"/>
        </w:rPr>
      </w:pPr>
      <w:r w:rsidRPr="007A6B76">
        <w:rPr>
          <w:bCs/>
          <w:szCs w:val="28"/>
        </w:rPr>
        <w:t xml:space="preserve">Use the command </w:t>
      </w:r>
      <w:r w:rsidRPr="007A6B76">
        <w:rPr>
          <w:b/>
          <w:bCs/>
          <w:szCs w:val="28"/>
        </w:rPr>
        <w:t>cat   /</w:t>
      </w:r>
      <w:proofErr w:type="spellStart"/>
      <w:r w:rsidRPr="007A6B76">
        <w:rPr>
          <w:b/>
          <w:bCs/>
          <w:szCs w:val="28"/>
        </w:rPr>
        <w:t>etc</w:t>
      </w:r>
      <w:proofErr w:type="spellEnd"/>
      <w:r w:rsidRPr="007A6B76">
        <w:rPr>
          <w:b/>
          <w:bCs/>
          <w:szCs w:val="28"/>
        </w:rPr>
        <w:t>/shells</w:t>
      </w:r>
      <w:r w:rsidRPr="007A6B76">
        <w:rPr>
          <w:bCs/>
          <w:szCs w:val="28"/>
        </w:rPr>
        <w:t xml:space="preserve"> to display current shells supported by Linux.</w:t>
      </w:r>
    </w:p>
    <w:p w14:paraId="73B361B5" w14:textId="77777777" w:rsidR="00EA26E8" w:rsidRPr="00EA26E8" w:rsidRDefault="00EA26E8" w:rsidP="007A6B76">
      <w:pPr>
        <w:numPr>
          <w:ilvl w:val="0"/>
          <w:numId w:val="38"/>
        </w:numPr>
        <w:suppressAutoHyphens/>
        <w:autoSpaceDE w:val="0"/>
        <w:spacing w:line="240" w:lineRule="auto"/>
        <w:rPr>
          <w:bCs/>
          <w:szCs w:val="28"/>
        </w:rPr>
      </w:pPr>
      <w:r w:rsidRPr="00EA26E8">
        <w:rPr>
          <w:bCs/>
          <w:szCs w:val="28"/>
        </w:rPr>
        <w:t xml:space="preserve">Use the following commands to find the current shell </w:t>
      </w:r>
    </w:p>
    <w:p w14:paraId="43B85F47" w14:textId="77777777" w:rsidR="00EA26E8" w:rsidRPr="00EA26E8" w:rsidRDefault="00EA26E8" w:rsidP="007A6B76">
      <w:pPr>
        <w:numPr>
          <w:ilvl w:val="1"/>
          <w:numId w:val="38"/>
        </w:numPr>
        <w:suppressAutoHyphens/>
        <w:autoSpaceDE w:val="0"/>
        <w:spacing w:line="240" w:lineRule="auto"/>
        <w:rPr>
          <w:bCs/>
          <w:szCs w:val="28"/>
        </w:rPr>
      </w:pPr>
      <w:proofErr w:type="gramStart"/>
      <w:r w:rsidRPr="00EA26E8">
        <w:rPr>
          <w:b/>
          <w:bCs/>
          <w:szCs w:val="28"/>
        </w:rPr>
        <w:t>echo</w:t>
      </w:r>
      <w:proofErr w:type="gramEnd"/>
      <w:r w:rsidRPr="00EA26E8">
        <w:rPr>
          <w:b/>
          <w:bCs/>
          <w:szCs w:val="28"/>
        </w:rPr>
        <w:t xml:space="preserve"> $0</w:t>
      </w:r>
      <w:r w:rsidRPr="00EA26E8">
        <w:rPr>
          <w:bCs/>
          <w:szCs w:val="28"/>
        </w:rPr>
        <w:t xml:space="preserve"> to find out the name of the program running. </w:t>
      </w:r>
    </w:p>
    <w:p w14:paraId="132C10D2" w14:textId="77777777" w:rsidR="00EA26E8" w:rsidRPr="00EA26E8" w:rsidRDefault="00EA26E8" w:rsidP="007A6B76">
      <w:pPr>
        <w:numPr>
          <w:ilvl w:val="1"/>
          <w:numId w:val="38"/>
        </w:numPr>
        <w:suppressAutoHyphens/>
        <w:autoSpaceDE w:val="0"/>
        <w:spacing w:line="240" w:lineRule="auto"/>
        <w:rPr>
          <w:bCs/>
          <w:szCs w:val="28"/>
        </w:rPr>
      </w:pPr>
      <w:r w:rsidRPr="00EA26E8">
        <w:rPr>
          <w:bCs/>
          <w:szCs w:val="28"/>
        </w:rPr>
        <w:t xml:space="preserve">Use the command </w:t>
      </w:r>
      <w:r w:rsidRPr="00EA26E8">
        <w:rPr>
          <w:b/>
          <w:bCs/>
          <w:szCs w:val="28"/>
        </w:rPr>
        <w:t>echo $SHELL</w:t>
      </w:r>
      <w:r w:rsidRPr="00EA26E8">
        <w:rPr>
          <w:bCs/>
          <w:szCs w:val="28"/>
        </w:rPr>
        <w:t xml:space="preserve">. </w:t>
      </w:r>
    </w:p>
    <w:p w14:paraId="1C8DFC97" w14:textId="77777777" w:rsidR="00EA26E8" w:rsidRPr="00EA26E8" w:rsidRDefault="00EA26E8" w:rsidP="007A6B76">
      <w:pPr>
        <w:numPr>
          <w:ilvl w:val="1"/>
          <w:numId w:val="38"/>
        </w:numPr>
        <w:suppressAutoHyphens/>
        <w:autoSpaceDE w:val="0"/>
        <w:spacing w:line="240" w:lineRule="auto"/>
        <w:rPr>
          <w:bCs/>
          <w:szCs w:val="28"/>
        </w:rPr>
      </w:pPr>
      <w:r w:rsidRPr="00EA26E8">
        <w:rPr>
          <w:bCs/>
          <w:szCs w:val="28"/>
        </w:rPr>
        <w:t xml:space="preserve">Use the command </w:t>
      </w:r>
      <w:proofErr w:type="spellStart"/>
      <w:r w:rsidRPr="00EA26E8">
        <w:rPr>
          <w:b/>
          <w:bCs/>
          <w:i/>
          <w:szCs w:val="28"/>
        </w:rPr>
        <w:t>ps</w:t>
      </w:r>
      <w:proofErr w:type="spellEnd"/>
      <w:r w:rsidRPr="00EA26E8">
        <w:rPr>
          <w:b/>
          <w:bCs/>
          <w:szCs w:val="28"/>
        </w:rPr>
        <w:t xml:space="preserve"> </w:t>
      </w:r>
      <w:r w:rsidRPr="00EA26E8">
        <w:rPr>
          <w:bCs/>
          <w:szCs w:val="28"/>
        </w:rPr>
        <w:t>to list processes.</w:t>
      </w:r>
    </w:p>
    <w:p w14:paraId="7C717A8F" w14:textId="77777777" w:rsidR="00EA26E8" w:rsidRPr="00EA26E8" w:rsidRDefault="00EA26E8" w:rsidP="00EA26E8">
      <w:pPr>
        <w:widowControl w:val="0"/>
        <w:autoSpaceDE w:val="0"/>
        <w:ind w:left="720"/>
        <w:rPr>
          <w:bCs/>
          <w:szCs w:val="28"/>
        </w:rPr>
      </w:pPr>
    </w:p>
    <w:p w14:paraId="2877B8A9" w14:textId="083CE25C" w:rsidR="00EA26E8" w:rsidRDefault="00BC3DF4" w:rsidP="007A6B76">
      <w:pPr>
        <w:widowControl w:val="0"/>
        <w:numPr>
          <w:ilvl w:val="0"/>
          <w:numId w:val="38"/>
        </w:numPr>
        <w:suppressAutoHyphens/>
        <w:autoSpaceDE w:val="0"/>
        <w:spacing w:line="240" w:lineRule="auto"/>
        <w:rPr>
          <w:bCs/>
          <w:szCs w:val="28"/>
        </w:rPr>
      </w:pPr>
      <w:r>
        <w:rPr>
          <w:bCs/>
          <w:szCs w:val="28"/>
        </w:rPr>
        <w:t xml:space="preserve">( 2 marks) </w:t>
      </w:r>
      <w:r w:rsidR="00EA26E8" w:rsidRPr="00EA26E8">
        <w:rPr>
          <w:bCs/>
          <w:szCs w:val="28"/>
        </w:rPr>
        <w:t xml:space="preserve">What is the default shell for the current user? </w:t>
      </w:r>
    </w:p>
    <w:p w14:paraId="652D4AC9" w14:textId="77777777" w:rsidR="00EA26E8" w:rsidRPr="00EA26E8" w:rsidRDefault="00EA26E8" w:rsidP="00EA26E8">
      <w:pPr>
        <w:widowControl w:val="0"/>
        <w:suppressAutoHyphens/>
        <w:autoSpaceDE w:val="0"/>
        <w:spacing w:line="240" w:lineRule="auto"/>
        <w:ind w:left="283"/>
        <w:rPr>
          <w:bCs/>
          <w:szCs w:val="28"/>
        </w:rPr>
      </w:pPr>
    </w:p>
    <w:p w14:paraId="13F3F6DA" w14:textId="77777777" w:rsidR="00EA26E8" w:rsidRPr="00EA26E8" w:rsidRDefault="00EA26E8" w:rsidP="00EA26E8">
      <w:pPr>
        <w:autoSpaceDE w:val="0"/>
        <w:rPr>
          <w:bCs/>
          <w:szCs w:val="28"/>
        </w:rPr>
      </w:pPr>
    </w:p>
    <w:p w14:paraId="1151B94D" w14:textId="77777777" w:rsidR="00EA26E8" w:rsidRPr="00EA26E8" w:rsidRDefault="00EA26E8" w:rsidP="007A6B76">
      <w:pPr>
        <w:numPr>
          <w:ilvl w:val="0"/>
          <w:numId w:val="38"/>
        </w:numPr>
        <w:suppressAutoHyphens/>
        <w:autoSpaceDE w:val="0"/>
        <w:spacing w:line="240" w:lineRule="auto"/>
        <w:rPr>
          <w:bCs/>
          <w:szCs w:val="28"/>
        </w:rPr>
      </w:pPr>
      <w:r w:rsidRPr="00EA26E8">
        <w:rPr>
          <w:bCs/>
          <w:szCs w:val="28"/>
        </w:rPr>
        <w:t xml:space="preserve">To terminate the current shell session you can type the command </w:t>
      </w:r>
      <w:r w:rsidRPr="00EA26E8">
        <w:rPr>
          <w:b/>
          <w:bCs/>
          <w:szCs w:val="28"/>
        </w:rPr>
        <w:t>exit</w:t>
      </w:r>
      <w:r w:rsidRPr="00EA26E8">
        <w:rPr>
          <w:bCs/>
          <w:szCs w:val="28"/>
        </w:rPr>
        <w:t xml:space="preserve"> or press </w:t>
      </w:r>
      <w:r w:rsidRPr="00EA26E8">
        <w:rPr>
          <w:b/>
          <w:bCs/>
          <w:szCs w:val="28"/>
        </w:rPr>
        <w:t>Ctrl-d.</w:t>
      </w:r>
    </w:p>
    <w:p w14:paraId="5E3C08D8" w14:textId="77777777" w:rsidR="007A6B76" w:rsidRPr="007A6B76" w:rsidRDefault="00EA26E8" w:rsidP="007A6B76">
      <w:pPr>
        <w:numPr>
          <w:ilvl w:val="0"/>
          <w:numId w:val="38"/>
        </w:numPr>
        <w:suppressAutoHyphens/>
        <w:autoSpaceDE w:val="0"/>
        <w:spacing w:line="240" w:lineRule="auto"/>
        <w:rPr>
          <w:bCs/>
          <w:szCs w:val="28"/>
        </w:rPr>
      </w:pPr>
      <w:r w:rsidRPr="00EA26E8">
        <w:rPr>
          <w:bCs/>
          <w:szCs w:val="28"/>
        </w:rPr>
        <w:t xml:space="preserve">Each shell has its own environment. Use the </w:t>
      </w:r>
      <w:r w:rsidRPr="00EA26E8">
        <w:rPr>
          <w:b/>
          <w:bCs/>
          <w:szCs w:val="28"/>
        </w:rPr>
        <w:t>set | more</w:t>
      </w:r>
      <w:r w:rsidRPr="00EA26E8">
        <w:rPr>
          <w:bCs/>
          <w:szCs w:val="28"/>
        </w:rPr>
        <w:t xml:space="preserve"> or </w:t>
      </w:r>
      <w:proofErr w:type="spellStart"/>
      <w:r w:rsidRPr="00EA26E8">
        <w:rPr>
          <w:b/>
          <w:bCs/>
          <w:szCs w:val="28"/>
        </w:rPr>
        <w:t>env</w:t>
      </w:r>
      <w:proofErr w:type="spellEnd"/>
      <w:r w:rsidRPr="00EA26E8">
        <w:rPr>
          <w:b/>
          <w:bCs/>
          <w:szCs w:val="28"/>
        </w:rPr>
        <w:t xml:space="preserve"> | more</w:t>
      </w:r>
      <w:r w:rsidRPr="00EA26E8">
        <w:rPr>
          <w:bCs/>
          <w:szCs w:val="28"/>
        </w:rPr>
        <w:t xml:space="preserve"> commands to verify each shell environment and identify the different system variables. </w:t>
      </w:r>
      <w:r w:rsidRPr="00EA26E8">
        <w:rPr>
          <w:szCs w:val="28"/>
        </w:rPr>
        <w:t>You can also</w:t>
      </w:r>
    </w:p>
    <w:p w14:paraId="361A3F10" w14:textId="77B69A48" w:rsidR="00EA26E8" w:rsidRPr="002B4D13" w:rsidRDefault="00EA26E8" w:rsidP="007A6B76">
      <w:pPr>
        <w:suppressAutoHyphens/>
        <w:autoSpaceDE w:val="0"/>
        <w:spacing w:line="240" w:lineRule="auto"/>
        <w:ind w:left="720"/>
        <w:rPr>
          <w:bCs/>
          <w:szCs w:val="28"/>
        </w:rPr>
      </w:pPr>
      <w:proofErr w:type="gramStart"/>
      <w:r w:rsidRPr="00EA26E8">
        <w:rPr>
          <w:szCs w:val="28"/>
        </w:rPr>
        <w:t>use</w:t>
      </w:r>
      <w:proofErr w:type="gramEnd"/>
      <w:r w:rsidRPr="00EA26E8">
        <w:rPr>
          <w:szCs w:val="28"/>
        </w:rPr>
        <w:t xml:space="preserve"> echo $VARIABLE_NAME to verify the content of individual variable</w:t>
      </w:r>
    </w:p>
    <w:p w14:paraId="19C1FF14" w14:textId="5F3DF755" w:rsidR="002B4D13" w:rsidRPr="002B4D13" w:rsidRDefault="00F47077" w:rsidP="007A6B76">
      <w:pPr>
        <w:numPr>
          <w:ilvl w:val="0"/>
          <w:numId w:val="38"/>
        </w:numPr>
        <w:suppressAutoHyphens/>
        <w:autoSpaceDE w:val="0"/>
        <w:spacing w:line="240" w:lineRule="auto"/>
        <w:rPr>
          <w:bCs/>
          <w:szCs w:val="28"/>
        </w:rPr>
      </w:pPr>
      <w:r>
        <w:rPr>
          <w:szCs w:val="28"/>
        </w:rPr>
        <w:t xml:space="preserve">(2 marks) </w:t>
      </w:r>
      <w:r w:rsidR="002B4D13">
        <w:rPr>
          <w:szCs w:val="28"/>
        </w:rPr>
        <w:t>Explore Bash variables and explain the purpose of PS1 and PATH variables</w:t>
      </w:r>
    </w:p>
    <w:p w14:paraId="426362A1" w14:textId="77777777" w:rsidR="002B4D13" w:rsidRDefault="002B4D13" w:rsidP="002B4D13">
      <w:pPr>
        <w:suppressAutoHyphens/>
        <w:autoSpaceDE w:val="0"/>
        <w:spacing w:line="240" w:lineRule="auto"/>
        <w:rPr>
          <w:szCs w:val="28"/>
        </w:rPr>
      </w:pPr>
    </w:p>
    <w:p w14:paraId="12314A40" w14:textId="77777777" w:rsidR="002B4D13" w:rsidRDefault="002B4D13" w:rsidP="002B4D13">
      <w:pPr>
        <w:suppressAutoHyphens/>
        <w:autoSpaceDE w:val="0"/>
        <w:spacing w:line="240" w:lineRule="auto"/>
        <w:rPr>
          <w:szCs w:val="28"/>
        </w:rPr>
      </w:pPr>
    </w:p>
    <w:p w14:paraId="07FA3B44" w14:textId="77777777" w:rsidR="002B4D13" w:rsidRDefault="002B4D13" w:rsidP="002B4D13">
      <w:pPr>
        <w:suppressAutoHyphens/>
        <w:autoSpaceDE w:val="0"/>
        <w:spacing w:line="240" w:lineRule="auto"/>
        <w:rPr>
          <w:szCs w:val="28"/>
        </w:rPr>
      </w:pPr>
    </w:p>
    <w:p w14:paraId="25C05428" w14:textId="77777777" w:rsidR="002B4D13" w:rsidRDefault="002B4D13" w:rsidP="002B4D13">
      <w:pPr>
        <w:suppressAutoHyphens/>
        <w:autoSpaceDE w:val="0"/>
        <w:spacing w:line="240" w:lineRule="auto"/>
        <w:rPr>
          <w:szCs w:val="28"/>
        </w:rPr>
      </w:pPr>
    </w:p>
    <w:p w14:paraId="5E693BB3" w14:textId="77777777" w:rsidR="002B4D13" w:rsidRDefault="002B4D13" w:rsidP="002B4D13">
      <w:pPr>
        <w:suppressAutoHyphens/>
        <w:autoSpaceDE w:val="0"/>
        <w:spacing w:line="240" w:lineRule="auto"/>
        <w:rPr>
          <w:szCs w:val="28"/>
        </w:rPr>
      </w:pPr>
    </w:p>
    <w:p w14:paraId="06243293" w14:textId="77777777" w:rsidR="002B4D13" w:rsidRDefault="002B4D13" w:rsidP="002B4D13">
      <w:pPr>
        <w:suppressAutoHyphens/>
        <w:autoSpaceDE w:val="0"/>
        <w:spacing w:line="240" w:lineRule="auto"/>
        <w:rPr>
          <w:szCs w:val="28"/>
        </w:rPr>
      </w:pPr>
    </w:p>
    <w:p w14:paraId="35B4DE23" w14:textId="77777777" w:rsidR="002B4D13" w:rsidRPr="00EA26E8" w:rsidRDefault="002B4D13" w:rsidP="002B4D13">
      <w:pPr>
        <w:suppressAutoHyphens/>
        <w:autoSpaceDE w:val="0"/>
        <w:spacing w:line="240" w:lineRule="auto"/>
        <w:rPr>
          <w:bCs/>
          <w:szCs w:val="28"/>
        </w:rPr>
      </w:pPr>
    </w:p>
    <w:p w14:paraId="0F16F31E" w14:textId="77777777" w:rsidR="00EA26E8" w:rsidRDefault="00EA26E8" w:rsidP="00EA26E8">
      <w:pPr>
        <w:suppressAutoHyphens/>
        <w:autoSpaceDE w:val="0"/>
        <w:spacing w:line="240" w:lineRule="auto"/>
        <w:rPr>
          <w:szCs w:val="28"/>
        </w:rPr>
      </w:pPr>
    </w:p>
    <w:p w14:paraId="7E7991A6" w14:textId="77777777" w:rsidR="00EA26E8" w:rsidRDefault="00EA26E8" w:rsidP="00EA26E8">
      <w:pPr>
        <w:suppressAutoHyphens/>
        <w:autoSpaceDE w:val="0"/>
        <w:spacing w:line="240" w:lineRule="auto"/>
        <w:rPr>
          <w:szCs w:val="28"/>
        </w:rPr>
      </w:pPr>
    </w:p>
    <w:p w14:paraId="051F78E9" w14:textId="2CB53F3A" w:rsidR="003D51D2" w:rsidRPr="007A6B76" w:rsidRDefault="00BC3DF4" w:rsidP="007A6B76">
      <w:pPr>
        <w:pStyle w:val="ListParagraph"/>
        <w:numPr>
          <w:ilvl w:val="0"/>
          <w:numId w:val="38"/>
        </w:numPr>
        <w:suppressAutoHyphens/>
        <w:autoSpaceDE w:val="0"/>
        <w:spacing w:line="240" w:lineRule="auto"/>
        <w:rPr>
          <w:szCs w:val="28"/>
        </w:rPr>
      </w:pPr>
      <w:r w:rsidRPr="007A6B76">
        <w:rPr>
          <w:szCs w:val="28"/>
        </w:rPr>
        <w:t>(3 Marks)</w:t>
      </w:r>
      <w:r w:rsidR="00EA26E8" w:rsidRPr="007A6B76">
        <w:rPr>
          <w:szCs w:val="28"/>
        </w:rPr>
        <w:t xml:space="preserve"> </w:t>
      </w:r>
      <w:r w:rsidR="002B4D13" w:rsidRPr="007A6B76">
        <w:rPr>
          <w:szCs w:val="28"/>
        </w:rPr>
        <w:t>Attach a screen capture to demo</w:t>
      </w:r>
      <w:r w:rsidR="00EA26E8" w:rsidRPr="007A6B76">
        <w:rPr>
          <w:szCs w:val="28"/>
        </w:rPr>
        <w:t xml:space="preserve"> the following:</w:t>
      </w:r>
      <w:r w:rsidR="003D51D2" w:rsidRPr="007A6B76">
        <w:rPr>
          <w:szCs w:val="28"/>
        </w:rPr>
        <w:t xml:space="preserve"> </w:t>
      </w:r>
    </w:p>
    <w:p w14:paraId="0602E9D5" w14:textId="159B8405" w:rsidR="00BC3DF4" w:rsidRPr="007A6B76" w:rsidRDefault="00BC3DF4" w:rsidP="007A6B76">
      <w:pPr>
        <w:pStyle w:val="ListParagraph"/>
        <w:numPr>
          <w:ilvl w:val="1"/>
          <w:numId w:val="38"/>
        </w:numPr>
        <w:suppressAutoHyphens/>
        <w:autoSpaceDE w:val="0"/>
        <w:spacing w:line="240" w:lineRule="auto"/>
        <w:rPr>
          <w:szCs w:val="28"/>
        </w:rPr>
      </w:pPr>
      <w:r w:rsidRPr="007A6B76">
        <w:rPr>
          <w:szCs w:val="28"/>
        </w:rPr>
        <w:t>Use the respective environment variable to modify the prompt to display</w:t>
      </w:r>
      <w:r w:rsidR="002B4D13" w:rsidRPr="007A6B76">
        <w:rPr>
          <w:szCs w:val="28"/>
        </w:rPr>
        <w:t xml:space="preserve"> </w:t>
      </w:r>
    </w:p>
    <w:p w14:paraId="064F1FC1" w14:textId="155E6F72" w:rsidR="003D51D2" w:rsidRDefault="007A6B76" w:rsidP="00BC3DF4">
      <w:pPr>
        <w:pStyle w:val="ListParagraph"/>
        <w:suppressAutoHyphens/>
        <w:autoSpaceDE w:val="0"/>
        <w:spacing w:line="240" w:lineRule="auto"/>
        <w:ind w:left="1363"/>
        <w:rPr>
          <w:szCs w:val="28"/>
        </w:rPr>
      </w:pPr>
      <w:r>
        <w:rPr>
          <w:szCs w:val="28"/>
        </w:rPr>
        <w:t xml:space="preserve">  </w:t>
      </w:r>
      <w:proofErr w:type="gramStart"/>
      <w:r w:rsidR="002B4D13">
        <w:rPr>
          <w:szCs w:val="28"/>
        </w:rPr>
        <w:t>your-name</w:t>
      </w:r>
      <w:proofErr w:type="gramEnd"/>
      <w:r w:rsidR="002B4D13">
        <w:rPr>
          <w:szCs w:val="28"/>
        </w:rPr>
        <w:t xml:space="preserve"> followed by &gt; </w:t>
      </w:r>
    </w:p>
    <w:p w14:paraId="2481D029" w14:textId="77E9DEB1" w:rsidR="003D51D2" w:rsidRDefault="00BC3DF4" w:rsidP="007A6B76">
      <w:pPr>
        <w:pStyle w:val="ListParagraph"/>
        <w:numPr>
          <w:ilvl w:val="1"/>
          <w:numId w:val="38"/>
        </w:numPr>
        <w:suppressAutoHyphens/>
        <w:autoSpaceDE w:val="0"/>
        <w:spacing w:line="240" w:lineRule="auto"/>
        <w:rPr>
          <w:szCs w:val="28"/>
        </w:rPr>
      </w:pPr>
      <w:r>
        <w:rPr>
          <w:szCs w:val="28"/>
        </w:rPr>
        <w:t xml:space="preserve">Add to </w:t>
      </w:r>
      <w:r w:rsidR="003D51D2">
        <w:rPr>
          <w:szCs w:val="28"/>
        </w:rPr>
        <w:t xml:space="preserve">variable PATH </w:t>
      </w:r>
      <w:r w:rsidR="002B4D13">
        <w:rPr>
          <w:szCs w:val="28"/>
        </w:rPr>
        <w:t xml:space="preserve">your home directory </w:t>
      </w:r>
    </w:p>
    <w:p w14:paraId="2E6589DD" w14:textId="731463DA" w:rsidR="003D51D2" w:rsidRPr="003D51D2" w:rsidRDefault="00175505" w:rsidP="007A6B76">
      <w:pPr>
        <w:pStyle w:val="ListParagraph"/>
        <w:numPr>
          <w:ilvl w:val="1"/>
          <w:numId w:val="38"/>
        </w:numPr>
        <w:suppressAutoHyphens/>
        <w:autoSpaceDE w:val="0"/>
        <w:spacing w:line="240" w:lineRule="auto"/>
        <w:rPr>
          <w:szCs w:val="28"/>
        </w:rPr>
      </w:pPr>
      <w:r>
        <w:rPr>
          <w:szCs w:val="28"/>
        </w:rPr>
        <w:t xml:space="preserve">Display and explain the purpose of the hidden file called </w:t>
      </w:r>
      <w:r w:rsidRPr="001B7FF4">
        <w:rPr>
          <w:b/>
          <w:szCs w:val="28"/>
        </w:rPr>
        <w:t>.</w:t>
      </w:r>
      <w:proofErr w:type="spellStart"/>
      <w:r w:rsidRPr="001B7FF4">
        <w:rPr>
          <w:b/>
          <w:szCs w:val="28"/>
        </w:rPr>
        <w:t>bashrc</w:t>
      </w:r>
      <w:proofErr w:type="spellEnd"/>
    </w:p>
    <w:p w14:paraId="14B78D19" w14:textId="74EE2DDF" w:rsidR="00504291" w:rsidRDefault="003D51D2" w:rsidP="00504291">
      <w:pPr>
        <w:suppressAutoHyphens/>
        <w:autoSpaceDE w:val="0"/>
        <w:spacing w:line="240" w:lineRule="auto"/>
        <w:rPr>
          <w:sz w:val="28"/>
          <w:szCs w:val="28"/>
          <w:lang w:val="en"/>
        </w:rPr>
      </w:pPr>
      <w:r>
        <w:rPr>
          <w:szCs w:val="28"/>
        </w:rPr>
        <w:t xml:space="preserve">     </w:t>
      </w:r>
      <w:r w:rsidR="00504291">
        <w:rPr>
          <w:szCs w:val="28"/>
        </w:rPr>
        <w:t xml:space="preserve">                         </w:t>
      </w:r>
    </w:p>
    <w:p w14:paraId="1BCBD256" w14:textId="4425DC76" w:rsidR="00504291" w:rsidRDefault="002B4D13" w:rsidP="002B4D13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54E76C2" w14:textId="397A8AD9" w:rsidR="00A77192" w:rsidRDefault="001B7FF4" w:rsidP="00A77192">
      <w:pPr>
        <w:pStyle w:val="HeadingStyle1"/>
      </w:pPr>
      <w:bookmarkStart w:id="6" w:name="_Toc472025638"/>
      <w:bookmarkStart w:id="7" w:name="_Toc472385059"/>
      <w:r>
        <w:lastRenderedPageBreak/>
        <w:t>2</w:t>
      </w:r>
      <w:r w:rsidR="00A77192">
        <w:t xml:space="preserve">.0 </w:t>
      </w:r>
      <w:bookmarkStart w:id="8" w:name="_Toc472025639"/>
      <w:bookmarkEnd w:id="6"/>
      <w:r w:rsidR="00A77192">
        <w:t>Windows Command-Line Interface</w:t>
      </w:r>
      <w:bookmarkEnd w:id="8"/>
      <w:r w:rsidR="00A77192">
        <w:t xml:space="preserve">             </w:t>
      </w:r>
      <w:r>
        <w:t xml:space="preserve">      </w:t>
      </w:r>
      <w:r w:rsidR="00EC4382">
        <w:t xml:space="preserve">    ____/8</w:t>
      </w:r>
    </w:p>
    <w:p w14:paraId="2E2EB543" w14:textId="283CEE81" w:rsidR="00A77192" w:rsidRPr="001E4EC0" w:rsidRDefault="001B7FF4" w:rsidP="00A77192">
      <w:pPr>
        <w:rPr>
          <w:iCs/>
        </w:rPr>
      </w:pPr>
      <w:r>
        <w:rPr>
          <w:iCs/>
        </w:rPr>
        <w:t>User can interact with Windows operating system via c</w:t>
      </w:r>
      <w:r w:rsidR="00A77192" w:rsidRPr="001E4EC0">
        <w:rPr>
          <w:iCs/>
        </w:rPr>
        <w:t xml:space="preserve">ommand-line interface </w:t>
      </w:r>
      <w:r>
        <w:rPr>
          <w:iCs/>
        </w:rPr>
        <w:t>similar</w:t>
      </w:r>
      <w:r w:rsidR="00A77192" w:rsidRPr="001E4EC0">
        <w:rPr>
          <w:iCs/>
        </w:rPr>
        <w:t xml:space="preserve"> to Linux</w:t>
      </w:r>
      <w:r>
        <w:rPr>
          <w:iCs/>
        </w:rPr>
        <w:t xml:space="preserve"> shell, </w:t>
      </w:r>
      <w:r w:rsidR="00A77192" w:rsidRPr="001E4EC0">
        <w:rPr>
          <w:iCs/>
        </w:rPr>
        <w:t>but with subtle syntax differences.</w:t>
      </w:r>
    </w:p>
    <w:p w14:paraId="50EC9B70" w14:textId="77777777" w:rsidR="00A77192" w:rsidRPr="001E4EC0" w:rsidRDefault="00A77192" w:rsidP="00A77192">
      <w:pPr>
        <w:rPr>
          <w:iCs/>
        </w:rPr>
      </w:pPr>
    </w:p>
    <w:p w14:paraId="49A38611" w14:textId="77777777" w:rsidR="00A77192" w:rsidRDefault="00A77192" w:rsidP="00A77192">
      <w:pPr>
        <w:ind w:left="720"/>
        <w:rPr>
          <w:iCs/>
        </w:rPr>
      </w:pPr>
    </w:p>
    <w:p w14:paraId="62E62614" w14:textId="382AC26F" w:rsidR="007A6B76" w:rsidRDefault="007A6B76" w:rsidP="00A77192">
      <w:pPr>
        <w:numPr>
          <w:ilvl w:val="0"/>
          <w:numId w:val="35"/>
        </w:numPr>
        <w:spacing w:line="240" w:lineRule="auto"/>
        <w:rPr>
          <w:iCs/>
        </w:rPr>
      </w:pPr>
      <w:r>
        <w:rPr>
          <w:iCs/>
        </w:rPr>
        <w:t>Use your host Windows machine or VM windows machine to complete the following tasks.</w:t>
      </w:r>
    </w:p>
    <w:p w14:paraId="1BD504C1" w14:textId="70C57E86" w:rsidR="00BC3DF4" w:rsidRDefault="00BC3DF4" w:rsidP="00A77192">
      <w:pPr>
        <w:numPr>
          <w:ilvl w:val="0"/>
          <w:numId w:val="35"/>
        </w:numPr>
        <w:spacing w:line="240" w:lineRule="auto"/>
        <w:rPr>
          <w:iCs/>
        </w:rPr>
      </w:pPr>
      <w:r>
        <w:rPr>
          <w:iCs/>
        </w:rPr>
        <w:t>( 3 marks) Use the respective Windows</w:t>
      </w:r>
      <w:r w:rsidR="00EC4382">
        <w:rPr>
          <w:iCs/>
        </w:rPr>
        <w:t>’</w:t>
      </w:r>
      <w:r>
        <w:rPr>
          <w:iCs/>
        </w:rPr>
        <w:t xml:space="preserve"> commands to display the following</w:t>
      </w:r>
      <w:r w:rsidR="00EC4382">
        <w:rPr>
          <w:iCs/>
        </w:rPr>
        <w:t>. Attach the screen capture to demo the results.</w:t>
      </w:r>
      <w:r>
        <w:rPr>
          <w:iCs/>
        </w:rPr>
        <w:t xml:space="preserve"> </w:t>
      </w:r>
    </w:p>
    <w:p w14:paraId="3E3B4DB4" w14:textId="77777777" w:rsidR="00A77192" w:rsidRPr="001E4EC0" w:rsidRDefault="00A77192" w:rsidP="00A77192">
      <w:pPr>
        <w:ind w:left="720"/>
        <w:rPr>
          <w:iCs/>
        </w:rPr>
      </w:pPr>
    </w:p>
    <w:p w14:paraId="0420C4D1" w14:textId="77777777" w:rsidR="00A77192" w:rsidRPr="00BF151A" w:rsidRDefault="00A77192" w:rsidP="00A77192">
      <w:pPr>
        <w:pStyle w:val="ListParagraph"/>
        <w:numPr>
          <w:ilvl w:val="0"/>
          <w:numId w:val="36"/>
        </w:numPr>
        <w:spacing w:line="240" w:lineRule="auto"/>
        <w:rPr>
          <w:rFonts w:ascii="Courier New" w:hAnsi="Courier New" w:cs="Courier New"/>
          <w:iCs/>
        </w:rPr>
      </w:pPr>
      <w:r w:rsidRPr="00BF151A">
        <w:rPr>
          <w:rFonts w:ascii="Courier New" w:hAnsi="Courier New" w:cs="Courier New"/>
          <w:bCs/>
        </w:rPr>
        <w:t>hostname</w:t>
      </w:r>
    </w:p>
    <w:p w14:paraId="782B31E8" w14:textId="77777777" w:rsidR="00A77192" w:rsidRPr="001E4EC0" w:rsidRDefault="00A77192" w:rsidP="00A77192">
      <w:pPr>
        <w:ind w:left="1080"/>
        <w:rPr>
          <w:iCs/>
        </w:rPr>
      </w:pPr>
    </w:p>
    <w:p w14:paraId="2C268306" w14:textId="77777777" w:rsidR="00A77192" w:rsidRPr="001E4EC0" w:rsidRDefault="00A77192" w:rsidP="00A77192">
      <w:pPr>
        <w:ind w:left="1080"/>
        <w:rPr>
          <w:iCs/>
        </w:rPr>
      </w:pPr>
    </w:p>
    <w:p w14:paraId="63FCF354" w14:textId="77777777" w:rsidR="003841DF" w:rsidRDefault="00BC3DF4" w:rsidP="00A77192">
      <w:pPr>
        <w:pStyle w:val="ListParagraph"/>
        <w:numPr>
          <w:ilvl w:val="0"/>
          <w:numId w:val="36"/>
        </w:numPr>
        <w:spacing w:line="240" w:lineRule="auto"/>
        <w:rPr>
          <w:rFonts w:ascii="Courier New" w:hAnsi="Courier New" w:cs="Courier New"/>
          <w:iCs/>
        </w:rPr>
      </w:pPr>
      <w:r>
        <w:rPr>
          <w:rFonts w:ascii="Courier New" w:hAnsi="Courier New" w:cs="Courier New"/>
          <w:iCs/>
        </w:rPr>
        <w:t xml:space="preserve">change to directory that contains system internals tools </w:t>
      </w:r>
    </w:p>
    <w:p w14:paraId="5C7D4CD4" w14:textId="7A0FD805" w:rsidR="00A77192" w:rsidRPr="00BF151A" w:rsidRDefault="003841DF" w:rsidP="003841DF">
      <w:pPr>
        <w:pStyle w:val="ListParagraph"/>
        <w:spacing w:line="240" w:lineRule="auto"/>
        <w:ind w:left="1080"/>
        <w:rPr>
          <w:rFonts w:ascii="Courier New" w:hAnsi="Courier New" w:cs="Courier New"/>
          <w:iCs/>
        </w:rPr>
      </w:pPr>
      <w:r>
        <w:rPr>
          <w:rFonts w:ascii="Courier New" w:hAnsi="Courier New" w:cs="Courier New"/>
          <w:iCs/>
        </w:rPr>
        <w:t xml:space="preserve">( program </w:t>
      </w:r>
      <w:r w:rsidR="00BC3DF4">
        <w:rPr>
          <w:rFonts w:ascii="Courier New" w:hAnsi="Courier New" w:cs="Courier New"/>
          <w:iCs/>
        </w:rPr>
        <w:t>installed in Lab 1</w:t>
      </w:r>
      <w:r>
        <w:rPr>
          <w:rFonts w:ascii="Courier New" w:hAnsi="Courier New" w:cs="Courier New"/>
          <w:iCs/>
        </w:rPr>
        <w:t xml:space="preserve"> )</w:t>
      </w:r>
    </w:p>
    <w:p w14:paraId="4DF93E13" w14:textId="77777777" w:rsidR="00A77192" w:rsidRPr="001E4EC0" w:rsidRDefault="00A77192" w:rsidP="00A77192">
      <w:pPr>
        <w:pStyle w:val="ListParagraph"/>
        <w:ind w:left="360"/>
        <w:rPr>
          <w:iCs/>
        </w:rPr>
      </w:pPr>
    </w:p>
    <w:p w14:paraId="6DCF4FAB" w14:textId="77777777" w:rsidR="00A77192" w:rsidRPr="001E4EC0" w:rsidRDefault="00A77192" w:rsidP="00A77192">
      <w:pPr>
        <w:pStyle w:val="ListParagraph"/>
        <w:ind w:left="360"/>
        <w:rPr>
          <w:iCs/>
        </w:rPr>
      </w:pPr>
    </w:p>
    <w:p w14:paraId="45303B1F" w14:textId="5805A125" w:rsidR="00A77192" w:rsidRPr="00F41ABE" w:rsidRDefault="00BC3DF4" w:rsidP="00A77192">
      <w:pPr>
        <w:pStyle w:val="ListParagraph"/>
        <w:numPr>
          <w:ilvl w:val="0"/>
          <w:numId w:val="36"/>
        </w:numPr>
        <w:spacing w:line="240" w:lineRule="auto"/>
        <w:rPr>
          <w:rFonts w:ascii="Courier New" w:hAnsi="Courier New" w:cs="Courier New"/>
          <w:iCs/>
          <w:sz w:val="24"/>
        </w:rPr>
      </w:pPr>
      <w:r>
        <w:rPr>
          <w:rFonts w:ascii="Courier New" w:hAnsi="Courier New" w:cs="Courier New"/>
          <w:bCs/>
        </w:rPr>
        <w:t>Display hidden files</w:t>
      </w:r>
    </w:p>
    <w:p w14:paraId="6658F298" w14:textId="77777777" w:rsidR="00A77192" w:rsidRDefault="00A77192" w:rsidP="00A77192">
      <w:pPr>
        <w:rPr>
          <w:iCs/>
        </w:rPr>
      </w:pPr>
    </w:p>
    <w:p w14:paraId="7D5FA55B" w14:textId="77777777" w:rsidR="00A77192" w:rsidRDefault="00A77192" w:rsidP="00A77192">
      <w:pPr>
        <w:rPr>
          <w:iCs/>
        </w:rPr>
      </w:pPr>
    </w:p>
    <w:p w14:paraId="595782BA" w14:textId="12DE09DC" w:rsidR="00A77192" w:rsidRPr="001E4EC0" w:rsidRDefault="00BC3DF4" w:rsidP="00A77192">
      <w:pPr>
        <w:numPr>
          <w:ilvl w:val="0"/>
          <w:numId w:val="35"/>
        </w:numPr>
        <w:spacing w:line="240" w:lineRule="auto"/>
        <w:rPr>
          <w:iCs/>
        </w:rPr>
      </w:pPr>
      <w:r>
        <w:rPr>
          <w:iCs/>
        </w:rPr>
        <w:t xml:space="preserve">( 2 marks) </w:t>
      </w:r>
      <w:r w:rsidR="00A77192" w:rsidRPr="001E4EC0">
        <w:rPr>
          <w:iCs/>
        </w:rPr>
        <w:t xml:space="preserve">The </w:t>
      </w:r>
      <w:r w:rsidR="00A77192" w:rsidRPr="00B301A2">
        <w:rPr>
          <w:rFonts w:ascii="Courier New" w:hAnsi="Courier New" w:cs="Courier New"/>
          <w:iCs/>
        </w:rPr>
        <w:t>SET</w:t>
      </w:r>
      <w:r w:rsidR="00A77192" w:rsidRPr="001E4EC0">
        <w:rPr>
          <w:iCs/>
        </w:rPr>
        <w:t xml:space="preserve"> command displays all system variables at one time.  Use </w:t>
      </w:r>
      <w:r w:rsidR="00A77192" w:rsidRPr="00B301A2">
        <w:rPr>
          <w:rFonts w:ascii="Courier New" w:hAnsi="Courier New" w:cs="Courier New"/>
          <w:iCs/>
        </w:rPr>
        <w:t>SET</w:t>
      </w:r>
      <w:r w:rsidR="00A77192" w:rsidRPr="001E4EC0">
        <w:rPr>
          <w:iCs/>
        </w:rPr>
        <w:t xml:space="preserve"> to find the value of the following environment variables:</w:t>
      </w:r>
    </w:p>
    <w:p w14:paraId="0D3EFE5A" w14:textId="77777777" w:rsidR="00A77192" w:rsidRPr="001E4EC0" w:rsidRDefault="00A77192" w:rsidP="00A77192">
      <w:pPr>
        <w:rPr>
          <w:iCs/>
        </w:rPr>
      </w:pPr>
    </w:p>
    <w:p w14:paraId="44B081EF" w14:textId="77777777" w:rsidR="00A77192" w:rsidRPr="00FE227A" w:rsidRDefault="00A77192" w:rsidP="00A77192">
      <w:pPr>
        <w:numPr>
          <w:ilvl w:val="1"/>
          <w:numId w:val="35"/>
        </w:numPr>
        <w:spacing w:line="240" w:lineRule="auto"/>
        <w:ind w:left="1080"/>
        <w:rPr>
          <w:rFonts w:ascii="Courier New" w:hAnsi="Courier New" w:cs="Courier New"/>
          <w:iCs/>
        </w:rPr>
      </w:pPr>
      <w:r w:rsidRPr="00FE227A">
        <w:rPr>
          <w:rFonts w:ascii="Courier New" w:hAnsi="Courier New" w:cs="Courier New"/>
        </w:rPr>
        <w:t>ALLUSERSPROFILE</w:t>
      </w:r>
      <w:r>
        <w:rPr>
          <w:rFonts w:ascii="Courier New" w:hAnsi="Courier New" w:cs="Courier New"/>
        </w:rPr>
        <w:t>=</w:t>
      </w:r>
    </w:p>
    <w:p w14:paraId="4275935A" w14:textId="77777777" w:rsidR="00A77192" w:rsidRPr="00FE227A" w:rsidRDefault="00A77192" w:rsidP="00A77192">
      <w:pPr>
        <w:numPr>
          <w:ilvl w:val="1"/>
          <w:numId w:val="35"/>
        </w:numPr>
        <w:spacing w:line="240" w:lineRule="auto"/>
        <w:ind w:left="1080"/>
        <w:rPr>
          <w:iCs/>
        </w:rPr>
      </w:pPr>
      <w:r w:rsidRPr="00FE227A">
        <w:rPr>
          <w:rFonts w:ascii="Courier New" w:hAnsi="Courier New" w:cs="Courier New"/>
        </w:rPr>
        <w:t>NUMBER_OF_PROCESSORS</w:t>
      </w:r>
      <w:r>
        <w:rPr>
          <w:rFonts w:ascii="Courier New" w:hAnsi="Courier New" w:cs="Courier New"/>
        </w:rPr>
        <w:t>=</w:t>
      </w:r>
    </w:p>
    <w:p w14:paraId="33A2C242" w14:textId="77777777" w:rsidR="00A77192" w:rsidRPr="00FE227A" w:rsidRDefault="00A77192" w:rsidP="00A77192">
      <w:pPr>
        <w:numPr>
          <w:ilvl w:val="1"/>
          <w:numId w:val="35"/>
        </w:numPr>
        <w:spacing w:line="240" w:lineRule="auto"/>
        <w:ind w:left="1080"/>
        <w:rPr>
          <w:rFonts w:ascii="Courier New" w:hAnsi="Courier New" w:cs="Courier New"/>
          <w:iCs/>
        </w:rPr>
      </w:pPr>
      <w:r w:rsidRPr="00FE227A">
        <w:rPr>
          <w:rFonts w:ascii="Courier New" w:hAnsi="Courier New" w:cs="Courier New"/>
        </w:rPr>
        <w:t>PROCESSOR_ARCHITECTURE</w:t>
      </w:r>
      <w:r>
        <w:rPr>
          <w:rFonts w:ascii="Courier New" w:hAnsi="Courier New" w:cs="Courier New"/>
        </w:rPr>
        <w:t>=</w:t>
      </w:r>
    </w:p>
    <w:p w14:paraId="06031A4C" w14:textId="77777777" w:rsidR="00A77192" w:rsidRPr="00FE227A" w:rsidRDefault="00A77192" w:rsidP="00A77192">
      <w:pPr>
        <w:numPr>
          <w:ilvl w:val="1"/>
          <w:numId w:val="35"/>
        </w:numPr>
        <w:spacing w:line="240" w:lineRule="auto"/>
        <w:ind w:left="1080"/>
        <w:rPr>
          <w:rFonts w:ascii="Courier New" w:hAnsi="Courier New" w:cs="Courier New"/>
          <w:iCs/>
        </w:rPr>
      </w:pPr>
      <w:r>
        <w:rPr>
          <w:rFonts w:ascii="Courier New" w:hAnsi="Courier New" w:cs="Courier New"/>
        </w:rPr>
        <w:t>PROMPT=</w:t>
      </w:r>
    </w:p>
    <w:p w14:paraId="4014918D" w14:textId="77777777" w:rsidR="00A77192" w:rsidRPr="00B301A2" w:rsidRDefault="00A77192" w:rsidP="00A77192">
      <w:pPr>
        <w:spacing w:line="240" w:lineRule="auto"/>
        <w:ind w:left="720"/>
        <w:rPr>
          <w:rFonts w:ascii="Courier New" w:hAnsi="Courier New" w:cs="Courier New"/>
          <w:iCs/>
        </w:rPr>
      </w:pPr>
    </w:p>
    <w:p w14:paraId="5F04E418" w14:textId="77777777" w:rsidR="00A77192" w:rsidRPr="001E4EC0" w:rsidRDefault="00A77192" w:rsidP="00A77192">
      <w:pPr>
        <w:ind w:left="720"/>
        <w:rPr>
          <w:iCs/>
        </w:rPr>
      </w:pPr>
    </w:p>
    <w:p w14:paraId="3313803B" w14:textId="17D45850" w:rsidR="00A77192" w:rsidRDefault="00BC3DF4" w:rsidP="00A77192">
      <w:pPr>
        <w:pStyle w:val="ListParagraph"/>
        <w:numPr>
          <w:ilvl w:val="0"/>
          <w:numId w:val="35"/>
        </w:numPr>
      </w:pPr>
      <w:r>
        <w:t xml:space="preserve">( 2 marks) </w:t>
      </w:r>
      <w:r w:rsidR="00A77192">
        <w:t>Change the prompt var</w:t>
      </w:r>
      <w:r>
        <w:t xml:space="preserve">iable to display the date followed by </w:t>
      </w:r>
      <w:r w:rsidR="001B7FF4">
        <w:t>$</w:t>
      </w:r>
      <w:r w:rsidR="00A77192">
        <w:t>. Attach a screen capture that demo results</w:t>
      </w:r>
    </w:p>
    <w:p w14:paraId="484CC563" w14:textId="7ADAF45B" w:rsidR="00BC3DF4" w:rsidRDefault="00BC3DF4" w:rsidP="00A77192">
      <w:pPr>
        <w:pStyle w:val="ListParagraph"/>
        <w:numPr>
          <w:ilvl w:val="0"/>
          <w:numId w:val="35"/>
        </w:numPr>
      </w:pPr>
      <w:r>
        <w:t>(1 mark) What command will display the content of variable PATH?</w:t>
      </w:r>
    </w:p>
    <w:p w14:paraId="0E2B1674" w14:textId="77777777" w:rsidR="00A77192" w:rsidRDefault="00A77192" w:rsidP="00A77192"/>
    <w:p w14:paraId="26090A67" w14:textId="37CDD8FB" w:rsidR="00A77192" w:rsidRPr="000F5875" w:rsidRDefault="00A77192" w:rsidP="00A77192">
      <w:pPr>
        <w:rPr>
          <w:b/>
          <w:sz w:val="32"/>
        </w:rPr>
      </w:pPr>
      <w:r>
        <w:br w:type="page"/>
      </w:r>
      <w:r w:rsidR="000A76E3">
        <w:rPr>
          <w:b/>
          <w:sz w:val="32"/>
        </w:rPr>
        <w:lastRenderedPageBreak/>
        <w:t>3</w:t>
      </w:r>
      <w:r w:rsidRPr="000F5875">
        <w:rPr>
          <w:b/>
          <w:sz w:val="32"/>
        </w:rPr>
        <w:t xml:space="preserve">.0 </w:t>
      </w:r>
      <w:r w:rsidRPr="000F5875">
        <w:rPr>
          <w:b/>
          <w:sz w:val="32"/>
        </w:rPr>
        <w:tab/>
        <w:t>WMIC (Window</w:t>
      </w:r>
      <w:r w:rsidR="00BD5565">
        <w:rPr>
          <w:b/>
          <w:sz w:val="32"/>
        </w:rPr>
        <w:t>s Management Instrumentation)     ___/10</w:t>
      </w:r>
    </w:p>
    <w:p w14:paraId="43E0D5FA" w14:textId="77777777" w:rsidR="00A77192" w:rsidRPr="000F5875" w:rsidRDefault="00A77192" w:rsidP="00A77192">
      <w:pPr>
        <w:pStyle w:val="first-para"/>
        <w:ind w:left="0"/>
        <w:rPr>
          <w:rFonts w:ascii="Arial" w:hAnsi="Arial" w:cs="Arial"/>
          <w:sz w:val="22"/>
          <w:szCs w:val="22"/>
        </w:rPr>
      </w:pPr>
      <w:r w:rsidRPr="000F5875">
        <w:rPr>
          <w:rFonts w:ascii="Arial" w:hAnsi="Arial" w:cs="Arial"/>
          <w:sz w:val="22"/>
          <w:szCs w:val="22"/>
        </w:rPr>
        <w:t xml:space="preserve">Windows includes Wmic.exe utility that allows you to interact with WMI from a WMI-aware command-line shell. All WMI objects and their properties, including their methods, are accessible through the shell, which makes WMIC an advanced systems management console. </w:t>
      </w:r>
    </w:p>
    <w:p w14:paraId="237DB961" w14:textId="77777777" w:rsidR="00A77192" w:rsidRPr="000F5875" w:rsidRDefault="00A77192" w:rsidP="00A77192">
      <w:pPr>
        <w:numPr>
          <w:ilvl w:val="0"/>
          <w:numId w:val="37"/>
        </w:numPr>
        <w:spacing w:line="240" w:lineRule="auto"/>
      </w:pPr>
      <w:r w:rsidRPr="000F5875">
        <w:t>To switch from the standard windows shell into WMI interface do the following:</w:t>
      </w:r>
    </w:p>
    <w:p w14:paraId="293D84BF" w14:textId="77777777" w:rsidR="00A77192" w:rsidRPr="000F5875" w:rsidRDefault="00A77192" w:rsidP="00A77192">
      <w:pPr>
        <w:numPr>
          <w:ilvl w:val="1"/>
          <w:numId w:val="37"/>
        </w:numPr>
        <w:spacing w:line="240" w:lineRule="auto"/>
      </w:pPr>
      <w:r w:rsidRPr="000F5875">
        <w:t xml:space="preserve">Start </w:t>
      </w:r>
      <w:proofErr w:type="spellStart"/>
      <w:r w:rsidRPr="000F5875">
        <w:rPr>
          <w:b/>
        </w:rPr>
        <w:t>cmd</w:t>
      </w:r>
      <w:proofErr w:type="spellEnd"/>
      <w:r w:rsidRPr="000F5875">
        <w:t xml:space="preserve"> and type the following command: </w:t>
      </w:r>
      <w:r w:rsidRPr="000F5875">
        <w:rPr>
          <w:b/>
        </w:rPr>
        <w:t>wmic /?</w:t>
      </w:r>
      <w:r w:rsidRPr="000F5875">
        <w:t xml:space="preserve"> </w:t>
      </w:r>
      <w:proofErr w:type="gramStart"/>
      <w:r w:rsidRPr="000F5875">
        <w:t>to</w:t>
      </w:r>
      <w:proofErr w:type="gramEnd"/>
      <w:r w:rsidRPr="000F5875">
        <w:t xml:space="preserve"> display wmic switches and objects such as BIOS, CPU, OS, etc. Every element in the system is an object. To display object properties use </w:t>
      </w:r>
      <w:r w:rsidRPr="000F5875">
        <w:rPr>
          <w:b/>
        </w:rPr>
        <w:t>get</w:t>
      </w:r>
      <w:r w:rsidRPr="000F5875">
        <w:t xml:space="preserve"> method  as follows:</w:t>
      </w:r>
    </w:p>
    <w:p w14:paraId="381A6A4E" w14:textId="77777777" w:rsidR="00A77192" w:rsidRPr="000F5875" w:rsidRDefault="00A77192" w:rsidP="00A77192">
      <w:pPr>
        <w:numPr>
          <w:ilvl w:val="1"/>
          <w:numId w:val="37"/>
        </w:numPr>
        <w:spacing w:line="240" w:lineRule="auto"/>
      </w:pPr>
      <w:r w:rsidRPr="000F5875">
        <w:t xml:space="preserve">To verify the properties for the OS object type: </w:t>
      </w:r>
      <w:proofErr w:type="spellStart"/>
      <w:proofErr w:type="gramStart"/>
      <w:r w:rsidRPr="000F5875">
        <w:rPr>
          <w:b/>
        </w:rPr>
        <w:t>os</w:t>
      </w:r>
      <w:proofErr w:type="spellEnd"/>
      <w:r w:rsidRPr="000F5875">
        <w:rPr>
          <w:b/>
        </w:rPr>
        <w:t xml:space="preserve">  get</w:t>
      </w:r>
      <w:proofErr w:type="gramEnd"/>
      <w:r w:rsidRPr="000F5875">
        <w:rPr>
          <w:b/>
        </w:rPr>
        <w:t xml:space="preserve">  /?</w:t>
      </w:r>
    </w:p>
    <w:p w14:paraId="686D00C9" w14:textId="77777777" w:rsidR="00A77192" w:rsidRPr="000F5875" w:rsidRDefault="00A77192" w:rsidP="00A77192">
      <w:pPr>
        <w:numPr>
          <w:ilvl w:val="1"/>
          <w:numId w:val="37"/>
        </w:numPr>
        <w:spacing w:line="240" w:lineRule="auto"/>
      </w:pPr>
      <w:r w:rsidRPr="000F5875">
        <w:t xml:space="preserve">To get OS version type:  </w:t>
      </w:r>
      <w:proofErr w:type="spellStart"/>
      <w:r w:rsidRPr="000F5875">
        <w:rPr>
          <w:b/>
        </w:rPr>
        <w:t>os</w:t>
      </w:r>
      <w:proofErr w:type="spellEnd"/>
      <w:r w:rsidRPr="000F5875">
        <w:rPr>
          <w:b/>
        </w:rPr>
        <w:t xml:space="preserve"> get version</w:t>
      </w:r>
    </w:p>
    <w:p w14:paraId="38C3FFAE" w14:textId="55B3BF56" w:rsidR="00A77192" w:rsidRPr="000F5875" w:rsidRDefault="00A77192" w:rsidP="00A77192">
      <w:pPr>
        <w:numPr>
          <w:ilvl w:val="0"/>
          <w:numId w:val="37"/>
        </w:numPr>
        <w:spacing w:line="240" w:lineRule="auto"/>
      </w:pPr>
      <w:r w:rsidRPr="000F5875">
        <w:t xml:space="preserve">Use wmic to verify from OS </w:t>
      </w:r>
      <w:r w:rsidR="000A76E3">
        <w:t>object the following properties</w:t>
      </w:r>
      <w:r w:rsidRPr="000F5875">
        <w:t>:</w:t>
      </w:r>
    </w:p>
    <w:p w14:paraId="523475D3" w14:textId="77777777" w:rsidR="00A77192" w:rsidRPr="000F5875" w:rsidRDefault="00A77192" w:rsidP="00A77192">
      <w:pPr>
        <w:numPr>
          <w:ilvl w:val="1"/>
          <w:numId w:val="37"/>
        </w:numPr>
        <w:spacing w:line="240" w:lineRule="auto"/>
      </w:pPr>
      <w:r w:rsidRPr="000F5875">
        <w:t xml:space="preserve">Last Boot up time, </w:t>
      </w:r>
    </w:p>
    <w:p w14:paraId="419901A9" w14:textId="77777777" w:rsidR="00A77192" w:rsidRPr="000F5875" w:rsidRDefault="00A77192" w:rsidP="00A77192">
      <w:pPr>
        <w:numPr>
          <w:ilvl w:val="1"/>
          <w:numId w:val="37"/>
        </w:numPr>
        <w:spacing w:line="240" w:lineRule="auto"/>
      </w:pPr>
      <w:r w:rsidRPr="000F5875">
        <w:t xml:space="preserve">Windows Directory and </w:t>
      </w:r>
    </w:p>
    <w:p w14:paraId="25E17A5A" w14:textId="77777777" w:rsidR="00A77192" w:rsidRPr="000F5875" w:rsidRDefault="00A77192" w:rsidP="00A77192">
      <w:pPr>
        <w:numPr>
          <w:ilvl w:val="1"/>
          <w:numId w:val="37"/>
        </w:numPr>
        <w:spacing w:line="240" w:lineRule="auto"/>
      </w:pPr>
      <w:r w:rsidRPr="000F5875">
        <w:t>Total Virtual memory size</w:t>
      </w:r>
    </w:p>
    <w:p w14:paraId="136CB12A" w14:textId="0020EB85" w:rsidR="00A77192" w:rsidRDefault="000A76E3" w:rsidP="00FE47AA">
      <w:pPr>
        <w:numPr>
          <w:ilvl w:val="0"/>
          <w:numId w:val="37"/>
        </w:numPr>
        <w:spacing w:line="240" w:lineRule="auto"/>
      </w:pPr>
      <w:r>
        <w:t xml:space="preserve">Use wmic to explore the following objects and </w:t>
      </w:r>
      <w:r w:rsidR="00BD5565">
        <w:t xml:space="preserve">its properties and </w:t>
      </w:r>
      <w:r>
        <w:t>answer the questions</w:t>
      </w:r>
      <w:r w:rsidR="00BD5565">
        <w:t>:</w:t>
      </w:r>
      <w:r>
        <w:t xml:space="preserve"> </w:t>
      </w:r>
      <w:r w:rsidR="00FF7117">
        <w:t xml:space="preserve">(provide respective units bit , Bytes or </w:t>
      </w:r>
      <w:proofErr w:type="spellStart"/>
      <w:r w:rsidR="00FF7117">
        <w:t>Hrz</w:t>
      </w:r>
      <w:proofErr w:type="spellEnd"/>
      <w:r w:rsidR="00FF7117">
        <w:t xml:space="preserve"> )</w:t>
      </w:r>
    </w:p>
    <w:p w14:paraId="37EF2B7B" w14:textId="4051D6C9" w:rsidR="000A76E3" w:rsidRDefault="000A76E3" w:rsidP="000A76E3">
      <w:pPr>
        <w:numPr>
          <w:ilvl w:val="1"/>
          <w:numId w:val="37"/>
        </w:numPr>
        <w:spacing w:line="240" w:lineRule="auto"/>
      </w:pPr>
      <w:r>
        <w:t>CPU</w:t>
      </w:r>
      <w:r w:rsidR="00ED47A4">
        <w:t>:</w:t>
      </w:r>
    </w:p>
    <w:p w14:paraId="46EADC11" w14:textId="3B0965DF" w:rsidR="00BD5565" w:rsidRDefault="00BD5565" w:rsidP="00ED47A4">
      <w:pPr>
        <w:numPr>
          <w:ilvl w:val="2"/>
          <w:numId w:val="37"/>
        </w:numPr>
        <w:spacing w:line="240" w:lineRule="auto"/>
      </w:pPr>
      <w:r>
        <w:t>What is the manufacturer?</w:t>
      </w:r>
    </w:p>
    <w:p w14:paraId="17F22A6A" w14:textId="45A430A4" w:rsidR="00ED47A4" w:rsidRDefault="00BD5565" w:rsidP="00ED47A4">
      <w:pPr>
        <w:numPr>
          <w:ilvl w:val="2"/>
          <w:numId w:val="37"/>
        </w:numPr>
        <w:spacing w:line="240" w:lineRule="auto"/>
      </w:pPr>
      <w:r>
        <w:t>What is the L2cache size?</w:t>
      </w:r>
    </w:p>
    <w:p w14:paraId="18A7FA30" w14:textId="7D928309" w:rsidR="00BD5565" w:rsidRDefault="00BD5565" w:rsidP="00ED47A4">
      <w:pPr>
        <w:numPr>
          <w:ilvl w:val="2"/>
          <w:numId w:val="37"/>
        </w:numPr>
        <w:spacing w:line="240" w:lineRule="auto"/>
      </w:pPr>
      <w:r>
        <w:t xml:space="preserve">What is the </w:t>
      </w:r>
      <w:proofErr w:type="spellStart"/>
      <w:r>
        <w:t>MaxClockSpeed</w:t>
      </w:r>
      <w:proofErr w:type="spellEnd"/>
      <w:r>
        <w:t>?</w:t>
      </w:r>
    </w:p>
    <w:p w14:paraId="388782D7" w14:textId="77777777" w:rsidR="00ED47A4" w:rsidRDefault="000A76E3" w:rsidP="000A76E3">
      <w:pPr>
        <w:numPr>
          <w:ilvl w:val="1"/>
          <w:numId w:val="37"/>
        </w:numPr>
        <w:spacing w:line="240" w:lineRule="auto"/>
      </w:pPr>
      <w:r>
        <w:t xml:space="preserve">MEMORYCHIP: </w:t>
      </w:r>
    </w:p>
    <w:p w14:paraId="2BB31CFE" w14:textId="4A3190F4" w:rsidR="000A76E3" w:rsidRDefault="000A76E3" w:rsidP="00ED47A4">
      <w:pPr>
        <w:numPr>
          <w:ilvl w:val="2"/>
          <w:numId w:val="37"/>
        </w:numPr>
        <w:spacing w:line="240" w:lineRule="auto"/>
      </w:pPr>
      <w:r>
        <w:t>How many memory banks are there in the system</w:t>
      </w:r>
      <w:r w:rsidR="00ED47A4">
        <w:t>?</w:t>
      </w:r>
    </w:p>
    <w:p w14:paraId="1416CFE0" w14:textId="28725048" w:rsidR="00ED47A4" w:rsidRDefault="00ED47A4" w:rsidP="00ED47A4">
      <w:pPr>
        <w:numPr>
          <w:ilvl w:val="2"/>
          <w:numId w:val="37"/>
        </w:numPr>
        <w:spacing w:line="240" w:lineRule="auto"/>
      </w:pPr>
      <w:r>
        <w:t>What is the manufacturer?</w:t>
      </w:r>
    </w:p>
    <w:p w14:paraId="6F298F7B" w14:textId="447E9187" w:rsidR="00ED47A4" w:rsidRDefault="00ED47A4" w:rsidP="00ED47A4">
      <w:pPr>
        <w:numPr>
          <w:ilvl w:val="2"/>
          <w:numId w:val="37"/>
        </w:numPr>
        <w:spacing w:line="240" w:lineRule="auto"/>
      </w:pPr>
      <w:r>
        <w:t>What is the speed?</w:t>
      </w:r>
    </w:p>
    <w:p w14:paraId="789F3EF7" w14:textId="4015C214" w:rsidR="000A76E3" w:rsidRDefault="000A76E3" w:rsidP="000A76E3">
      <w:pPr>
        <w:numPr>
          <w:ilvl w:val="1"/>
          <w:numId w:val="37"/>
        </w:numPr>
        <w:spacing w:line="240" w:lineRule="auto"/>
      </w:pPr>
      <w:r>
        <w:t xml:space="preserve">MEMPHYSICAL: </w:t>
      </w:r>
    </w:p>
    <w:p w14:paraId="1EA9B24A" w14:textId="47EDDD62" w:rsidR="00ED47A4" w:rsidRDefault="00ED47A4" w:rsidP="00ED47A4">
      <w:pPr>
        <w:numPr>
          <w:ilvl w:val="2"/>
          <w:numId w:val="37"/>
        </w:numPr>
        <w:spacing w:line="240" w:lineRule="auto"/>
      </w:pPr>
      <w:r>
        <w:t>What is the description?</w:t>
      </w:r>
    </w:p>
    <w:p w14:paraId="46A1CACC" w14:textId="5CA38519" w:rsidR="00ED47A4" w:rsidRDefault="00ED47A4" w:rsidP="00ED47A4">
      <w:pPr>
        <w:numPr>
          <w:ilvl w:val="2"/>
          <w:numId w:val="37"/>
        </w:numPr>
        <w:spacing w:line="240" w:lineRule="auto"/>
      </w:pPr>
      <w:r>
        <w:t>What is the Max Capacity?</w:t>
      </w:r>
    </w:p>
    <w:p w14:paraId="0835E9B3" w14:textId="77777777" w:rsidR="00ED47A4" w:rsidRPr="000F5875" w:rsidRDefault="00ED47A4" w:rsidP="00ED47A4">
      <w:pPr>
        <w:spacing w:line="240" w:lineRule="auto"/>
        <w:ind w:left="1800"/>
      </w:pPr>
    </w:p>
    <w:p w14:paraId="4BD563C9" w14:textId="77777777" w:rsidR="00A77192" w:rsidRPr="000F5875" w:rsidRDefault="00A77192" w:rsidP="00A77192">
      <w:pPr>
        <w:numPr>
          <w:ilvl w:val="0"/>
          <w:numId w:val="37"/>
        </w:numPr>
        <w:spacing w:line="240" w:lineRule="auto"/>
      </w:pPr>
      <w:r w:rsidRPr="000F5875">
        <w:t xml:space="preserve">You can use WMI with power shell to manage system’s objects. To verify if  </w:t>
      </w:r>
      <w:r w:rsidRPr="000A76E3">
        <w:rPr>
          <w:b/>
        </w:rPr>
        <w:t>Windows update</w:t>
      </w:r>
      <w:r w:rsidRPr="000F5875">
        <w:t xml:space="preserve"> was disabled do the following:</w:t>
      </w:r>
    </w:p>
    <w:p w14:paraId="5461F374" w14:textId="77777777" w:rsidR="00A77192" w:rsidRPr="000F5875" w:rsidRDefault="00A77192" w:rsidP="00A77192">
      <w:pPr>
        <w:pStyle w:val="ListParagraph"/>
      </w:pPr>
    </w:p>
    <w:p w14:paraId="4CC59663" w14:textId="77777777" w:rsidR="00A77192" w:rsidRPr="000F5875" w:rsidRDefault="00A77192" w:rsidP="00A77192">
      <w:pPr>
        <w:numPr>
          <w:ilvl w:val="1"/>
          <w:numId w:val="37"/>
        </w:numPr>
        <w:spacing w:line="240" w:lineRule="auto"/>
      </w:pPr>
      <w:r w:rsidRPr="000F5875">
        <w:t xml:space="preserve">Start Windows </w:t>
      </w:r>
      <w:proofErr w:type="spellStart"/>
      <w:r w:rsidRPr="000F5875">
        <w:t>Powershell</w:t>
      </w:r>
      <w:proofErr w:type="spellEnd"/>
      <w:r w:rsidRPr="000F5875">
        <w:t xml:space="preserve"> </w:t>
      </w:r>
    </w:p>
    <w:p w14:paraId="5327275C" w14:textId="77777777" w:rsidR="00A77192" w:rsidRPr="000F5875" w:rsidRDefault="00A77192" w:rsidP="00A77192">
      <w:pPr>
        <w:numPr>
          <w:ilvl w:val="1"/>
          <w:numId w:val="37"/>
        </w:numPr>
        <w:spacing w:line="240" w:lineRule="auto"/>
      </w:pPr>
      <w:r w:rsidRPr="000F5875">
        <w:t>Type : get-</w:t>
      </w:r>
      <w:proofErr w:type="spellStart"/>
      <w:r w:rsidRPr="000F5875">
        <w:t>wmiobject</w:t>
      </w:r>
      <w:proofErr w:type="spellEnd"/>
      <w:r w:rsidRPr="000F5875">
        <w:t xml:space="preserve">   win32_service  -filter  "name='</w:t>
      </w:r>
      <w:proofErr w:type="spellStart"/>
      <w:r w:rsidRPr="000F5875">
        <w:t>wuauserv</w:t>
      </w:r>
      <w:proofErr w:type="spellEnd"/>
      <w:r w:rsidRPr="000F5875">
        <w:t>'"</w:t>
      </w:r>
    </w:p>
    <w:p w14:paraId="201DD4A2" w14:textId="77777777" w:rsidR="00A77192" w:rsidRDefault="00A77192" w:rsidP="00A77192">
      <w:pPr>
        <w:numPr>
          <w:ilvl w:val="1"/>
          <w:numId w:val="37"/>
        </w:numPr>
        <w:spacing w:line="240" w:lineRule="auto"/>
      </w:pPr>
      <w:r>
        <w:t xml:space="preserve">Attach a screen capture that verifies </w:t>
      </w:r>
      <w:r w:rsidRPr="000F5875">
        <w:t xml:space="preserve">Windows Update service and status </w:t>
      </w:r>
    </w:p>
    <w:p w14:paraId="6551699A" w14:textId="77777777" w:rsidR="00A20E82" w:rsidRDefault="00A20E82" w:rsidP="00A20E82">
      <w:pPr>
        <w:spacing w:line="240" w:lineRule="auto"/>
        <w:ind w:left="1080"/>
      </w:pPr>
    </w:p>
    <w:p w14:paraId="25533CC1" w14:textId="77777777" w:rsidR="00A77192" w:rsidRDefault="00A77192">
      <w:pPr>
        <w:spacing w:line="240" w:lineRule="auto"/>
        <w:rPr>
          <w:b/>
          <w:sz w:val="32"/>
        </w:rPr>
      </w:pPr>
      <w:r>
        <w:br w:type="page"/>
      </w:r>
    </w:p>
    <w:p w14:paraId="147E7A7A" w14:textId="75E843A2" w:rsidR="00282174" w:rsidRDefault="00BA5923" w:rsidP="00282174">
      <w:pPr>
        <w:pStyle w:val="HeadingStyle1"/>
      </w:pPr>
      <w:r>
        <w:lastRenderedPageBreak/>
        <w:t>4</w:t>
      </w:r>
      <w:r w:rsidR="00FB3AC4">
        <w:t>.0</w:t>
      </w:r>
      <w:r w:rsidR="00FB3AC4">
        <w:tab/>
      </w:r>
      <w:bookmarkEnd w:id="7"/>
      <w:r>
        <w:t xml:space="preserve">Analyze Compilation Process </w:t>
      </w:r>
      <w:r w:rsidR="00FE00EA">
        <w:t xml:space="preserve">      </w:t>
      </w:r>
      <w:r>
        <w:t xml:space="preserve">                          ____/10</w:t>
      </w:r>
    </w:p>
    <w:p w14:paraId="3C26142C" w14:textId="77777777" w:rsidR="00A42E55" w:rsidRPr="00A42E55" w:rsidRDefault="00A42E55" w:rsidP="00A42E55">
      <w:pPr>
        <w:rPr>
          <w:sz w:val="24"/>
          <w:szCs w:val="28"/>
        </w:rPr>
      </w:pPr>
      <w:bookmarkStart w:id="9" w:name="_Toc472385060"/>
      <w:r w:rsidRPr="00A42E55">
        <w:rPr>
          <w:sz w:val="24"/>
          <w:szCs w:val="28"/>
        </w:rPr>
        <w:t>Most operating systems are written in C programming Language. The objective of this section is to identify C program components, compile and run C code.</w:t>
      </w:r>
    </w:p>
    <w:p w14:paraId="1BE0AD49" w14:textId="77777777" w:rsidR="00A42E55" w:rsidRPr="00A42E55" w:rsidRDefault="00A42E55" w:rsidP="00A42E55">
      <w:pPr>
        <w:rPr>
          <w:b/>
          <w:sz w:val="24"/>
          <w:szCs w:val="28"/>
        </w:rPr>
      </w:pPr>
    </w:p>
    <w:p w14:paraId="15648012" w14:textId="77777777" w:rsidR="00A42E55" w:rsidRDefault="00A42E55" w:rsidP="00A42E55">
      <w:pPr>
        <w:numPr>
          <w:ilvl w:val="0"/>
          <w:numId w:val="32"/>
        </w:numPr>
        <w:suppressAutoHyphens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Identify C program components</w:t>
      </w:r>
    </w:p>
    <w:p w14:paraId="4B91EF01" w14:textId="77777777" w:rsidR="00A42E55" w:rsidRDefault="00A42E55" w:rsidP="00A42E55">
      <w:pPr>
        <w:ind w:left="360"/>
        <w:rPr>
          <w:b/>
          <w:sz w:val="28"/>
          <w:szCs w:val="28"/>
        </w:rPr>
      </w:pPr>
    </w:p>
    <w:p w14:paraId="388AE99B" w14:textId="58DCD0C6" w:rsidR="00A42E55" w:rsidRPr="00A42E55" w:rsidRDefault="00A42E55" w:rsidP="00A42E55">
      <w:pPr>
        <w:rPr>
          <w:b/>
          <w:sz w:val="20"/>
        </w:rPr>
      </w:pPr>
      <w:r w:rsidRPr="00A42E55">
        <w:rPr>
          <w:sz w:val="24"/>
          <w:szCs w:val="28"/>
        </w:rPr>
        <w:t xml:space="preserve">Use </w:t>
      </w:r>
      <w:r>
        <w:rPr>
          <w:sz w:val="24"/>
          <w:szCs w:val="28"/>
        </w:rPr>
        <w:t>a</w:t>
      </w:r>
      <w:r w:rsidRPr="00A42E55">
        <w:rPr>
          <w:sz w:val="24"/>
          <w:szCs w:val="28"/>
        </w:rPr>
        <w:t xml:space="preserve"> Linux editor to type the following C program:</w:t>
      </w:r>
    </w:p>
    <w:p w14:paraId="4430BCE5" w14:textId="77777777" w:rsidR="00A42E55" w:rsidRPr="00A42E55" w:rsidRDefault="00A42E55" w:rsidP="00A42E55">
      <w:pPr>
        <w:ind w:left="540"/>
        <w:rPr>
          <w:b/>
          <w:sz w:val="20"/>
        </w:rPr>
      </w:pPr>
    </w:p>
    <w:p w14:paraId="1CCB7203" w14:textId="30E242A2" w:rsidR="00A42E55" w:rsidRDefault="00A42E55" w:rsidP="00A42E55">
      <w:pPr>
        <w:ind w:left="540"/>
      </w:pPr>
      <w:r>
        <w:rPr>
          <w:noProof/>
          <w:lang w:val="en-CA" w:eastAsia="en-CA"/>
        </w:rPr>
        <w:drawing>
          <wp:inline distT="0" distB="0" distL="0" distR="0" wp14:anchorId="3EECAADC" wp14:editId="3512E4DA">
            <wp:extent cx="3095625" cy="5314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1A83E" w14:textId="77777777" w:rsidR="00A42E55" w:rsidRDefault="00A42E55" w:rsidP="00A42E55">
      <w:pPr>
        <w:ind w:left="540"/>
      </w:pPr>
    </w:p>
    <w:p w14:paraId="4300337B" w14:textId="77777777" w:rsidR="00A42E55" w:rsidRDefault="00A42E55" w:rsidP="00A42E55">
      <w:pPr>
        <w:ind w:left="540"/>
      </w:pPr>
    </w:p>
    <w:p w14:paraId="2A4211A6" w14:textId="77777777" w:rsidR="00A42E55" w:rsidRDefault="00A42E55" w:rsidP="00A42E55">
      <w:pPr>
        <w:ind w:left="540"/>
      </w:pPr>
    </w:p>
    <w:p w14:paraId="79C3D12B" w14:textId="77777777" w:rsidR="00A42E55" w:rsidRDefault="00A42E55" w:rsidP="00A42E55">
      <w:pPr>
        <w:ind w:left="540"/>
      </w:pPr>
    </w:p>
    <w:p w14:paraId="683C5681" w14:textId="43ABDF5A" w:rsidR="00A42E55" w:rsidRPr="006C001A" w:rsidRDefault="00A42E55" w:rsidP="00A42E55">
      <w:pPr>
        <w:widowControl w:val="0"/>
        <w:numPr>
          <w:ilvl w:val="0"/>
          <w:numId w:val="28"/>
        </w:numPr>
        <w:suppressAutoHyphens/>
        <w:spacing w:line="240" w:lineRule="auto"/>
      </w:pPr>
      <w:r w:rsidRPr="006C001A">
        <w:lastRenderedPageBreak/>
        <w:t>Add comments to the code to identify and explain briefly the purpose of the following C code components:</w:t>
      </w:r>
    </w:p>
    <w:p w14:paraId="6DCF84AD" w14:textId="77777777" w:rsidR="00A42E55" w:rsidRPr="006C001A" w:rsidRDefault="00A42E55" w:rsidP="00A42E55">
      <w:pPr>
        <w:widowControl w:val="0"/>
        <w:numPr>
          <w:ilvl w:val="1"/>
          <w:numId w:val="28"/>
        </w:numPr>
        <w:suppressAutoHyphens/>
        <w:spacing w:line="240" w:lineRule="auto"/>
      </w:pPr>
      <w:r w:rsidRPr="006C001A">
        <w:t>Header Files</w:t>
      </w:r>
    </w:p>
    <w:p w14:paraId="4D21DDAD" w14:textId="77777777" w:rsidR="00A42E55" w:rsidRPr="006C001A" w:rsidRDefault="00A42E55" w:rsidP="00A42E55">
      <w:pPr>
        <w:widowControl w:val="0"/>
        <w:numPr>
          <w:ilvl w:val="1"/>
          <w:numId w:val="28"/>
        </w:numPr>
        <w:suppressAutoHyphens/>
        <w:spacing w:line="240" w:lineRule="auto"/>
      </w:pPr>
      <w:r w:rsidRPr="006C001A">
        <w:t>Constants</w:t>
      </w:r>
    </w:p>
    <w:p w14:paraId="2742275E" w14:textId="77777777" w:rsidR="00A42E55" w:rsidRPr="006C001A" w:rsidRDefault="00A42E55" w:rsidP="00A42E55">
      <w:pPr>
        <w:widowControl w:val="0"/>
        <w:numPr>
          <w:ilvl w:val="1"/>
          <w:numId w:val="28"/>
        </w:numPr>
        <w:suppressAutoHyphens/>
        <w:spacing w:line="240" w:lineRule="auto"/>
      </w:pPr>
      <w:r w:rsidRPr="006C001A">
        <w:t xml:space="preserve">Global and Local variables </w:t>
      </w:r>
    </w:p>
    <w:p w14:paraId="2FECFBBE" w14:textId="77777777" w:rsidR="00A42E55" w:rsidRPr="006C001A" w:rsidRDefault="00A42E55" w:rsidP="00A42E55">
      <w:pPr>
        <w:widowControl w:val="0"/>
        <w:numPr>
          <w:ilvl w:val="1"/>
          <w:numId w:val="28"/>
        </w:numPr>
        <w:suppressAutoHyphens/>
        <w:spacing w:line="240" w:lineRule="auto"/>
      </w:pPr>
      <w:r w:rsidRPr="006C001A">
        <w:t>User-defined functions</w:t>
      </w:r>
    </w:p>
    <w:p w14:paraId="31828383" w14:textId="77777777" w:rsidR="00A42E55" w:rsidRPr="006C001A" w:rsidRDefault="00A42E55" w:rsidP="00A42E55">
      <w:pPr>
        <w:widowControl w:val="0"/>
        <w:numPr>
          <w:ilvl w:val="1"/>
          <w:numId w:val="28"/>
        </w:numPr>
        <w:suppressAutoHyphens/>
        <w:spacing w:line="240" w:lineRule="auto"/>
      </w:pPr>
      <w:r w:rsidRPr="006C001A">
        <w:t>Library Functions</w:t>
      </w:r>
    </w:p>
    <w:p w14:paraId="76FC0A1C" w14:textId="33A45590" w:rsidR="00A42E55" w:rsidRPr="006C001A" w:rsidRDefault="00A42E55" w:rsidP="00A42E55">
      <w:pPr>
        <w:widowControl w:val="0"/>
        <w:numPr>
          <w:ilvl w:val="0"/>
          <w:numId w:val="28"/>
        </w:numPr>
        <w:suppressAutoHyphens/>
        <w:spacing w:line="240" w:lineRule="auto"/>
      </w:pPr>
      <w:r w:rsidRPr="006C001A">
        <w:t xml:space="preserve">Save the file as: </w:t>
      </w:r>
      <w:proofErr w:type="spellStart"/>
      <w:r w:rsidRPr="006C001A">
        <w:rPr>
          <w:b/>
        </w:rPr>
        <w:t>firstc.c</w:t>
      </w:r>
      <w:proofErr w:type="spellEnd"/>
      <w:r w:rsidRPr="006C001A">
        <w:rPr>
          <w:b/>
        </w:rPr>
        <w:t xml:space="preserve">  </w:t>
      </w:r>
    </w:p>
    <w:p w14:paraId="2E61186F" w14:textId="5DF334FD" w:rsidR="00FE00EA" w:rsidRPr="006C001A" w:rsidRDefault="00FE00EA" w:rsidP="00A42E55">
      <w:pPr>
        <w:widowControl w:val="0"/>
        <w:numPr>
          <w:ilvl w:val="0"/>
          <w:numId w:val="28"/>
        </w:numPr>
        <w:suppressAutoHyphens/>
        <w:spacing w:line="240" w:lineRule="auto"/>
      </w:pPr>
      <w:r w:rsidRPr="006C001A">
        <w:t xml:space="preserve">Use </w:t>
      </w:r>
      <w:proofErr w:type="spellStart"/>
      <w:r w:rsidRPr="006C001A">
        <w:t>gcc</w:t>
      </w:r>
      <w:proofErr w:type="spellEnd"/>
      <w:r w:rsidRPr="006C001A">
        <w:t xml:space="preserve"> to compile the program</w:t>
      </w:r>
    </w:p>
    <w:p w14:paraId="35CBBB58" w14:textId="4A926146" w:rsidR="00A42E55" w:rsidRPr="006C001A" w:rsidRDefault="00BA5923" w:rsidP="00A42E55">
      <w:pPr>
        <w:widowControl w:val="0"/>
        <w:numPr>
          <w:ilvl w:val="0"/>
          <w:numId w:val="28"/>
        </w:numPr>
        <w:suppressAutoHyphens/>
        <w:spacing w:line="240" w:lineRule="auto"/>
      </w:pPr>
      <w:r>
        <w:t xml:space="preserve">Attach a screen capture that demo results </w:t>
      </w:r>
    </w:p>
    <w:p w14:paraId="63DEF7AF" w14:textId="77777777" w:rsidR="00A42E55" w:rsidRDefault="00A42E55" w:rsidP="00A42E55">
      <w:pPr>
        <w:widowControl w:val="0"/>
        <w:rPr>
          <w:sz w:val="28"/>
          <w:szCs w:val="28"/>
        </w:rPr>
      </w:pPr>
    </w:p>
    <w:p w14:paraId="7BD0D0CF" w14:textId="77777777" w:rsidR="00A42E55" w:rsidRDefault="00A42E55" w:rsidP="00A42E55">
      <w:pPr>
        <w:widowControl w:val="0"/>
        <w:rPr>
          <w:sz w:val="28"/>
          <w:szCs w:val="28"/>
        </w:rPr>
      </w:pPr>
    </w:p>
    <w:p w14:paraId="1385F575" w14:textId="251D5705" w:rsidR="00A42E55" w:rsidRPr="00BA5923" w:rsidRDefault="00BA5923" w:rsidP="008B1D65">
      <w:pPr>
        <w:pStyle w:val="ListParagraph"/>
        <w:widowControl w:val="0"/>
        <w:numPr>
          <w:ilvl w:val="0"/>
          <w:numId w:val="32"/>
        </w:numPr>
        <w:rPr>
          <w:sz w:val="28"/>
          <w:szCs w:val="28"/>
        </w:rPr>
      </w:pPr>
      <w:r w:rsidRPr="00BA5923">
        <w:rPr>
          <w:b/>
          <w:sz w:val="28"/>
          <w:szCs w:val="28"/>
        </w:rPr>
        <w:t>Analyze Compilation</w:t>
      </w:r>
      <w:r w:rsidR="00A42E55" w:rsidRPr="00BA5923">
        <w:rPr>
          <w:b/>
          <w:sz w:val="28"/>
          <w:szCs w:val="28"/>
        </w:rPr>
        <w:t xml:space="preserve"> Process                                </w:t>
      </w:r>
      <w:r w:rsidRPr="00BA5923">
        <w:rPr>
          <w:b/>
          <w:sz w:val="28"/>
          <w:szCs w:val="28"/>
        </w:rPr>
        <w:t xml:space="preserve">                          </w:t>
      </w:r>
    </w:p>
    <w:p w14:paraId="15263EEE" w14:textId="77777777" w:rsidR="00A42E55" w:rsidRDefault="00A42E55" w:rsidP="00A42E55">
      <w:pPr>
        <w:widowControl w:val="0"/>
        <w:rPr>
          <w:sz w:val="28"/>
          <w:szCs w:val="28"/>
        </w:rPr>
      </w:pPr>
    </w:p>
    <w:p w14:paraId="2C061311" w14:textId="092527FD" w:rsidR="00BA5923" w:rsidRPr="00FE00EA" w:rsidRDefault="00A42E55" w:rsidP="00BA5923">
      <w:pPr>
        <w:widowControl w:val="0"/>
      </w:pPr>
      <w:r w:rsidRPr="00FE00EA">
        <w:t xml:space="preserve">Use the respective </w:t>
      </w:r>
      <w:proofErr w:type="spellStart"/>
      <w:r w:rsidRPr="00FE00EA">
        <w:rPr>
          <w:b/>
          <w:i/>
        </w:rPr>
        <w:t>gcc</w:t>
      </w:r>
      <w:proofErr w:type="spellEnd"/>
      <w:r w:rsidRPr="00FE00EA">
        <w:t xml:space="preserve"> options with the </w:t>
      </w:r>
      <w:proofErr w:type="spellStart"/>
      <w:r w:rsidRPr="00FE00EA">
        <w:rPr>
          <w:b/>
          <w:i/>
        </w:rPr>
        <w:t>firstc.c</w:t>
      </w:r>
      <w:proofErr w:type="spellEnd"/>
      <w:r w:rsidRPr="00FE00EA">
        <w:t xml:space="preserve"> code in the right order t</w:t>
      </w:r>
      <w:r w:rsidR="00BA5923">
        <w:t xml:space="preserve">o analyze the output of compilation process. Write down the </w:t>
      </w:r>
      <w:proofErr w:type="spellStart"/>
      <w:r w:rsidR="00BA5923">
        <w:t>gcc</w:t>
      </w:r>
      <w:proofErr w:type="spellEnd"/>
      <w:r w:rsidR="00BA5923">
        <w:t xml:space="preserve"> options used to display the following: </w:t>
      </w:r>
    </w:p>
    <w:p w14:paraId="454B7E1B" w14:textId="77777777" w:rsidR="00A42E55" w:rsidRPr="00FE00EA" w:rsidRDefault="00A42E55" w:rsidP="00A42E55">
      <w:pPr>
        <w:widowControl w:val="0"/>
      </w:pPr>
    </w:p>
    <w:p w14:paraId="7C31A9D9" w14:textId="77777777" w:rsidR="00A42E55" w:rsidRPr="00FE00EA" w:rsidRDefault="00A42E55" w:rsidP="00A42E55">
      <w:pPr>
        <w:widowControl w:val="0"/>
        <w:numPr>
          <w:ilvl w:val="1"/>
          <w:numId w:val="28"/>
        </w:numPr>
        <w:suppressAutoHyphens/>
        <w:spacing w:line="240" w:lineRule="auto"/>
      </w:pPr>
      <w:r w:rsidRPr="00FE00EA">
        <w:t xml:space="preserve">Pre-processor  </w:t>
      </w:r>
    </w:p>
    <w:p w14:paraId="184DD415" w14:textId="77777777" w:rsidR="00A42E55" w:rsidRPr="00FE00EA" w:rsidRDefault="00A42E55" w:rsidP="00A42E55">
      <w:pPr>
        <w:widowControl w:val="0"/>
        <w:numPr>
          <w:ilvl w:val="1"/>
          <w:numId w:val="28"/>
        </w:numPr>
        <w:suppressAutoHyphens/>
        <w:spacing w:line="240" w:lineRule="auto"/>
      </w:pPr>
      <w:r w:rsidRPr="00FE00EA">
        <w:t>Assembly code</w:t>
      </w:r>
    </w:p>
    <w:p w14:paraId="7CCDF2FB" w14:textId="77777777" w:rsidR="00A42E55" w:rsidRPr="00FE00EA" w:rsidRDefault="00A42E55" w:rsidP="00A42E55">
      <w:pPr>
        <w:widowControl w:val="0"/>
        <w:numPr>
          <w:ilvl w:val="1"/>
          <w:numId w:val="28"/>
        </w:numPr>
        <w:suppressAutoHyphens/>
        <w:spacing w:line="240" w:lineRule="auto"/>
      </w:pPr>
      <w:r w:rsidRPr="00FE00EA">
        <w:t xml:space="preserve">Object code  </w:t>
      </w:r>
    </w:p>
    <w:p w14:paraId="03EF80B9" w14:textId="77777777" w:rsidR="00A42E55" w:rsidRDefault="00A42E55" w:rsidP="00A42E55">
      <w:pPr>
        <w:widowControl w:val="0"/>
        <w:numPr>
          <w:ilvl w:val="1"/>
          <w:numId w:val="28"/>
        </w:numPr>
        <w:suppressAutoHyphens/>
        <w:spacing w:line="240" w:lineRule="auto"/>
      </w:pPr>
      <w:r w:rsidRPr="00FE00EA">
        <w:t xml:space="preserve">Executable </w:t>
      </w:r>
    </w:p>
    <w:p w14:paraId="2F647B38" w14:textId="77777777" w:rsidR="00BA5923" w:rsidRPr="00FE00EA" w:rsidRDefault="00BA5923" w:rsidP="00BA5923">
      <w:pPr>
        <w:widowControl w:val="0"/>
        <w:suppressAutoHyphens/>
        <w:spacing w:line="240" w:lineRule="auto"/>
        <w:ind w:left="1080"/>
      </w:pPr>
    </w:p>
    <w:p w14:paraId="5F41E013" w14:textId="1BAF4E88" w:rsidR="00A42E55" w:rsidRDefault="00BA5923" w:rsidP="00A42E55">
      <w:pPr>
        <w:widowControl w:val="0"/>
      </w:pPr>
      <w:r>
        <w:t xml:space="preserve">Attach screen captures to demo results  </w:t>
      </w:r>
    </w:p>
    <w:p w14:paraId="2D3C68FB" w14:textId="77777777" w:rsidR="00A42E55" w:rsidRDefault="00A42E55" w:rsidP="00A42E55">
      <w:pPr>
        <w:widowControl w:val="0"/>
        <w:rPr>
          <w:sz w:val="28"/>
          <w:szCs w:val="28"/>
        </w:rPr>
      </w:pPr>
    </w:p>
    <w:p w14:paraId="019437D5" w14:textId="77777777" w:rsidR="00A42E55" w:rsidRDefault="00A42E55" w:rsidP="00A42E55">
      <w:pPr>
        <w:widowControl w:val="0"/>
        <w:rPr>
          <w:sz w:val="28"/>
          <w:szCs w:val="28"/>
        </w:rPr>
      </w:pPr>
    </w:p>
    <w:p w14:paraId="2E2EA745" w14:textId="06EBF875" w:rsidR="00A42E55" w:rsidRDefault="00A42E55" w:rsidP="00A42E5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7C7FB4">
        <w:rPr>
          <w:b/>
          <w:sz w:val="28"/>
          <w:szCs w:val="28"/>
        </w:rPr>
        <w:lastRenderedPageBreak/>
        <w:t xml:space="preserve">5.0 </w:t>
      </w:r>
      <w:r w:rsidR="007C7FB4" w:rsidRPr="007C7FB4">
        <w:rPr>
          <w:b/>
          <w:sz w:val="28"/>
          <w:szCs w:val="28"/>
        </w:rPr>
        <w:t xml:space="preserve">Debugger </w:t>
      </w:r>
      <w:proofErr w:type="spellStart"/>
      <w:r w:rsidR="007C7FB4" w:rsidRPr="007C7FB4">
        <w:rPr>
          <w:b/>
          <w:sz w:val="28"/>
          <w:szCs w:val="28"/>
        </w:rPr>
        <w:t>gdb</w:t>
      </w:r>
      <w:proofErr w:type="spellEnd"/>
      <w:r w:rsidR="007C7FB4" w:rsidRPr="007C7FB4">
        <w:rPr>
          <w:b/>
          <w:sz w:val="28"/>
          <w:szCs w:val="28"/>
        </w:rPr>
        <w:t xml:space="preserve"> to ana</w:t>
      </w:r>
      <w:r w:rsidR="007C7FB4">
        <w:rPr>
          <w:b/>
          <w:sz w:val="28"/>
          <w:szCs w:val="28"/>
        </w:rPr>
        <w:t>lyze P</w:t>
      </w:r>
      <w:r w:rsidR="007C7FB4" w:rsidRPr="007C7FB4">
        <w:rPr>
          <w:b/>
          <w:sz w:val="28"/>
          <w:szCs w:val="28"/>
        </w:rPr>
        <w:t xml:space="preserve">ointers   </w:t>
      </w:r>
      <w:r>
        <w:rPr>
          <w:b/>
          <w:sz w:val="28"/>
          <w:szCs w:val="28"/>
        </w:rPr>
        <w:t xml:space="preserve">            </w:t>
      </w:r>
      <w:r w:rsidR="008B1D65">
        <w:rPr>
          <w:b/>
          <w:sz w:val="28"/>
          <w:szCs w:val="28"/>
        </w:rPr>
        <w:t xml:space="preserve">                           ___</w:t>
      </w:r>
      <w:r>
        <w:rPr>
          <w:b/>
          <w:sz w:val="28"/>
          <w:szCs w:val="28"/>
        </w:rPr>
        <w:t>/10</w:t>
      </w:r>
    </w:p>
    <w:p w14:paraId="4ED3C115" w14:textId="77777777" w:rsidR="00A42E55" w:rsidRDefault="00A42E55" w:rsidP="00A42E55">
      <w:pPr>
        <w:rPr>
          <w:b/>
          <w:sz w:val="28"/>
          <w:szCs w:val="28"/>
        </w:rPr>
      </w:pPr>
    </w:p>
    <w:p w14:paraId="2F0FA64B" w14:textId="44374E6F" w:rsidR="00C27F91" w:rsidRPr="00C27F91" w:rsidRDefault="00C27F91" w:rsidP="00C27F91">
      <w:pPr>
        <w:pStyle w:val="ListParagraph"/>
        <w:numPr>
          <w:ilvl w:val="0"/>
          <w:numId w:val="3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Pointers</w:t>
      </w:r>
    </w:p>
    <w:p w14:paraId="60DC9C3C" w14:textId="77777777" w:rsidR="00C27F91" w:rsidRDefault="00C27F91" w:rsidP="00A42E55">
      <w:pPr>
        <w:pStyle w:val="PlainText"/>
        <w:rPr>
          <w:rFonts w:ascii="Arial" w:hAnsi="Arial" w:cs="Arial"/>
          <w:sz w:val="22"/>
          <w:szCs w:val="22"/>
        </w:rPr>
      </w:pPr>
    </w:p>
    <w:p w14:paraId="2CA31EC1" w14:textId="51A23771" w:rsidR="00A42E55" w:rsidRPr="00C27F91" w:rsidRDefault="00A42E55" w:rsidP="00A42E55">
      <w:pPr>
        <w:pStyle w:val="PlainText"/>
        <w:rPr>
          <w:rFonts w:ascii="Arial" w:hAnsi="Arial" w:cs="Arial"/>
          <w:sz w:val="22"/>
          <w:szCs w:val="22"/>
        </w:rPr>
      </w:pPr>
      <w:r w:rsidRPr="00965308">
        <w:rPr>
          <w:rFonts w:ascii="Arial" w:hAnsi="Arial" w:cs="Arial"/>
          <w:sz w:val="22"/>
          <w:szCs w:val="22"/>
        </w:rPr>
        <w:t xml:space="preserve">Access the following URL </w:t>
      </w:r>
      <w:hyperlink r:id="rId13" w:anchor="SECTION001010000000000000000" w:history="1">
        <w:r w:rsidRPr="00965308">
          <w:rPr>
            <w:rStyle w:val="Hyperlink"/>
            <w:rFonts w:ascii="Arial" w:hAnsi="Arial" w:cs="Arial"/>
            <w:sz w:val="22"/>
            <w:szCs w:val="22"/>
          </w:rPr>
          <w:t>http://users.cs.cf.ac.uk/Dave.Marshall/C/node10.html#SECTION001010000000000000000</w:t>
        </w:r>
      </w:hyperlink>
      <w:r w:rsidRPr="00965308">
        <w:rPr>
          <w:rFonts w:ascii="Arial" w:hAnsi="Arial" w:cs="Arial"/>
          <w:sz w:val="22"/>
          <w:szCs w:val="22"/>
        </w:rPr>
        <w:t xml:space="preserve">  and read the topic:  </w:t>
      </w:r>
      <w:r w:rsidRPr="00965308">
        <w:rPr>
          <w:rFonts w:ascii="Arial" w:hAnsi="Arial" w:cs="Arial"/>
          <w:b/>
          <w:sz w:val="22"/>
          <w:szCs w:val="22"/>
        </w:rPr>
        <w:t>“What is a Pointer?”</w:t>
      </w:r>
    </w:p>
    <w:p w14:paraId="08DFA54A" w14:textId="77777777" w:rsidR="00A42E55" w:rsidRDefault="00A42E55" w:rsidP="00A42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14:paraId="06D4ACD4" w14:textId="77777777" w:rsidR="00A42E55" w:rsidRDefault="00A42E55" w:rsidP="00A42E55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Type the following code:</w:t>
      </w:r>
    </w:p>
    <w:p w14:paraId="27F6E32F" w14:textId="77777777" w:rsidR="00A42E55" w:rsidRDefault="00A42E55" w:rsidP="00A42E55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5765552" w14:textId="5E385762" w:rsidR="00A42E55" w:rsidRDefault="00A42E55" w:rsidP="00A42E55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CA" w:eastAsia="en-CA"/>
        </w:rPr>
        <w:drawing>
          <wp:inline distT="0" distB="0" distL="0" distR="0" wp14:anchorId="18637FAF" wp14:editId="61964DED">
            <wp:extent cx="53721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3FD0F" w14:textId="77777777" w:rsidR="00A42E55" w:rsidRDefault="00A42E55" w:rsidP="00A42E55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F001338" w14:textId="77777777" w:rsidR="00A42E55" w:rsidRPr="00965308" w:rsidRDefault="00A42E55" w:rsidP="00A42E55">
      <w:pPr>
        <w:pStyle w:val="PlainText"/>
        <w:rPr>
          <w:rFonts w:ascii="Arial" w:hAnsi="Arial" w:cs="Arial"/>
          <w:sz w:val="22"/>
          <w:szCs w:val="28"/>
        </w:rPr>
      </w:pPr>
      <w:r w:rsidRPr="00965308">
        <w:rPr>
          <w:rFonts w:ascii="Arial" w:hAnsi="Arial" w:cs="Arial"/>
          <w:sz w:val="22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65308">
        <w:rPr>
          <w:rFonts w:ascii="Arial" w:hAnsi="Arial" w:cs="Arial"/>
          <w:sz w:val="22"/>
          <w:szCs w:val="28"/>
        </w:rPr>
        <w:t xml:space="preserve">Save the program as </w:t>
      </w:r>
      <w:proofErr w:type="spellStart"/>
      <w:r w:rsidRPr="00965308">
        <w:rPr>
          <w:rFonts w:ascii="Arial" w:hAnsi="Arial" w:cs="Arial"/>
          <w:sz w:val="22"/>
          <w:szCs w:val="28"/>
        </w:rPr>
        <w:t>pointers.c</w:t>
      </w:r>
      <w:proofErr w:type="spellEnd"/>
      <w:r w:rsidRPr="00965308">
        <w:rPr>
          <w:rFonts w:ascii="Arial" w:hAnsi="Arial" w:cs="Arial"/>
          <w:sz w:val="22"/>
          <w:szCs w:val="28"/>
        </w:rPr>
        <w:t xml:space="preserve"> </w:t>
      </w:r>
    </w:p>
    <w:p w14:paraId="26923FE5" w14:textId="23BFBA2C" w:rsidR="00A42E55" w:rsidRDefault="00A42E55" w:rsidP="00A42E55">
      <w:pPr>
        <w:pStyle w:val="PlainText"/>
        <w:rPr>
          <w:rFonts w:ascii="Arial" w:hAnsi="Arial" w:cs="Arial"/>
          <w:sz w:val="22"/>
          <w:szCs w:val="28"/>
        </w:rPr>
      </w:pPr>
      <w:r w:rsidRPr="00965308">
        <w:rPr>
          <w:rFonts w:ascii="Arial" w:hAnsi="Arial" w:cs="Arial"/>
          <w:sz w:val="22"/>
          <w:szCs w:val="28"/>
        </w:rPr>
        <w:t xml:space="preserve">3. </w:t>
      </w:r>
      <w:proofErr w:type="gramStart"/>
      <w:r w:rsidR="000A6F22" w:rsidRPr="000A6F22">
        <w:rPr>
          <w:rFonts w:ascii="Arial" w:hAnsi="Arial" w:cs="Arial"/>
          <w:b/>
          <w:sz w:val="22"/>
          <w:szCs w:val="28"/>
        </w:rPr>
        <w:t>( 3</w:t>
      </w:r>
      <w:proofErr w:type="gramEnd"/>
      <w:r w:rsidR="00C27F91" w:rsidRPr="000A6F22">
        <w:rPr>
          <w:rFonts w:ascii="Arial" w:hAnsi="Arial" w:cs="Arial"/>
          <w:b/>
          <w:sz w:val="22"/>
          <w:szCs w:val="28"/>
        </w:rPr>
        <w:t xml:space="preserve"> marks)</w:t>
      </w:r>
      <w:r w:rsidR="00C27F91">
        <w:rPr>
          <w:rFonts w:ascii="Arial" w:hAnsi="Arial" w:cs="Arial"/>
          <w:sz w:val="22"/>
          <w:szCs w:val="28"/>
        </w:rPr>
        <w:t xml:space="preserve"> </w:t>
      </w:r>
      <w:r w:rsidRPr="00965308">
        <w:rPr>
          <w:rFonts w:ascii="Arial" w:hAnsi="Arial" w:cs="Arial"/>
          <w:sz w:val="22"/>
          <w:szCs w:val="28"/>
        </w:rPr>
        <w:t xml:space="preserve">Compile and run the program. </w:t>
      </w:r>
      <w:r w:rsidR="004C5038">
        <w:rPr>
          <w:rFonts w:ascii="Arial" w:hAnsi="Arial" w:cs="Arial"/>
          <w:sz w:val="22"/>
          <w:szCs w:val="28"/>
        </w:rPr>
        <w:t xml:space="preserve">What is </w:t>
      </w:r>
      <w:r w:rsidRPr="00965308">
        <w:rPr>
          <w:rFonts w:ascii="Arial" w:hAnsi="Arial" w:cs="Arial"/>
          <w:sz w:val="22"/>
          <w:szCs w:val="28"/>
        </w:rPr>
        <w:t>the differences between</w:t>
      </w:r>
      <w:r w:rsidR="009D4349">
        <w:rPr>
          <w:rFonts w:ascii="Arial" w:hAnsi="Arial" w:cs="Arial"/>
          <w:sz w:val="22"/>
          <w:szCs w:val="28"/>
        </w:rPr>
        <w:t xml:space="preserve"> </w:t>
      </w:r>
      <w:r w:rsidRPr="00965308">
        <w:rPr>
          <w:rFonts w:ascii="Arial" w:hAnsi="Arial" w:cs="Arial"/>
          <w:sz w:val="22"/>
          <w:szCs w:val="28"/>
        </w:rPr>
        <w:t>p=&amp;</w:t>
      </w:r>
      <w:proofErr w:type="gramStart"/>
      <w:r w:rsidRPr="00965308">
        <w:rPr>
          <w:rFonts w:ascii="Arial" w:hAnsi="Arial" w:cs="Arial"/>
          <w:sz w:val="22"/>
          <w:szCs w:val="28"/>
        </w:rPr>
        <w:t>x  and</w:t>
      </w:r>
      <w:proofErr w:type="gramEnd"/>
      <w:r w:rsidRPr="00965308">
        <w:rPr>
          <w:rFonts w:ascii="Arial" w:hAnsi="Arial" w:cs="Arial"/>
          <w:sz w:val="22"/>
          <w:szCs w:val="28"/>
        </w:rPr>
        <w:t xml:space="preserve">  *p=5</w:t>
      </w:r>
      <w:r w:rsidR="007C7FB4">
        <w:rPr>
          <w:rFonts w:ascii="Arial" w:hAnsi="Arial" w:cs="Arial"/>
          <w:sz w:val="22"/>
          <w:szCs w:val="28"/>
        </w:rPr>
        <w:t xml:space="preserve">    ?  </w:t>
      </w:r>
    </w:p>
    <w:p w14:paraId="70910FA8" w14:textId="671D1B89" w:rsidR="004C5038" w:rsidRPr="006C001A" w:rsidRDefault="00C27F91" w:rsidP="004C5038">
      <w:pPr>
        <w:pStyle w:val="PlainText"/>
        <w:rPr>
          <w:rFonts w:ascii="Arial" w:hAnsi="Arial" w:cs="Arial"/>
          <w:sz w:val="18"/>
        </w:rPr>
      </w:pPr>
      <w:r>
        <w:rPr>
          <w:rFonts w:ascii="Arial" w:hAnsi="Arial" w:cs="Arial"/>
          <w:sz w:val="22"/>
          <w:szCs w:val="28"/>
        </w:rPr>
        <w:t>4</w:t>
      </w:r>
      <w:r w:rsidR="004C5038">
        <w:rPr>
          <w:rFonts w:ascii="Arial" w:hAnsi="Arial" w:cs="Arial"/>
          <w:sz w:val="22"/>
          <w:szCs w:val="28"/>
        </w:rPr>
        <w:t xml:space="preserve">. </w:t>
      </w:r>
      <w:r w:rsidR="009D4349">
        <w:rPr>
          <w:rFonts w:ascii="Arial" w:hAnsi="Arial" w:cs="Arial"/>
          <w:sz w:val="22"/>
          <w:szCs w:val="28"/>
        </w:rPr>
        <w:t xml:space="preserve">Modify the above </w:t>
      </w:r>
      <w:proofErr w:type="spellStart"/>
      <w:r w:rsidR="009D4349">
        <w:rPr>
          <w:rFonts w:ascii="Arial" w:hAnsi="Arial" w:cs="Arial"/>
          <w:sz w:val="22"/>
          <w:szCs w:val="28"/>
        </w:rPr>
        <w:t>pointers.c</w:t>
      </w:r>
      <w:proofErr w:type="spellEnd"/>
      <w:r w:rsidR="009D4349">
        <w:rPr>
          <w:rFonts w:ascii="Arial" w:hAnsi="Arial" w:cs="Arial"/>
          <w:sz w:val="22"/>
          <w:szCs w:val="28"/>
        </w:rPr>
        <w:t xml:space="preserve"> </w:t>
      </w:r>
      <w:r w:rsidR="004C5038" w:rsidRPr="006C001A">
        <w:rPr>
          <w:rFonts w:ascii="Arial" w:hAnsi="Arial" w:cs="Arial"/>
          <w:sz w:val="22"/>
          <w:szCs w:val="28"/>
        </w:rPr>
        <w:t>code as follows:</w:t>
      </w:r>
    </w:p>
    <w:p w14:paraId="08129BD1" w14:textId="77777777" w:rsidR="004C5038" w:rsidRPr="006C001A" w:rsidRDefault="004C5038" w:rsidP="004C5038">
      <w:pPr>
        <w:pStyle w:val="PlainText"/>
        <w:rPr>
          <w:rFonts w:ascii="Arial" w:hAnsi="Arial" w:cs="Arial"/>
          <w:b/>
          <w:i/>
          <w:sz w:val="18"/>
        </w:rPr>
      </w:pPr>
      <w:r w:rsidRPr="006C001A">
        <w:rPr>
          <w:rFonts w:ascii="Arial" w:hAnsi="Arial" w:cs="Arial"/>
          <w:sz w:val="22"/>
          <w:szCs w:val="28"/>
        </w:rPr>
        <w:t xml:space="preserve">    a. Create a second integer </w:t>
      </w:r>
      <w:proofErr w:type="gramStart"/>
      <w:r w:rsidRPr="006C001A">
        <w:rPr>
          <w:rFonts w:ascii="Arial" w:hAnsi="Arial" w:cs="Arial"/>
          <w:sz w:val="22"/>
          <w:szCs w:val="28"/>
        </w:rPr>
        <w:t xml:space="preserve">variable  </w:t>
      </w:r>
      <w:r w:rsidRPr="006C001A">
        <w:rPr>
          <w:rFonts w:ascii="Arial" w:hAnsi="Arial" w:cs="Arial"/>
          <w:b/>
          <w:i/>
          <w:sz w:val="22"/>
          <w:szCs w:val="28"/>
        </w:rPr>
        <w:t>y</w:t>
      </w:r>
      <w:proofErr w:type="gramEnd"/>
    </w:p>
    <w:p w14:paraId="4CF05719" w14:textId="77777777" w:rsidR="004C5038" w:rsidRPr="006C001A" w:rsidRDefault="004C5038" w:rsidP="004C5038">
      <w:pPr>
        <w:pStyle w:val="PlainText"/>
        <w:rPr>
          <w:rFonts w:ascii="Arial" w:hAnsi="Arial" w:cs="Arial"/>
          <w:sz w:val="22"/>
          <w:szCs w:val="28"/>
        </w:rPr>
      </w:pPr>
      <w:r w:rsidRPr="006C001A">
        <w:rPr>
          <w:rFonts w:ascii="Arial" w:hAnsi="Arial" w:cs="Arial"/>
          <w:sz w:val="22"/>
          <w:szCs w:val="28"/>
        </w:rPr>
        <w:t xml:space="preserve">    b. Create a second integer pointer variable </w:t>
      </w:r>
      <w:r w:rsidRPr="006C001A">
        <w:rPr>
          <w:rFonts w:ascii="Arial" w:hAnsi="Arial" w:cs="Arial"/>
          <w:b/>
          <w:i/>
          <w:sz w:val="22"/>
          <w:szCs w:val="28"/>
        </w:rPr>
        <w:t>s</w:t>
      </w:r>
      <w:r w:rsidRPr="006C001A">
        <w:rPr>
          <w:rFonts w:ascii="Arial" w:hAnsi="Arial" w:cs="Arial"/>
          <w:sz w:val="22"/>
          <w:szCs w:val="28"/>
        </w:rPr>
        <w:t xml:space="preserve"> that will store the address of            </w:t>
      </w:r>
    </w:p>
    <w:p w14:paraId="3B4A406F" w14:textId="77777777" w:rsidR="004C5038" w:rsidRPr="006C001A" w:rsidRDefault="004C5038" w:rsidP="004C5038">
      <w:pPr>
        <w:pStyle w:val="PlainText"/>
        <w:rPr>
          <w:rFonts w:ascii="Arial" w:hAnsi="Arial" w:cs="Arial"/>
          <w:b/>
          <w:i/>
          <w:sz w:val="22"/>
          <w:szCs w:val="28"/>
        </w:rPr>
      </w:pPr>
      <w:r w:rsidRPr="006C001A">
        <w:rPr>
          <w:rFonts w:ascii="Arial" w:hAnsi="Arial" w:cs="Arial"/>
          <w:sz w:val="22"/>
          <w:szCs w:val="28"/>
        </w:rPr>
        <w:t xml:space="preserve">        </w:t>
      </w:r>
      <w:proofErr w:type="gramStart"/>
      <w:r w:rsidRPr="006C001A">
        <w:rPr>
          <w:rFonts w:ascii="Arial" w:hAnsi="Arial" w:cs="Arial"/>
          <w:sz w:val="22"/>
          <w:szCs w:val="28"/>
        </w:rPr>
        <w:t>the</w:t>
      </w:r>
      <w:proofErr w:type="gramEnd"/>
      <w:r w:rsidRPr="006C001A">
        <w:rPr>
          <w:rFonts w:ascii="Arial" w:hAnsi="Arial" w:cs="Arial"/>
          <w:sz w:val="22"/>
          <w:szCs w:val="28"/>
        </w:rPr>
        <w:t xml:space="preserve"> variable </w:t>
      </w:r>
      <w:r w:rsidRPr="006C001A">
        <w:rPr>
          <w:rFonts w:ascii="Arial" w:hAnsi="Arial" w:cs="Arial"/>
          <w:b/>
          <w:i/>
          <w:sz w:val="22"/>
          <w:szCs w:val="28"/>
        </w:rPr>
        <w:t>y</w:t>
      </w:r>
    </w:p>
    <w:p w14:paraId="2A96C0CF" w14:textId="77777777" w:rsidR="004C5038" w:rsidRPr="006C001A" w:rsidRDefault="004C5038" w:rsidP="004C5038">
      <w:pPr>
        <w:pStyle w:val="PlainText"/>
        <w:numPr>
          <w:ilvl w:val="0"/>
          <w:numId w:val="29"/>
        </w:numPr>
        <w:rPr>
          <w:rFonts w:ascii="Arial" w:hAnsi="Arial" w:cs="Arial"/>
          <w:sz w:val="22"/>
          <w:szCs w:val="28"/>
        </w:rPr>
      </w:pPr>
      <w:r w:rsidRPr="006C001A">
        <w:rPr>
          <w:rFonts w:ascii="Arial" w:hAnsi="Arial" w:cs="Arial"/>
          <w:sz w:val="22"/>
          <w:szCs w:val="28"/>
        </w:rPr>
        <w:t xml:space="preserve">Make variable  </w:t>
      </w:r>
      <w:r w:rsidRPr="006C001A">
        <w:rPr>
          <w:rFonts w:ascii="Arial" w:hAnsi="Arial" w:cs="Arial"/>
          <w:b/>
          <w:i/>
          <w:sz w:val="22"/>
          <w:szCs w:val="28"/>
        </w:rPr>
        <w:t xml:space="preserve">y </w:t>
      </w:r>
      <w:r w:rsidRPr="006C001A">
        <w:rPr>
          <w:rFonts w:ascii="Arial" w:hAnsi="Arial" w:cs="Arial"/>
          <w:sz w:val="22"/>
          <w:szCs w:val="28"/>
        </w:rPr>
        <w:t>= 10 and display the content of the variable</w:t>
      </w:r>
    </w:p>
    <w:p w14:paraId="0809175B" w14:textId="5FD1A1E7" w:rsidR="00FF7117" w:rsidRDefault="00FF7117" w:rsidP="004C5038">
      <w:pPr>
        <w:pStyle w:val="PlainText"/>
        <w:numPr>
          <w:ilvl w:val="0"/>
          <w:numId w:val="29"/>
        </w:numPr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sz w:val="22"/>
          <w:szCs w:val="28"/>
        </w:rPr>
        <w:t xml:space="preserve">Display memory address of variable </w:t>
      </w:r>
      <w:r w:rsidRPr="00FF7117">
        <w:rPr>
          <w:rFonts w:ascii="Arial" w:hAnsi="Arial" w:cs="Arial"/>
          <w:b/>
          <w:i/>
          <w:sz w:val="22"/>
          <w:szCs w:val="28"/>
        </w:rPr>
        <w:t>y</w:t>
      </w:r>
    </w:p>
    <w:p w14:paraId="746FA0E9" w14:textId="77777777" w:rsidR="004C5038" w:rsidRPr="00FF7117" w:rsidRDefault="004C5038" w:rsidP="004C5038">
      <w:pPr>
        <w:pStyle w:val="PlainText"/>
        <w:numPr>
          <w:ilvl w:val="0"/>
          <w:numId w:val="29"/>
        </w:numPr>
        <w:rPr>
          <w:rFonts w:ascii="Arial" w:hAnsi="Arial" w:cs="Arial"/>
          <w:sz w:val="22"/>
          <w:szCs w:val="28"/>
        </w:rPr>
      </w:pPr>
      <w:r w:rsidRPr="006C001A">
        <w:rPr>
          <w:rFonts w:ascii="Arial" w:hAnsi="Arial" w:cs="Arial"/>
          <w:sz w:val="22"/>
          <w:szCs w:val="28"/>
        </w:rPr>
        <w:t xml:space="preserve">Display the content of the pointer variable </w:t>
      </w:r>
      <w:r w:rsidRPr="006C001A">
        <w:rPr>
          <w:rFonts w:ascii="Arial" w:hAnsi="Arial" w:cs="Arial"/>
          <w:b/>
          <w:i/>
          <w:sz w:val="22"/>
          <w:szCs w:val="28"/>
        </w:rPr>
        <w:t>s</w:t>
      </w:r>
    </w:p>
    <w:p w14:paraId="09F7F4A8" w14:textId="08719260" w:rsidR="00FF7117" w:rsidRPr="006C001A" w:rsidRDefault="00FF7117" w:rsidP="004C5038">
      <w:pPr>
        <w:pStyle w:val="PlainText"/>
        <w:numPr>
          <w:ilvl w:val="0"/>
          <w:numId w:val="29"/>
        </w:numPr>
        <w:rPr>
          <w:rFonts w:ascii="Arial" w:hAnsi="Arial" w:cs="Arial"/>
          <w:sz w:val="22"/>
          <w:szCs w:val="28"/>
        </w:rPr>
      </w:pPr>
      <w:r w:rsidRPr="00FF7117">
        <w:rPr>
          <w:rFonts w:ascii="Arial" w:hAnsi="Arial" w:cs="Arial"/>
          <w:sz w:val="22"/>
          <w:szCs w:val="28"/>
        </w:rPr>
        <w:t xml:space="preserve">Display memory address of </w:t>
      </w:r>
      <w:r>
        <w:rPr>
          <w:rFonts w:ascii="Arial" w:hAnsi="Arial" w:cs="Arial"/>
          <w:b/>
          <w:i/>
          <w:sz w:val="22"/>
          <w:szCs w:val="28"/>
        </w:rPr>
        <w:t>pointer s</w:t>
      </w:r>
    </w:p>
    <w:p w14:paraId="797CF111" w14:textId="77777777" w:rsidR="004C5038" w:rsidRPr="006C001A" w:rsidRDefault="004C5038" w:rsidP="004C5038">
      <w:pPr>
        <w:pStyle w:val="PlainText"/>
        <w:numPr>
          <w:ilvl w:val="0"/>
          <w:numId w:val="29"/>
        </w:numPr>
        <w:rPr>
          <w:rFonts w:ascii="Arial" w:hAnsi="Arial" w:cs="Arial"/>
          <w:sz w:val="22"/>
          <w:szCs w:val="28"/>
        </w:rPr>
      </w:pPr>
      <w:r w:rsidRPr="006C001A">
        <w:rPr>
          <w:rFonts w:ascii="Arial" w:hAnsi="Arial" w:cs="Arial"/>
          <w:sz w:val="22"/>
          <w:szCs w:val="28"/>
        </w:rPr>
        <w:t xml:space="preserve">Use the pointer  of  variable </w:t>
      </w:r>
      <w:r w:rsidRPr="006C001A">
        <w:rPr>
          <w:rFonts w:ascii="Arial" w:hAnsi="Arial" w:cs="Arial"/>
          <w:b/>
          <w:i/>
          <w:sz w:val="22"/>
          <w:szCs w:val="28"/>
        </w:rPr>
        <w:t>y</w:t>
      </w:r>
      <w:r w:rsidRPr="006C001A">
        <w:rPr>
          <w:rFonts w:ascii="Arial" w:hAnsi="Arial" w:cs="Arial"/>
          <w:sz w:val="22"/>
          <w:szCs w:val="28"/>
        </w:rPr>
        <w:t xml:space="preserve"> to change its value from 10 to 15</w:t>
      </w:r>
    </w:p>
    <w:p w14:paraId="372F5488" w14:textId="54151CB5" w:rsidR="00C27F91" w:rsidRDefault="004C5038" w:rsidP="00C27F91">
      <w:pPr>
        <w:pStyle w:val="PlainText"/>
        <w:numPr>
          <w:ilvl w:val="0"/>
          <w:numId w:val="28"/>
        </w:numPr>
        <w:rPr>
          <w:rFonts w:ascii="Arial" w:hAnsi="Arial" w:cs="Arial"/>
          <w:sz w:val="22"/>
          <w:szCs w:val="28"/>
        </w:rPr>
      </w:pPr>
      <w:r w:rsidRPr="006C001A">
        <w:rPr>
          <w:rFonts w:ascii="Arial" w:hAnsi="Arial" w:cs="Arial"/>
          <w:sz w:val="22"/>
          <w:szCs w:val="28"/>
        </w:rPr>
        <w:t xml:space="preserve">Compile and run the program. </w:t>
      </w:r>
    </w:p>
    <w:p w14:paraId="52467610" w14:textId="624CFF17" w:rsidR="004C5038" w:rsidRDefault="000A6F22" w:rsidP="00C27F91">
      <w:pPr>
        <w:pStyle w:val="PlainText"/>
        <w:numPr>
          <w:ilvl w:val="0"/>
          <w:numId w:val="28"/>
        </w:numPr>
        <w:rPr>
          <w:rFonts w:ascii="Arial" w:hAnsi="Arial" w:cs="Arial"/>
          <w:sz w:val="22"/>
          <w:szCs w:val="28"/>
        </w:rPr>
      </w:pPr>
      <w:r w:rsidRPr="000A6F22">
        <w:rPr>
          <w:rFonts w:ascii="Arial" w:hAnsi="Arial" w:cs="Arial"/>
          <w:b/>
          <w:sz w:val="22"/>
          <w:szCs w:val="28"/>
        </w:rPr>
        <w:t>( 7</w:t>
      </w:r>
      <w:r w:rsidR="00C27F91" w:rsidRPr="000A6F22">
        <w:rPr>
          <w:rFonts w:ascii="Arial" w:hAnsi="Arial" w:cs="Arial"/>
          <w:b/>
          <w:sz w:val="22"/>
          <w:szCs w:val="28"/>
        </w:rPr>
        <w:t xml:space="preserve"> marks)</w:t>
      </w:r>
      <w:r w:rsidR="00C27F91">
        <w:rPr>
          <w:rFonts w:ascii="Arial" w:hAnsi="Arial" w:cs="Arial"/>
          <w:sz w:val="22"/>
          <w:szCs w:val="28"/>
        </w:rPr>
        <w:t xml:space="preserve"> </w:t>
      </w:r>
      <w:r w:rsidR="009D4349">
        <w:rPr>
          <w:rFonts w:ascii="Arial" w:hAnsi="Arial" w:cs="Arial"/>
          <w:sz w:val="22"/>
          <w:szCs w:val="28"/>
        </w:rPr>
        <w:t>Attach modified code and a screen capture with results</w:t>
      </w:r>
    </w:p>
    <w:p w14:paraId="742C1748" w14:textId="77777777" w:rsidR="004C5038" w:rsidRPr="006C001A" w:rsidRDefault="004C5038" w:rsidP="004C5038">
      <w:pPr>
        <w:pStyle w:val="PlainText"/>
        <w:rPr>
          <w:rFonts w:ascii="Arial" w:hAnsi="Arial" w:cs="Arial"/>
          <w:sz w:val="22"/>
          <w:szCs w:val="28"/>
        </w:rPr>
      </w:pPr>
    </w:p>
    <w:p w14:paraId="02B07DDA" w14:textId="77777777" w:rsidR="004C5038" w:rsidRPr="006C001A" w:rsidRDefault="004C5038" w:rsidP="004C5038">
      <w:pPr>
        <w:pStyle w:val="PlainText"/>
        <w:rPr>
          <w:rFonts w:ascii="Arial" w:hAnsi="Arial" w:cs="Arial"/>
          <w:sz w:val="22"/>
          <w:szCs w:val="28"/>
        </w:rPr>
      </w:pPr>
    </w:p>
    <w:p w14:paraId="3BC0DAA7" w14:textId="77777777" w:rsidR="004C5038" w:rsidRPr="00965308" w:rsidRDefault="004C5038" w:rsidP="00A42E55">
      <w:pPr>
        <w:pStyle w:val="PlainText"/>
        <w:rPr>
          <w:rFonts w:ascii="Arial" w:hAnsi="Arial" w:cs="Arial"/>
          <w:sz w:val="22"/>
          <w:szCs w:val="28"/>
        </w:rPr>
      </w:pPr>
    </w:p>
    <w:p w14:paraId="53AA0C75" w14:textId="77777777" w:rsidR="00A42E55" w:rsidRDefault="00A42E55" w:rsidP="00A42E55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9F34238" w14:textId="77777777" w:rsidR="004C5038" w:rsidRDefault="004C5038" w:rsidP="00A42E55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DACD44C" w14:textId="77777777" w:rsidR="00A42E55" w:rsidRDefault="00A42E55" w:rsidP="00A42E55">
      <w:pPr>
        <w:pStyle w:val="PlainText"/>
        <w:ind w:left="360"/>
      </w:pPr>
    </w:p>
    <w:p w14:paraId="48079BA8" w14:textId="77777777" w:rsidR="00A42E55" w:rsidRDefault="00A42E55" w:rsidP="00A42E55">
      <w:pPr>
        <w:pStyle w:val="PlainText"/>
        <w:ind w:left="360"/>
      </w:pPr>
    </w:p>
    <w:p w14:paraId="66EB600F" w14:textId="77777777" w:rsidR="00A42E55" w:rsidRDefault="00A42E55" w:rsidP="00A42E55">
      <w:pPr>
        <w:pStyle w:val="PlainText"/>
        <w:ind w:left="360"/>
      </w:pPr>
    </w:p>
    <w:bookmarkEnd w:id="9"/>
    <w:p w14:paraId="3839A915" w14:textId="25606C9D" w:rsidR="006C001A" w:rsidRPr="000A6F22" w:rsidRDefault="006C001A" w:rsidP="000A6F22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b/>
          <w:sz w:val="28"/>
          <w:szCs w:val="28"/>
        </w:rPr>
      </w:pPr>
      <w:r w:rsidRPr="000A6F22">
        <w:rPr>
          <w:b/>
          <w:sz w:val="28"/>
          <w:szCs w:val="28"/>
        </w:rPr>
        <w:lastRenderedPageBreak/>
        <w:t xml:space="preserve">Debugger Program </w:t>
      </w:r>
      <w:r w:rsidR="003E3385" w:rsidRPr="000A6F22">
        <w:rPr>
          <w:b/>
          <w:sz w:val="28"/>
          <w:szCs w:val="28"/>
        </w:rPr>
        <w:t>–</w:t>
      </w:r>
      <w:proofErr w:type="spellStart"/>
      <w:r w:rsidR="003E3385" w:rsidRPr="000A6F22">
        <w:rPr>
          <w:b/>
          <w:sz w:val="28"/>
          <w:szCs w:val="28"/>
        </w:rPr>
        <w:t>gdb</w:t>
      </w:r>
      <w:proofErr w:type="spellEnd"/>
      <w:r w:rsidR="003E3385" w:rsidRPr="000A6F22">
        <w:rPr>
          <w:b/>
          <w:sz w:val="28"/>
          <w:szCs w:val="28"/>
        </w:rPr>
        <w:t xml:space="preserve">                  </w:t>
      </w:r>
      <w:r w:rsidR="00C27F91" w:rsidRPr="000A6F22">
        <w:rPr>
          <w:b/>
          <w:sz w:val="28"/>
          <w:szCs w:val="28"/>
        </w:rPr>
        <w:t xml:space="preserve">                                   ___/1</w:t>
      </w:r>
      <w:r w:rsidR="000A6F22">
        <w:rPr>
          <w:b/>
          <w:sz w:val="28"/>
          <w:szCs w:val="28"/>
        </w:rPr>
        <w:t>5</w:t>
      </w:r>
      <w:r w:rsidR="003E3385" w:rsidRPr="000A6F22">
        <w:rPr>
          <w:b/>
          <w:sz w:val="28"/>
          <w:szCs w:val="28"/>
        </w:rPr>
        <w:t xml:space="preserve">         </w:t>
      </w:r>
      <w:r w:rsidRPr="000A6F22">
        <w:rPr>
          <w:b/>
          <w:sz w:val="28"/>
          <w:szCs w:val="28"/>
        </w:rPr>
        <w:t xml:space="preserve">                                </w:t>
      </w:r>
    </w:p>
    <w:p w14:paraId="17185676" w14:textId="77777777" w:rsidR="006C001A" w:rsidRDefault="006C001A" w:rsidP="006C001A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1BB99974" w14:textId="002F01F1" w:rsidR="006C001A" w:rsidRPr="00FE7893" w:rsidRDefault="006C001A" w:rsidP="006C001A">
      <w:pPr>
        <w:autoSpaceDE w:val="0"/>
        <w:autoSpaceDN w:val="0"/>
        <w:adjustRightInd w:val="0"/>
      </w:pPr>
      <w:proofErr w:type="spellStart"/>
      <w:proofErr w:type="gramStart"/>
      <w:r w:rsidRPr="00FE7893">
        <w:t>gdb</w:t>
      </w:r>
      <w:proofErr w:type="spellEnd"/>
      <w:proofErr w:type="gramEnd"/>
      <w:r w:rsidRPr="00FE7893">
        <w:t xml:space="preserve"> </w:t>
      </w:r>
      <w:r w:rsidR="00062D5F">
        <w:t xml:space="preserve">(GNU debugger) </w:t>
      </w:r>
      <w:r w:rsidRPr="00FE7893">
        <w:t xml:space="preserve">is a program that allows to </w:t>
      </w:r>
      <w:r w:rsidR="00970E8C">
        <w:t xml:space="preserve">analyze </w:t>
      </w:r>
      <w:r w:rsidRPr="00FE7893">
        <w:t xml:space="preserve">a program </w:t>
      </w:r>
      <w:r w:rsidR="00970E8C">
        <w:t>while</w:t>
      </w:r>
      <w:r w:rsidRPr="00FE7893">
        <w:t xml:space="preserve"> executing or when it crashes. </w:t>
      </w:r>
    </w:p>
    <w:p w14:paraId="3A40AD8A" w14:textId="77777777" w:rsidR="006C001A" w:rsidRPr="00FE7893" w:rsidRDefault="006C001A" w:rsidP="006C001A">
      <w:pPr>
        <w:autoSpaceDE w:val="0"/>
        <w:autoSpaceDN w:val="0"/>
        <w:adjustRightInd w:val="0"/>
      </w:pPr>
    </w:p>
    <w:p w14:paraId="5E4E5C06" w14:textId="266A24BD" w:rsidR="006C001A" w:rsidRPr="00FE7893" w:rsidRDefault="006C001A" w:rsidP="006C001A">
      <w:pPr>
        <w:autoSpaceDE w:val="0"/>
        <w:autoSpaceDN w:val="0"/>
        <w:adjustRightInd w:val="0"/>
        <w:ind w:left="720"/>
      </w:pPr>
      <w:r w:rsidRPr="00FE7893">
        <w:t>To verify memory addresses and pointers</w:t>
      </w:r>
      <w:r w:rsidR="00FE47AA">
        <w:t xml:space="preserve"> </w:t>
      </w:r>
      <w:r w:rsidRPr="00FE7893">
        <w:t xml:space="preserve">code </w:t>
      </w:r>
      <w:proofErr w:type="spellStart"/>
      <w:r w:rsidRPr="00FE7893">
        <w:t>pointer.c</w:t>
      </w:r>
      <w:proofErr w:type="spellEnd"/>
      <w:r w:rsidRPr="00FE7893">
        <w:t xml:space="preserve"> we will use the debugger </w:t>
      </w:r>
      <w:proofErr w:type="spellStart"/>
      <w:r w:rsidRPr="00FE7893">
        <w:rPr>
          <w:b/>
        </w:rPr>
        <w:t>gdb</w:t>
      </w:r>
      <w:proofErr w:type="spellEnd"/>
      <w:r w:rsidRPr="00FE7893">
        <w:t xml:space="preserve">. Use Linux manual to read the purpose of </w:t>
      </w:r>
      <w:proofErr w:type="spellStart"/>
      <w:r w:rsidRPr="00FE7893">
        <w:rPr>
          <w:b/>
        </w:rPr>
        <w:t>gdb</w:t>
      </w:r>
      <w:proofErr w:type="spellEnd"/>
      <w:r w:rsidRPr="00FE7893">
        <w:t xml:space="preserve"> and the commands that can be used to trace or troubleshoot C code. For more reference you can use the following web sites:</w:t>
      </w:r>
    </w:p>
    <w:p w14:paraId="7F2D4AA9" w14:textId="4D8D82C7" w:rsidR="006C001A" w:rsidRPr="00FE7893" w:rsidRDefault="00C828DC" w:rsidP="006C001A">
      <w:pPr>
        <w:autoSpaceDE w:val="0"/>
        <w:autoSpaceDN w:val="0"/>
        <w:adjustRightInd w:val="0"/>
        <w:ind w:left="720"/>
      </w:pPr>
      <w:hyperlink r:id="rId15" w:history="1">
        <w:r w:rsidR="006C001A" w:rsidRPr="00FE7893">
          <w:rPr>
            <w:rStyle w:val="Hyperlink"/>
          </w:rPr>
          <w:t>ftp://ftp.gnu.org/old-gnu/Manuals/gdb/html_chapter/gdb_2.html</w:t>
        </w:r>
      </w:hyperlink>
      <w:r w:rsidR="006C001A" w:rsidRPr="00FE7893">
        <w:t xml:space="preserve"> and </w:t>
      </w:r>
      <w:hyperlink r:id="rId16" w:anchor="SEC7" w:history="1">
        <w:r w:rsidR="00D92FDF" w:rsidRPr="0034680C">
          <w:rPr>
            <w:rStyle w:val="Hyperlink"/>
          </w:rPr>
          <w:t>ftp://ftp.gnu.org/old-gnu/Manuals/gdb/html_chapter/gdb_3.html#SEC7</w:t>
        </w:r>
      </w:hyperlink>
    </w:p>
    <w:p w14:paraId="07963899" w14:textId="77777777" w:rsidR="006C001A" w:rsidRPr="00FE7893" w:rsidRDefault="006C001A" w:rsidP="006C001A">
      <w:pPr>
        <w:autoSpaceDE w:val="0"/>
        <w:autoSpaceDN w:val="0"/>
        <w:adjustRightInd w:val="0"/>
        <w:ind w:left="720"/>
      </w:pPr>
    </w:p>
    <w:p w14:paraId="2905FB28" w14:textId="77777777" w:rsidR="006C001A" w:rsidRPr="00FE7893" w:rsidRDefault="006C001A" w:rsidP="006C001A">
      <w:pPr>
        <w:numPr>
          <w:ilvl w:val="0"/>
          <w:numId w:val="30"/>
        </w:numPr>
        <w:autoSpaceDE w:val="0"/>
        <w:autoSpaceDN w:val="0"/>
        <w:adjustRightInd w:val="0"/>
        <w:spacing w:line="240" w:lineRule="auto"/>
        <w:rPr>
          <w:b/>
        </w:rPr>
      </w:pPr>
      <w:r w:rsidRPr="00FE7893">
        <w:t xml:space="preserve">Compile the program as follows: </w:t>
      </w:r>
      <w:proofErr w:type="spellStart"/>
      <w:r w:rsidRPr="00FE7893">
        <w:rPr>
          <w:b/>
        </w:rPr>
        <w:t>gcc</w:t>
      </w:r>
      <w:proofErr w:type="spellEnd"/>
      <w:r w:rsidRPr="00FE7893">
        <w:rPr>
          <w:b/>
        </w:rPr>
        <w:t xml:space="preserve">  -g  -w </w:t>
      </w:r>
      <w:proofErr w:type="spellStart"/>
      <w:r w:rsidRPr="00FE7893">
        <w:rPr>
          <w:b/>
        </w:rPr>
        <w:t>pointers.c</w:t>
      </w:r>
      <w:proofErr w:type="spellEnd"/>
    </w:p>
    <w:p w14:paraId="6581027F" w14:textId="33D48377" w:rsidR="006C001A" w:rsidRPr="00FE7893" w:rsidRDefault="000A6F22" w:rsidP="006C001A">
      <w:pPr>
        <w:numPr>
          <w:ilvl w:val="0"/>
          <w:numId w:val="30"/>
        </w:numPr>
        <w:autoSpaceDE w:val="0"/>
        <w:autoSpaceDN w:val="0"/>
        <w:adjustRightInd w:val="0"/>
        <w:spacing w:line="240" w:lineRule="auto"/>
      </w:pPr>
      <w:r w:rsidRPr="000A6F22">
        <w:rPr>
          <w:b/>
        </w:rPr>
        <w:t>(2 marks)</w:t>
      </w:r>
      <w:r>
        <w:t xml:space="preserve"> </w:t>
      </w:r>
      <w:r w:rsidR="006C001A" w:rsidRPr="00FE7893">
        <w:t xml:space="preserve">Read “Compiling for debugging” from the following web site </w:t>
      </w:r>
      <w:hyperlink r:id="rId17" w:anchor="SEC17" w:history="1">
        <w:r w:rsidR="006C001A" w:rsidRPr="00FE7893">
          <w:rPr>
            <w:rStyle w:val="Hyperlink"/>
          </w:rPr>
          <w:t>ftp://ftp.gnu.org/old-gnu/Manuals/gdb/html_chapter/gdb_5.html#SEC17</w:t>
        </w:r>
      </w:hyperlink>
      <w:r w:rsidR="006C001A" w:rsidRPr="00FE7893">
        <w:t xml:space="preserve"> and explain the purpose </w:t>
      </w:r>
      <w:proofErr w:type="gramStart"/>
      <w:r w:rsidR="006C001A" w:rsidRPr="00FE7893">
        <w:t xml:space="preserve">of  </w:t>
      </w:r>
      <w:r w:rsidR="006C001A" w:rsidRPr="00970E8C">
        <w:rPr>
          <w:b/>
        </w:rPr>
        <w:t>–</w:t>
      </w:r>
      <w:proofErr w:type="gramEnd"/>
      <w:r w:rsidR="006C001A" w:rsidRPr="00970E8C">
        <w:rPr>
          <w:b/>
        </w:rPr>
        <w:t>g</w:t>
      </w:r>
      <w:r w:rsidR="006C001A" w:rsidRPr="00FE7893">
        <w:t xml:space="preserve"> option.</w:t>
      </w:r>
    </w:p>
    <w:p w14:paraId="2149C198" w14:textId="77777777" w:rsidR="006C001A" w:rsidRPr="00FE7893" w:rsidRDefault="006C001A" w:rsidP="006C001A">
      <w:pPr>
        <w:autoSpaceDE w:val="0"/>
        <w:autoSpaceDN w:val="0"/>
        <w:adjustRightInd w:val="0"/>
      </w:pPr>
    </w:p>
    <w:p w14:paraId="25949693" w14:textId="77777777" w:rsidR="006C001A" w:rsidRPr="00FE7893" w:rsidRDefault="006C001A" w:rsidP="006C001A">
      <w:pPr>
        <w:autoSpaceDE w:val="0"/>
        <w:autoSpaceDN w:val="0"/>
        <w:adjustRightInd w:val="0"/>
      </w:pPr>
    </w:p>
    <w:p w14:paraId="50613B46" w14:textId="77777777" w:rsidR="006C001A" w:rsidRPr="00FE7893" w:rsidRDefault="006C001A" w:rsidP="006C001A">
      <w:pPr>
        <w:autoSpaceDE w:val="0"/>
        <w:autoSpaceDN w:val="0"/>
        <w:adjustRightInd w:val="0"/>
      </w:pPr>
      <w:r w:rsidRPr="00FE7893">
        <w:t xml:space="preserve">  </w:t>
      </w:r>
    </w:p>
    <w:p w14:paraId="3D2BDD46" w14:textId="7AC432E2" w:rsidR="006C001A" w:rsidRPr="00FE7893" w:rsidRDefault="000A6F22" w:rsidP="006C001A">
      <w:pPr>
        <w:numPr>
          <w:ilvl w:val="0"/>
          <w:numId w:val="30"/>
        </w:numPr>
        <w:autoSpaceDE w:val="0"/>
        <w:autoSpaceDN w:val="0"/>
        <w:adjustRightInd w:val="0"/>
        <w:spacing w:line="240" w:lineRule="auto"/>
      </w:pPr>
      <w:r w:rsidRPr="000A6F22">
        <w:rPr>
          <w:b/>
        </w:rPr>
        <w:t>(2 marks)</w:t>
      </w:r>
      <w:r>
        <w:t xml:space="preserve"> </w:t>
      </w:r>
      <w:r w:rsidR="006C001A" w:rsidRPr="00FE7893">
        <w:t xml:space="preserve">Run the </w:t>
      </w:r>
      <w:proofErr w:type="gramStart"/>
      <w:r w:rsidR="006C001A" w:rsidRPr="00FE7893">
        <w:t xml:space="preserve">program  </w:t>
      </w:r>
      <w:r w:rsidR="006C001A" w:rsidRPr="000A6F22">
        <w:rPr>
          <w:b/>
        </w:rPr>
        <w:t>./</w:t>
      </w:r>
      <w:proofErr w:type="spellStart"/>
      <w:proofErr w:type="gramEnd"/>
      <w:r w:rsidR="006C001A" w:rsidRPr="000A6F22">
        <w:rPr>
          <w:b/>
        </w:rPr>
        <w:t>a.out</w:t>
      </w:r>
      <w:proofErr w:type="spellEnd"/>
      <w:r w:rsidR="006C001A" w:rsidRPr="00FE7893">
        <w:t xml:space="preserve"> and </w:t>
      </w:r>
      <w:r w:rsidR="006C001A" w:rsidRPr="00FE7893">
        <w:rPr>
          <w:b/>
        </w:rPr>
        <w:t>analyze the code and results</w:t>
      </w:r>
      <w:r w:rsidR="006C001A" w:rsidRPr="00FE7893">
        <w:t xml:space="preserve">. Write down the memory address of x, y, </w:t>
      </w:r>
      <w:proofErr w:type="gramStart"/>
      <w:r w:rsidR="006C001A" w:rsidRPr="00FE7893">
        <w:t>p(</w:t>
      </w:r>
      <w:proofErr w:type="gramEnd"/>
      <w:r w:rsidR="006C001A" w:rsidRPr="00FE7893">
        <w:t>pointer) and s(pointer) variables.</w:t>
      </w:r>
    </w:p>
    <w:p w14:paraId="56D48F09" w14:textId="77777777" w:rsidR="006C001A" w:rsidRPr="00FE7893" w:rsidRDefault="006C001A" w:rsidP="006C001A">
      <w:pPr>
        <w:autoSpaceDE w:val="0"/>
        <w:autoSpaceDN w:val="0"/>
        <w:adjustRightInd w:val="0"/>
      </w:pPr>
    </w:p>
    <w:p w14:paraId="3380267C" w14:textId="77777777" w:rsidR="006C001A" w:rsidRPr="00FE7893" w:rsidRDefault="006C001A" w:rsidP="006C001A">
      <w:pPr>
        <w:autoSpaceDE w:val="0"/>
        <w:autoSpaceDN w:val="0"/>
        <w:adjustRightInd w:val="0"/>
      </w:pPr>
    </w:p>
    <w:p w14:paraId="3F056B29" w14:textId="77777777" w:rsidR="006C001A" w:rsidRPr="00462B23" w:rsidRDefault="006C001A" w:rsidP="006C001A">
      <w:pPr>
        <w:numPr>
          <w:ilvl w:val="0"/>
          <w:numId w:val="30"/>
        </w:numPr>
        <w:autoSpaceDE w:val="0"/>
        <w:autoSpaceDN w:val="0"/>
        <w:adjustRightInd w:val="0"/>
        <w:spacing w:line="240" w:lineRule="auto"/>
      </w:pPr>
      <w:r w:rsidRPr="00462B23">
        <w:t xml:space="preserve">Use </w:t>
      </w:r>
      <w:proofErr w:type="spellStart"/>
      <w:r w:rsidRPr="00462B23">
        <w:t>gdb</w:t>
      </w:r>
      <w:proofErr w:type="spellEnd"/>
      <w:r w:rsidRPr="00462B23">
        <w:t xml:space="preserve"> to debug the program as follows:</w:t>
      </w:r>
    </w:p>
    <w:p w14:paraId="4DECE467" w14:textId="77777777" w:rsidR="006C001A" w:rsidRPr="00462B23" w:rsidRDefault="006C001A" w:rsidP="006C001A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  <w:rPr>
          <w:b/>
          <w:i/>
        </w:rPr>
      </w:pPr>
      <w:proofErr w:type="spellStart"/>
      <w:r w:rsidRPr="00462B23">
        <w:rPr>
          <w:b/>
          <w:i/>
        </w:rPr>
        <w:t>gdb</w:t>
      </w:r>
      <w:proofErr w:type="spellEnd"/>
      <w:r w:rsidRPr="00462B23">
        <w:rPr>
          <w:b/>
          <w:i/>
        </w:rPr>
        <w:t xml:space="preserve">   ./</w:t>
      </w:r>
      <w:proofErr w:type="spellStart"/>
      <w:r w:rsidRPr="00462B23">
        <w:rPr>
          <w:b/>
          <w:i/>
        </w:rPr>
        <w:t>a.out</w:t>
      </w:r>
      <w:proofErr w:type="spellEnd"/>
      <w:r w:rsidRPr="00462B23">
        <w:rPr>
          <w:b/>
          <w:i/>
        </w:rPr>
        <w:t xml:space="preserve">        </w:t>
      </w:r>
    </w:p>
    <w:p w14:paraId="14031B76" w14:textId="77777777" w:rsidR="006C001A" w:rsidRPr="00462B23" w:rsidRDefault="006C001A" w:rsidP="006C001A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</w:pPr>
      <w:r w:rsidRPr="00462B23">
        <w:rPr>
          <w:b/>
          <w:i/>
        </w:rPr>
        <w:t>(</w:t>
      </w:r>
      <w:proofErr w:type="spellStart"/>
      <w:proofErr w:type="gramStart"/>
      <w:r w:rsidRPr="00462B23">
        <w:rPr>
          <w:b/>
          <w:i/>
        </w:rPr>
        <w:t>gdb</w:t>
      </w:r>
      <w:proofErr w:type="spellEnd"/>
      <w:proofErr w:type="gramEnd"/>
      <w:r w:rsidRPr="00462B23">
        <w:rPr>
          <w:b/>
          <w:i/>
        </w:rPr>
        <w:t xml:space="preserve">) break main   – </w:t>
      </w:r>
      <w:r w:rsidRPr="00462B23">
        <w:t>This will create a breakpoint at main( ) function. You will see the memory address of main( )</w:t>
      </w:r>
    </w:p>
    <w:p w14:paraId="564141C0" w14:textId="77777777" w:rsidR="006C001A" w:rsidRPr="00462B23" w:rsidRDefault="006C001A" w:rsidP="006C001A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  <w:rPr>
          <w:b/>
          <w:i/>
        </w:rPr>
      </w:pPr>
      <w:r w:rsidRPr="00462B23">
        <w:rPr>
          <w:b/>
          <w:i/>
        </w:rPr>
        <w:t>(</w:t>
      </w:r>
      <w:proofErr w:type="spellStart"/>
      <w:r w:rsidRPr="00462B23">
        <w:rPr>
          <w:b/>
          <w:i/>
        </w:rPr>
        <w:t>gdb</w:t>
      </w:r>
      <w:proofErr w:type="spellEnd"/>
      <w:r w:rsidRPr="00462B23">
        <w:rPr>
          <w:b/>
          <w:i/>
        </w:rPr>
        <w:t xml:space="preserve">)   run   </w:t>
      </w:r>
      <w:r w:rsidRPr="00462B23">
        <w:rPr>
          <w:i/>
        </w:rPr>
        <w:t xml:space="preserve">- </w:t>
      </w:r>
      <w:r w:rsidRPr="00462B23">
        <w:t>It will start the program</w:t>
      </w:r>
      <w:r w:rsidRPr="00462B23">
        <w:rPr>
          <w:b/>
          <w:i/>
        </w:rPr>
        <w:t xml:space="preserve"> </w:t>
      </w:r>
    </w:p>
    <w:p w14:paraId="20845252" w14:textId="77777777" w:rsidR="006C001A" w:rsidRPr="00462B23" w:rsidRDefault="006C001A" w:rsidP="006C001A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</w:pPr>
      <w:r w:rsidRPr="00462B23">
        <w:rPr>
          <w:b/>
          <w:i/>
        </w:rPr>
        <w:t>(</w:t>
      </w:r>
      <w:proofErr w:type="spellStart"/>
      <w:r w:rsidRPr="00462B23">
        <w:rPr>
          <w:b/>
          <w:i/>
        </w:rPr>
        <w:t>gdb</w:t>
      </w:r>
      <w:proofErr w:type="spellEnd"/>
      <w:r w:rsidRPr="00462B23">
        <w:rPr>
          <w:b/>
          <w:i/>
        </w:rPr>
        <w:t>)  n</w:t>
      </w:r>
      <w:r w:rsidRPr="00462B23">
        <w:t xml:space="preserve">    - This means next to see the next statement</w:t>
      </w:r>
    </w:p>
    <w:p w14:paraId="0F56D907" w14:textId="77777777" w:rsidR="006C001A" w:rsidRPr="00462B23" w:rsidRDefault="006C001A" w:rsidP="006C001A">
      <w:pPr>
        <w:autoSpaceDE w:val="0"/>
        <w:autoSpaceDN w:val="0"/>
        <w:adjustRightInd w:val="0"/>
        <w:ind w:left="1080"/>
      </w:pPr>
      <w:r w:rsidRPr="00462B23">
        <w:t>Verify the content of the variables</w:t>
      </w:r>
    </w:p>
    <w:p w14:paraId="11D08EBA" w14:textId="11EA1CC2" w:rsidR="006C001A" w:rsidRPr="00462B23" w:rsidRDefault="006C001A" w:rsidP="006C001A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</w:pPr>
      <w:r w:rsidRPr="00462B23">
        <w:rPr>
          <w:b/>
          <w:i/>
        </w:rPr>
        <w:t>(</w:t>
      </w:r>
      <w:proofErr w:type="spellStart"/>
      <w:r w:rsidRPr="00462B23">
        <w:rPr>
          <w:b/>
          <w:i/>
        </w:rPr>
        <w:t>gdb</w:t>
      </w:r>
      <w:proofErr w:type="spellEnd"/>
      <w:r w:rsidRPr="00462B23">
        <w:rPr>
          <w:b/>
          <w:i/>
        </w:rPr>
        <w:t xml:space="preserve">)  print x   </w:t>
      </w:r>
      <w:r w:rsidR="00D31BDC">
        <w:t xml:space="preserve">It displays </w:t>
      </w:r>
      <w:r w:rsidRPr="00462B23">
        <w:t>x content</w:t>
      </w:r>
    </w:p>
    <w:p w14:paraId="09003D5B" w14:textId="7229DE53" w:rsidR="006C001A" w:rsidRPr="00462B23" w:rsidRDefault="006C001A" w:rsidP="006C001A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</w:pPr>
      <w:r w:rsidRPr="00462B23">
        <w:rPr>
          <w:b/>
          <w:i/>
        </w:rPr>
        <w:t>(</w:t>
      </w:r>
      <w:proofErr w:type="spellStart"/>
      <w:r w:rsidRPr="00462B23">
        <w:rPr>
          <w:b/>
          <w:i/>
        </w:rPr>
        <w:t>gdb</w:t>
      </w:r>
      <w:proofErr w:type="spellEnd"/>
      <w:r w:rsidRPr="00462B23">
        <w:rPr>
          <w:b/>
          <w:i/>
        </w:rPr>
        <w:t xml:space="preserve">)  print </w:t>
      </w:r>
      <w:r w:rsidR="00D31BDC">
        <w:rPr>
          <w:b/>
          <w:i/>
        </w:rPr>
        <w:t>&amp;</w:t>
      </w:r>
      <w:r w:rsidRPr="00462B23">
        <w:rPr>
          <w:b/>
          <w:i/>
        </w:rPr>
        <w:t xml:space="preserve">y   </w:t>
      </w:r>
      <w:r w:rsidR="00D31BDC">
        <w:t>It displays  y memory address</w:t>
      </w:r>
    </w:p>
    <w:p w14:paraId="693E7FFB" w14:textId="6398C29A" w:rsidR="006C001A" w:rsidRPr="00462B23" w:rsidRDefault="006C001A" w:rsidP="006C001A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</w:pPr>
      <w:r w:rsidRPr="00462B23">
        <w:rPr>
          <w:b/>
          <w:i/>
        </w:rPr>
        <w:t>(</w:t>
      </w:r>
      <w:proofErr w:type="spellStart"/>
      <w:r w:rsidRPr="00462B23">
        <w:rPr>
          <w:b/>
          <w:i/>
        </w:rPr>
        <w:t>gdb</w:t>
      </w:r>
      <w:proofErr w:type="spellEnd"/>
      <w:r w:rsidRPr="00462B23">
        <w:rPr>
          <w:b/>
          <w:i/>
        </w:rPr>
        <w:t xml:space="preserve">)  print p   </w:t>
      </w:r>
      <w:r w:rsidR="00D31BDC">
        <w:t>It displays</w:t>
      </w:r>
      <w:r w:rsidRPr="00462B23">
        <w:t xml:space="preserve"> p content (This is a pointer the content of this variable should be the address pointing to x variable)</w:t>
      </w:r>
    </w:p>
    <w:p w14:paraId="1DC0BBAB" w14:textId="0481FC58" w:rsidR="006C001A" w:rsidRPr="00462B23" w:rsidRDefault="006C001A" w:rsidP="006C001A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</w:pPr>
      <w:r w:rsidRPr="00462B23">
        <w:rPr>
          <w:b/>
          <w:i/>
        </w:rPr>
        <w:t>(</w:t>
      </w:r>
      <w:proofErr w:type="spellStart"/>
      <w:r w:rsidRPr="00462B23">
        <w:rPr>
          <w:b/>
          <w:i/>
        </w:rPr>
        <w:t>gdb</w:t>
      </w:r>
      <w:proofErr w:type="spellEnd"/>
      <w:r w:rsidRPr="00462B23">
        <w:rPr>
          <w:b/>
          <w:i/>
        </w:rPr>
        <w:t xml:space="preserve">)  print s  </w:t>
      </w:r>
      <w:r w:rsidR="00D31BDC">
        <w:t xml:space="preserve">It displays </w:t>
      </w:r>
      <w:r w:rsidRPr="00462B23">
        <w:t>s content (This is a pointer the content of this variable should be the address pointing  to y variable)</w:t>
      </w:r>
    </w:p>
    <w:p w14:paraId="05EC4FCA" w14:textId="77777777" w:rsidR="006C001A" w:rsidRPr="00462B23" w:rsidRDefault="006C001A" w:rsidP="006C001A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  <w:rPr>
          <w:b/>
          <w:i/>
        </w:rPr>
      </w:pPr>
      <w:r w:rsidRPr="00462B23">
        <w:rPr>
          <w:b/>
          <w:i/>
        </w:rPr>
        <w:t>(</w:t>
      </w:r>
      <w:proofErr w:type="spellStart"/>
      <w:proofErr w:type="gramStart"/>
      <w:r w:rsidRPr="00462B23">
        <w:rPr>
          <w:b/>
          <w:i/>
        </w:rPr>
        <w:t>gdb</w:t>
      </w:r>
      <w:proofErr w:type="spellEnd"/>
      <w:proofErr w:type="gramEnd"/>
      <w:r w:rsidRPr="00462B23">
        <w:rPr>
          <w:b/>
          <w:i/>
        </w:rPr>
        <w:t xml:space="preserve">) n          </w:t>
      </w:r>
      <w:r w:rsidRPr="00462B23">
        <w:t>It will move to the next statement . Repeat this command to analyze the variable’ content in each step.</w:t>
      </w:r>
    </w:p>
    <w:p w14:paraId="55BDA27E" w14:textId="77777777" w:rsidR="006C001A" w:rsidRPr="00462B23" w:rsidRDefault="006C001A" w:rsidP="006C001A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</w:pPr>
      <w:r w:rsidRPr="00462B23">
        <w:rPr>
          <w:b/>
          <w:i/>
        </w:rPr>
        <w:t>(</w:t>
      </w:r>
      <w:proofErr w:type="spellStart"/>
      <w:proofErr w:type="gramStart"/>
      <w:r w:rsidRPr="00462B23">
        <w:rPr>
          <w:b/>
          <w:i/>
        </w:rPr>
        <w:t>gdb</w:t>
      </w:r>
      <w:proofErr w:type="spellEnd"/>
      <w:proofErr w:type="gramEnd"/>
      <w:r w:rsidRPr="00462B23">
        <w:rPr>
          <w:b/>
          <w:i/>
        </w:rPr>
        <w:t>)  x  address</w:t>
      </w:r>
      <w:r w:rsidRPr="00462B23">
        <w:t xml:space="preserve">     ( replace address with the memory address of  variable p (pointer). Memory addresses are in hexadecimal system you need 0x )  </w:t>
      </w:r>
      <w:proofErr w:type="spellStart"/>
      <w:r w:rsidRPr="00462B23">
        <w:t>e.g</w:t>
      </w:r>
      <w:proofErr w:type="spellEnd"/>
      <w:r w:rsidRPr="00462B23">
        <w:t xml:space="preserve">  </w:t>
      </w:r>
      <w:r w:rsidRPr="00462B23">
        <w:rPr>
          <w:b/>
          <w:i/>
        </w:rPr>
        <w:t>(</w:t>
      </w:r>
      <w:proofErr w:type="spellStart"/>
      <w:r w:rsidRPr="00462B23">
        <w:rPr>
          <w:b/>
          <w:i/>
        </w:rPr>
        <w:t>gdb</w:t>
      </w:r>
      <w:proofErr w:type="spellEnd"/>
      <w:r w:rsidRPr="00462B23">
        <w:rPr>
          <w:b/>
          <w:i/>
        </w:rPr>
        <w:t>)</w:t>
      </w:r>
      <w:r w:rsidRPr="00462B23">
        <w:t xml:space="preserve"> </w:t>
      </w:r>
      <w:r w:rsidRPr="00462B23">
        <w:rPr>
          <w:b/>
          <w:i/>
        </w:rPr>
        <w:t>x</w:t>
      </w:r>
      <w:r w:rsidRPr="00462B23">
        <w:t xml:space="preserve">  0xbffff6f8   this should display the content of this memory address</w:t>
      </w:r>
    </w:p>
    <w:p w14:paraId="670F98C2" w14:textId="20D762E3" w:rsidR="006C001A" w:rsidRPr="00462B23" w:rsidRDefault="006C001A" w:rsidP="006C001A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</w:pPr>
      <w:r w:rsidRPr="00462B23">
        <w:t xml:space="preserve">Use </w:t>
      </w:r>
      <w:r w:rsidRPr="00462B23">
        <w:rPr>
          <w:b/>
          <w:i/>
        </w:rPr>
        <w:t>(</w:t>
      </w:r>
      <w:proofErr w:type="spellStart"/>
      <w:r w:rsidRPr="00462B23">
        <w:rPr>
          <w:b/>
          <w:i/>
        </w:rPr>
        <w:t>gdb</w:t>
      </w:r>
      <w:proofErr w:type="spellEnd"/>
      <w:proofErr w:type="gramStart"/>
      <w:r w:rsidRPr="00462B23">
        <w:rPr>
          <w:b/>
          <w:i/>
        </w:rPr>
        <w:t>)  x</w:t>
      </w:r>
      <w:proofErr w:type="gramEnd"/>
      <w:r w:rsidRPr="00462B23">
        <w:rPr>
          <w:b/>
          <w:i/>
        </w:rPr>
        <w:t xml:space="preserve">  </w:t>
      </w:r>
      <w:r w:rsidRPr="00462B23">
        <w:t xml:space="preserve">address to analyze the addresses of the pointers p and s and its contents. </w:t>
      </w:r>
    </w:p>
    <w:p w14:paraId="7D7DB306" w14:textId="3945A36D" w:rsidR="00970E8C" w:rsidRPr="000A6F22" w:rsidRDefault="000A6F22" w:rsidP="00970E8C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b/>
        </w:rPr>
        <w:t>( 5</w:t>
      </w:r>
      <w:r w:rsidRPr="000A6F22">
        <w:rPr>
          <w:b/>
        </w:rPr>
        <w:t xml:space="preserve"> marks)</w:t>
      </w:r>
      <w:r>
        <w:t xml:space="preserve"> </w:t>
      </w:r>
      <w:r w:rsidR="00970E8C">
        <w:t xml:space="preserve">Attach a screen capture that demo </w:t>
      </w:r>
      <w:r w:rsidR="00D31BDC">
        <w:t xml:space="preserve">the </w:t>
      </w:r>
      <w:proofErr w:type="spellStart"/>
      <w:r w:rsidR="00D31BDC">
        <w:t>gdb</w:t>
      </w:r>
      <w:proofErr w:type="spellEnd"/>
      <w:r w:rsidR="00D31BDC">
        <w:t xml:space="preserve"> commands you practiced and results</w:t>
      </w:r>
    </w:p>
    <w:p w14:paraId="7CAEF725" w14:textId="77777777" w:rsidR="000A6F22" w:rsidRPr="00A8790D" w:rsidRDefault="000A6F22" w:rsidP="000A6F22">
      <w:pPr>
        <w:autoSpaceDE w:val="0"/>
        <w:autoSpaceDN w:val="0"/>
        <w:adjustRightInd w:val="0"/>
        <w:spacing w:line="240" w:lineRule="auto"/>
        <w:ind w:left="1210"/>
        <w:rPr>
          <w:sz w:val="28"/>
          <w:szCs w:val="28"/>
        </w:rPr>
      </w:pPr>
    </w:p>
    <w:p w14:paraId="50EF0762" w14:textId="5F4C35C9" w:rsidR="00465F42" w:rsidRDefault="000A6F22" w:rsidP="00FE47AA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</w:pPr>
      <w:r w:rsidRPr="000A6F22">
        <w:rPr>
          <w:b/>
        </w:rPr>
        <w:lastRenderedPageBreak/>
        <w:t>(2 marks)</w:t>
      </w:r>
      <w:r>
        <w:t xml:space="preserve"> </w:t>
      </w:r>
      <w:r w:rsidR="00C66667">
        <w:t xml:space="preserve">Use </w:t>
      </w:r>
      <w:proofErr w:type="spellStart"/>
      <w:r w:rsidR="00C66667">
        <w:t>gdb</w:t>
      </w:r>
      <w:proofErr w:type="spellEnd"/>
      <w:r w:rsidR="00C66667">
        <w:t xml:space="preserve"> documentation or tutorial</w:t>
      </w:r>
      <w:r w:rsidR="00465F42">
        <w:t xml:space="preserve">s and find </w:t>
      </w:r>
      <w:proofErr w:type="spellStart"/>
      <w:r w:rsidR="00465F42">
        <w:t>gdb</w:t>
      </w:r>
      <w:proofErr w:type="spellEnd"/>
      <w:r w:rsidR="00465F42">
        <w:t xml:space="preserve"> command that:</w:t>
      </w:r>
    </w:p>
    <w:p w14:paraId="2315D317" w14:textId="3300D29F" w:rsidR="00C66667" w:rsidRDefault="00C66667" w:rsidP="00465F42">
      <w:pPr>
        <w:numPr>
          <w:ilvl w:val="1"/>
          <w:numId w:val="31"/>
        </w:numPr>
        <w:autoSpaceDE w:val="0"/>
        <w:autoSpaceDN w:val="0"/>
        <w:adjustRightInd w:val="0"/>
        <w:spacing w:line="240" w:lineRule="auto"/>
      </w:pPr>
      <w:proofErr w:type="gramStart"/>
      <w:r>
        <w:t>display</w:t>
      </w:r>
      <w:r w:rsidR="00465F42">
        <w:t>s</w:t>
      </w:r>
      <w:proofErr w:type="gramEnd"/>
      <w:r>
        <w:t xml:space="preserve"> the next instruction to be executed that is co</w:t>
      </w:r>
      <w:r w:rsidR="00D31BDC">
        <w:t>ntrolled by the program counter</w:t>
      </w:r>
      <w:r w:rsidR="00465F42">
        <w:t xml:space="preserve">. </w:t>
      </w:r>
    </w:p>
    <w:p w14:paraId="54B4CB8A" w14:textId="77777777" w:rsidR="003700FC" w:rsidRDefault="003700FC" w:rsidP="003700FC">
      <w:pPr>
        <w:autoSpaceDE w:val="0"/>
        <w:autoSpaceDN w:val="0"/>
        <w:adjustRightInd w:val="0"/>
        <w:spacing w:line="240" w:lineRule="auto"/>
      </w:pPr>
    </w:p>
    <w:p w14:paraId="1196BC03" w14:textId="77777777" w:rsidR="003700FC" w:rsidRDefault="003700FC" w:rsidP="003700FC">
      <w:pPr>
        <w:autoSpaceDE w:val="0"/>
        <w:autoSpaceDN w:val="0"/>
        <w:adjustRightInd w:val="0"/>
        <w:spacing w:line="240" w:lineRule="auto"/>
      </w:pPr>
    </w:p>
    <w:p w14:paraId="3D85B266" w14:textId="7215378B" w:rsidR="00465F42" w:rsidRDefault="00465F42" w:rsidP="00465F42">
      <w:pPr>
        <w:numPr>
          <w:ilvl w:val="1"/>
          <w:numId w:val="31"/>
        </w:numPr>
        <w:autoSpaceDE w:val="0"/>
        <w:autoSpaceDN w:val="0"/>
        <w:adjustRightInd w:val="0"/>
        <w:spacing w:line="240" w:lineRule="auto"/>
      </w:pPr>
      <w:r>
        <w:t>displays the assembly code of this program</w:t>
      </w:r>
    </w:p>
    <w:p w14:paraId="52A40E0D" w14:textId="77777777" w:rsidR="00465F42" w:rsidRDefault="00465F42" w:rsidP="00465F42">
      <w:pPr>
        <w:autoSpaceDE w:val="0"/>
        <w:autoSpaceDN w:val="0"/>
        <w:adjustRightInd w:val="0"/>
        <w:spacing w:line="240" w:lineRule="auto"/>
        <w:ind w:left="1210"/>
      </w:pPr>
    </w:p>
    <w:p w14:paraId="091C64FD" w14:textId="798B2AB0" w:rsidR="00C66667" w:rsidRDefault="00465F42" w:rsidP="00C66667">
      <w:pPr>
        <w:autoSpaceDE w:val="0"/>
        <w:autoSpaceDN w:val="0"/>
        <w:adjustRightInd w:val="0"/>
        <w:spacing w:line="240" w:lineRule="auto"/>
      </w:pPr>
      <w:r>
        <w:t xml:space="preserve">     </w:t>
      </w:r>
      <w:r w:rsidR="003A03DF">
        <w:t xml:space="preserve">  </w:t>
      </w:r>
    </w:p>
    <w:p w14:paraId="38749473" w14:textId="45880173" w:rsidR="00D31BDC" w:rsidRDefault="000A6F22" w:rsidP="00D31BDC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</w:pPr>
      <w:r>
        <w:rPr>
          <w:b/>
        </w:rPr>
        <w:t>(4</w:t>
      </w:r>
      <w:r w:rsidRPr="000A6F22">
        <w:rPr>
          <w:b/>
        </w:rPr>
        <w:t xml:space="preserve"> marks)</w:t>
      </w:r>
      <w:r>
        <w:t xml:space="preserve"> </w:t>
      </w:r>
      <w:r w:rsidR="006C001A" w:rsidRPr="00462B23">
        <w:t xml:space="preserve">Use </w:t>
      </w:r>
      <w:proofErr w:type="spellStart"/>
      <w:r w:rsidR="006C001A" w:rsidRPr="00462B23">
        <w:t>gdb</w:t>
      </w:r>
      <w:proofErr w:type="spellEnd"/>
      <w:r w:rsidR="006C001A" w:rsidRPr="00462B23">
        <w:t xml:space="preserve"> commands to analyze the results of each step or statement of the </w:t>
      </w:r>
      <w:proofErr w:type="spellStart"/>
      <w:r w:rsidR="006C001A" w:rsidRPr="00462B23">
        <w:t>pointers.c</w:t>
      </w:r>
      <w:proofErr w:type="spellEnd"/>
      <w:r w:rsidR="006C001A" w:rsidRPr="00462B23">
        <w:t xml:space="preserve"> program and </w:t>
      </w:r>
      <w:r w:rsidR="00970E8C">
        <w:t>attach a scre</w:t>
      </w:r>
      <w:r w:rsidR="00D31BDC">
        <w:t xml:space="preserve">en capture that displays the </w:t>
      </w:r>
      <w:r w:rsidR="00D31BDC" w:rsidRPr="00465F42">
        <w:rPr>
          <w:b/>
        </w:rPr>
        <w:t>content</w:t>
      </w:r>
      <w:r w:rsidR="00D31BDC">
        <w:t xml:space="preserve"> and the </w:t>
      </w:r>
      <w:r w:rsidR="00D31BDC" w:rsidRPr="00465F42">
        <w:rPr>
          <w:b/>
        </w:rPr>
        <w:t>memory address</w:t>
      </w:r>
      <w:r w:rsidR="00D31BDC">
        <w:t xml:space="preserve"> of the following variables</w:t>
      </w:r>
      <w:r w:rsidR="00A86215">
        <w:t>: x and y and pointer p and s</w:t>
      </w:r>
      <w:r w:rsidR="00D31BDC">
        <w:t xml:space="preserve">  </w:t>
      </w:r>
    </w:p>
    <w:p w14:paraId="3A6C5EAC" w14:textId="77777777" w:rsidR="00D31BDC" w:rsidRDefault="00D31BDC" w:rsidP="00D31BDC">
      <w:pPr>
        <w:autoSpaceDE w:val="0"/>
        <w:autoSpaceDN w:val="0"/>
        <w:adjustRightInd w:val="0"/>
        <w:spacing w:line="240" w:lineRule="auto"/>
        <w:ind w:left="1210"/>
      </w:pPr>
    </w:p>
    <w:p w14:paraId="366E6F0D" w14:textId="77777777" w:rsidR="00D31BDC" w:rsidRDefault="00D31BDC" w:rsidP="00D31BDC">
      <w:pPr>
        <w:autoSpaceDE w:val="0"/>
        <w:autoSpaceDN w:val="0"/>
        <w:adjustRightInd w:val="0"/>
        <w:spacing w:line="240" w:lineRule="auto"/>
        <w:ind w:left="1210"/>
      </w:pPr>
    </w:p>
    <w:p w14:paraId="752DB8D4" w14:textId="77777777" w:rsidR="000A6F22" w:rsidRDefault="000A6F22">
      <w:pPr>
        <w:spacing w:line="240" w:lineRule="auto"/>
        <w:rPr>
          <w:b/>
          <w:sz w:val="32"/>
        </w:rPr>
      </w:pPr>
      <w:bookmarkStart w:id="10" w:name="_Toc472385061"/>
      <w:r>
        <w:br w:type="page"/>
      </w:r>
    </w:p>
    <w:p w14:paraId="6F00594B" w14:textId="753B0B4E" w:rsidR="00846D34" w:rsidRDefault="007609D4" w:rsidP="00846D34">
      <w:pPr>
        <w:pStyle w:val="HeadingStyle1"/>
      </w:pPr>
      <w:r>
        <w:lastRenderedPageBreak/>
        <w:t>6</w:t>
      </w:r>
      <w:r w:rsidR="00846D34">
        <w:t xml:space="preserve">.0 System calls </w:t>
      </w:r>
      <w:r w:rsidR="00595C3F">
        <w:t xml:space="preserve">    </w:t>
      </w:r>
      <w:r w:rsidR="00846D34">
        <w:t xml:space="preserve">                                    </w:t>
      </w:r>
      <w:r w:rsidR="00EC4382">
        <w:t xml:space="preserve">                       ____/10</w:t>
      </w:r>
    </w:p>
    <w:p w14:paraId="53280DB4" w14:textId="77777777" w:rsidR="00764A71" w:rsidRDefault="00764A71" w:rsidP="00846D34">
      <w:pPr>
        <w:rPr>
          <w:sz w:val="28"/>
          <w:szCs w:val="28"/>
        </w:rPr>
      </w:pPr>
    </w:p>
    <w:p w14:paraId="5A33A10C" w14:textId="7126E263" w:rsidR="00846D34" w:rsidRPr="00764A71" w:rsidRDefault="00846D34" w:rsidP="00846D34">
      <w:pPr>
        <w:autoSpaceDE w:val="0"/>
        <w:rPr>
          <w:sz w:val="24"/>
          <w:szCs w:val="28"/>
        </w:rPr>
      </w:pPr>
      <w:r w:rsidRPr="00764A71">
        <w:rPr>
          <w:sz w:val="24"/>
          <w:szCs w:val="28"/>
        </w:rPr>
        <w:t xml:space="preserve">Every time a program makes a </w:t>
      </w:r>
      <w:r w:rsidRPr="00764A71">
        <w:rPr>
          <w:b/>
          <w:sz w:val="24"/>
          <w:szCs w:val="28"/>
        </w:rPr>
        <w:t>system call</w:t>
      </w:r>
      <w:r w:rsidRPr="00764A71">
        <w:rPr>
          <w:sz w:val="24"/>
          <w:szCs w:val="28"/>
        </w:rPr>
        <w:t>, the system has to change</w:t>
      </w:r>
      <w:r w:rsidR="00764A71">
        <w:rPr>
          <w:sz w:val="24"/>
          <w:szCs w:val="28"/>
        </w:rPr>
        <w:t xml:space="preserve"> from user mode to kernel mode. </w:t>
      </w:r>
      <w:proofErr w:type="spellStart"/>
      <w:r w:rsidRPr="00764A71">
        <w:rPr>
          <w:sz w:val="24"/>
          <w:szCs w:val="28"/>
        </w:rPr>
        <w:t>Strace</w:t>
      </w:r>
      <w:proofErr w:type="spellEnd"/>
      <w:r w:rsidRPr="00764A71">
        <w:rPr>
          <w:sz w:val="24"/>
          <w:szCs w:val="28"/>
        </w:rPr>
        <w:t xml:space="preserve"> program can be used to display </w:t>
      </w:r>
      <w:r w:rsidRPr="00764A71">
        <w:rPr>
          <w:b/>
          <w:sz w:val="24"/>
          <w:szCs w:val="28"/>
        </w:rPr>
        <w:t>system calls</w:t>
      </w:r>
      <w:r w:rsidRPr="00764A71">
        <w:rPr>
          <w:sz w:val="24"/>
          <w:szCs w:val="28"/>
        </w:rPr>
        <w:t xml:space="preserve"> when a program is running.</w:t>
      </w:r>
    </w:p>
    <w:p w14:paraId="09B6309D" w14:textId="77777777" w:rsidR="00846D34" w:rsidRPr="00764A71" w:rsidRDefault="00846D34" w:rsidP="00846D34">
      <w:pPr>
        <w:autoSpaceDE w:val="0"/>
        <w:rPr>
          <w:sz w:val="24"/>
          <w:szCs w:val="28"/>
        </w:rPr>
      </w:pPr>
    </w:p>
    <w:p w14:paraId="2D73B60D" w14:textId="77777777" w:rsidR="00846D34" w:rsidRDefault="00846D34" w:rsidP="00846D34">
      <w:pPr>
        <w:rPr>
          <w:b/>
        </w:rPr>
      </w:pPr>
      <w:r w:rsidRPr="00764A71">
        <w:rPr>
          <w:szCs w:val="28"/>
        </w:rPr>
        <w:t>1. Compile and run the following C program</w:t>
      </w:r>
    </w:p>
    <w:p w14:paraId="4B1BE158" w14:textId="77777777" w:rsidR="00846D34" w:rsidRDefault="00846D34" w:rsidP="00846D34">
      <w:pPr>
        <w:ind w:left="540"/>
        <w:rPr>
          <w:b/>
        </w:rPr>
      </w:pPr>
    </w:p>
    <w:p w14:paraId="07A0D7E5" w14:textId="77777777" w:rsidR="00846D34" w:rsidRDefault="00846D34" w:rsidP="00846D34">
      <w:pPr>
        <w:ind w:left="540"/>
      </w:pPr>
      <w:r>
        <w:rPr>
          <w:noProof/>
          <w:lang w:val="en-CA" w:eastAsia="en-CA"/>
        </w:rPr>
        <w:drawing>
          <wp:inline distT="0" distB="0" distL="0" distR="0" wp14:anchorId="22230746" wp14:editId="34DABA7C">
            <wp:extent cx="5505450" cy="1314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3144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72763" w14:textId="77777777" w:rsidR="00846D34" w:rsidRDefault="00846D34" w:rsidP="00846D34">
      <w:pPr>
        <w:ind w:left="540"/>
      </w:pPr>
    </w:p>
    <w:p w14:paraId="1BFEC77A" w14:textId="77777777" w:rsidR="00846D34" w:rsidRDefault="00846D34" w:rsidP="00846D34">
      <w:pPr>
        <w:ind w:left="540"/>
        <w:rPr>
          <w:b/>
        </w:rPr>
      </w:pPr>
    </w:p>
    <w:p w14:paraId="183743E0" w14:textId="77777777" w:rsidR="00846D34" w:rsidRPr="00764A71" w:rsidRDefault="00846D34" w:rsidP="00846D34">
      <w:pPr>
        <w:widowControl w:val="0"/>
        <w:numPr>
          <w:ilvl w:val="1"/>
          <w:numId w:val="33"/>
        </w:numPr>
        <w:suppressAutoHyphens/>
        <w:spacing w:line="240" w:lineRule="auto"/>
        <w:rPr>
          <w:szCs w:val="28"/>
        </w:rPr>
      </w:pPr>
      <w:r w:rsidRPr="00764A71">
        <w:rPr>
          <w:szCs w:val="28"/>
        </w:rPr>
        <w:t xml:space="preserve">Comment each line explaining the purpose of each line in the program </w:t>
      </w:r>
    </w:p>
    <w:p w14:paraId="1B33B6D4" w14:textId="77777777" w:rsidR="00846D34" w:rsidRPr="00764A71" w:rsidRDefault="00846D34" w:rsidP="00846D34">
      <w:pPr>
        <w:widowControl w:val="0"/>
        <w:numPr>
          <w:ilvl w:val="1"/>
          <w:numId w:val="33"/>
        </w:numPr>
        <w:suppressAutoHyphens/>
        <w:spacing w:line="240" w:lineRule="auto"/>
        <w:rPr>
          <w:szCs w:val="28"/>
        </w:rPr>
      </w:pPr>
      <w:r w:rsidRPr="00764A71">
        <w:rPr>
          <w:szCs w:val="28"/>
        </w:rPr>
        <w:t xml:space="preserve">Compile this program using the option    -o with </w:t>
      </w:r>
      <w:proofErr w:type="spellStart"/>
      <w:r w:rsidRPr="00764A71">
        <w:rPr>
          <w:szCs w:val="28"/>
        </w:rPr>
        <w:t>gcc</w:t>
      </w:r>
      <w:proofErr w:type="spellEnd"/>
      <w:r w:rsidRPr="00764A71">
        <w:rPr>
          <w:szCs w:val="28"/>
        </w:rPr>
        <w:t xml:space="preserve">. </w:t>
      </w:r>
    </w:p>
    <w:p w14:paraId="29F99D50" w14:textId="77777777" w:rsidR="00846D34" w:rsidRPr="00764A71" w:rsidRDefault="00846D34" w:rsidP="00846D34">
      <w:pPr>
        <w:widowControl w:val="0"/>
        <w:numPr>
          <w:ilvl w:val="1"/>
          <w:numId w:val="33"/>
        </w:numPr>
        <w:suppressAutoHyphens/>
        <w:spacing w:line="240" w:lineRule="auto"/>
        <w:rPr>
          <w:szCs w:val="28"/>
        </w:rPr>
      </w:pPr>
      <w:r w:rsidRPr="00764A71">
        <w:rPr>
          <w:szCs w:val="28"/>
        </w:rPr>
        <w:t>Run the program analyze the results, what is the output of this program?</w:t>
      </w:r>
    </w:p>
    <w:p w14:paraId="6814C5AD" w14:textId="77777777" w:rsidR="00846D34" w:rsidRPr="00764A71" w:rsidRDefault="00846D34" w:rsidP="00846D34">
      <w:pPr>
        <w:widowControl w:val="0"/>
        <w:ind w:left="1080"/>
        <w:rPr>
          <w:szCs w:val="28"/>
        </w:rPr>
      </w:pPr>
    </w:p>
    <w:p w14:paraId="439A1E83" w14:textId="77777777" w:rsidR="00846D34" w:rsidRPr="00764A71" w:rsidRDefault="00846D34" w:rsidP="00846D34">
      <w:pPr>
        <w:widowControl w:val="0"/>
        <w:rPr>
          <w:szCs w:val="28"/>
        </w:rPr>
      </w:pPr>
    </w:p>
    <w:p w14:paraId="0A916C39" w14:textId="5395A7AB" w:rsidR="00846D34" w:rsidRPr="00764A71" w:rsidRDefault="00846D34" w:rsidP="00846D34">
      <w:pPr>
        <w:widowControl w:val="0"/>
        <w:numPr>
          <w:ilvl w:val="1"/>
          <w:numId w:val="33"/>
        </w:numPr>
        <w:suppressAutoHyphens/>
        <w:spacing w:line="240" w:lineRule="auto"/>
        <w:rPr>
          <w:szCs w:val="28"/>
        </w:rPr>
      </w:pPr>
      <w:r w:rsidRPr="00764A71">
        <w:rPr>
          <w:szCs w:val="28"/>
        </w:rPr>
        <w:t xml:space="preserve">Use the command </w:t>
      </w:r>
      <w:proofErr w:type="spellStart"/>
      <w:proofErr w:type="gramStart"/>
      <w:r w:rsidRPr="00764A71">
        <w:rPr>
          <w:b/>
          <w:szCs w:val="28"/>
        </w:rPr>
        <w:t>strace</w:t>
      </w:r>
      <w:proofErr w:type="spellEnd"/>
      <w:r w:rsidRPr="00764A71">
        <w:rPr>
          <w:b/>
          <w:szCs w:val="28"/>
        </w:rPr>
        <w:t xml:space="preserve">  -</w:t>
      </w:r>
      <w:proofErr w:type="gramEnd"/>
      <w:r w:rsidRPr="00764A71">
        <w:rPr>
          <w:b/>
          <w:szCs w:val="28"/>
        </w:rPr>
        <w:t>c ./executable</w:t>
      </w:r>
      <w:r w:rsidRPr="00764A71">
        <w:rPr>
          <w:szCs w:val="28"/>
        </w:rPr>
        <w:t xml:space="preserve">  (Replace </w:t>
      </w:r>
      <w:r w:rsidR="007609D4">
        <w:rPr>
          <w:szCs w:val="28"/>
        </w:rPr>
        <w:t>executable</w:t>
      </w:r>
      <w:r w:rsidRPr="00764A71">
        <w:rPr>
          <w:szCs w:val="28"/>
        </w:rPr>
        <w:t xml:space="preserve">  with the </w:t>
      </w:r>
      <w:r w:rsidR="007609D4">
        <w:rPr>
          <w:szCs w:val="28"/>
        </w:rPr>
        <w:t xml:space="preserve">respective </w:t>
      </w:r>
      <w:r w:rsidRPr="00764A71">
        <w:rPr>
          <w:szCs w:val="28"/>
        </w:rPr>
        <w:t>executable file</w:t>
      </w:r>
      <w:r w:rsidR="007609D4">
        <w:rPr>
          <w:szCs w:val="28"/>
        </w:rPr>
        <w:t xml:space="preserve"> generated by </w:t>
      </w:r>
      <w:proofErr w:type="spellStart"/>
      <w:r w:rsidR="007609D4">
        <w:rPr>
          <w:szCs w:val="28"/>
        </w:rPr>
        <w:t>gcc</w:t>
      </w:r>
      <w:proofErr w:type="spellEnd"/>
      <w:r w:rsidRPr="00764A71">
        <w:rPr>
          <w:szCs w:val="28"/>
        </w:rPr>
        <w:t xml:space="preserve">). Press the following characters A,z,2,Q  and </w:t>
      </w:r>
      <w:r w:rsidR="00E550E2">
        <w:rPr>
          <w:szCs w:val="28"/>
        </w:rPr>
        <w:t>attach</w:t>
      </w:r>
      <w:r w:rsidR="007609D4">
        <w:rPr>
          <w:szCs w:val="28"/>
        </w:rPr>
        <w:t xml:space="preserve"> a screen capture to demo results</w:t>
      </w:r>
    </w:p>
    <w:p w14:paraId="5595D27F" w14:textId="628F0473" w:rsidR="00846D34" w:rsidRPr="007609D4" w:rsidRDefault="00846D34" w:rsidP="00FE47AA">
      <w:pPr>
        <w:widowControl w:val="0"/>
        <w:numPr>
          <w:ilvl w:val="1"/>
          <w:numId w:val="33"/>
        </w:numPr>
        <w:suppressAutoHyphens/>
        <w:spacing w:line="240" w:lineRule="auto"/>
        <w:rPr>
          <w:b/>
          <w:szCs w:val="28"/>
        </w:rPr>
      </w:pPr>
      <w:r w:rsidRPr="00EF6B32">
        <w:rPr>
          <w:szCs w:val="28"/>
        </w:rPr>
        <w:t xml:space="preserve">Identify </w:t>
      </w:r>
      <w:r w:rsidR="003700FC" w:rsidRPr="00EF6B32">
        <w:rPr>
          <w:szCs w:val="28"/>
        </w:rPr>
        <w:t>system calls used by this program and use the respective header</w:t>
      </w:r>
      <w:r w:rsidR="00EF6B32" w:rsidRPr="00EF6B32">
        <w:rPr>
          <w:szCs w:val="28"/>
        </w:rPr>
        <w:t xml:space="preserve"> </w:t>
      </w:r>
      <w:r w:rsidR="002B02A7" w:rsidRPr="00172976">
        <w:rPr>
          <w:b/>
          <w:szCs w:val="28"/>
          <w:lang w:val="en-CA"/>
        </w:rPr>
        <w:t>/</w:t>
      </w:r>
      <w:proofErr w:type="spellStart"/>
      <w:r w:rsidR="002B02A7" w:rsidRPr="00172976">
        <w:rPr>
          <w:b/>
          <w:szCs w:val="28"/>
          <w:lang w:val="en-CA"/>
        </w:rPr>
        <w:t>usr</w:t>
      </w:r>
      <w:proofErr w:type="spellEnd"/>
      <w:r w:rsidR="002B02A7" w:rsidRPr="00172976">
        <w:rPr>
          <w:b/>
          <w:szCs w:val="28"/>
          <w:lang w:val="en-CA"/>
        </w:rPr>
        <w:t>/include/x86_64-linux-gnu/</w:t>
      </w:r>
      <w:proofErr w:type="spellStart"/>
      <w:r w:rsidR="002B02A7" w:rsidRPr="00172976">
        <w:rPr>
          <w:b/>
          <w:szCs w:val="28"/>
          <w:lang w:val="en-CA"/>
        </w:rPr>
        <w:t>asm</w:t>
      </w:r>
      <w:proofErr w:type="spellEnd"/>
      <w:r w:rsidR="002B02A7" w:rsidRPr="00172976">
        <w:rPr>
          <w:b/>
          <w:szCs w:val="28"/>
          <w:lang w:val="en-CA"/>
        </w:rPr>
        <w:t>/unistd_64.h</w:t>
      </w:r>
      <w:r w:rsidR="00EF6B32" w:rsidRPr="00EF6B32">
        <w:rPr>
          <w:szCs w:val="28"/>
          <w:lang w:val="en-CA"/>
        </w:rPr>
        <w:t xml:space="preserve"> </w:t>
      </w:r>
      <w:r w:rsidR="003700FC" w:rsidRPr="00EF6B32">
        <w:rPr>
          <w:szCs w:val="28"/>
        </w:rPr>
        <w:t xml:space="preserve">to identify respective </w:t>
      </w:r>
      <w:r w:rsidR="003700FC" w:rsidRPr="007609D4">
        <w:rPr>
          <w:b/>
          <w:szCs w:val="28"/>
        </w:rPr>
        <w:t>system call numbers</w:t>
      </w:r>
      <w:r w:rsidR="003700FC" w:rsidRPr="00EF6B32">
        <w:rPr>
          <w:szCs w:val="28"/>
        </w:rPr>
        <w:t xml:space="preserve">. Write down the </w:t>
      </w:r>
      <w:r w:rsidR="003700FC" w:rsidRPr="007609D4">
        <w:rPr>
          <w:b/>
          <w:szCs w:val="28"/>
        </w:rPr>
        <w:t>system calls</w:t>
      </w:r>
      <w:r w:rsidR="003700FC" w:rsidRPr="00EF6B32">
        <w:rPr>
          <w:szCs w:val="28"/>
        </w:rPr>
        <w:t xml:space="preserve"> </w:t>
      </w:r>
      <w:r w:rsidR="00172976">
        <w:rPr>
          <w:szCs w:val="28"/>
        </w:rPr>
        <w:t xml:space="preserve">used by this program </w:t>
      </w:r>
      <w:r w:rsidR="003700FC" w:rsidRPr="00EF6B32">
        <w:rPr>
          <w:szCs w:val="28"/>
        </w:rPr>
        <w:t xml:space="preserve">with the respective </w:t>
      </w:r>
      <w:r w:rsidR="003700FC" w:rsidRPr="007609D4">
        <w:rPr>
          <w:b/>
          <w:szCs w:val="28"/>
        </w:rPr>
        <w:t>system call number</w:t>
      </w:r>
      <w:r w:rsidR="00172976" w:rsidRPr="007609D4">
        <w:rPr>
          <w:b/>
          <w:szCs w:val="28"/>
        </w:rPr>
        <w:t>s</w:t>
      </w:r>
    </w:p>
    <w:p w14:paraId="6FB92FF2" w14:textId="77777777" w:rsidR="00846D34" w:rsidRPr="00764A71" w:rsidRDefault="00846D34" w:rsidP="00846D34">
      <w:pPr>
        <w:widowControl w:val="0"/>
        <w:rPr>
          <w:szCs w:val="28"/>
        </w:rPr>
      </w:pPr>
    </w:p>
    <w:p w14:paraId="2E7140A4" w14:textId="77777777" w:rsidR="00846D34" w:rsidRPr="00764A71" w:rsidRDefault="00846D34" w:rsidP="00846D34">
      <w:pPr>
        <w:widowControl w:val="0"/>
        <w:rPr>
          <w:szCs w:val="28"/>
        </w:rPr>
      </w:pPr>
    </w:p>
    <w:p w14:paraId="5503E219" w14:textId="77777777" w:rsidR="00846D34" w:rsidRDefault="00846D34" w:rsidP="00846D34">
      <w:pPr>
        <w:rPr>
          <w:sz w:val="28"/>
          <w:szCs w:val="28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935" distR="114935" simplePos="0" relativeHeight="251660800" behindDoc="0" locked="0" layoutInCell="1" allowOverlap="1" wp14:anchorId="4630E769" wp14:editId="5D2A821B">
                <wp:simplePos x="0" y="0"/>
                <wp:positionH relativeFrom="margin">
                  <wp:posOffset>915670</wp:posOffset>
                </wp:positionH>
                <wp:positionV relativeFrom="paragraph">
                  <wp:posOffset>129540</wp:posOffset>
                </wp:positionV>
                <wp:extent cx="3559810" cy="240030"/>
                <wp:effectExtent l="1270" t="0" r="1270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9810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1DA8DA" w14:textId="77777777" w:rsidR="00FE47AA" w:rsidRDefault="00FE47AA" w:rsidP="00846D34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0E769" id="Text Box 12" o:spid="_x0000_s1032" type="#_x0000_t202" style="position:absolute;margin-left:72.1pt;margin-top:10.2pt;width:280.3pt;height:18.9pt;z-index:251660800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" stroked="f">
                <v:textbox inset="0,0,0,0">
                  <w:txbxContent>
                    <w:p w14:paraId="611DA8DA" w14:textId="77777777" w:rsidR="00FE47AA" w:rsidRDefault="00FE47AA" w:rsidP="00846D34"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05CC40" w14:textId="77777777" w:rsidR="00846D34" w:rsidRDefault="00846D34" w:rsidP="00846D34">
      <w:pPr>
        <w:widowControl w:val="0"/>
        <w:ind w:left="360"/>
        <w:rPr>
          <w:sz w:val="28"/>
          <w:szCs w:val="28"/>
        </w:rPr>
      </w:pPr>
    </w:p>
    <w:p w14:paraId="04D4B018" w14:textId="77777777" w:rsidR="00846D34" w:rsidRDefault="00846D34" w:rsidP="00846D34">
      <w:pPr>
        <w:rPr>
          <w:sz w:val="28"/>
          <w:szCs w:val="28"/>
        </w:rPr>
      </w:pPr>
    </w:p>
    <w:p w14:paraId="6E743FDE" w14:textId="77777777" w:rsidR="00846D34" w:rsidRDefault="00846D34" w:rsidP="00846D34">
      <w:pPr>
        <w:autoSpaceDE w:val="0"/>
        <w:rPr>
          <w:sz w:val="28"/>
          <w:szCs w:val="28"/>
        </w:rPr>
      </w:pPr>
    </w:p>
    <w:p w14:paraId="7CC30C7D" w14:textId="77777777" w:rsidR="00846D34" w:rsidRDefault="00846D34" w:rsidP="00846D34">
      <w:pPr>
        <w:rPr>
          <w:rFonts w:eastAsia="Wingdings"/>
          <w:sz w:val="28"/>
          <w:szCs w:val="28"/>
        </w:rPr>
      </w:pPr>
    </w:p>
    <w:p w14:paraId="7BC7E5E6" w14:textId="77777777" w:rsidR="00764A71" w:rsidRDefault="00764A71" w:rsidP="00846D34">
      <w:pPr>
        <w:rPr>
          <w:b/>
          <w:sz w:val="28"/>
          <w:szCs w:val="28"/>
          <w:u w:val="single"/>
        </w:rPr>
      </w:pPr>
    </w:p>
    <w:p w14:paraId="5D914F26" w14:textId="77777777" w:rsidR="00784E12" w:rsidRDefault="00784E12" w:rsidP="00846D34">
      <w:pPr>
        <w:rPr>
          <w:b/>
          <w:sz w:val="28"/>
          <w:szCs w:val="28"/>
          <w:u w:val="single"/>
        </w:rPr>
      </w:pPr>
    </w:p>
    <w:p w14:paraId="3ECBA529" w14:textId="77777777" w:rsidR="00764A71" w:rsidRDefault="00764A71" w:rsidP="00846D34">
      <w:pPr>
        <w:rPr>
          <w:b/>
          <w:sz w:val="28"/>
          <w:szCs w:val="28"/>
          <w:u w:val="single"/>
        </w:rPr>
      </w:pPr>
    </w:p>
    <w:p w14:paraId="61C31B35" w14:textId="77777777" w:rsidR="00846D34" w:rsidRPr="00F619CD" w:rsidRDefault="00846D34" w:rsidP="00846D34">
      <w:pPr>
        <w:rPr>
          <w:b/>
          <w:sz w:val="28"/>
          <w:szCs w:val="28"/>
          <w:u w:val="single"/>
        </w:rPr>
      </w:pPr>
      <w:r w:rsidRPr="00F619CD">
        <w:rPr>
          <w:b/>
          <w:sz w:val="28"/>
          <w:szCs w:val="28"/>
          <w:u w:val="single"/>
        </w:rPr>
        <w:lastRenderedPageBreak/>
        <w:t>Trivial SHELL program</w:t>
      </w:r>
      <w:r w:rsidRPr="00F619CD">
        <w:rPr>
          <w:b/>
          <w:sz w:val="28"/>
          <w:szCs w:val="28"/>
        </w:rPr>
        <w:tab/>
      </w:r>
      <w:r w:rsidRPr="00F619CD">
        <w:rPr>
          <w:b/>
          <w:sz w:val="28"/>
          <w:szCs w:val="28"/>
        </w:rPr>
        <w:tab/>
      </w:r>
      <w:r w:rsidRPr="00F619CD">
        <w:rPr>
          <w:b/>
          <w:sz w:val="28"/>
          <w:szCs w:val="28"/>
        </w:rPr>
        <w:tab/>
      </w:r>
      <w:r w:rsidRPr="00F619CD">
        <w:rPr>
          <w:b/>
          <w:sz w:val="28"/>
          <w:szCs w:val="28"/>
        </w:rPr>
        <w:tab/>
      </w:r>
      <w:r w:rsidRPr="00F619CD">
        <w:rPr>
          <w:b/>
          <w:sz w:val="28"/>
          <w:szCs w:val="28"/>
        </w:rPr>
        <w:tab/>
      </w:r>
      <w:r w:rsidRPr="00F619CD">
        <w:rPr>
          <w:b/>
          <w:sz w:val="28"/>
          <w:szCs w:val="28"/>
        </w:rPr>
        <w:tab/>
      </w:r>
    </w:p>
    <w:p w14:paraId="14F7AD94" w14:textId="77777777" w:rsidR="00846D34" w:rsidRDefault="00846D34" w:rsidP="00846D34">
      <w:pPr>
        <w:rPr>
          <w:b/>
          <w:sz w:val="28"/>
          <w:szCs w:val="28"/>
        </w:rPr>
      </w:pPr>
    </w:p>
    <w:p w14:paraId="3B2BE8B8" w14:textId="77777777" w:rsidR="00E550E2" w:rsidRDefault="00846D34" w:rsidP="00846D34">
      <w:pPr>
        <w:rPr>
          <w:szCs w:val="28"/>
        </w:rPr>
      </w:pPr>
      <w:proofErr w:type="gramStart"/>
      <w:r w:rsidRPr="00764A71">
        <w:rPr>
          <w:szCs w:val="28"/>
        </w:rPr>
        <w:t xml:space="preserve">Download  </w:t>
      </w:r>
      <w:proofErr w:type="spellStart"/>
      <w:r w:rsidRPr="00764A71">
        <w:rPr>
          <w:b/>
          <w:szCs w:val="28"/>
        </w:rPr>
        <w:t>trivialshell.c</w:t>
      </w:r>
      <w:proofErr w:type="spellEnd"/>
      <w:proofErr w:type="gramEnd"/>
      <w:r w:rsidRPr="00764A71">
        <w:rPr>
          <w:szCs w:val="28"/>
        </w:rPr>
        <w:t xml:space="preserve">  program from</w:t>
      </w:r>
      <w:r w:rsidRPr="00764A71">
        <w:rPr>
          <w:b/>
          <w:szCs w:val="28"/>
        </w:rPr>
        <w:t xml:space="preserve"> D2L. </w:t>
      </w:r>
      <w:r w:rsidRPr="00764A71">
        <w:rPr>
          <w:szCs w:val="28"/>
        </w:rPr>
        <w:t xml:space="preserve"> This program illustrates several key concepts on </w:t>
      </w:r>
      <w:r w:rsidRPr="00764A71">
        <w:rPr>
          <w:b/>
          <w:szCs w:val="28"/>
        </w:rPr>
        <w:t>how the shell works</w:t>
      </w:r>
      <w:r w:rsidRPr="00764A71">
        <w:rPr>
          <w:szCs w:val="28"/>
        </w:rPr>
        <w:t xml:space="preserve">. Section 3 of Linux man contains information about </w:t>
      </w:r>
      <w:proofErr w:type="gramStart"/>
      <w:r w:rsidRPr="00764A71">
        <w:rPr>
          <w:szCs w:val="28"/>
        </w:rPr>
        <w:t>exec(</w:t>
      </w:r>
      <w:proofErr w:type="gramEnd"/>
      <w:r w:rsidRPr="00764A71">
        <w:rPr>
          <w:szCs w:val="28"/>
        </w:rPr>
        <w:t xml:space="preserve"> ) function :</w:t>
      </w:r>
      <w:r w:rsidR="00764A71" w:rsidRPr="00764A71">
        <w:rPr>
          <w:szCs w:val="28"/>
        </w:rPr>
        <w:t xml:space="preserve"> </w:t>
      </w:r>
    </w:p>
    <w:p w14:paraId="5DDB3E27" w14:textId="1E8BA660" w:rsidR="00846D34" w:rsidRPr="00764A71" w:rsidRDefault="00846D34" w:rsidP="00846D34">
      <w:pPr>
        <w:rPr>
          <w:b/>
          <w:szCs w:val="28"/>
        </w:rPr>
      </w:pPr>
      <w:proofErr w:type="gramStart"/>
      <w:r w:rsidRPr="00764A71">
        <w:rPr>
          <w:b/>
          <w:szCs w:val="28"/>
        </w:rPr>
        <w:t>man</w:t>
      </w:r>
      <w:proofErr w:type="gramEnd"/>
      <w:r w:rsidRPr="00764A71">
        <w:rPr>
          <w:b/>
          <w:szCs w:val="28"/>
        </w:rPr>
        <w:t xml:space="preserve"> 3 exec</w:t>
      </w:r>
    </w:p>
    <w:p w14:paraId="3EEC5933" w14:textId="77777777" w:rsidR="00846D34" w:rsidRPr="00764A71" w:rsidRDefault="00846D34" w:rsidP="00846D34">
      <w:pPr>
        <w:rPr>
          <w:sz w:val="24"/>
          <w:szCs w:val="28"/>
        </w:rPr>
      </w:pPr>
    </w:p>
    <w:p w14:paraId="0C26DD1C" w14:textId="68F29C28" w:rsidR="00846D34" w:rsidRPr="00764A71" w:rsidRDefault="00846D34" w:rsidP="00846D34">
      <w:pPr>
        <w:rPr>
          <w:szCs w:val="28"/>
        </w:rPr>
      </w:pPr>
      <w:r w:rsidRPr="00764A71">
        <w:rPr>
          <w:szCs w:val="28"/>
        </w:rPr>
        <w:t xml:space="preserve">1. This program will generate warning messages during compilation. Use the </w:t>
      </w:r>
      <w:r w:rsidRPr="00764A71">
        <w:rPr>
          <w:b/>
          <w:szCs w:val="28"/>
        </w:rPr>
        <w:t>warning option</w:t>
      </w:r>
      <w:r w:rsidR="00E550E2">
        <w:rPr>
          <w:szCs w:val="28"/>
        </w:rPr>
        <w:t xml:space="preserve"> with </w:t>
      </w:r>
      <w:proofErr w:type="spellStart"/>
      <w:r w:rsidR="00E550E2">
        <w:rPr>
          <w:szCs w:val="28"/>
        </w:rPr>
        <w:t>gcc</w:t>
      </w:r>
      <w:proofErr w:type="spellEnd"/>
      <w:r w:rsidR="00E550E2">
        <w:rPr>
          <w:szCs w:val="28"/>
        </w:rPr>
        <w:t xml:space="preserve"> to hide warnings</w:t>
      </w:r>
      <w:r w:rsidRPr="00764A71">
        <w:rPr>
          <w:szCs w:val="28"/>
        </w:rPr>
        <w:t xml:space="preserve">. These warnings will not affect the results of the program. </w:t>
      </w:r>
    </w:p>
    <w:p w14:paraId="49FD3E02" w14:textId="25178D6C" w:rsidR="00846D34" w:rsidRPr="00764A71" w:rsidRDefault="00846D34" w:rsidP="00846D34">
      <w:pPr>
        <w:rPr>
          <w:szCs w:val="28"/>
        </w:rPr>
      </w:pPr>
      <w:r w:rsidRPr="00764A71">
        <w:rPr>
          <w:szCs w:val="28"/>
        </w:rPr>
        <w:t>2. Run the program. While running the program issue some commands with options and arguments. Ter</w:t>
      </w:r>
      <w:r w:rsidR="00C04C2B">
        <w:rPr>
          <w:szCs w:val="28"/>
        </w:rPr>
        <w:t>minate the program by pressing c</w:t>
      </w:r>
      <w:r w:rsidRPr="00764A71">
        <w:rPr>
          <w:szCs w:val="28"/>
        </w:rPr>
        <w:t>trl-c keys.</w:t>
      </w:r>
    </w:p>
    <w:p w14:paraId="1340AD78" w14:textId="77777777" w:rsidR="00846D34" w:rsidRDefault="00846D34" w:rsidP="00846D34">
      <w:pPr>
        <w:rPr>
          <w:szCs w:val="28"/>
        </w:rPr>
      </w:pPr>
      <w:r w:rsidRPr="00764A71">
        <w:rPr>
          <w:szCs w:val="28"/>
        </w:rPr>
        <w:t>3. What is the purpose of this program</w:t>
      </w:r>
      <w:proofErr w:type="gramStart"/>
      <w:r w:rsidRPr="00764A71">
        <w:rPr>
          <w:szCs w:val="28"/>
        </w:rPr>
        <w:t>?.</w:t>
      </w:r>
      <w:proofErr w:type="gramEnd"/>
      <w:r w:rsidRPr="00764A71">
        <w:rPr>
          <w:szCs w:val="28"/>
        </w:rPr>
        <w:t xml:space="preserve">  </w:t>
      </w:r>
    </w:p>
    <w:p w14:paraId="7925F476" w14:textId="77777777" w:rsidR="00764A71" w:rsidRDefault="00764A71" w:rsidP="00846D34">
      <w:pPr>
        <w:rPr>
          <w:szCs w:val="28"/>
        </w:rPr>
      </w:pPr>
    </w:p>
    <w:p w14:paraId="40205EAF" w14:textId="77777777" w:rsidR="00764A71" w:rsidRDefault="00764A71" w:rsidP="00846D34">
      <w:pPr>
        <w:rPr>
          <w:szCs w:val="28"/>
        </w:rPr>
      </w:pPr>
    </w:p>
    <w:p w14:paraId="34DD3751" w14:textId="77777777" w:rsidR="00764A71" w:rsidRDefault="00764A71" w:rsidP="00846D34">
      <w:pPr>
        <w:rPr>
          <w:szCs w:val="28"/>
        </w:rPr>
      </w:pPr>
    </w:p>
    <w:p w14:paraId="4FE25DA4" w14:textId="420905DF" w:rsidR="00E550E2" w:rsidRDefault="00846D34" w:rsidP="00846D34">
      <w:pPr>
        <w:rPr>
          <w:szCs w:val="28"/>
        </w:rPr>
      </w:pPr>
      <w:r w:rsidRPr="00764A71">
        <w:rPr>
          <w:szCs w:val="28"/>
        </w:rPr>
        <w:t xml:space="preserve">4. </w:t>
      </w:r>
      <w:r w:rsidR="00E550E2">
        <w:rPr>
          <w:szCs w:val="28"/>
        </w:rPr>
        <w:t>Attach a screen capture to demo the results of this program</w:t>
      </w:r>
    </w:p>
    <w:p w14:paraId="737F0E68" w14:textId="40E5916E" w:rsidR="00846D34" w:rsidRDefault="00E550E2" w:rsidP="00846D34">
      <w:pPr>
        <w:rPr>
          <w:szCs w:val="28"/>
        </w:rPr>
      </w:pPr>
      <w:r>
        <w:rPr>
          <w:szCs w:val="28"/>
        </w:rPr>
        <w:t xml:space="preserve">5. </w:t>
      </w:r>
      <w:r w:rsidR="00846D34" w:rsidRPr="00764A71">
        <w:rPr>
          <w:szCs w:val="28"/>
        </w:rPr>
        <w:t xml:space="preserve">Use the command </w:t>
      </w:r>
      <w:proofErr w:type="spellStart"/>
      <w:proofErr w:type="gramStart"/>
      <w:r w:rsidR="00846D34" w:rsidRPr="00764A71">
        <w:rPr>
          <w:b/>
          <w:szCs w:val="28"/>
        </w:rPr>
        <w:t>strace</w:t>
      </w:r>
      <w:proofErr w:type="spellEnd"/>
      <w:r w:rsidR="00846D34" w:rsidRPr="00764A71">
        <w:rPr>
          <w:b/>
          <w:szCs w:val="28"/>
        </w:rPr>
        <w:t xml:space="preserve">  -</w:t>
      </w:r>
      <w:proofErr w:type="gramEnd"/>
      <w:r w:rsidR="00846D34" w:rsidRPr="00764A71">
        <w:rPr>
          <w:b/>
          <w:szCs w:val="28"/>
        </w:rPr>
        <w:t>c ./program-name</w:t>
      </w:r>
      <w:r w:rsidR="00846D34" w:rsidRPr="00764A71">
        <w:rPr>
          <w:szCs w:val="28"/>
        </w:rPr>
        <w:t xml:space="preserve">  (Replace the program-name  with the executable file). Issue some commands with options and arguments. Terminate the program by pressing Ctrl-c keys. Identify </w:t>
      </w:r>
      <w:r w:rsidR="00764A71">
        <w:rPr>
          <w:szCs w:val="28"/>
        </w:rPr>
        <w:t xml:space="preserve">and write down </w:t>
      </w:r>
      <w:r w:rsidR="00846D34" w:rsidRPr="00764A71">
        <w:rPr>
          <w:szCs w:val="28"/>
        </w:rPr>
        <w:t xml:space="preserve">the </w:t>
      </w:r>
      <w:r w:rsidR="00846D34" w:rsidRPr="00764A71">
        <w:rPr>
          <w:b/>
          <w:szCs w:val="28"/>
        </w:rPr>
        <w:t>system calls</w:t>
      </w:r>
      <w:r w:rsidR="00846D34" w:rsidRPr="00764A71">
        <w:rPr>
          <w:szCs w:val="28"/>
        </w:rPr>
        <w:t xml:space="preserve"> used by this program.</w:t>
      </w:r>
    </w:p>
    <w:p w14:paraId="1CBA4A12" w14:textId="77777777" w:rsidR="00E550E2" w:rsidRDefault="00E550E2" w:rsidP="00846D34">
      <w:pPr>
        <w:rPr>
          <w:szCs w:val="28"/>
        </w:rPr>
      </w:pPr>
    </w:p>
    <w:p w14:paraId="31B850EF" w14:textId="77777777" w:rsidR="00E550E2" w:rsidRDefault="00E550E2" w:rsidP="00846D34">
      <w:pPr>
        <w:rPr>
          <w:szCs w:val="28"/>
        </w:rPr>
      </w:pPr>
    </w:p>
    <w:p w14:paraId="0705A3BD" w14:textId="77777777" w:rsidR="00E550E2" w:rsidRDefault="00E550E2" w:rsidP="00846D34">
      <w:pPr>
        <w:rPr>
          <w:szCs w:val="28"/>
        </w:rPr>
      </w:pPr>
    </w:p>
    <w:p w14:paraId="7E674500" w14:textId="77777777" w:rsidR="00E550E2" w:rsidRDefault="00E550E2" w:rsidP="00846D34">
      <w:pPr>
        <w:rPr>
          <w:szCs w:val="28"/>
        </w:rPr>
      </w:pPr>
    </w:p>
    <w:p w14:paraId="5ACF0BCE" w14:textId="77777777" w:rsidR="00E550E2" w:rsidRDefault="00E550E2" w:rsidP="00846D34">
      <w:pPr>
        <w:rPr>
          <w:szCs w:val="28"/>
        </w:rPr>
      </w:pPr>
    </w:p>
    <w:p w14:paraId="5404D2F3" w14:textId="77777777" w:rsidR="00E550E2" w:rsidRDefault="00E550E2" w:rsidP="00846D34">
      <w:pPr>
        <w:rPr>
          <w:szCs w:val="28"/>
        </w:rPr>
      </w:pPr>
    </w:p>
    <w:p w14:paraId="581D8A72" w14:textId="28C8AE1F" w:rsidR="00E550E2" w:rsidRPr="00E550E2" w:rsidRDefault="00E550E2" w:rsidP="00E550E2">
      <w:pPr>
        <w:rPr>
          <w:szCs w:val="28"/>
        </w:rPr>
      </w:pPr>
      <w:r>
        <w:rPr>
          <w:szCs w:val="28"/>
        </w:rPr>
        <w:t xml:space="preserve">  6. </w:t>
      </w:r>
      <w:r w:rsidRPr="00E550E2">
        <w:rPr>
          <w:szCs w:val="28"/>
        </w:rPr>
        <w:t>Attach the screen capture that demo the system calls used by this program</w:t>
      </w:r>
    </w:p>
    <w:p w14:paraId="034C4E2A" w14:textId="77777777" w:rsidR="00764A71" w:rsidRPr="00764A71" w:rsidRDefault="00764A71" w:rsidP="00846D34">
      <w:pPr>
        <w:rPr>
          <w:szCs w:val="28"/>
        </w:rPr>
      </w:pPr>
    </w:p>
    <w:p w14:paraId="6C58A4DD" w14:textId="77777777" w:rsidR="00846D34" w:rsidRDefault="00846D34" w:rsidP="00846D34">
      <w:pPr>
        <w:rPr>
          <w:szCs w:val="28"/>
        </w:rPr>
      </w:pPr>
    </w:p>
    <w:p w14:paraId="4062DEE6" w14:textId="77777777" w:rsidR="00764A71" w:rsidRDefault="00764A71" w:rsidP="00846D34">
      <w:pPr>
        <w:rPr>
          <w:szCs w:val="28"/>
        </w:rPr>
      </w:pPr>
    </w:p>
    <w:p w14:paraId="2F48CA52" w14:textId="77777777" w:rsidR="00764A71" w:rsidRDefault="00764A71" w:rsidP="00846D34">
      <w:pPr>
        <w:rPr>
          <w:szCs w:val="28"/>
        </w:rPr>
      </w:pPr>
    </w:p>
    <w:p w14:paraId="16867DEA" w14:textId="77777777" w:rsidR="00764A71" w:rsidRDefault="00764A71" w:rsidP="00846D34">
      <w:pPr>
        <w:rPr>
          <w:szCs w:val="28"/>
        </w:rPr>
      </w:pPr>
    </w:p>
    <w:p w14:paraId="4099307B" w14:textId="77777777" w:rsidR="00764A71" w:rsidRDefault="00764A71" w:rsidP="00846D34">
      <w:pPr>
        <w:rPr>
          <w:szCs w:val="28"/>
        </w:rPr>
      </w:pPr>
    </w:p>
    <w:p w14:paraId="1FB9A082" w14:textId="17330E5A" w:rsidR="00846D34" w:rsidRPr="00764A71" w:rsidRDefault="00846D34" w:rsidP="00846D34">
      <w:pPr>
        <w:rPr>
          <w:szCs w:val="28"/>
        </w:rPr>
      </w:pPr>
    </w:p>
    <w:p w14:paraId="2F4F5632" w14:textId="77777777" w:rsidR="00846D34" w:rsidRPr="00764A71" w:rsidRDefault="00846D34" w:rsidP="00846D34">
      <w:pPr>
        <w:rPr>
          <w:szCs w:val="28"/>
        </w:rPr>
      </w:pPr>
    </w:p>
    <w:p w14:paraId="50121C8D" w14:textId="77777777" w:rsidR="00846D34" w:rsidRDefault="00846D34" w:rsidP="00846D34">
      <w:pPr>
        <w:rPr>
          <w:rFonts w:eastAsia="Wingdings"/>
          <w:b/>
          <w:sz w:val="28"/>
          <w:szCs w:val="28"/>
        </w:rPr>
      </w:pPr>
    </w:p>
    <w:bookmarkEnd w:id="10"/>
    <w:p w14:paraId="61DE244A" w14:textId="77777777" w:rsidR="00846D34" w:rsidRDefault="00846D34" w:rsidP="00846D34"/>
    <w:p w14:paraId="3A5D92A4" w14:textId="77777777" w:rsidR="00557885" w:rsidRDefault="00557885" w:rsidP="00846D34"/>
    <w:sectPr w:rsidR="00557885" w:rsidSect="00512D26">
      <w:headerReference w:type="first" r:id="rId19"/>
      <w:footerReference w:type="first" r:id="rId20"/>
      <w:pgSz w:w="12240" w:h="15840" w:code="1"/>
      <w:pgMar w:top="1872" w:right="1440" w:bottom="1152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FA65E5" w14:textId="77777777" w:rsidR="00C828DC" w:rsidRDefault="00C828DC" w:rsidP="007F2B57">
      <w:r>
        <w:separator/>
      </w:r>
    </w:p>
    <w:p w14:paraId="6223DEF3" w14:textId="77777777" w:rsidR="00C828DC" w:rsidRDefault="00C828DC" w:rsidP="007F2B57"/>
    <w:p w14:paraId="152D0B8A" w14:textId="77777777" w:rsidR="00C828DC" w:rsidRDefault="00C828DC" w:rsidP="007F2B57"/>
  </w:endnote>
  <w:endnote w:type="continuationSeparator" w:id="0">
    <w:p w14:paraId="7FFEFFA9" w14:textId="77777777" w:rsidR="00C828DC" w:rsidRDefault="00C828DC" w:rsidP="007F2B57">
      <w:r>
        <w:continuationSeparator/>
      </w:r>
    </w:p>
    <w:p w14:paraId="74A2F8B1" w14:textId="77777777" w:rsidR="00C828DC" w:rsidRDefault="00C828DC" w:rsidP="007F2B57"/>
    <w:p w14:paraId="2B2B99B6" w14:textId="77777777" w:rsidR="00C828DC" w:rsidRDefault="00C828DC" w:rsidP="007F2B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tillium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tillium Bd">
    <w:panose1 w:val="000008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005EB8"/>
        <w:insideH w:val="single" w:sz="18" w:space="0" w:color="005EB8"/>
        <w:insideV w:val="single" w:sz="18" w:space="0" w:color="005EB8"/>
      </w:tblBorders>
      <w:tblLook w:val="04A0" w:firstRow="1" w:lastRow="0" w:firstColumn="1" w:lastColumn="0" w:noHBand="0" w:noVBand="1"/>
    </w:tblPr>
    <w:tblGrid>
      <w:gridCol w:w="970"/>
      <w:gridCol w:w="8390"/>
    </w:tblGrid>
    <w:tr w:rsidR="00FE47AA" w:rsidRPr="00A70299" w14:paraId="126B0FAC" w14:textId="77777777" w:rsidTr="00FE47AA">
      <w:tc>
        <w:tcPr>
          <w:tcW w:w="918" w:type="dxa"/>
        </w:tcPr>
        <w:p w14:paraId="366570F2" w14:textId="77777777" w:rsidR="00FE47AA" w:rsidRPr="001E692B" w:rsidRDefault="00FE47AA" w:rsidP="00D5061A">
          <w:pPr>
            <w:pStyle w:val="PageNo"/>
          </w:pPr>
          <w:r w:rsidRPr="001E692B">
            <w:fldChar w:fldCharType="begin"/>
          </w:r>
          <w:r w:rsidRPr="001E692B">
            <w:instrText xml:space="preserve"> PAGE   \* MERGEFORMAT </w:instrText>
          </w:r>
          <w:r w:rsidRPr="001E692B">
            <w:fldChar w:fldCharType="separate"/>
          </w:r>
          <w:r w:rsidR="00BB1E47">
            <w:rPr>
              <w:noProof/>
            </w:rPr>
            <w:t>13</w:t>
          </w:r>
          <w:r w:rsidRPr="001E692B">
            <w:fldChar w:fldCharType="end"/>
          </w:r>
        </w:p>
      </w:tc>
      <w:tc>
        <w:tcPr>
          <w:tcW w:w="7938" w:type="dxa"/>
        </w:tcPr>
        <w:p w14:paraId="6CAAB194" w14:textId="0CC22CE3" w:rsidR="00FE47AA" w:rsidRPr="00A70299" w:rsidRDefault="00FE47AA" w:rsidP="00D5061A">
          <w:pPr>
            <w:pStyle w:val="Footer"/>
          </w:pPr>
          <w:r>
            <w:t>ITSC205</w:t>
          </w:r>
          <w:r w:rsidRPr="00A70299">
            <w:t xml:space="preserve">: </w:t>
          </w:r>
          <w:r>
            <w:t>Lab 2</w:t>
          </w:r>
        </w:p>
        <w:p w14:paraId="6B6B6769" w14:textId="450357A4" w:rsidR="00FE47AA" w:rsidRPr="00A70299" w:rsidRDefault="007A6B76" w:rsidP="00D5061A">
          <w:pPr>
            <w:pStyle w:val="Copyright"/>
          </w:pPr>
          <w:r>
            <w:t>© 2021</w:t>
          </w:r>
          <w:r w:rsidR="00FE47AA">
            <w:t>, Southern Alberta Institute of Technology</w:t>
          </w:r>
        </w:p>
      </w:tc>
    </w:tr>
  </w:tbl>
  <w:p w14:paraId="73C8AF35" w14:textId="77777777" w:rsidR="00FE47AA" w:rsidRDefault="00FE47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F802A" w14:textId="3F72D305" w:rsidR="00FE47AA" w:rsidRPr="007609D4" w:rsidRDefault="00BB1E47" w:rsidP="00017FD6">
    <w:pPr>
      <w:rPr>
        <w:sz w:val="16"/>
      </w:rPr>
    </w:pPr>
    <w:r>
      <w:rPr>
        <w:sz w:val="16"/>
      </w:rPr>
      <w:t>© 2021</w:t>
    </w:r>
    <w:r w:rsidR="00FE47AA" w:rsidRPr="007609D4">
      <w:rPr>
        <w:sz w:val="16"/>
      </w:rPr>
      <w:t>, Southern Alberta Institute of Technology. All rights reserved.</w:t>
    </w:r>
  </w:p>
  <w:p w14:paraId="6B81DECE" w14:textId="232C2329" w:rsidR="00FE47AA" w:rsidRPr="007609D4" w:rsidRDefault="00FE47AA" w:rsidP="00017FD6">
    <w:pPr>
      <w:rPr>
        <w:sz w:val="16"/>
      </w:rPr>
    </w:pPr>
    <w:r w:rsidRPr="007609D4">
      <w:rPr>
        <w:sz w:val="16"/>
      </w:rPr>
      <w:t>This publication and materials herein are protected by applicable intellectual property laws.</w:t>
    </w:r>
  </w:p>
  <w:p w14:paraId="65B9C7A0" w14:textId="130561B0" w:rsidR="00FE47AA" w:rsidRPr="007609D4" w:rsidRDefault="00FE47AA" w:rsidP="00017FD6">
    <w:pPr>
      <w:rPr>
        <w:sz w:val="16"/>
      </w:rPr>
    </w:pPr>
    <w:r w:rsidRPr="007609D4">
      <w:rPr>
        <w:sz w:val="16"/>
      </w:rPr>
      <w:t>Unauthorized reproduction and distribution of this publication in whole or part is prohibited.</w:t>
    </w:r>
  </w:p>
  <w:p w14:paraId="6F4DB428" w14:textId="77777777" w:rsidR="00FE47AA" w:rsidRPr="007609D4" w:rsidRDefault="00FE47AA" w:rsidP="00017FD6">
    <w:pPr>
      <w:rPr>
        <w:sz w:val="16"/>
      </w:rPr>
    </w:pPr>
  </w:p>
  <w:p w14:paraId="508159DB" w14:textId="5B791053" w:rsidR="00FE47AA" w:rsidRPr="007609D4" w:rsidRDefault="00FE47AA" w:rsidP="00017FD6">
    <w:pPr>
      <w:rPr>
        <w:sz w:val="16"/>
      </w:rPr>
    </w:pPr>
    <w:r w:rsidRPr="007609D4">
      <w:rPr>
        <w:sz w:val="16"/>
      </w:rPr>
      <w:t>For more information, contact:</w:t>
    </w:r>
  </w:p>
  <w:p w14:paraId="0D60F3E3" w14:textId="56AB9BBB" w:rsidR="00FE47AA" w:rsidRPr="007609D4" w:rsidRDefault="00FE47AA" w:rsidP="00017FD6">
    <w:pPr>
      <w:rPr>
        <w:sz w:val="16"/>
      </w:rPr>
    </w:pPr>
    <w:r w:rsidRPr="007609D4">
      <w:rPr>
        <w:sz w:val="16"/>
      </w:rPr>
      <w:t>Director, Centre for Instructional Technology and Development</w:t>
    </w:r>
  </w:p>
  <w:p w14:paraId="4E741738" w14:textId="6D12960E" w:rsidR="00FE47AA" w:rsidRPr="007609D4" w:rsidRDefault="00FE47AA" w:rsidP="00017FD6">
    <w:pPr>
      <w:rPr>
        <w:sz w:val="16"/>
      </w:rPr>
    </w:pPr>
    <w:r w:rsidRPr="007609D4">
      <w:rPr>
        <w:sz w:val="16"/>
      </w:rPr>
      <w:t>Southern Alberta Institute of Technology</w:t>
    </w:r>
  </w:p>
  <w:p w14:paraId="10822D5A" w14:textId="73CAE1C3" w:rsidR="00FE47AA" w:rsidRPr="007609D4" w:rsidRDefault="00FE47AA" w:rsidP="00017FD6">
    <w:pPr>
      <w:rPr>
        <w:sz w:val="16"/>
      </w:rPr>
    </w:pPr>
    <w:r w:rsidRPr="007609D4">
      <w:rPr>
        <w:sz w:val="16"/>
      </w:rPr>
      <w:t>1301 16 Ave. N.W., Calgary, AB T2M 0L4</w:t>
    </w:r>
  </w:p>
  <w:p w14:paraId="7D139869" w14:textId="77777777" w:rsidR="00FE47AA" w:rsidRDefault="00FE47AA" w:rsidP="00017FD6"/>
  <w:p w14:paraId="4943EC27" w14:textId="77777777" w:rsidR="00FE47AA" w:rsidRPr="0088153E" w:rsidRDefault="00FE47AA" w:rsidP="00017FD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983536" w14:textId="77777777" w:rsidR="00C828DC" w:rsidRDefault="00C828DC" w:rsidP="007F2B57">
      <w:r>
        <w:separator/>
      </w:r>
    </w:p>
    <w:p w14:paraId="203E3468" w14:textId="77777777" w:rsidR="00C828DC" w:rsidRDefault="00C828DC" w:rsidP="007F2B57"/>
    <w:p w14:paraId="0D6D40D1" w14:textId="77777777" w:rsidR="00C828DC" w:rsidRDefault="00C828DC" w:rsidP="007F2B57"/>
  </w:footnote>
  <w:footnote w:type="continuationSeparator" w:id="0">
    <w:p w14:paraId="76FEC527" w14:textId="77777777" w:rsidR="00C828DC" w:rsidRDefault="00C828DC" w:rsidP="007F2B57">
      <w:r>
        <w:continuationSeparator/>
      </w:r>
    </w:p>
    <w:p w14:paraId="26DE72D0" w14:textId="77777777" w:rsidR="00C828DC" w:rsidRDefault="00C828DC" w:rsidP="007F2B57"/>
    <w:p w14:paraId="3EE762F7" w14:textId="77777777" w:rsidR="00C828DC" w:rsidRDefault="00C828DC" w:rsidP="007F2B5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F33AC5" w14:textId="77777777" w:rsidR="00FE47AA" w:rsidRPr="00EF5C89" w:rsidRDefault="00FE47AA" w:rsidP="00D5061A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  <w:lang w:val="en-CA" w:eastAsia="en-CA"/>
      </w:rPr>
      <w:drawing>
        <wp:anchor distT="0" distB="0" distL="114300" distR="114300" simplePos="0" relativeHeight="251668480" behindDoc="1" locked="0" layoutInCell="1" allowOverlap="1" wp14:anchorId="4522651E" wp14:editId="538E09A9">
          <wp:simplePos x="0" y="0"/>
          <wp:positionH relativeFrom="column">
            <wp:posOffset>5178425</wp:posOffset>
          </wp:positionH>
          <wp:positionV relativeFrom="page">
            <wp:posOffset>171450</wp:posOffset>
          </wp:positionV>
          <wp:extent cx="1261745" cy="520700"/>
          <wp:effectExtent l="0" t="0" r="0" b="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B158977" wp14:editId="54475160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24" name="Straight Connector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52EE358" id="Straight Connector 24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" strokecolor="#005eb8" strokeweight="2.25pt"/>
          </w:pict>
        </mc:Fallback>
      </mc:AlternateContent>
    </w:r>
  </w:p>
  <w:p w14:paraId="3237A23A" w14:textId="77777777" w:rsidR="00FE47AA" w:rsidRDefault="00FE47A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213C6" w14:textId="77777777" w:rsidR="00FE47AA" w:rsidRPr="00EF5C89" w:rsidRDefault="00FE47AA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  <w:lang w:val="en-CA" w:eastAsia="en-CA"/>
      </w:rPr>
      <w:drawing>
        <wp:anchor distT="0" distB="0" distL="114300" distR="114300" simplePos="0" relativeHeight="251665408" behindDoc="1" locked="0" layoutInCell="1" allowOverlap="1" wp14:anchorId="3B6D4FB2" wp14:editId="69A8F12D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4EE6F9" wp14:editId="5EFFB4D9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6B255C" id="Straight Connector 3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" strokecolor="#005eb8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multilevel"/>
    <w:tmpl w:val="B058A580"/>
    <w:name w:val="WW8Num4"/>
    <w:lvl w:ilvl="0">
      <w:start w:val="1"/>
      <w:numFmt w:val="decimal"/>
      <w:lvlText w:val="%1."/>
      <w:lvlJc w:val="left"/>
      <w:pPr>
        <w:tabs>
          <w:tab w:val="num" w:pos="-77"/>
        </w:tabs>
        <w:ind w:left="643" w:hanging="360"/>
      </w:pPr>
      <w:rPr>
        <w:rFonts w:hint="default"/>
        <w:b/>
        <w:bCs/>
        <w:sz w:val="22"/>
        <w:szCs w:val="28"/>
      </w:rPr>
    </w:lvl>
    <w:lvl w:ilvl="1">
      <w:start w:val="1"/>
      <w:numFmt w:val="lowerLetter"/>
      <w:lvlText w:val="%2."/>
      <w:lvlJc w:val="left"/>
      <w:pPr>
        <w:tabs>
          <w:tab w:val="num" w:pos="-77"/>
        </w:tabs>
        <w:ind w:left="1363" w:hanging="360"/>
      </w:pPr>
    </w:lvl>
    <w:lvl w:ilvl="2">
      <w:start w:val="1"/>
      <w:numFmt w:val="lowerRoman"/>
      <w:lvlText w:val="%3."/>
      <w:lvlJc w:val="right"/>
      <w:pPr>
        <w:tabs>
          <w:tab w:val="num" w:pos="-77"/>
        </w:tabs>
        <w:ind w:left="2083" w:hanging="180"/>
      </w:pPr>
    </w:lvl>
    <w:lvl w:ilvl="3">
      <w:start w:val="1"/>
      <w:numFmt w:val="decimal"/>
      <w:lvlText w:val="%4."/>
      <w:lvlJc w:val="left"/>
      <w:pPr>
        <w:tabs>
          <w:tab w:val="num" w:pos="-77"/>
        </w:tabs>
        <w:ind w:left="2803" w:hanging="360"/>
      </w:pPr>
      <w:rPr>
        <w:sz w:val="28"/>
        <w:szCs w:val="28"/>
      </w:rPr>
    </w:lvl>
    <w:lvl w:ilvl="4">
      <w:start w:val="1"/>
      <w:numFmt w:val="lowerLetter"/>
      <w:lvlText w:val="%5."/>
      <w:lvlJc w:val="left"/>
      <w:pPr>
        <w:tabs>
          <w:tab w:val="num" w:pos="-77"/>
        </w:tabs>
        <w:ind w:left="3523" w:hanging="360"/>
      </w:pPr>
    </w:lvl>
    <w:lvl w:ilvl="5">
      <w:start w:val="1"/>
      <w:numFmt w:val="lowerRoman"/>
      <w:lvlText w:val="%6."/>
      <w:lvlJc w:val="right"/>
      <w:pPr>
        <w:tabs>
          <w:tab w:val="num" w:pos="-77"/>
        </w:tabs>
        <w:ind w:left="4243" w:hanging="180"/>
      </w:pPr>
    </w:lvl>
    <w:lvl w:ilvl="6">
      <w:start w:val="1"/>
      <w:numFmt w:val="decimal"/>
      <w:lvlText w:val="%7."/>
      <w:lvlJc w:val="left"/>
      <w:pPr>
        <w:tabs>
          <w:tab w:val="num" w:pos="-77"/>
        </w:tabs>
        <w:ind w:left="4963" w:hanging="360"/>
      </w:pPr>
    </w:lvl>
    <w:lvl w:ilvl="7">
      <w:start w:val="1"/>
      <w:numFmt w:val="lowerLetter"/>
      <w:lvlText w:val="%8."/>
      <w:lvlJc w:val="left"/>
      <w:pPr>
        <w:tabs>
          <w:tab w:val="num" w:pos="-77"/>
        </w:tabs>
        <w:ind w:left="5683" w:hanging="360"/>
      </w:pPr>
    </w:lvl>
    <w:lvl w:ilvl="8">
      <w:start w:val="1"/>
      <w:numFmt w:val="lowerRoman"/>
      <w:lvlText w:val="%9."/>
      <w:lvlJc w:val="right"/>
      <w:pPr>
        <w:tabs>
          <w:tab w:val="num" w:pos="-77"/>
        </w:tabs>
        <w:ind w:left="6403" w:hanging="180"/>
      </w:pPr>
    </w:lvl>
  </w:abstractNum>
  <w:abstractNum w:abstractNumId="1" w15:restartNumberingAfterBreak="0">
    <w:nsid w:val="0000000D"/>
    <w:multiLevelType w:val="multilevel"/>
    <w:tmpl w:val="64C6736C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hint="default"/>
        <w:b/>
        <w:sz w:val="28"/>
        <w:szCs w:val="28"/>
        <w:lang w:val="e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sz w:val="20"/>
        <w:szCs w:val="28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000000E"/>
    <w:multiLevelType w:val="multilevel"/>
    <w:tmpl w:val="8EE6AFB4"/>
    <w:name w:val="WW8Num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8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eastAsia="Calibri" w:hAnsi="Times New Roman" w:cs="Times New Roman"/>
        <w:b/>
        <w:sz w:val="22"/>
        <w:szCs w:val="28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3700598"/>
    <w:multiLevelType w:val="multilevel"/>
    <w:tmpl w:val="7B167CA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4" w15:restartNumberingAfterBreak="0">
    <w:nsid w:val="05E5564E"/>
    <w:multiLevelType w:val="hybridMultilevel"/>
    <w:tmpl w:val="EC9CD61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6133213"/>
    <w:multiLevelType w:val="hybridMultilevel"/>
    <w:tmpl w:val="5CA4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3103A9"/>
    <w:multiLevelType w:val="hybridMultilevel"/>
    <w:tmpl w:val="54AEF1F8"/>
    <w:lvl w:ilvl="0" w:tplc="6E0059C4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D62549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BD214B"/>
    <w:multiLevelType w:val="hybridMultilevel"/>
    <w:tmpl w:val="EDDE0892"/>
    <w:lvl w:ilvl="0" w:tplc="C7C2E1E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280BC0"/>
    <w:multiLevelType w:val="hybridMultilevel"/>
    <w:tmpl w:val="D8A85060"/>
    <w:lvl w:ilvl="0" w:tplc="1188F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846EE6"/>
    <w:multiLevelType w:val="multilevel"/>
    <w:tmpl w:val="6D606D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16AF7463"/>
    <w:multiLevelType w:val="hybridMultilevel"/>
    <w:tmpl w:val="74AA3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083F28"/>
    <w:multiLevelType w:val="hybridMultilevel"/>
    <w:tmpl w:val="166695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2C72E7"/>
    <w:multiLevelType w:val="hybridMultilevel"/>
    <w:tmpl w:val="747C18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5756EB"/>
    <w:multiLevelType w:val="hybridMultilevel"/>
    <w:tmpl w:val="7F2061A8"/>
    <w:lvl w:ilvl="0" w:tplc="413AAB84">
      <w:start w:val="4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5" w15:restartNumberingAfterBreak="0">
    <w:nsid w:val="29654FFE"/>
    <w:multiLevelType w:val="hybridMultilevel"/>
    <w:tmpl w:val="F858D7B4"/>
    <w:lvl w:ilvl="0" w:tplc="9BB4E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B42C2D"/>
    <w:multiLevelType w:val="hybridMultilevel"/>
    <w:tmpl w:val="1C344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FB4836"/>
    <w:multiLevelType w:val="hybridMultilevel"/>
    <w:tmpl w:val="189C629E"/>
    <w:lvl w:ilvl="0" w:tplc="9724C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D01A1E"/>
    <w:multiLevelType w:val="hybridMultilevel"/>
    <w:tmpl w:val="037ADE9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597879"/>
    <w:multiLevelType w:val="hybridMultilevel"/>
    <w:tmpl w:val="0062214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25A6874"/>
    <w:multiLevelType w:val="hybridMultilevel"/>
    <w:tmpl w:val="5498D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400E00">
      <w:numFmt w:val="bullet"/>
      <w:lvlText w:val="•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52E44"/>
    <w:multiLevelType w:val="hybridMultilevel"/>
    <w:tmpl w:val="4DBA3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A0141D"/>
    <w:multiLevelType w:val="hybridMultilevel"/>
    <w:tmpl w:val="460E118C"/>
    <w:lvl w:ilvl="0" w:tplc="EE1C52A0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E2C39AB"/>
    <w:multiLevelType w:val="hybridMultilevel"/>
    <w:tmpl w:val="9ABCC972"/>
    <w:lvl w:ilvl="0" w:tplc="9724C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B76F72"/>
    <w:multiLevelType w:val="hybridMultilevel"/>
    <w:tmpl w:val="64A45D8E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EE5A32"/>
    <w:multiLevelType w:val="hybridMultilevel"/>
    <w:tmpl w:val="C33C74D6"/>
    <w:lvl w:ilvl="0" w:tplc="FDF42D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481F96"/>
    <w:multiLevelType w:val="hybridMultilevel"/>
    <w:tmpl w:val="CA801C94"/>
    <w:lvl w:ilvl="0" w:tplc="C10806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347D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F870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3092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EEE4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788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78A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46A8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D63D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CBB3E4D"/>
    <w:multiLevelType w:val="hybridMultilevel"/>
    <w:tmpl w:val="4BBCD1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CB21E0"/>
    <w:multiLevelType w:val="hybridMultilevel"/>
    <w:tmpl w:val="A0707A9C"/>
    <w:lvl w:ilvl="0" w:tplc="8930A0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2174ACC"/>
    <w:multiLevelType w:val="hybridMultilevel"/>
    <w:tmpl w:val="A52C12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392FB9"/>
    <w:multiLevelType w:val="hybridMultilevel"/>
    <w:tmpl w:val="ECDE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FD74E5"/>
    <w:multiLevelType w:val="hybridMultilevel"/>
    <w:tmpl w:val="6706DEC4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A66BF0"/>
    <w:multiLevelType w:val="hybridMultilevel"/>
    <w:tmpl w:val="B66848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F12997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B631205"/>
    <w:multiLevelType w:val="hybridMultilevel"/>
    <w:tmpl w:val="9EA81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3D4AD7C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BE1B10"/>
    <w:multiLevelType w:val="hybridMultilevel"/>
    <w:tmpl w:val="62FAA1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590821"/>
    <w:multiLevelType w:val="hybridMultilevel"/>
    <w:tmpl w:val="FA7AC0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042D95"/>
    <w:multiLevelType w:val="hybridMultilevel"/>
    <w:tmpl w:val="C248D906"/>
    <w:lvl w:ilvl="0" w:tplc="76E224C6">
      <w:start w:val="1"/>
      <w:numFmt w:val="lowerLetter"/>
      <w:lvlText w:val="%1."/>
      <w:lvlJc w:val="left"/>
      <w:pPr>
        <w:ind w:left="1210" w:hanging="360"/>
      </w:pPr>
      <w:rPr>
        <w:rFonts w:hint="default"/>
        <w:sz w:val="22"/>
        <w:szCs w:val="22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B070C74"/>
    <w:multiLevelType w:val="hybridMultilevel"/>
    <w:tmpl w:val="F28C76A8"/>
    <w:lvl w:ilvl="0" w:tplc="70D04434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1"/>
  </w:num>
  <w:num w:numId="2">
    <w:abstractNumId w:val="24"/>
  </w:num>
  <w:num w:numId="3">
    <w:abstractNumId w:val="19"/>
  </w:num>
  <w:num w:numId="4">
    <w:abstractNumId w:val="5"/>
  </w:num>
  <w:num w:numId="5">
    <w:abstractNumId w:val="30"/>
  </w:num>
  <w:num w:numId="6">
    <w:abstractNumId w:val="7"/>
  </w:num>
  <w:num w:numId="7">
    <w:abstractNumId w:val="33"/>
  </w:num>
  <w:num w:numId="8">
    <w:abstractNumId w:val="3"/>
  </w:num>
  <w:num w:numId="9">
    <w:abstractNumId w:val="15"/>
  </w:num>
  <w:num w:numId="10">
    <w:abstractNumId w:val="35"/>
  </w:num>
  <w:num w:numId="11">
    <w:abstractNumId w:val="27"/>
  </w:num>
  <w:num w:numId="12">
    <w:abstractNumId w:val="12"/>
  </w:num>
  <w:num w:numId="13">
    <w:abstractNumId w:val="9"/>
  </w:num>
  <w:num w:numId="14">
    <w:abstractNumId w:val="13"/>
  </w:num>
  <w:num w:numId="15">
    <w:abstractNumId w:val="29"/>
  </w:num>
  <w:num w:numId="16">
    <w:abstractNumId w:val="32"/>
  </w:num>
  <w:num w:numId="17">
    <w:abstractNumId w:val="25"/>
  </w:num>
  <w:num w:numId="18">
    <w:abstractNumId w:val="17"/>
  </w:num>
  <w:num w:numId="19">
    <w:abstractNumId w:val="28"/>
  </w:num>
  <w:num w:numId="20">
    <w:abstractNumId w:val="11"/>
  </w:num>
  <w:num w:numId="21">
    <w:abstractNumId w:val="4"/>
  </w:num>
  <w:num w:numId="22">
    <w:abstractNumId w:val="23"/>
  </w:num>
  <w:num w:numId="23">
    <w:abstractNumId w:val="21"/>
  </w:num>
  <w:num w:numId="24">
    <w:abstractNumId w:val="20"/>
  </w:num>
  <w:num w:numId="25">
    <w:abstractNumId w:val="22"/>
  </w:num>
  <w:num w:numId="26">
    <w:abstractNumId w:val="16"/>
  </w:num>
  <w:num w:numId="27">
    <w:abstractNumId w:val="0"/>
  </w:num>
  <w:num w:numId="28">
    <w:abstractNumId w:val="2"/>
  </w:num>
  <w:num w:numId="29">
    <w:abstractNumId w:val="14"/>
  </w:num>
  <w:num w:numId="30">
    <w:abstractNumId w:val="10"/>
  </w:num>
  <w:num w:numId="31">
    <w:abstractNumId w:val="37"/>
  </w:num>
  <w:num w:numId="32">
    <w:abstractNumId w:val="38"/>
  </w:num>
  <w:num w:numId="33">
    <w:abstractNumId w:val="1"/>
  </w:num>
  <w:num w:numId="34">
    <w:abstractNumId w:val="26"/>
  </w:num>
  <w:num w:numId="35">
    <w:abstractNumId w:val="34"/>
  </w:num>
  <w:num w:numId="36">
    <w:abstractNumId w:val="6"/>
  </w:num>
  <w:num w:numId="37">
    <w:abstractNumId w:val="8"/>
  </w:num>
  <w:num w:numId="38">
    <w:abstractNumId w:val="36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4EC"/>
    <w:rsid w:val="000022ED"/>
    <w:rsid w:val="00011D38"/>
    <w:rsid w:val="00017FD6"/>
    <w:rsid w:val="0002028C"/>
    <w:rsid w:val="00032F28"/>
    <w:rsid w:val="000362BD"/>
    <w:rsid w:val="00036F15"/>
    <w:rsid w:val="000373E3"/>
    <w:rsid w:val="00041B5E"/>
    <w:rsid w:val="00042DF1"/>
    <w:rsid w:val="0004384D"/>
    <w:rsid w:val="00044CEE"/>
    <w:rsid w:val="000466F2"/>
    <w:rsid w:val="00046A0C"/>
    <w:rsid w:val="00047774"/>
    <w:rsid w:val="00052E6F"/>
    <w:rsid w:val="0005300F"/>
    <w:rsid w:val="000537E5"/>
    <w:rsid w:val="00053992"/>
    <w:rsid w:val="000554E3"/>
    <w:rsid w:val="0005574D"/>
    <w:rsid w:val="000579BB"/>
    <w:rsid w:val="00062D5F"/>
    <w:rsid w:val="00066669"/>
    <w:rsid w:val="0007068D"/>
    <w:rsid w:val="000718D6"/>
    <w:rsid w:val="00076950"/>
    <w:rsid w:val="0008395A"/>
    <w:rsid w:val="0009096F"/>
    <w:rsid w:val="00090ACB"/>
    <w:rsid w:val="00091836"/>
    <w:rsid w:val="000932DE"/>
    <w:rsid w:val="000942C6"/>
    <w:rsid w:val="00095D68"/>
    <w:rsid w:val="000970AA"/>
    <w:rsid w:val="000A3B47"/>
    <w:rsid w:val="000A6F22"/>
    <w:rsid w:val="000A76E3"/>
    <w:rsid w:val="000B4216"/>
    <w:rsid w:val="000B5006"/>
    <w:rsid w:val="000B5698"/>
    <w:rsid w:val="000D5A67"/>
    <w:rsid w:val="000D6CD4"/>
    <w:rsid w:val="000E3CAD"/>
    <w:rsid w:val="001008F0"/>
    <w:rsid w:val="0010711D"/>
    <w:rsid w:val="00111326"/>
    <w:rsid w:val="001161F0"/>
    <w:rsid w:val="00117156"/>
    <w:rsid w:val="001236AD"/>
    <w:rsid w:val="00124334"/>
    <w:rsid w:val="00124BF8"/>
    <w:rsid w:val="001328B2"/>
    <w:rsid w:val="001356AB"/>
    <w:rsid w:val="00144E22"/>
    <w:rsid w:val="0015386D"/>
    <w:rsid w:val="001547CE"/>
    <w:rsid w:val="001570D1"/>
    <w:rsid w:val="00164076"/>
    <w:rsid w:val="0016421B"/>
    <w:rsid w:val="001651DB"/>
    <w:rsid w:val="00167922"/>
    <w:rsid w:val="00172976"/>
    <w:rsid w:val="00173875"/>
    <w:rsid w:val="00175505"/>
    <w:rsid w:val="00191174"/>
    <w:rsid w:val="001A0291"/>
    <w:rsid w:val="001A02A1"/>
    <w:rsid w:val="001A0A50"/>
    <w:rsid w:val="001A319C"/>
    <w:rsid w:val="001A3788"/>
    <w:rsid w:val="001A7B2E"/>
    <w:rsid w:val="001B0A05"/>
    <w:rsid w:val="001B24D8"/>
    <w:rsid w:val="001B273E"/>
    <w:rsid w:val="001B2D50"/>
    <w:rsid w:val="001B4CC3"/>
    <w:rsid w:val="001B7FF4"/>
    <w:rsid w:val="001C2D94"/>
    <w:rsid w:val="001C77AE"/>
    <w:rsid w:val="001D399F"/>
    <w:rsid w:val="001D6A01"/>
    <w:rsid w:val="001E2340"/>
    <w:rsid w:val="001E2684"/>
    <w:rsid w:val="001E415C"/>
    <w:rsid w:val="001E53ED"/>
    <w:rsid w:val="001E692B"/>
    <w:rsid w:val="001F0B66"/>
    <w:rsid w:val="002153F3"/>
    <w:rsid w:val="00220D48"/>
    <w:rsid w:val="002217A3"/>
    <w:rsid w:val="002255D9"/>
    <w:rsid w:val="002310B7"/>
    <w:rsid w:val="00236318"/>
    <w:rsid w:val="00237C1E"/>
    <w:rsid w:val="00242511"/>
    <w:rsid w:val="002444DA"/>
    <w:rsid w:val="002500DA"/>
    <w:rsid w:val="00253EC4"/>
    <w:rsid w:val="0025423E"/>
    <w:rsid w:val="00264C10"/>
    <w:rsid w:val="00267354"/>
    <w:rsid w:val="00276B8F"/>
    <w:rsid w:val="00282174"/>
    <w:rsid w:val="00285A87"/>
    <w:rsid w:val="00292E6D"/>
    <w:rsid w:val="002B02A7"/>
    <w:rsid w:val="002B076F"/>
    <w:rsid w:val="002B315C"/>
    <w:rsid w:val="002B49AB"/>
    <w:rsid w:val="002B4D13"/>
    <w:rsid w:val="002B4F35"/>
    <w:rsid w:val="002C1FF5"/>
    <w:rsid w:val="002C2DA2"/>
    <w:rsid w:val="002C361C"/>
    <w:rsid w:val="002C5DAC"/>
    <w:rsid w:val="002C6414"/>
    <w:rsid w:val="002C6AE9"/>
    <w:rsid w:val="002D11B4"/>
    <w:rsid w:val="002D316C"/>
    <w:rsid w:val="002F1876"/>
    <w:rsid w:val="002F3569"/>
    <w:rsid w:val="002F5AA7"/>
    <w:rsid w:val="002F75C1"/>
    <w:rsid w:val="00311CEF"/>
    <w:rsid w:val="00311F98"/>
    <w:rsid w:val="003125EC"/>
    <w:rsid w:val="0031349E"/>
    <w:rsid w:val="003143FC"/>
    <w:rsid w:val="003152BC"/>
    <w:rsid w:val="00331984"/>
    <w:rsid w:val="003322E7"/>
    <w:rsid w:val="00334347"/>
    <w:rsid w:val="00335AD2"/>
    <w:rsid w:val="00337BAE"/>
    <w:rsid w:val="00340AAC"/>
    <w:rsid w:val="00342C34"/>
    <w:rsid w:val="0034315E"/>
    <w:rsid w:val="003461A6"/>
    <w:rsid w:val="00350155"/>
    <w:rsid w:val="00350648"/>
    <w:rsid w:val="00357496"/>
    <w:rsid w:val="00357C5B"/>
    <w:rsid w:val="00366200"/>
    <w:rsid w:val="003700FC"/>
    <w:rsid w:val="00371BD1"/>
    <w:rsid w:val="00373D1D"/>
    <w:rsid w:val="0038135B"/>
    <w:rsid w:val="003841DF"/>
    <w:rsid w:val="003864E9"/>
    <w:rsid w:val="0039320D"/>
    <w:rsid w:val="00393D87"/>
    <w:rsid w:val="00395BBB"/>
    <w:rsid w:val="003968B8"/>
    <w:rsid w:val="003A03DF"/>
    <w:rsid w:val="003A662F"/>
    <w:rsid w:val="003A69E2"/>
    <w:rsid w:val="003A7309"/>
    <w:rsid w:val="003B05D7"/>
    <w:rsid w:val="003B18A7"/>
    <w:rsid w:val="003B40B6"/>
    <w:rsid w:val="003C0D4A"/>
    <w:rsid w:val="003D1B25"/>
    <w:rsid w:val="003D25B6"/>
    <w:rsid w:val="003D275F"/>
    <w:rsid w:val="003D481D"/>
    <w:rsid w:val="003D51D2"/>
    <w:rsid w:val="003D5F2E"/>
    <w:rsid w:val="003E17D7"/>
    <w:rsid w:val="003E3385"/>
    <w:rsid w:val="003F12CC"/>
    <w:rsid w:val="003F1384"/>
    <w:rsid w:val="003F2C59"/>
    <w:rsid w:val="003F2D61"/>
    <w:rsid w:val="003F2E86"/>
    <w:rsid w:val="003F3614"/>
    <w:rsid w:val="003F4202"/>
    <w:rsid w:val="00404264"/>
    <w:rsid w:val="00404D01"/>
    <w:rsid w:val="00410211"/>
    <w:rsid w:val="00412481"/>
    <w:rsid w:val="00417B89"/>
    <w:rsid w:val="00426F5E"/>
    <w:rsid w:val="00433B33"/>
    <w:rsid w:val="0043569B"/>
    <w:rsid w:val="00436D9A"/>
    <w:rsid w:val="004503C5"/>
    <w:rsid w:val="004515F3"/>
    <w:rsid w:val="00452724"/>
    <w:rsid w:val="004540D0"/>
    <w:rsid w:val="00457729"/>
    <w:rsid w:val="00462B23"/>
    <w:rsid w:val="00463868"/>
    <w:rsid w:val="00464AA9"/>
    <w:rsid w:val="00465F42"/>
    <w:rsid w:val="00466B2F"/>
    <w:rsid w:val="0047037A"/>
    <w:rsid w:val="00474FCF"/>
    <w:rsid w:val="00475522"/>
    <w:rsid w:val="00482936"/>
    <w:rsid w:val="00490798"/>
    <w:rsid w:val="00494B19"/>
    <w:rsid w:val="00495FD0"/>
    <w:rsid w:val="004974D2"/>
    <w:rsid w:val="004979D9"/>
    <w:rsid w:val="004A51BA"/>
    <w:rsid w:val="004B1B20"/>
    <w:rsid w:val="004B22CC"/>
    <w:rsid w:val="004B3928"/>
    <w:rsid w:val="004C3895"/>
    <w:rsid w:val="004C4C4D"/>
    <w:rsid w:val="004C5038"/>
    <w:rsid w:val="004C6B67"/>
    <w:rsid w:val="004C6ED0"/>
    <w:rsid w:val="004D28E5"/>
    <w:rsid w:val="004E2235"/>
    <w:rsid w:val="004E62C2"/>
    <w:rsid w:val="004E7648"/>
    <w:rsid w:val="0050120A"/>
    <w:rsid w:val="00502C72"/>
    <w:rsid w:val="00504291"/>
    <w:rsid w:val="00512D0A"/>
    <w:rsid w:val="00512D26"/>
    <w:rsid w:val="00531482"/>
    <w:rsid w:val="005349C0"/>
    <w:rsid w:val="0054365B"/>
    <w:rsid w:val="005437EA"/>
    <w:rsid w:val="00543A40"/>
    <w:rsid w:val="0054560F"/>
    <w:rsid w:val="00551EE2"/>
    <w:rsid w:val="005539B9"/>
    <w:rsid w:val="005544A5"/>
    <w:rsid w:val="00557885"/>
    <w:rsid w:val="00564E88"/>
    <w:rsid w:val="00567D07"/>
    <w:rsid w:val="005758AD"/>
    <w:rsid w:val="00575B42"/>
    <w:rsid w:val="00586592"/>
    <w:rsid w:val="00590F16"/>
    <w:rsid w:val="00594FB6"/>
    <w:rsid w:val="005951AA"/>
    <w:rsid w:val="00595C3F"/>
    <w:rsid w:val="00595E89"/>
    <w:rsid w:val="00596D40"/>
    <w:rsid w:val="005977E8"/>
    <w:rsid w:val="005A25B4"/>
    <w:rsid w:val="005A39F1"/>
    <w:rsid w:val="005A5F41"/>
    <w:rsid w:val="005B2B6A"/>
    <w:rsid w:val="005B36F6"/>
    <w:rsid w:val="005B62D2"/>
    <w:rsid w:val="005C6852"/>
    <w:rsid w:val="005F0154"/>
    <w:rsid w:val="006075E7"/>
    <w:rsid w:val="00612D92"/>
    <w:rsid w:val="006148DC"/>
    <w:rsid w:val="00617CB3"/>
    <w:rsid w:val="006201E3"/>
    <w:rsid w:val="00625AB2"/>
    <w:rsid w:val="00631C3C"/>
    <w:rsid w:val="00632D6F"/>
    <w:rsid w:val="00644444"/>
    <w:rsid w:val="00647D54"/>
    <w:rsid w:val="00651A21"/>
    <w:rsid w:val="00657374"/>
    <w:rsid w:val="0066033A"/>
    <w:rsid w:val="00666EA3"/>
    <w:rsid w:val="00681F74"/>
    <w:rsid w:val="006821C5"/>
    <w:rsid w:val="0068242C"/>
    <w:rsid w:val="00682583"/>
    <w:rsid w:val="006835E7"/>
    <w:rsid w:val="006A1CDF"/>
    <w:rsid w:val="006A530D"/>
    <w:rsid w:val="006A6D5A"/>
    <w:rsid w:val="006C001A"/>
    <w:rsid w:val="006C0A4D"/>
    <w:rsid w:val="006C0BBA"/>
    <w:rsid w:val="006C16DE"/>
    <w:rsid w:val="006C2E32"/>
    <w:rsid w:val="006C6447"/>
    <w:rsid w:val="006D72E0"/>
    <w:rsid w:val="006E1B92"/>
    <w:rsid w:val="006E473D"/>
    <w:rsid w:val="006F44DB"/>
    <w:rsid w:val="006F7759"/>
    <w:rsid w:val="00700C36"/>
    <w:rsid w:val="00720CB6"/>
    <w:rsid w:val="0074188E"/>
    <w:rsid w:val="007468A7"/>
    <w:rsid w:val="007609D4"/>
    <w:rsid w:val="00764A71"/>
    <w:rsid w:val="007728CA"/>
    <w:rsid w:val="00784E12"/>
    <w:rsid w:val="0078734A"/>
    <w:rsid w:val="00790BEF"/>
    <w:rsid w:val="00794EDD"/>
    <w:rsid w:val="00797D08"/>
    <w:rsid w:val="007A0106"/>
    <w:rsid w:val="007A5107"/>
    <w:rsid w:val="007A64D9"/>
    <w:rsid w:val="007A6B76"/>
    <w:rsid w:val="007B434F"/>
    <w:rsid w:val="007B6BA5"/>
    <w:rsid w:val="007C12F5"/>
    <w:rsid w:val="007C7FB4"/>
    <w:rsid w:val="007D01AD"/>
    <w:rsid w:val="007E29CA"/>
    <w:rsid w:val="007E4E47"/>
    <w:rsid w:val="007E51D4"/>
    <w:rsid w:val="007E5769"/>
    <w:rsid w:val="007F2511"/>
    <w:rsid w:val="007F2B57"/>
    <w:rsid w:val="007F6E51"/>
    <w:rsid w:val="008016F4"/>
    <w:rsid w:val="008019F6"/>
    <w:rsid w:val="00806ED4"/>
    <w:rsid w:val="008119EB"/>
    <w:rsid w:val="00812F17"/>
    <w:rsid w:val="00813D75"/>
    <w:rsid w:val="00817DF6"/>
    <w:rsid w:val="0082144A"/>
    <w:rsid w:val="00826043"/>
    <w:rsid w:val="00827578"/>
    <w:rsid w:val="008331C7"/>
    <w:rsid w:val="008347E0"/>
    <w:rsid w:val="00835E23"/>
    <w:rsid w:val="008411EE"/>
    <w:rsid w:val="0084398F"/>
    <w:rsid w:val="00843A97"/>
    <w:rsid w:val="00846D34"/>
    <w:rsid w:val="00851A2F"/>
    <w:rsid w:val="00854799"/>
    <w:rsid w:val="00862706"/>
    <w:rsid w:val="00864EF1"/>
    <w:rsid w:val="008669D8"/>
    <w:rsid w:val="00870C49"/>
    <w:rsid w:val="00871691"/>
    <w:rsid w:val="0088153E"/>
    <w:rsid w:val="00882358"/>
    <w:rsid w:val="00883018"/>
    <w:rsid w:val="008853E9"/>
    <w:rsid w:val="008933E6"/>
    <w:rsid w:val="00896E86"/>
    <w:rsid w:val="00897B0B"/>
    <w:rsid w:val="008A1EC8"/>
    <w:rsid w:val="008B1B64"/>
    <w:rsid w:val="008B1D65"/>
    <w:rsid w:val="008B2EBF"/>
    <w:rsid w:val="008B4FF6"/>
    <w:rsid w:val="008B573D"/>
    <w:rsid w:val="008B5F02"/>
    <w:rsid w:val="008B6EED"/>
    <w:rsid w:val="008C248C"/>
    <w:rsid w:val="008C2999"/>
    <w:rsid w:val="008C2E88"/>
    <w:rsid w:val="008C6C84"/>
    <w:rsid w:val="008D2B18"/>
    <w:rsid w:val="008D327F"/>
    <w:rsid w:val="008D3FC7"/>
    <w:rsid w:val="008D558F"/>
    <w:rsid w:val="008E16A5"/>
    <w:rsid w:val="008E4E18"/>
    <w:rsid w:val="008E58AF"/>
    <w:rsid w:val="008E7053"/>
    <w:rsid w:val="00900BDB"/>
    <w:rsid w:val="00905E10"/>
    <w:rsid w:val="00907B08"/>
    <w:rsid w:val="0091404A"/>
    <w:rsid w:val="00915DE4"/>
    <w:rsid w:val="009213A0"/>
    <w:rsid w:val="0092466B"/>
    <w:rsid w:val="00926A68"/>
    <w:rsid w:val="009276F6"/>
    <w:rsid w:val="00927D58"/>
    <w:rsid w:val="00932134"/>
    <w:rsid w:val="00935B3E"/>
    <w:rsid w:val="00946641"/>
    <w:rsid w:val="00954AD1"/>
    <w:rsid w:val="00955C37"/>
    <w:rsid w:val="00956AFF"/>
    <w:rsid w:val="00960BCA"/>
    <w:rsid w:val="00965308"/>
    <w:rsid w:val="00965472"/>
    <w:rsid w:val="00970B47"/>
    <w:rsid w:val="00970E8C"/>
    <w:rsid w:val="009744B7"/>
    <w:rsid w:val="009764DA"/>
    <w:rsid w:val="00987771"/>
    <w:rsid w:val="0099280C"/>
    <w:rsid w:val="00992F4D"/>
    <w:rsid w:val="009A08CB"/>
    <w:rsid w:val="009A3935"/>
    <w:rsid w:val="009A557C"/>
    <w:rsid w:val="009C1540"/>
    <w:rsid w:val="009C1F3C"/>
    <w:rsid w:val="009C5F20"/>
    <w:rsid w:val="009C77F7"/>
    <w:rsid w:val="009D4349"/>
    <w:rsid w:val="009D64B6"/>
    <w:rsid w:val="009E5338"/>
    <w:rsid w:val="009E5F22"/>
    <w:rsid w:val="009F2AEF"/>
    <w:rsid w:val="009F6C19"/>
    <w:rsid w:val="009F7FCA"/>
    <w:rsid w:val="00A01251"/>
    <w:rsid w:val="00A04CAE"/>
    <w:rsid w:val="00A07387"/>
    <w:rsid w:val="00A07E45"/>
    <w:rsid w:val="00A131CC"/>
    <w:rsid w:val="00A20E82"/>
    <w:rsid w:val="00A213D6"/>
    <w:rsid w:val="00A2491B"/>
    <w:rsid w:val="00A2764C"/>
    <w:rsid w:val="00A300E3"/>
    <w:rsid w:val="00A35018"/>
    <w:rsid w:val="00A40478"/>
    <w:rsid w:val="00A42E55"/>
    <w:rsid w:val="00A452DA"/>
    <w:rsid w:val="00A45EC3"/>
    <w:rsid w:val="00A45FB0"/>
    <w:rsid w:val="00A463C2"/>
    <w:rsid w:val="00A504CA"/>
    <w:rsid w:val="00A5077E"/>
    <w:rsid w:val="00A509A9"/>
    <w:rsid w:val="00A61E4C"/>
    <w:rsid w:val="00A6373F"/>
    <w:rsid w:val="00A70299"/>
    <w:rsid w:val="00A77192"/>
    <w:rsid w:val="00A83C4F"/>
    <w:rsid w:val="00A86215"/>
    <w:rsid w:val="00A86C79"/>
    <w:rsid w:val="00A8790D"/>
    <w:rsid w:val="00A87FD4"/>
    <w:rsid w:val="00A900A3"/>
    <w:rsid w:val="00A9151B"/>
    <w:rsid w:val="00A95D55"/>
    <w:rsid w:val="00AA1270"/>
    <w:rsid w:val="00AA1F08"/>
    <w:rsid w:val="00AB152B"/>
    <w:rsid w:val="00AB3B26"/>
    <w:rsid w:val="00AC0083"/>
    <w:rsid w:val="00AC52AD"/>
    <w:rsid w:val="00AC654E"/>
    <w:rsid w:val="00AE1107"/>
    <w:rsid w:val="00AF0997"/>
    <w:rsid w:val="00AF0ABA"/>
    <w:rsid w:val="00AF2257"/>
    <w:rsid w:val="00AF352B"/>
    <w:rsid w:val="00B004B9"/>
    <w:rsid w:val="00B074E1"/>
    <w:rsid w:val="00B207F1"/>
    <w:rsid w:val="00B221AD"/>
    <w:rsid w:val="00B317F4"/>
    <w:rsid w:val="00B32786"/>
    <w:rsid w:val="00B34B49"/>
    <w:rsid w:val="00B34BA1"/>
    <w:rsid w:val="00B411AF"/>
    <w:rsid w:val="00B4401E"/>
    <w:rsid w:val="00B4567D"/>
    <w:rsid w:val="00B53BF5"/>
    <w:rsid w:val="00B54614"/>
    <w:rsid w:val="00B54709"/>
    <w:rsid w:val="00B749BD"/>
    <w:rsid w:val="00B80E6C"/>
    <w:rsid w:val="00B87CD3"/>
    <w:rsid w:val="00B87D60"/>
    <w:rsid w:val="00B90757"/>
    <w:rsid w:val="00B945E1"/>
    <w:rsid w:val="00B974F0"/>
    <w:rsid w:val="00B97855"/>
    <w:rsid w:val="00B97B1D"/>
    <w:rsid w:val="00BA4726"/>
    <w:rsid w:val="00BA5923"/>
    <w:rsid w:val="00BA69B5"/>
    <w:rsid w:val="00BB1E47"/>
    <w:rsid w:val="00BB3F7A"/>
    <w:rsid w:val="00BB4689"/>
    <w:rsid w:val="00BC3A5E"/>
    <w:rsid w:val="00BC3DF4"/>
    <w:rsid w:val="00BC741E"/>
    <w:rsid w:val="00BD0562"/>
    <w:rsid w:val="00BD1A72"/>
    <w:rsid w:val="00BD5565"/>
    <w:rsid w:val="00BD5A73"/>
    <w:rsid w:val="00BE1718"/>
    <w:rsid w:val="00BE56AA"/>
    <w:rsid w:val="00BF377E"/>
    <w:rsid w:val="00C01287"/>
    <w:rsid w:val="00C04C2B"/>
    <w:rsid w:val="00C10994"/>
    <w:rsid w:val="00C10B87"/>
    <w:rsid w:val="00C129D3"/>
    <w:rsid w:val="00C2018B"/>
    <w:rsid w:val="00C24CD4"/>
    <w:rsid w:val="00C27F91"/>
    <w:rsid w:val="00C30987"/>
    <w:rsid w:val="00C324D0"/>
    <w:rsid w:val="00C365F3"/>
    <w:rsid w:val="00C40EEA"/>
    <w:rsid w:val="00C43AB3"/>
    <w:rsid w:val="00C467F1"/>
    <w:rsid w:val="00C52086"/>
    <w:rsid w:val="00C568D1"/>
    <w:rsid w:val="00C577BB"/>
    <w:rsid w:val="00C66667"/>
    <w:rsid w:val="00C67E64"/>
    <w:rsid w:val="00C72591"/>
    <w:rsid w:val="00C73777"/>
    <w:rsid w:val="00C80F59"/>
    <w:rsid w:val="00C823E7"/>
    <w:rsid w:val="00C828DC"/>
    <w:rsid w:val="00C91BB9"/>
    <w:rsid w:val="00C964E5"/>
    <w:rsid w:val="00CA0E91"/>
    <w:rsid w:val="00CB0D2E"/>
    <w:rsid w:val="00CC08CE"/>
    <w:rsid w:val="00CC0FE8"/>
    <w:rsid w:val="00CC55E1"/>
    <w:rsid w:val="00CD0633"/>
    <w:rsid w:val="00CD0BF9"/>
    <w:rsid w:val="00CE6287"/>
    <w:rsid w:val="00CF0F8C"/>
    <w:rsid w:val="00CF6840"/>
    <w:rsid w:val="00D1086A"/>
    <w:rsid w:val="00D17F2A"/>
    <w:rsid w:val="00D24BAD"/>
    <w:rsid w:val="00D250AC"/>
    <w:rsid w:val="00D26144"/>
    <w:rsid w:val="00D31BDC"/>
    <w:rsid w:val="00D339C7"/>
    <w:rsid w:val="00D40D27"/>
    <w:rsid w:val="00D44A63"/>
    <w:rsid w:val="00D4672E"/>
    <w:rsid w:val="00D476D3"/>
    <w:rsid w:val="00D5061A"/>
    <w:rsid w:val="00D532EE"/>
    <w:rsid w:val="00D60049"/>
    <w:rsid w:val="00D601EB"/>
    <w:rsid w:val="00D659B4"/>
    <w:rsid w:val="00D664EC"/>
    <w:rsid w:val="00D737A1"/>
    <w:rsid w:val="00D74B2C"/>
    <w:rsid w:val="00D759B5"/>
    <w:rsid w:val="00D806EC"/>
    <w:rsid w:val="00D80D4C"/>
    <w:rsid w:val="00D825D3"/>
    <w:rsid w:val="00D82CF5"/>
    <w:rsid w:val="00D92FDF"/>
    <w:rsid w:val="00DA4F30"/>
    <w:rsid w:val="00DA7D6F"/>
    <w:rsid w:val="00DB0871"/>
    <w:rsid w:val="00DB10B5"/>
    <w:rsid w:val="00DB220F"/>
    <w:rsid w:val="00DB5A9F"/>
    <w:rsid w:val="00DB7A3D"/>
    <w:rsid w:val="00DC0419"/>
    <w:rsid w:val="00DC0D07"/>
    <w:rsid w:val="00DC3BFD"/>
    <w:rsid w:val="00DC55FB"/>
    <w:rsid w:val="00DC6A30"/>
    <w:rsid w:val="00DC7B81"/>
    <w:rsid w:val="00DD4A35"/>
    <w:rsid w:val="00DD612B"/>
    <w:rsid w:val="00DE4B75"/>
    <w:rsid w:val="00DF4A33"/>
    <w:rsid w:val="00DF6B52"/>
    <w:rsid w:val="00DF77BE"/>
    <w:rsid w:val="00E00E9B"/>
    <w:rsid w:val="00E0219B"/>
    <w:rsid w:val="00E02697"/>
    <w:rsid w:val="00E026F5"/>
    <w:rsid w:val="00E02798"/>
    <w:rsid w:val="00E035C8"/>
    <w:rsid w:val="00E06FBF"/>
    <w:rsid w:val="00E070CA"/>
    <w:rsid w:val="00E0749B"/>
    <w:rsid w:val="00E14A36"/>
    <w:rsid w:val="00E14DB6"/>
    <w:rsid w:val="00E22232"/>
    <w:rsid w:val="00E22447"/>
    <w:rsid w:val="00E27DE0"/>
    <w:rsid w:val="00E330EC"/>
    <w:rsid w:val="00E3353D"/>
    <w:rsid w:val="00E4066F"/>
    <w:rsid w:val="00E45F6E"/>
    <w:rsid w:val="00E528C4"/>
    <w:rsid w:val="00E5353D"/>
    <w:rsid w:val="00E548FA"/>
    <w:rsid w:val="00E550E2"/>
    <w:rsid w:val="00E552DA"/>
    <w:rsid w:val="00E56E10"/>
    <w:rsid w:val="00E61635"/>
    <w:rsid w:val="00E624CE"/>
    <w:rsid w:val="00E62AB2"/>
    <w:rsid w:val="00E64327"/>
    <w:rsid w:val="00E65939"/>
    <w:rsid w:val="00E7012B"/>
    <w:rsid w:val="00E73782"/>
    <w:rsid w:val="00E8624E"/>
    <w:rsid w:val="00E87A7D"/>
    <w:rsid w:val="00E9543C"/>
    <w:rsid w:val="00EA0CD6"/>
    <w:rsid w:val="00EA0ED5"/>
    <w:rsid w:val="00EA26E8"/>
    <w:rsid w:val="00EA5BBB"/>
    <w:rsid w:val="00EB176F"/>
    <w:rsid w:val="00EB2EBF"/>
    <w:rsid w:val="00EB4B92"/>
    <w:rsid w:val="00EC4382"/>
    <w:rsid w:val="00EC5E6E"/>
    <w:rsid w:val="00ED277A"/>
    <w:rsid w:val="00ED2D16"/>
    <w:rsid w:val="00ED3045"/>
    <w:rsid w:val="00ED3282"/>
    <w:rsid w:val="00ED47A4"/>
    <w:rsid w:val="00EE004B"/>
    <w:rsid w:val="00EE539F"/>
    <w:rsid w:val="00EF2EBA"/>
    <w:rsid w:val="00EF5C89"/>
    <w:rsid w:val="00EF6B32"/>
    <w:rsid w:val="00F03265"/>
    <w:rsid w:val="00F0551D"/>
    <w:rsid w:val="00F116E0"/>
    <w:rsid w:val="00F13CFF"/>
    <w:rsid w:val="00F2482E"/>
    <w:rsid w:val="00F33A84"/>
    <w:rsid w:val="00F345A6"/>
    <w:rsid w:val="00F40FC8"/>
    <w:rsid w:val="00F47077"/>
    <w:rsid w:val="00F54363"/>
    <w:rsid w:val="00F6176D"/>
    <w:rsid w:val="00F62EC0"/>
    <w:rsid w:val="00F67501"/>
    <w:rsid w:val="00F73F7C"/>
    <w:rsid w:val="00F743A0"/>
    <w:rsid w:val="00F74D11"/>
    <w:rsid w:val="00F76F7B"/>
    <w:rsid w:val="00F82FF2"/>
    <w:rsid w:val="00F8588C"/>
    <w:rsid w:val="00F91596"/>
    <w:rsid w:val="00F91646"/>
    <w:rsid w:val="00F9758E"/>
    <w:rsid w:val="00FB3AC4"/>
    <w:rsid w:val="00FB3D74"/>
    <w:rsid w:val="00FB4B81"/>
    <w:rsid w:val="00FB706D"/>
    <w:rsid w:val="00FB77CA"/>
    <w:rsid w:val="00FC1CFE"/>
    <w:rsid w:val="00FE00EA"/>
    <w:rsid w:val="00FE1D09"/>
    <w:rsid w:val="00FE3C1E"/>
    <w:rsid w:val="00FE47AA"/>
    <w:rsid w:val="00FE7893"/>
    <w:rsid w:val="00FF2185"/>
    <w:rsid w:val="00FF3074"/>
    <w:rsid w:val="00FF4A18"/>
    <w:rsid w:val="00FF59D0"/>
    <w:rsid w:val="00FF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6F82A5"/>
  <w15:docId w15:val="{BAEB6BF4-F85C-434F-AE1F-FADF574D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B57"/>
    <w:pPr>
      <w:spacing w:line="276" w:lineRule="auto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E5"/>
    <w:pPr>
      <w:keepNext/>
      <w:keepLines/>
      <w:spacing w:before="240" w:after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E5"/>
    <w:pPr>
      <w:keepNext/>
      <w:keepLines/>
      <w:spacing w:before="240" w:after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7E5"/>
    <w:pPr>
      <w:keepNext/>
      <w:keepLines/>
      <w:spacing w:before="240" w:after="120"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B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BB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B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B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BB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BB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2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12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282"/>
  </w:style>
  <w:style w:type="paragraph" w:styleId="Footer">
    <w:name w:val="footer"/>
    <w:basedOn w:val="Normal"/>
    <w:link w:val="FooterChar"/>
    <w:uiPriority w:val="99"/>
    <w:unhideWhenUsed/>
    <w:rsid w:val="007F2B57"/>
    <w:pPr>
      <w:tabs>
        <w:tab w:val="center" w:pos="4680"/>
        <w:tab w:val="right" w:pos="9360"/>
      </w:tabs>
      <w:spacing w:before="60" w:line="240" w:lineRule="auto"/>
    </w:pPr>
    <w:rPr>
      <w:b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F2B57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C577BB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537E5"/>
    <w:rPr>
      <w:rFonts w:ascii="Arial" w:hAnsi="Arial" w:cs="Arial"/>
      <w:b/>
      <w:bCs/>
      <w:sz w:val="32"/>
      <w:szCs w:val="32"/>
    </w:rPr>
  </w:style>
  <w:style w:type="character" w:customStyle="1" w:styleId="Heading2Char">
    <w:name w:val="Heading 2 Char"/>
    <w:link w:val="Heading2"/>
    <w:uiPriority w:val="9"/>
    <w:rsid w:val="000537E5"/>
    <w:rPr>
      <w:rFonts w:ascii="Arial" w:hAnsi="Arial" w:cs="Arial"/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rsid w:val="000537E5"/>
    <w:rPr>
      <w:rFonts w:ascii="Arial" w:hAnsi="Arial" w:cs="Arial"/>
      <w:b/>
      <w:bCs/>
      <w:sz w:val="26"/>
      <w:szCs w:val="22"/>
    </w:rPr>
  </w:style>
  <w:style w:type="character" w:customStyle="1" w:styleId="Heading4Char">
    <w:name w:val="Heading 4 Char"/>
    <w:link w:val="Heading4"/>
    <w:uiPriority w:val="9"/>
    <w:semiHidden/>
    <w:rsid w:val="00C577B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577BB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C577BB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577BB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577BB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577B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77BB"/>
    <w:pPr>
      <w:spacing w:line="240" w:lineRule="auto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5769"/>
    <w:pPr>
      <w:spacing w:before="360" w:after="240"/>
      <w:outlineLvl w:val="9"/>
    </w:pPr>
    <w:rPr>
      <w:color w:val="000000" w:themeColor="text1"/>
      <w:sz w:val="36"/>
      <w:szCs w:val="36"/>
    </w:rPr>
  </w:style>
  <w:style w:type="paragraph" w:customStyle="1" w:styleId="HeadingStyle1">
    <w:name w:val="Heading Style 1"/>
    <w:basedOn w:val="Normal"/>
    <w:link w:val="HeadingStyle1Char"/>
    <w:qFormat/>
    <w:rsid w:val="000537E5"/>
    <w:pPr>
      <w:spacing w:before="240" w:after="120" w:line="240" w:lineRule="auto"/>
      <w:outlineLvl w:val="0"/>
    </w:pPr>
    <w:rPr>
      <w:b/>
      <w:sz w:val="32"/>
    </w:rPr>
  </w:style>
  <w:style w:type="character" w:customStyle="1" w:styleId="HeadingStyle1Char">
    <w:name w:val="Heading Style 1 Char"/>
    <w:link w:val="HeadingStyle1"/>
    <w:rsid w:val="000537E5"/>
    <w:rPr>
      <w:rFonts w:ascii="Arial" w:hAnsi="Arial" w:cs="Arial"/>
      <w:b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2EC0"/>
    <w:pPr>
      <w:spacing w:after="120"/>
      <w:ind w:left="216"/>
    </w:pPr>
    <w:rPr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D01AD"/>
    <w:pPr>
      <w:tabs>
        <w:tab w:val="right" w:leader="dot" w:pos="9350"/>
      </w:tabs>
      <w:spacing w:after="120"/>
    </w:pPr>
    <w:rPr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93D87"/>
    <w:pPr>
      <w:tabs>
        <w:tab w:val="right" w:leader="dot" w:pos="9350"/>
      </w:tabs>
      <w:spacing w:after="120"/>
      <w:ind w:left="446"/>
    </w:pPr>
    <w:rPr>
      <w:iCs/>
      <w:szCs w:val="20"/>
    </w:rPr>
  </w:style>
  <w:style w:type="character" w:styleId="CommentReference">
    <w:name w:val="annotation reference"/>
    <w:uiPriority w:val="99"/>
    <w:semiHidden/>
    <w:unhideWhenUsed/>
    <w:rsid w:val="00BF3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77E"/>
    <w:pPr>
      <w:spacing w:line="240" w:lineRule="auto"/>
    </w:pPr>
    <w:rPr>
      <w:rFonts w:eastAsia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F377E"/>
    <w:rPr>
      <w:rFonts w:eastAsia="Calibri"/>
      <w:sz w:val="20"/>
      <w:szCs w:val="20"/>
    </w:rPr>
  </w:style>
  <w:style w:type="character" w:customStyle="1" w:styleId="DocName">
    <w:name w:val="DocName"/>
    <w:basedOn w:val="DefaultParagraphFont"/>
    <w:uiPriority w:val="1"/>
    <w:qFormat/>
    <w:rsid w:val="00CE6287"/>
    <w:rPr>
      <w:rFonts w:ascii="Times New Roman" w:hAnsi="Times New Roman"/>
      <w:i w:val="0"/>
      <w:iCs/>
      <w:sz w:val="17"/>
    </w:rPr>
  </w:style>
  <w:style w:type="character" w:styleId="Hyperlink">
    <w:name w:val="Hyperlink"/>
    <w:basedOn w:val="DefaultParagraphFont"/>
    <w:uiPriority w:val="99"/>
    <w:unhideWhenUsed/>
    <w:rsid w:val="008C2E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2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0537E5"/>
    <w:pPr>
      <w:spacing w:before="120" w:after="120"/>
      <w:jc w:val="center"/>
    </w:pPr>
    <w:rPr>
      <w:b/>
    </w:rPr>
  </w:style>
  <w:style w:type="paragraph" w:customStyle="1" w:styleId="Source">
    <w:name w:val="Source"/>
    <w:basedOn w:val="SAITCaption"/>
    <w:qFormat/>
    <w:rsid w:val="00C72591"/>
    <w:pPr>
      <w:spacing w:before="0" w:after="0"/>
    </w:pPr>
    <w:rPr>
      <w:b w:val="0"/>
      <w:sz w:val="20"/>
      <w:szCs w:val="20"/>
    </w:rPr>
  </w:style>
  <w:style w:type="paragraph" w:customStyle="1" w:styleId="SchoolName">
    <w:name w:val="School Name"/>
    <w:basedOn w:val="Normal"/>
    <w:qFormat/>
    <w:rsid w:val="000537E5"/>
    <w:pPr>
      <w:spacing w:line="240" w:lineRule="auto"/>
    </w:pPr>
    <w:rPr>
      <w:rFonts w:ascii="Arial Black" w:hAnsi="Arial Black"/>
      <w:b/>
      <w:color w:val="FFFFFF" w:themeColor="background1"/>
      <w:sz w:val="28"/>
    </w:rPr>
  </w:style>
  <w:style w:type="paragraph" w:customStyle="1" w:styleId="CourseName">
    <w:name w:val="Course Name"/>
    <w:basedOn w:val="Normal"/>
    <w:qFormat/>
    <w:rsid w:val="00A70299"/>
    <w:pPr>
      <w:spacing w:after="200" w:line="240" w:lineRule="auto"/>
    </w:pPr>
    <w:rPr>
      <w:b/>
      <w:sz w:val="40"/>
    </w:rPr>
  </w:style>
  <w:style w:type="paragraph" w:customStyle="1" w:styleId="LabTitle">
    <w:name w:val="Lab Title"/>
    <w:basedOn w:val="Normal"/>
    <w:qFormat/>
    <w:rsid w:val="00A70299"/>
    <w:pPr>
      <w:spacing w:after="200" w:line="240" w:lineRule="auto"/>
    </w:pPr>
    <w:rPr>
      <w:b/>
      <w:sz w:val="36"/>
    </w:rPr>
  </w:style>
  <w:style w:type="paragraph" w:customStyle="1" w:styleId="TitlePageCourseName">
    <w:name w:val="Title Page Course Name"/>
    <w:basedOn w:val="CourseName"/>
    <w:qFormat/>
    <w:rsid w:val="00242511"/>
    <w:rPr>
      <w:rFonts w:ascii="Titillium" w:hAnsi="Titillium"/>
      <w:sz w:val="120"/>
      <w:szCs w:val="120"/>
    </w:rPr>
  </w:style>
  <w:style w:type="paragraph" w:customStyle="1" w:styleId="TitlePageModuleTitle">
    <w:name w:val="Title Page Module Title"/>
    <w:basedOn w:val="LabTitle"/>
    <w:qFormat/>
    <w:rsid w:val="00242511"/>
    <w:pPr>
      <w:spacing w:after="0"/>
    </w:pPr>
    <w:rPr>
      <w:rFonts w:ascii="Titillium" w:hAnsi="Titillium"/>
      <w:color w:val="005EB8"/>
      <w:sz w:val="40"/>
      <w:szCs w:val="40"/>
    </w:rPr>
  </w:style>
  <w:style w:type="paragraph" w:customStyle="1" w:styleId="PageNo">
    <w:name w:val="Page No."/>
    <w:basedOn w:val="Footer"/>
    <w:qFormat/>
    <w:rsid w:val="001E692B"/>
    <w:pPr>
      <w:jc w:val="right"/>
    </w:pPr>
  </w:style>
  <w:style w:type="paragraph" w:customStyle="1" w:styleId="Copyright">
    <w:name w:val="Copyright"/>
    <w:basedOn w:val="Footer"/>
    <w:qFormat/>
    <w:rsid w:val="00A70299"/>
    <w:rPr>
      <w:b w:val="0"/>
    </w:rPr>
  </w:style>
  <w:style w:type="character" w:customStyle="1" w:styleId="apple-converted-space">
    <w:name w:val="apple-converted-space"/>
    <w:basedOn w:val="DefaultParagraphFont"/>
    <w:rsid w:val="00436D9A"/>
  </w:style>
  <w:style w:type="paragraph" w:styleId="NormalWeb">
    <w:name w:val="Normal (Web)"/>
    <w:basedOn w:val="Normal"/>
    <w:rsid w:val="00BD5A73"/>
    <w:pPr>
      <w:spacing w:before="100" w:beforeAutospacing="1" w:after="100" w:afterAutospacing="1" w:line="240" w:lineRule="auto"/>
    </w:pPr>
    <w:rPr>
      <w:color w:val="000000"/>
      <w:sz w:val="24"/>
      <w:szCs w:val="24"/>
    </w:rPr>
  </w:style>
  <w:style w:type="paragraph" w:customStyle="1" w:styleId="first-para">
    <w:name w:val="first-para"/>
    <w:basedOn w:val="Normal"/>
    <w:rsid w:val="0007068D"/>
    <w:pPr>
      <w:spacing w:before="210" w:after="210" w:line="240" w:lineRule="auto"/>
      <w:ind w:left="367" w:right="367"/>
    </w:pPr>
    <w:rPr>
      <w:rFonts w:ascii="Times New Roman" w:hAnsi="Times New Roman" w:cs="Times New Roman"/>
      <w:sz w:val="24"/>
      <w:szCs w:val="24"/>
      <w:lang w:val="en-CA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883018"/>
    <w:rPr>
      <w:color w:val="800080" w:themeColor="followedHyperlink"/>
      <w:u w:val="single"/>
    </w:rPr>
  </w:style>
  <w:style w:type="character" w:customStyle="1" w:styleId="WW8Num1z6">
    <w:name w:val="WW8Num1z6"/>
    <w:rsid w:val="00F345A6"/>
  </w:style>
  <w:style w:type="paragraph" w:styleId="PlainText">
    <w:name w:val="Plain Text"/>
    <w:basedOn w:val="Normal"/>
    <w:link w:val="PlainTextChar"/>
    <w:rsid w:val="00A42E55"/>
    <w:pPr>
      <w:spacing w:line="240" w:lineRule="auto"/>
    </w:pPr>
    <w:rPr>
      <w:rFonts w:ascii="Consolas" w:eastAsia="Calibri" w:hAnsi="Consolas" w:cs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rsid w:val="00A42E55"/>
    <w:rPr>
      <w:rFonts w:ascii="Consolas" w:eastAsia="Calibri" w:hAnsi="Consolas" w:cs="Consolas"/>
      <w:sz w:val="21"/>
      <w:szCs w:val="21"/>
      <w:lang w:eastAsia="zh-CN"/>
    </w:rPr>
  </w:style>
  <w:style w:type="character" w:styleId="HTMLSample">
    <w:name w:val="HTML Sample"/>
    <w:basedOn w:val="DefaultParagraphFont"/>
    <w:uiPriority w:val="99"/>
    <w:semiHidden/>
    <w:unhideWhenUsed/>
    <w:rsid w:val="00C66667"/>
    <w:rPr>
      <w:rFonts w:ascii="Courier New" w:eastAsia="Times New Roman" w:hAnsi="Courier New" w:cs="Courier New"/>
    </w:rPr>
  </w:style>
  <w:style w:type="paragraph" w:customStyle="1" w:styleId="WW-BodyText2">
    <w:name w:val="WW-Body Text 2"/>
    <w:basedOn w:val="Normal"/>
    <w:rsid w:val="00A86215"/>
    <w:pPr>
      <w:suppressAutoHyphens/>
      <w:spacing w:line="240" w:lineRule="auto"/>
    </w:pPr>
    <w:rPr>
      <w:rFonts w:ascii="Times New Roman" w:hAnsi="Times New Roman" w:cs="Times New Roman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3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5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45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7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0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7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81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69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57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9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71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39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users.cs.cf.ac.uk/Dave.Marshall/C/node10.html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ftp://ftp.gnu.org/old-gnu/Manuals/gdb/html_chapter/gdb_5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ftp://ftp.gnu.org/old-gnu/Manuals/gdb/html_chapter/gdb_3.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ernel.org/doc/html/latest/process/adding-syscalls.html?highlight=system%20call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tp://ftp.gnu.org/old-gnu/Manuals/gdb/html_chapter/gdb_2.html" TargetMode="External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gge\Desktop\er-template-4-word-97-2003-june-6-2013-10-06-13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02E22-1137-49F3-A3F8-599F7A121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er-template-4-word-97-2003-june-6-2013-10-06-13 (1).dot</Template>
  <TotalTime>680</TotalTime>
  <Pages>14</Pages>
  <Words>2201</Words>
  <Characters>12548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Patricia Castillo</cp:lastModifiedBy>
  <cp:revision>43</cp:revision>
  <cp:lastPrinted>2016-10-25T21:35:00Z</cp:lastPrinted>
  <dcterms:created xsi:type="dcterms:W3CDTF">2019-05-20T19:10:00Z</dcterms:created>
  <dcterms:modified xsi:type="dcterms:W3CDTF">2021-05-21T02:39:00Z</dcterms:modified>
</cp:coreProperties>
</file>