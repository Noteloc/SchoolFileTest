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08A83B0D" w:rsidR="00D24BAD" w:rsidRDefault="00F30523" w:rsidP="00D24BAD">
                                <w:pPr>
                                  <w:pStyle w:val="TitlePageCourseName"/>
                                  <w:rPr>
                                    <w:rFonts w:ascii="Titillium Bd" w:hAnsi="Titillium Bd"/>
                                  </w:rPr>
                                </w:pPr>
                                <w:r>
                                  <w:rPr>
                                    <w:rFonts w:ascii="Titillium Bd" w:hAnsi="Titillium Bd"/>
                                  </w:rPr>
                                  <w:t>Lab 3</w:t>
                                </w:r>
                              </w:p>
                              <w:p w14:paraId="5BD1B0D6" w14:textId="77144BBA" w:rsidR="00D24BAD" w:rsidRPr="00182471" w:rsidRDefault="00F30523" w:rsidP="00D24BAD">
                                <w:pPr>
                                  <w:pStyle w:val="TitlePageCourseName"/>
                                  <w:rPr>
                                    <w:rFonts w:ascii="Titillium Bd" w:hAnsi="Titillium Bd"/>
                                    <w:sz w:val="56"/>
                                    <w:szCs w:val="56"/>
                                  </w:rPr>
                                </w:pPr>
                                <w:r>
                                  <w:rPr>
                                    <w:rFonts w:ascii="Titillium Bd" w:hAnsi="Titillium Bd"/>
                                    <w:sz w:val="56"/>
                                    <w:szCs w:val="56"/>
                                  </w:rPr>
                                  <w:t>Process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08A83B0D" w:rsidR="00D24BAD" w:rsidRDefault="00F30523" w:rsidP="00D24BAD">
                          <w:pPr>
                            <w:pStyle w:val="TitlePageCourseName"/>
                            <w:rPr>
                              <w:rFonts w:ascii="Titillium Bd" w:hAnsi="Titillium Bd"/>
                            </w:rPr>
                          </w:pPr>
                          <w:r>
                            <w:rPr>
                              <w:rFonts w:ascii="Titillium Bd" w:hAnsi="Titillium Bd"/>
                            </w:rPr>
                            <w:t>Lab 3</w:t>
                          </w:r>
                        </w:p>
                        <w:p w14:paraId="5BD1B0D6" w14:textId="77144BBA" w:rsidR="00D24BAD" w:rsidRPr="00182471" w:rsidRDefault="00F30523" w:rsidP="00D24BAD">
                          <w:pPr>
                            <w:pStyle w:val="TitlePageCourseName"/>
                            <w:rPr>
                              <w:rFonts w:ascii="Titillium Bd" w:hAnsi="Titillium Bd"/>
                              <w:sz w:val="56"/>
                              <w:szCs w:val="56"/>
                            </w:rPr>
                          </w:pPr>
                          <w:r>
                            <w:rPr>
                              <w:rFonts w:ascii="Titillium Bd" w:hAnsi="Titillium Bd"/>
                              <w:sz w:val="56"/>
                              <w:szCs w:val="56"/>
                            </w:rPr>
                            <w:t>Process Management</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w:t>
      </w:r>
      <w:bookmarkStart w:id="0" w:name="_GoBack"/>
      <w:bookmarkEnd w:id="0"/>
      <w:r>
        <w:rPr>
          <w:sz w:val="32"/>
        </w:rPr>
        <w:t>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headerReference w:type="default" r:id="rId9"/>
          <w:footerReference w:type="default" r:id="rId10"/>
          <w:pgSz w:w="12240" w:h="15840" w:code="1"/>
          <w:pgMar w:top="288" w:right="288" w:bottom="1440" w:left="1440" w:header="720" w:footer="720" w:gutter="0"/>
          <w:cols w:space="720"/>
          <w:titlePg/>
          <w:docGrid w:linePitch="360"/>
        </w:sectPr>
      </w:pPr>
    </w:p>
    <w:sdt>
      <w:sdtPr>
        <w:rPr>
          <w:b w:val="0"/>
          <w:bCs w:val="0"/>
          <w:noProof/>
          <w:color w:val="auto"/>
          <w:sz w:val="22"/>
          <w:szCs w:val="20"/>
        </w:rPr>
        <w:id w:val="1405411376"/>
        <w:docPartObj>
          <w:docPartGallery w:val="Table of Contents"/>
          <w:docPartUnique/>
        </w:docPartObj>
      </w:sdtPr>
      <w:sdtEndPr>
        <w:rPr>
          <w:rStyle w:val="Hyperlink"/>
          <w:noProof w:val="0"/>
          <w:szCs w:val="22"/>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079211F" w14:textId="3D0CDEB5" w:rsidR="00452724"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385055" w:history="1">
            <w:r w:rsidR="00452724" w:rsidRPr="0084369C">
              <w:rPr>
                <w:rStyle w:val="Hyperlink"/>
              </w:rPr>
              <w:t>Lab Outcome(s)</w:t>
            </w:r>
            <w:r w:rsidR="00452724">
              <w:rPr>
                <w:webHidden/>
              </w:rPr>
              <w:tab/>
            </w:r>
            <w:r w:rsidR="00851A2F">
              <w:rPr>
                <w:webHidden/>
              </w:rPr>
              <w:t>2</w:t>
            </w:r>
          </w:hyperlink>
        </w:p>
        <w:p w14:paraId="51F893A1" w14:textId="7A6B4732" w:rsidR="00452724" w:rsidRDefault="00EF322E">
          <w:pPr>
            <w:pStyle w:val="TOC1"/>
            <w:rPr>
              <w:rFonts w:asciiTheme="minorHAnsi" w:eastAsiaTheme="minorEastAsia" w:hAnsiTheme="minorHAnsi" w:cstheme="minorBidi"/>
              <w:bCs w:val="0"/>
              <w:szCs w:val="22"/>
              <w:lang w:val="en-CA" w:eastAsia="en-CA"/>
            </w:rPr>
          </w:pPr>
          <w:hyperlink w:anchor="_Toc472385056" w:history="1">
            <w:r w:rsidR="00452724" w:rsidRPr="0084369C">
              <w:rPr>
                <w:rStyle w:val="Hyperlink"/>
              </w:rPr>
              <w:t>Reading</w:t>
            </w:r>
            <w:r w:rsidR="00452724">
              <w:rPr>
                <w:webHidden/>
              </w:rPr>
              <w:tab/>
            </w:r>
            <w:r w:rsidR="00851A2F">
              <w:rPr>
                <w:webHidden/>
              </w:rPr>
              <w:t>2</w:t>
            </w:r>
          </w:hyperlink>
        </w:p>
        <w:p w14:paraId="48445A82" w14:textId="45C13A16" w:rsidR="00452724" w:rsidRDefault="00EF322E">
          <w:pPr>
            <w:pStyle w:val="TOC1"/>
            <w:rPr>
              <w:rFonts w:asciiTheme="minorHAnsi" w:eastAsiaTheme="minorEastAsia" w:hAnsiTheme="minorHAnsi" w:cstheme="minorBidi"/>
              <w:bCs w:val="0"/>
              <w:szCs w:val="22"/>
              <w:lang w:val="en-CA" w:eastAsia="en-CA"/>
            </w:rPr>
          </w:pPr>
          <w:hyperlink w:anchor="_Toc472385057" w:history="1">
            <w:r w:rsidR="00452724" w:rsidRPr="0084369C">
              <w:rPr>
                <w:rStyle w:val="Hyperlink"/>
              </w:rPr>
              <w:t>Introduction</w:t>
            </w:r>
            <w:r w:rsidR="00452724">
              <w:rPr>
                <w:webHidden/>
              </w:rPr>
              <w:tab/>
            </w:r>
            <w:r w:rsidR="00851A2F">
              <w:rPr>
                <w:webHidden/>
              </w:rPr>
              <w:t>2</w:t>
            </w:r>
          </w:hyperlink>
        </w:p>
        <w:p w14:paraId="015110F6" w14:textId="187E0F6E" w:rsidR="00452724" w:rsidRDefault="00EF322E">
          <w:pPr>
            <w:pStyle w:val="TOC1"/>
            <w:tabs>
              <w:tab w:val="left" w:pos="660"/>
            </w:tabs>
            <w:rPr>
              <w:rFonts w:asciiTheme="minorHAnsi" w:eastAsiaTheme="minorEastAsia" w:hAnsiTheme="minorHAnsi" w:cstheme="minorBidi"/>
              <w:bCs w:val="0"/>
              <w:szCs w:val="22"/>
              <w:lang w:val="en-CA" w:eastAsia="en-CA"/>
            </w:rPr>
          </w:pPr>
          <w:hyperlink w:anchor="_Toc472385058" w:history="1">
            <w:r w:rsidR="00452724" w:rsidRPr="0084369C">
              <w:rPr>
                <w:rStyle w:val="Hyperlink"/>
              </w:rPr>
              <w:t>1.0</w:t>
            </w:r>
            <w:r w:rsidR="00452724">
              <w:rPr>
                <w:rFonts w:asciiTheme="minorHAnsi" w:eastAsiaTheme="minorEastAsia" w:hAnsiTheme="minorHAnsi" w:cstheme="minorBidi"/>
                <w:bCs w:val="0"/>
                <w:szCs w:val="22"/>
                <w:lang w:val="en-CA" w:eastAsia="en-CA"/>
              </w:rPr>
              <w:tab/>
            </w:r>
            <w:r w:rsidR="009B7049">
              <w:rPr>
                <w:rFonts w:asciiTheme="minorHAnsi" w:eastAsiaTheme="minorEastAsia" w:hAnsiTheme="minorHAnsi" w:cstheme="minorBidi"/>
                <w:bCs w:val="0"/>
                <w:szCs w:val="22"/>
                <w:lang w:val="en-CA" w:eastAsia="en-CA"/>
              </w:rPr>
              <w:t>Trace Processes</w:t>
            </w:r>
            <w:r w:rsidR="00452724">
              <w:rPr>
                <w:webHidden/>
              </w:rPr>
              <w:tab/>
            </w:r>
            <w:r w:rsidR="00851A2F">
              <w:rPr>
                <w:webHidden/>
              </w:rPr>
              <w:t>3</w:t>
            </w:r>
          </w:hyperlink>
        </w:p>
        <w:p w14:paraId="1E0457C7" w14:textId="7AC36214" w:rsidR="00452724" w:rsidRDefault="00EF322E">
          <w:pPr>
            <w:pStyle w:val="TOC1"/>
            <w:tabs>
              <w:tab w:val="left" w:pos="660"/>
            </w:tabs>
            <w:rPr>
              <w:rFonts w:asciiTheme="minorHAnsi" w:eastAsiaTheme="minorEastAsia" w:hAnsiTheme="minorHAnsi" w:cstheme="minorBidi"/>
              <w:bCs w:val="0"/>
              <w:szCs w:val="22"/>
              <w:lang w:val="en-CA" w:eastAsia="en-CA"/>
            </w:rPr>
          </w:pPr>
          <w:hyperlink w:anchor="_Toc472385059" w:history="1">
            <w:r w:rsidR="00452724" w:rsidRPr="0084369C">
              <w:rPr>
                <w:rStyle w:val="Hyperlink"/>
              </w:rPr>
              <w:t>2.0</w:t>
            </w:r>
            <w:r w:rsidR="00452724">
              <w:rPr>
                <w:rFonts w:asciiTheme="minorHAnsi" w:eastAsiaTheme="minorEastAsia" w:hAnsiTheme="minorHAnsi" w:cstheme="minorBidi"/>
                <w:bCs w:val="0"/>
                <w:szCs w:val="22"/>
                <w:lang w:val="en-CA" w:eastAsia="en-CA"/>
              </w:rPr>
              <w:tab/>
            </w:r>
            <w:r w:rsidR="009B7049">
              <w:rPr>
                <w:rFonts w:asciiTheme="minorHAnsi" w:eastAsiaTheme="minorEastAsia" w:hAnsiTheme="minorHAnsi" w:cstheme="minorBidi"/>
                <w:bCs w:val="0"/>
                <w:szCs w:val="22"/>
                <w:lang w:val="en-CA" w:eastAsia="en-CA"/>
              </w:rPr>
              <w:t>PROC – Pseudo File System</w:t>
            </w:r>
            <w:r w:rsidR="00452724">
              <w:rPr>
                <w:webHidden/>
              </w:rPr>
              <w:tab/>
            </w:r>
            <w:r w:rsidR="009F7FCA">
              <w:rPr>
                <w:webHidden/>
              </w:rPr>
              <w:t>4</w:t>
            </w:r>
          </w:hyperlink>
        </w:p>
        <w:p w14:paraId="27A83FCB" w14:textId="41C691DC" w:rsidR="00452724" w:rsidRDefault="00EF322E">
          <w:pPr>
            <w:pStyle w:val="TOC1"/>
            <w:tabs>
              <w:tab w:val="left" w:pos="660"/>
            </w:tabs>
            <w:rPr>
              <w:rFonts w:asciiTheme="minorHAnsi" w:eastAsiaTheme="minorEastAsia" w:hAnsiTheme="minorHAnsi" w:cstheme="minorBidi"/>
              <w:bCs w:val="0"/>
              <w:szCs w:val="22"/>
              <w:lang w:val="en-CA" w:eastAsia="en-CA"/>
            </w:rPr>
          </w:pPr>
          <w:hyperlink w:anchor="_Toc472385060" w:history="1">
            <w:r w:rsidR="00452724" w:rsidRPr="0084369C">
              <w:rPr>
                <w:rStyle w:val="Hyperlink"/>
              </w:rPr>
              <w:t>3.0</w:t>
            </w:r>
            <w:r w:rsidR="00452724">
              <w:rPr>
                <w:rFonts w:asciiTheme="minorHAnsi" w:eastAsiaTheme="minorEastAsia" w:hAnsiTheme="minorHAnsi" w:cstheme="minorBidi"/>
                <w:bCs w:val="0"/>
                <w:szCs w:val="22"/>
                <w:lang w:val="en-CA" w:eastAsia="en-CA"/>
              </w:rPr>
              <w:tab/>
            </w:r>
            <w:r w:rsidR="00FE6398">
              <w:rPr>
                <w:rFonts w:asciiTheme="minorHAnsi" w:eastAsiaTheme="minorEastAsia" w:hAnsiTheme="minorHAnsi" w:cstheme="minorBidi"/>
                <w:bCs w:val="0"/>
                <w:szCs w:val="22"/>
                <w:lang w:val="en-CA" w:eastAsia="en-CA"/>
              </w:rPr>
              <w:t>Process System Calls</w:t>
            </w:r>
            <w:r w:rsidR="00452724">
              <w:rPr>
                <w:webHidden/>
              </w:rPr>
              <w:tab/>
            </w:r>
            <w:r w:rsidR="000859CB">
              <w:rPr>
                <w:webHidden/>
              </w:rPr>
              <w:t>6</w:t>
            </w:r>
          </w:hyperlink>
        </w:p>
        <w:p w14:paraId="2910F9B9" w14:textId="5D2A55CC" w:rsidR="00452724" w:rsidRDefault="00EF322E">
          <w:pPr>
            <w:pStyle w:val="TOC1"/>
            <w:tabs>
              <w:tab w:val="left" w:pos="660"/>
            </w:tabs>
          </w:pPr>
          <w:hyperlink w:anchor="_Toc472385061" w:history="1">
            <w:r w:rsidR="00452724" w:rsidRPr="0084369C">
              <w:rPr>
                <w:rStyle w:val="Hyperlink"/>
              </w:rPr>
              <w:t>4.0</w:t>
            </w:r>
            <w:r w:rsidR="00452724">
              <w:rPr>
                <w:rFonts w:asciiTheme="minorHAnsi" w:eastAsiaTheme="minorEastAsia" w:hAnsiTheme="minorHAnsi" w:cstheme="minorBidi"/>
                <w:bCs w:val="0"/>
                <w:szCs w:val="22"/>
                <w:lang w:val="en-CA" w:eastAsia="en-CA"/>
              </w:rPr>
              <w:tab/>
            </w:r>
            <w:r w:rsidR="00FE6398">
              <w:rPr>
                <w:rFonts w:asciiTheme="minorHAnsi" w:eastAsiaTheme="minorEastAsia" w:hAnsiTheme="minorHAnsi" w:cstheme="minorBidi"/>
                <w:bCs w:val="0"/>
                <w:szCs w:val="22"/>
                <w:lang w:val="en-CA" w:eastAsia="en-CA"/>
              </w:rPr>
              <w:t>Processes and Signals</w:t>
            </w:r>
            <w:r w:rsidR="009E2CDD">
              <w:rPr>
                <w:rFonts w:asciiTheme="minorHAnsi" w:eastAsiaTheme="minorEastAsia" w:hAnsiTheme="minorHAnsi" w:cstheme="minorBidi"/>
                <w:bCs w:val="0"/>
                <w:szCs w:val="22"/>
                <w:lang w:val="en-CA" w:eastAsia="en-CA"/>
              </w:rPr>
              <w:t xml:space="preserve"> handling</w:t>
            </w:r>
            <w:r w:rsidR="00452724">
              <w:rPr>
                <w:webHidden/>
              </w:rPr>
              <w:tab/>
            </w:r>
            <w:r w:rsidR="000859CB">
              <w:rPr>
                <w:webHidden/>
              </w:rPr>
              <w:t>8</w:t>
            </w:r>
          </w:hyperlink>
        </w:p>
        <w:p w14:paraId="1D6D0B3B" w14:textId="695E3FBD" w:rsidR="00560625" w:rsidRDefault="00EF322E" w:rsidP="00560625">
          <w:pPr>
            <w:pStyle w:val="TOC1"/>
            <w:tabs>
              <w:tab w:val="left" w:pos="660"/>
            </w:tabs>
          </w:pPr>
          <w:hyperlink w:anchor="_Toc472385061" w:history="1">
            <w:r w:rsidR="00560625">
              <w:rPr>
                <w:rStyle w:val="Hyperlink"/>
              </w:rPr>
              <w:t>5</w:t>
            </w:r>
            <w:r w:rsidR="00560625" w:rsidRPr="0084369C">
              <w:rPr>
                <w:rStyle w:val="Hyperlink"/>
              </w:rPr>
              <w:t>.0</w:t>
            </w:r>
            <w:r w:rsidR="00560625">
              <w:rPr>
                <w:rFonts w:asciiTheme="minorHAnsi" w:eastAsiaTheme="minorEastAsia" w:hAnsiTheme="minorHAnsi" w:cstheme="minorBidi"/>
                <w:bCs w:val="0"/>
                <w:szCs w:val="22"/>
                <w:lang w:val="en-CA" w:eastAsia="en-CA"/>
              </w:rPr>
              <w:tab/>
            </w:r>
            <w:r w:rsidR="00A1012A">
              <w:rPr>
                <w:rFonts w:asciiTheme="minorHAnsi" w:eastAsiaTheme="minorEastAsia" w:hAnsiTheme="minorHAnsi" w:cstheme="minorBidi"/>
                <w:bCs w:val="0"/>
                <w:szCs w:val="22"/>
                <w:lang w:val="en-CA" w:eastAsia="en-CA"/>
              </w:rPr>
              <w:t xml:space="preserve">Windows </w:t>
            </w:r>
            <w:r w:rsidR="00560625" w:rsidRPr="00F00ECE">
              <w:rPr>
                <w:rFonts w:asciiTheme="minorHAnsi" w:eastAsiaTheme="minorEastAsia" w:hAnsiTheme="minorHAnsi" w:cstheme="minorHAnsi"/>
                <w:bCs w:val="0"/>
                <w:szCs w:val="22"/>
                <w:lang w:val="en-CA" w:eastAsia="en-CA"/>
              </w:rPr>
              <w:t>Processes</w:t>
            </w:r>
            <w:r w:rsidR="00560625">
              <w:rPr>
                <w:rFonts w:asciiTheme="minorHAnsi" w:eastAsiaTheme="minorEastAsia" w:hAnsiTheme="minorHAnsi" w:cstheme="minorBidi"/>
                <w:bCs w:val="0"/>
                <w:szCs w:val="22"/>
                <w:lang w:val="en-CA" w:eastAsia="en-CA"/>
              </w:rPr>
              <w:t xml:space="preserve"> An</w:t>
            </w:r>
            <w:r w:rsidR="00EE0B52">
              <w:rPr>
                <w:rFonts w:asciiTheme="minorHAnsi" w:eastAsiaTheme="minorEastAsia" w:hAnsiTheme="minorHAnsi" w:cstheme="minorBidi"/>
                <w:bCs w:val="0"/>
                <w:szCs w:val="22"/>
                <w:lang w:val="en-CA" w:eastAsia="en-CA"/>
              </w:rPr>
              <w:t>a</w:t>
            </w:r>
            <w:r w:rsidR="00560625">
              <w:rPr>
                <w:rFonts w:asciiTheme="minorHAnsi" w:eastAsiaTheme="minorEastAsia" w:hAnsiTheme="minorHAnsi" w:cstheme="minorBidi"/>
                <w:bCs w:val="0"/>
                <w:szCs w:val="22"/>
                <w:lang w:val="en-CA" w:eastAsia="en-CA"/>
              </w:rPr>
              <w:t>lysis with Windbg</w:t>
            </w:r>
            <w:r w:rsidR="00560625">
              <w:rPr>
                <w:webHidden/>
              </w:rPr>
              <w:tab/>
            </w:r>
            <w:r w:rsidR="00847A30">
              <w:rPr>
                <w:webHidden/>
              </w:rPr>
              <w:t>11</w:t>
            </w:r>
          </w:hyperlink>
        </w:p>
        <w:p w14:paraId="6F93916A" w14:textId="7F6ADAFA" w:rsidR="008C2E88" w:rsidRPr="007D01AD" w:rsidRDefault="00560625" w:rsidP="00422670">
          <w:pPr>
            <w:rPr>
              <w:rStyle w:val="Hyperlink"/>
              <w:color w:val="auto"/>
            </w:rPr>
          </w:pPr>
          <w:r w:rsidRPr="00F00ECE">
            <w:rPr>
              <w:rFonts w:eastAsiaTheme="minorEastAsia"/>
            </w:rPr>
            <w:t>6</w:t>
          </w:r>
          <w:r w:rsidR="00F00ECE" w:rsidRPr="00F00ECE">
            <w:rPr>
              <w:rFonts w:eastAsiaTheme="minorEastAsia"/>
            </w:rPr>
            <w:t xml:space="preserve">.0     </w:t>
          </w:r>
          <w:r w:rsidR="00F00ECE" w:rsidRPr="00F00ECE">
            <w:rPr>
              <w:rFonts w:asciiTheme="minorHAnsi" w:eastAsiaTheme="minorEastAsia" w:hAnsiTheme="minorHAnsi" w:cstheme="minorHAnsi"/>
            </w:rPr>
            <w:t xml:space="preserve"> </w:t>
          </w:r>
          <w:r w:rsidR="005D789E" w:rsidRPr="00F00ECE">
            <w:rPr>
              <w:rFonts w:asciiTheme="minorHAnsi" w:eastAsiaTheme="minorEastAsia" w:hAnsiTheme="minorHAnsi" w:cstheme="minorHAnsi"/>
            </w:rPr>
            <w:t>Inter-Process Communication (IPC)</w:t>
          </w:r>
          <w:r w:rsidR="005D789E">
            <w:rPr>
              <w:rFonts w:eastAsiaTheme="minorEastAsia"/>
            </w:rPr>
            <w:t>…………………</w:t>
          </w:r>
          <w:r w:rsidR="00A61E55">
            <w:rPr>
              <w:rFonts w:eastAsiaTheme="minorEastAsia"/>
            </w:rPr>
            <w:t>…...</w:t>
          </w:r>
          <w:r w:rsidR="005D789E">
            <w:rPr>
              <w:rFonts w:eastAsiaTheme="minorEastAsia"/>
            </w:rPr>
            <w:t>……………………………………….</w:t>
          </w:r>
          <w:r w:rsidR="00847A30">
            <w:rPr>
              <w:rFonts w:eastAsiaTheme="minorEastAsia"/>
            </w:rPr>
            <w:t>14</w:t>
          </w:r>
          <w:r w:rsidR="005D789E">
            <w:rPr>
              <w:rFonts w:eastAsiaTheme="minorEastAsia"/>
            </w:rPr>
            <w:t xml:space="preserve"> </w:t>
          </w:r>
          <w:r w:rsidR="00F62EC0" w:rsidRPr="00A70299">
            <w:fldChar w:fldCharType="end"/>
          </w:r>
        </w:p>
      </w:sdtContent>
    </w:sdt>
    <w:p w14:paraId="0BB89523" w14:textId="77777777" w:rsidR="00422670" w:rsidRDefault="00422670" w:rsidP="003123B0"/>
    <w:p w14:paraId="5363A128" w14:textId="77777777" w:rsidR="003123B0" w:rsidRPr="007609D4" w:rsidRDefault="003123B0" w:rsidP="003123B0">
      <w:pPr>
        <w:rPr>
          <w:b/>
          <w:bCs/>
          <w:i/>
          <w:iCs/>
        </w:rPr>
      </w:pPr>
      <w:r w:rsidRPr="007609D4">
        <w:t>L</w:t>
      </w:r>
      <w:r w:rsidRPr="007609D4">
        <w:rPr>
          <w:i/>
          <w:iCs/>
        </w:rPr>
        <w:t xml:space="preserve">abs must be submitted by the due date for full credit. After due date late submissions will be accepted for a period of one week (seven days) and the grade will be reduced by ten  percent (10%) per day after due day. </w:t>
      </w:r>
      <w:r w:rsidRPr="007609D4">
        <w:rPr>
          <w:b/>
          <w:bCs/>
          <w:i/>
          <w:iCs/>
        </w:rPr>
        <w:t xml:space="preserve">Assignments that are submitted more than seven days late will receive a grade of zero (0). </w:t>
      </w:r>
    </w:p>
    <w:p w14:paraId="302A4D94" w14:textId="77777777" w:rsidR="003123B0" w:rsidRPr="007609D4" w:rsidRDefault="003123B0" w:rsidP="003123B0">
      <w:pPr>
        <w:pStyle w:val="WW-BodyText2"/>
        <w:rPr>
          <w:sz w:val="24"/>
          <w:szCs w:val="24"/>
        </w:rPr>
      </w:pPr>
    </w:p>
    <w:p w14:paraId="61EEFCA2" w14:textId="77777777" w:rsidR="003123B0" w:rsidRPr="007609D4" w:rsidRDefault="003123B0" w:rsidP="003123B0">
      <w:r w:rsidRPr="007609D4">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15E142DB" w14:textId="285EB2D6" w:rsidR="005D789E" w:rsidRDefault="003123B0" w:rsidP="003123B0">
      <w:pPr>
        <w:rPr>
          <w:sz w:val="28"/>
        </w:rPr>
      </w:pPr>
      <w:r w:rsidRPr="007609D4">
        <w:rPr>
          <w:sz w:val="24"/>
        </w:rPr>
        <w:t>Signature</w:t>
      </w:r>
      <w:r w:rsidRPr="007609D4">
        <w:rPr>
          <w:sz w:val="28"/>
        </w:rPr>
        <w:t>: ____________________________________</w:t>
      </w:r>
    </w:p>
    <w:p w14:paraId="53FF895E" w14:textId="77777777" w:rsidR="003123B0" w:rsidRDefault="003123B0" w:rsidP="003123B0">
      <w:pPr>
        <w:rPr>
          <w:b/>
        </w:rPr>
      </w:pPr>
    </w:p>
    <w:p w14:paraId="59063A21" w14:textId="77777777" w:rsidR="00076950" w:rsidRPr="00422670" w:rsidRDefault="00076950" w:rsidP="00076950">
      <w:pPr>
        <w:rPr>
          <w:b/>
          <w:sz w:val="20"/>
        </w:rPr>
      </w:pPr>
      <w:r w:rsidRPr="00422670">
        <w:rPr>
          <w:b/>
          <w:sz w:val="20"/>
        </w:rPr>
        <w:t>EVALUATION</w:t>
      </w:r>
      <w:r w:rsidRPr="00422670">
        <w:rPr>
          <w:sz w:val="20"/>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08"/>
        <w:gridCol w:w="844"/>
        <w:gridCol w:w="776"/>
      </w:tblGrid>
      <w:tr w:rsidR="00076950" w:rsidRPr="00422670" w14:paraId="4FE07A87" w14:textId="77777777" w:rsidTr="007E4AE8">
        <w:tc>
          <w:tcPr>
            <w:tcW w:w="7308" w:type="dxa"/>
            <w:tcBorders>
              <w:right w:val="single" w:sz="4" w:space="0" w:color="auto"/>
            </w:tcBorders>
          </w:tcPr>
          <w:p w14:paraId="5EF0F32E" w14:textId="31171301" w:rsidR="00076950" w:rsidRPr="00422670" w:rsidRDefault="00FF3834" w:rsidP="007E4AE8">
            <w:pPr>
              <w:rPr>
                <w:sz w:val="20"/>
              </w:rPr>
            </w:pPr>
            <w:r w:rsidRPr="00422670">
              <w:rPr>
                <w:sz w:val="20"/>
              </w:rPr>
              <w:t>Trace Processes</w:t>
            </w:r>
          </w:p>
        </w:tc>
        <w:tc>
          <w:tcPr>
            <w:tcW w:w="844" w:type="dxa"/>
            <w:tcBorders>
              <w:left w:val="nil"/>
            </w:tcBorders>
          </w:tcPr>
          <w:p w14:paraId="5CAE1AD4" w14:textId="25A44227" w:rsidR="00076950" w:rsidRPr="00422670" w:rsidRDefault="000D3F7B" w:rsidP="00076950">
            <w:pPr>
              <w:rPr>
                <w:sz w:val="20"/>
              </w:rPr>
            </w:pPr>
            <w:r w:rsidRPr="00422670">
              <w:rPr>
                <w:sz w:val="20"/>
              </w:rPr>
              <w:t xml:space="preserve">  10</w:t>
            </w:r>
          </w:p>
        </w:tc>
        <w:tc>
          <w:tcPr>
            <w:tcW w:w="776" w:type="dxa"/>
            <w:tcBorders>
              <w:left w:val="nil"/>
            </w:tcBorders>
          </w:tcPr>
          <w:p w14:paraId="1E481F2B" w14:textId="77777777" w:rsidR="00076950" w:rsidRPr="00422670" w:rsidRDefault="00076950" w:rsidP="007E4AE8">
            <w:pPr>
              <w:rPr>
                <w:sz w:val="20"/>
              </w:rPr>
            </w:pPr>
          </w:p>
        </w:tc>
      </w:tr>
      <w:tr w:rsidR="00076950" w:rsidRPr="00422670" w14:paraId="669D2EC0" w14:textId="77777777" w:rsidTr="007E4AE8">
        <w:tc>
          <w:tcPr>
            <w:tcW w:w="7308" w:type="dxa"/>
            <w:tcBorders>
              <w:right w:val="single" w:sz="4" w:space="0" w:color="auto"/>
            </w:tcBorders>
          </w:tcPr>
          <w:p w14:paraId="71C978F0" w14:textId="4F1CF491" w:rsidR="00076950" w:rsidRPr="00422670" w:rsidRDefault="009E3581" w:rsidP="007E4AE8">
            <w:pPr>
              <w:rPr>
                <w:sz w:val="20"/>
              </w:rPr>
            </w:pPr>
            <w:r w:rsidRPr="00422670">
              <w:rPr>
                <w:sz w:val="20"/>
              </w:rPr>
              <w:t xml:space="preserve">Explore </w:t>
            </w:r>
            <w:r w:rsidR="00FF3834" w:rsidRPr="00422670">
              <w:rPr>
                <w:sz w:val="20"/>
              </w:rPr>
              <w:t>PROC – Pseudo File system structure</w:t>
            </w:r>
          </w:p>
        </w:tc>
        <w:tc>
          <w:tcPr>
            <w:tcW w:w="844" w:type="dxa"/>
            <w:tcBorders>
              <w:left w:val="nil"/>
            </w:tcBorders>
          </w:tcPr>
          <w:p w14:paraId="59317E9B" w14:textId="79D68F51" w:rsidR="00076950" w:rsidRPr="00422670" w:rsidRDefault="000859CB" w:rsidP="000859CB">
            <w:pPr>
              <w:rPr>
                <w:sz w:val="20"/>
              </w:rPr>
            </w:pPr>
            <w:r w:rsidRPr="00422670">
              <w:rPr>
                <w:sz w:val="20"/>
              </w:rPr>
              <w:t xml:space="preserve">  10</w:t>
            </w:r>
          </w:p>
        </w:tc>
        <w:tc>
          <w:tcPr>
            <w:tcW w:w="776" w:type="dxa"/>
            <w:tcBorders>
              <w:left w:val="nil"/>
            </w:tcBorders>
          </w:tcPr>
          <w:p w14:paraId="5AD2DE0B" w14:textId="77777777" w:rsidR="00076950" w:rsidRPr="00422670" w:rsidRDefault="00076950" w:rsidP="007E4AE8">
            <w:pPr>
              <w:rPr>
                <w:sz w:val="20"/>
              </w:rPr>
            </w:pPr>
          </w:p>
        </w:tc>
      </w:tr>
      <w:tr w:rsidR="00076950" w:rsidRPr="00422670" w14:paraId="61AA3BB6" w14:textId="77777777" w:rsidTr="007E4AE8">
        <w:tc>
          <w:tcPr>
            <w:tcW w:w="7308" w:type="dxa"/>
            <w:tcBorders>
              <w:right w:val="single" w:sz="4" w:space="0" w:color="auto"/>
            </w:tcBorders>
          </w:tcPr>
          <w:p w14:paraId="799E3DFC" w14:textId="2D546359" w:rsidR="00076950" w:rsidRPr="00422670" w:rsidRDefault="009E3581" w:rsidP="007E4AE8">
            <w:pPr>
              <w:rPr>
                <w:sz w:val="20"/>
              </w:rPr>
            </w:pPr>
            <w:r w:rsidRPr="00422670">
              <w:rPr>
                <w:sz w:val="20"/>
              </w:rPr>
              <w:t>Analyze p</w:t>
            </w:r>
            <w:r w:rsidR="00825BF1" w:rsidRPr="00422670">
              <w:rPr>
                <w:sz w:val="20"/>
              </w:rPr>
              <w:t xml:space="preserve">rocess System calls </w:t>
            </w:r>
          </w:p>
        </w:tc>
        <w:tc>
          <w:tcPr>
            <w:tcW w:w="844" w:type="dxa"/>
            <w:tcBorders>
              <w:left w:val="nil"/>
            </w:tcBorders>
          </w:tcPr>
          <w:p w14:paraId="46BCEC99" w14:textId="374513EE" w:rsidR="00076950" w:rsidRPr="00422670" w:rsidRDefault="000859CB" w:rsidP="000859CB">
            <w:pPr>
              <w:rPr>
                <w:sz w:val="20"/>
              </w:rPr>
            </w:pPr>
            <w:r w:rsidRPr="00422670">
              <w:rPr>
                <w:sz w:val="20"/>
              </w:rPr>
              <w:t xml:space="preserve">  15</w:t>
            </w:r>
          </w:p>
        </w:tc>
        <w:tc>
          <w:tcPr>
            <w:tcW w:w="776" w:type="dxa"/>
            <w:tcBorders>
              <w:left w:val="nil"/>
            </w:tcBorders>
          </w:tcPr>
          <w:p w14:paraId="58CD93C1" w14:textId="77777777" w:rsidR="00076950" w:rsidRPr="00422670" w:rsidRDefault="00076950" w:rsidP="007E4AE8">
            <w:pPr>
              <w:rPr>
                <w:sz w:val="20"/>
              </w:rPr>
            </w:pPr>
          </w:p>
        </w:tc>
      </w:tr>
      <w:tr w:rsidR="00076950" w:rsidRPr="00422670" w14:paraId="669EE997" w14:textId="77777777" w:rsidTr="007E4AE8">
        <w:tc>
          <w:tcPr>
            <w:tcW w:w="7308" w:type="dxa"/>
            <w:tcBorders>
              <w:right w:val="single" w:sz="4" w:space="0" w:color="auto"/>
            </w:tcBorders>
          </w:tcPr>
          <w:p w14:paraId="5AC1A4D5" w14:textId="19742959" w:rsidR="00076950" w:rsidRPr="00422670" w:rsidRDefault="009E3581" w:rsidP="007E4AE8">
            <w:pPr>
              <w:rPr>
                <w:sz w:val="20"/>
              </w:rPr>
            </w:pPr>
            <w:r w:rsidRPr="00422670">
              <w:rPr>
                <w:sz w:val="20"/>
              </w:rPr>
              <w:t>Run and analyze p</w:t>
            </w:r>
            <w:r w:rsidR="009642BE" w:rsidRPr="00422670">
              <w:rPr>
                <w:sz w:val="20"/>
              </w:rPr>
              <w:t>rocess and Signals Handling</w:t>
            </w:r>
          </w:p>
        </w:tc>
        <w:tc>
          <w:tcPr>
            <w:tcW w:w="844" w:type="dxa"/>
            <w:tcBorders>
              <w:left w:val="nil"/>
            </w:tcBorders>
          </w:tcPr>
          <w:p w14:paraId="51DD78E9" w14:textId="701A74E3" w:rsidR="00076950" w:rsidRPr="00422670" w:rsidRDefault="000859CB" w:rsidP="000859CB">
            <w:pPr>
              <w:rPr>
                <w:sz w:val="20"/>
              </w:rPr>
            </w:pPr>
            <w:r w:rsidRPr="00422670">
              <w:rPr>
                <w:sz w:val="20"/>
              </w:rPr>
              <w:t xml:space="preserve">  15</w:t>
            </w:r>
          </w:p>
        </w:tc>
        <w:tc>
          <w:tcPr>
            <w:tcW w:w="776" w:type="dxa"/>
            <w:tcBorders>
              <w:left w:val="nil"/>
            </w:tcBorders>
          </w:tcPr>
          <w:p w14:paraId="38747450" w14:textId="77777777" w:rsidR="00076950" w:rsidRPr="00422670" w:rsidRDefault="00076950" w:rsidP="007E4AE8">
            <w:pPr>
              <w:rPr>
                <w:sz w:val="20"/>
              </w:rPr>
            </w:pPr>
          </w:p>
        </w:tc>
      </w:tr>
      <w:tr w:rsidR="00422670" w:rsidRPr="00422670" w14:paraId="4BE8F8D1" w14:textId="77777777" w:rsidTr="007E4AE8">
        <w:tc>
          <w:tcPr>
            <w:tcW w:w="7308" w:type="dxa"/>
            <w:tcBorders>
              <w:right w:val="single" w:sz="4" w:space="0" w:color="auto"/>
            </w:tcBorders>
          </w:tcPr>
          <w:p w14:paraId="3808EB7A" w14:textId="4E7E720A" w:rsidR="00422670" w:rsidRPr="00422670" w:rsidRDefault="002B5A6E" w:rsidP="007E4AE8">
            <w:pPr>
              <w:rPr>
                <w:sz w:val="20"/>
              </w:rPr>
            </w:pPr>
            <w:r>
              <w:rPr>
                <w:sz w:val="20"/>
              </w:rPr>
              <w:t xml:space="preserve">Windows </w:t>
            </w:r>
            <w:r w:rsidR="00422670" w:rsidRPr="00422670">
              <w:rPr>
                <w:sz w:val="20"/>
              </w:rPr>
              <w:t xml:space="preserve">Process Analysis with </w:t>
            </w:r>
            <w:r>
              <w:rPr>
                <w:sz w:val="20"/>
              </w:rPr>
              <w:t xml:space="preserve">debugger </w:t>
            </w:r>
            <w:proofErr w:type="spellStart"/>
            <w:r w:rsidR="00422670" w:rsidRPr="00422670">
              <w:rPr>
                <w:sz w:val="20"/>
              </w:rPr>
              <w:t>Windbg</w:t>
            </w:r>
            <w:proofErr w:type="spellEnd"/>
          </w:p>
        </w:tc>
        <w:tc>
          <w:tcPr>
            <w:tcW w:w="844" w:type="dxa"/>
            <w:tcBorders>
              <w:left w:val="nil"/>
            </w:tcBorders>
          </w:tcPr>
          <w:p w14:paraId="493E68A8" w14:textId="2C85E640" w:rsidR="00422670" w:rsidRPr="00422670" w:rsidRDefault="00422670" w:rsidP="000859CB">
            <w:pPr>
              <w:rPr>
                <w:sz w:val="20"/>
              </w:rPr>
            </w:pPr>
            <w:r w:rsidRPr="00422670">
              <w:rPr>
                <w:sz w:val="20"/>
              </w:rPr>
              <w:t xml:space="preserve">  15</w:t>
            </w:r>
          </w:p>
        </w:tc>
        <w:tc>
          <w:tcPr>
            <w:tcW w:w="776" w:type="dxa"/>
            <w:tcBorders>
              <w:left w:val="nil"/>
            </w:tcBorders>
          </w:tcPr>
          <w:p w14:paraId="7A41DDDA" w14:textId="77777777" w:rsidR="00422670" w:rsidRPr="00422670" w:rsidRDefault="00422670" w:rsidP="007E4AE8">
            <w:pPr>
              <w:rPr>
                <w:sz w:val="20"/>
              </w:rPr>
            </w:pPr>
          </w:p>
        </w:tc>
      </w:tr>
      <w:tr w:rsidR="005D789E" w:rsidRPr="00422670" w14:paraId="12992EE5" w14:textId="77777777" w:rsidTr="007E4AE8">
        <w:tc>
          <w:tcPr>
            <w:tcW w:w="7308" w:type="dxa"/>
            <w:tcBorders>
              <w:right w:val="single" w:sz="4" w:space="0" w:color="auto"/>
            </w:tcBorders>
          </w:tcPr>
          <w:p w14:paraId="523B745F" w14:textId="19A8C48F" w:rsidR="005D789E" w:rsidRPr="00422670" w:rsidRDefault="005D789E" w:rsidP="007E4AE8">
            <w:pPr>
              <w:rPr>
                <w:sz w:val="20"/>
              </w:rPr>
            </w:pPr>
            <w:r w:rsidRPr="00422670">
              <w:rPr>
                <w:sz w:val="20"/>
              </w:rPr>
              <w:t>Inter-Process Communication</w:t>
            </w:r>
          </w:p>
        </w:tc>
        <w:tc>
          <w:tcPr>
            <w:tcW w:w="844" w:type="dxa"/>
            <w:tcBorders>
              <w:left w:val="nil"/>
            </w:tcBorders>
          </w:tcPr>
          <w:p w14:paraId="4DEC4DFB" w14:textId="4D521B7A" w:rsidR="005D789E" w:rsidRPr="00422670" w:rsidRDefault="007B06C1" w:rsidP="000859CB">
            <w:pPr>
              <w:rPr>
                <w:sz w:val="20"/>
              </w:rPr>
            </w:pPr>
            <w:r w:rsidRPr="00422670">
              <w:rPr>
                <w:sz w:val="20"/>
              </w:rPr>
              <w:t xml:space="preserve">  15</w:t>
            </w:r>
          </w:p>
        </w:tc>
        <w:tc>
          <w:tcPr>
            <w:tcW w:w="776" w:type="dxa"/>
            <w:tcBorders>
              <w:left w:val="nil"/>
            </w:tcBorders>
          </w:tcPr>
          <w:p w14:paraId="7D787E7B" w14:textId="77777777" w:rsidR="005D789E" w:rsidRPr="00422670" w:rsidRDefault="005D789E" w:rsidP="007E4AE8">
            <w:pPr>
              <w:rPr>
                <w:sz w:val="20"/>
              </w:rPr>
            </w:pPr>
          </w:p>
        </w:tc>
      </w:tr>
      <w:tr w:rsidR="00076950" w:rsidRPr="00422670" w14:paraId="6AA27995" w14:textId="77777777" w:rsidTr="007E4AE8">
        <w:tc>
          <w:tcPr>
            <w:tcW w:w="7308" w:type="dxa"/>
            <w:tcBorders>
              <w:right w:val="single" w:sz="4" w:space="0" w:color="auto"/>
            </w:tcBorders>
          </w:tcPr>
          <w:p w14:paraId="57173520" w14:textId="77777777" w:rsidR="00076950" w:rsidRPr="00422670" w:rsidRDefault="00076950" w:rsidP="007E4AE8">
            <w:pPr>
              <w:rPr>
                <w:sz w:val="20"/>
              </w:rPr>
            </w:pPr>
            <w:r w:rsidRPr="00422670">
              <w:rPr>
                <w:sz w:val="20"/>
              </w:rPr>
              <w:t>TOTAL  MARK</w:t>
            </w:r>
          </w:p>
        </w:tc>
        <w:tc>
          <w:tcPr>
            <w:tcW w:w="844" w:type="dxa"/>
            <w:tcBorders>
              <w:left w:val="nil"/>
            </w:tcBorders>
          </w:tcPr>
          <w:p w14:paraId="305DDF6C" w14:textId="77A839A6" w:rsidR="00076950" w:rsidRPr="00422670" w:rsidRDefault="00422670" w:rsidP="000859CB">
            <w:pPr>
              <w:rPr>
                <w:sz w:val="20"/>
              </w:rPr>
            </w:pPr>
            <w:r w:rsidRPr="00422670">
              <w:rPr>
                <w:sz w:val="20"/>
              </w:rPr>
              <w:t xml:space="preserve">  80</w:t>
            </w:r>
          </w:p>
        </w:tc>
        <w:tc>
          <w:tcPr>
            <w:tcW w:w="776" w:type="dxa"/>
            <w:tcBorders>
              <w:left w:val="nil"/>
            </w:tcBorders>
          </w:tcPr>
          <w:p w14:paraId="1C510110" w14:textId="77777777" w:rsidR="00076950" w:rsidRPr="00422670" w:rsidRDefault="00076950" w:rsidP="007E4AE8">
            <w:pPr>
              <w:rPr>
                <w:sz w:val="20"/>
              </w:rPr>
            </w:pPr>
          </w:p>
        </w:tc>
      </w:tr>
    </w:tbl>
    <w:p w14:paraId="72DE1E43" w14:textId="0A5CE755" w:rsidR="007B6BA5" w:rsidRPr="000537E5" w:rsidRDefault="00FB3AC4" w:rsidP="007B6BA5">
      <w:pPr>
        <w:pStyle w:val="HeadingStyle1"/>
      </w:pPr>
      <w:bookmarkStart w:id="1" w:name="_Toc452022643"/>
      <w:bookmarkStart w:id="2" w:name="_Toc472385055"/>
      <w:r>
        <w:lastRenderedPageBreak/>
        <w:t xml:space="preserve">Lab </w:t>
      </w:r>
      <w:r w:rsidR="007B6BA5" w:rsidRPr="000537E5">
        <w:t>Outcome</w:t>
      </w:r>
      <w:bookmarkEnd w:id="1"/>
      <w:r>
        <w:t>(s)</w:t>
      </w:r>
      <w:bookmarkEnd w:id="2"/>
    </w:p>
    <w:p w14:paraId="277B6636" w14:textId="4593ACA4" w:rsidR="007B6BA5" w:rsidRDefault="00F30523" w:rsidP="000D2C89">
      <w:pPr>
        <w:pStyle w:val="ListParagraph"/>
        <w:numPr>
          <w:ilvl w:val="0"/>
          <w:numId w:val="1"/>
        </w:numPr>
      </w:pPr>
      <w:r w:rsidRPr="00303379">
        <w:t xml:space="preserve">Trace processes </w:t>
      </w:r>
      <w:r>
        <w:t xml:space="preserve">running on </w:t>
      </w:r>
      <w:r w:rsidRPr="00303379">
        <w:t>Linux systems</w:t>
      </w:r>
    </w:p>
    <w:p w14:paraId="0F4BDF17" w14:textId="1B0DEE6D" w:rsidR="00F30523" w:rsidRDefault="00F30523" w:rsidP="000D2C89">
      <w:pPr>
        <w:pStyle w:val="ListParagraph"/>
        <w:numPr>
          <w:ilvl w:val="0"/>
          <w:numId w:val="1"/>
        </w:numPr>
      </w:pPr>
      <w:r w:rsidRPr="00303379">
        <w:t>Apply system calls to create and terminate processes</w:t>
      </w:r>
    </w:p>
    <w:p w14:paraId="00808C91" w14:textId="26991BE7" w:rsidR="00F30523" w:rsidRDefault="00D267F5" w:rsidP="000D2C89">
      <w:pPr>
        <w:pStyle w:val="ListParagraph"/>
        <w:numPr>
          <w:ilvl w:val="0"/>
          <w:numId w:val="1"/>
        </w:numPr>
      </w:pPr>
      <w:r>
        <w:t>Run and modify c programs  to analyze processes</w:t>
      </w:r>
      <w:r w:rsidR="007F33A2">
        <w:t xml:space="preserve"> system calls</w:t>
      </w:r>
    </w:p>
    <w:p w14:paraId="14BBF28E" w14:textId="0861AF92" w:rsidR="00F30523" w:rsidRDefault="00F30523" w:rsidP="000D2C89">
      <w:pPr>
        <w:pStyle w:val="ListParagraph"/>
        <w:numPr>
          <w:ilvl w:val="0"/>
          <w:numId w:val="1"/>
        </w:numPr>
      </w:pPr>
      <w:r w:rsidRPr="00303379">
        <w:t>Send signals to processes using Linux utilities and system calls.</w:t>
      </w:r>
    </w:p>
    <w:p w14:paraId="5089985F" w14:textId="77777777" w:rsidR="00FB3AC4" w:rsidRDefault="00FB3AC4" w:rsidP="00FB3AC4">
      <w:pPr>
        <w:pStyle w:val="HeadingStyle1"/>
      </w:pPr>
      <w:bookmarkStart w:id="3" w:name="_Toc472385056"/>
      <w:r>
        <w:t>Reading</w:t>
      </w:r>
      <w:bookmarkEnd w:id="3"/>
    </w:p>
    <w:p w14:paraId="3C94ECAD" w14:textId="263377D5" w:rsidR="00FB4B81" w:rsidRDefault="00F30523" w:rsidP="000D2C89">
      <w:pPr>
        <w:pStyle w:val="ListParagraph"/>
        <w:numPr>
          <w:ilvl w:val="0"/>
          <w:numId w:val="2"/>
        </w:numPr>
      </w:pPr>
      <w:r>
        <w:t>Textbook chapter 3</w:t>
      </w:r>
      <w:r w:rsidR="00395BBB">
        <w:t xml:space="preserve">, sections </w:t>
      </w:r>
      <w:r w:rsidR="00B45135">
        <w:t>3</w:t>
      </w:r>
      <w:r w:rsidR="009D65CC">
        <w:t>.3.1</w:t>
      </w:r>
      <w:r w:rsidR="00395BBB">
        <w:t xml:space="preserve"> </w:t>
      </w:r>
      <w:r w:rsidR="00B45135">
        <w:t>Process Creation and 3.3.2 Process Termination</w:t>
      </w:r>
      <w:r w:rsidR="00B54709">
        <w:t xml:space="preserve">. </w:t>
      </w:r>
      <w:r w:rsidR="00A95D55">
        <w:t>Chapter 2</w:t>
      </w:r>
      <w:r w:rsidR="009D65CC">
        <w:t>0 (Linux system ) section 20.4 Process Management</w:t>
      </w:r>
      <w:r w:rsidR="00B54709">
        <w:t xml:space="preserve"> </w:t>
      </w:r>
    </w:p>
    <w:p w14:paraId="766E5BB0" w14:textId="77777777" w:rsidR="00264C10" w:rsidRDefault="00264C10" w:rsidP="007F2B57"/>
    <w:p w14:paraId="78FDBDCF" w14:textId="77777777" w:rsidR="00FB3AC4" w:rsidRPr="001D399F" w:rsidRDefault="00FB3AC4" w:rsidP="00FB3AC4">
      <w:pPr>
        <w:pStyle w:val="HeadingStyle1"/>
      </w:pPr>
      <w:bookmarkStart w:id="4" w:name="_Toc452022645"/>
      <w:bookmarkStart w:id="5" w:name="_Toc472385057"/>
      <w:r w:rsidRPr="001D399F">
        <w:t>Introduction</w:t>
      </w:r>
      <w:bookmarkEnd w:id="4"/>
      <w:bookmarkEnd w:id="5"/>
    </w:p>
    <w:p w14:paraId="539D096E" w14:textId="043878EC" w:rsidR="00FE3450" w:rsidRDefault="003D0338" w:rsidP="00631C3C">
      <w:pPr>
        <w:rPr>
          <w:lang w:val="en-CA"/>
        </w:rPr>
      </w:pPr>
      <w:r>
        <w:rPr>
          <w:lang w:val="en-CA"/>
        </w:rPr>
        <w:t xml:space="preserve">A process is a program in execution. A Process requires system resources to complete its jobs such as:  CPU time, memory </w:t>
      </w:r>
      <w:r w:rsidR="00D412BA">
        <w:rPr>
          <w:lang w:val="en-CA"/>
        </w:rPr>
        <w:t>space (memory areas to store image (executable) and to store global variables and stack for local variables and functions arguments)</w:t>
      </w:r>
      <w:r>
        <w:rPr>
          <w:lang w:val="en-CA"/>
        </w:rPr>
        <w:t xml:space="preserve">, open files (file descriptor) and other handles. </w:t>
      </w:r>
    </w:p>
    <w:p w14:paraId="77B06265" w14:textId="21EEFD83" w:rsidR="00116A53" w:rsidRDefault="003D0338" w:rsidP="00631C3C">
      <w:pPr>
        <w:rPr>
          <w:lang w:val="en-CA"/>
        </w:rPr>
      </w:pPr>
      <w:r>
        <w:rPr>
          <w:lang w:val="en-CA"/>
        </w:rPr>
        <w:t>In UNIX/Linux operating systems processes stablish parent /child relationship.</w:t>
      </w:r>
      <w:r w:rsidR="00116A53">
        <w:rPr>
          <w:lang w:val="en-CA"/>
        </w:rPr>
        <w:t xml:space="preserve"> Processes can be in different st</w:t>
      </w:r>
      <w:r w:rsidR="00D412BA">
        <w:rPr>
          <w:lang w:val="en-CA"/>
        </w:rPr>
        <w:t>ates such as: Running on CPU or waiting for resources in a specific queue. A signal can be sent</w:t>
      </w:r>
      <w:r w:rsidR="00116A53">
        <w:rPr>
          <w:lang w:val="en-CA"/>
        </w:rPr>
        <w:t xml:space="preserve"> to a process to suspend it, terminate it or change its behaviour.</w:t>
      </w:r>
      <w:r>
        <w:rPr>
          <w:lang w:val="en-CA"/>
        </w:rPr>
        <w:t xml:space="preserve"> </w:t>
      </w:r>
    </w:p>
    <w:p w14:paraId="6A306E8C" w14:textId="32E05BC4" w:rsidR="005169C1" w:rsidRDefault="005169C1" w:rsidP="00631C3C">
      <w:pPr>
        <w:rPr>
          <w:lang w:val="en-CA"/>
        </w:rPr>
      </w:pPr>
      <w:r>
        <w:rPr>
          <w:lang w:val="en-CA"/>
        </w:rPr>
        <w:t xml:space="preserve">To find information about signals use the command: </w:t>
      </w:r>
      <w:r w:rsidRPr="005169C1">
        <w:rPr>
          <w:b/>
          <w:lang w:val="en-CA"/>
        </w:rPr>
        <w:t>info signal</w:t>
      </w:r>
    </w:p>
    <w:p w14:paraId="0A5F2BEC" w14:textId="34A40F78" w:rsidR="00A2491B" w:rsidRDefault="003D0338" w:rsidP="00631C3C">
      <w:pPr>
        <w:rPr>
          <w:lang w:val="en-CA"/>
        </w:rPr>
      </w:pPr>
      <w:r>
        <w:rPr>
          <w:lang w:val="en-CA"/>
        </w:rPr>
        <w:t xml:space="preserve">To create or clone a process UNIX/Linux operating systems implements </w:t>
      </w:r>
      <w:proofErr w:type="gramStart"/>
      <w:r w:rsidRPr="007E3255">
        <w:rPr>
          <w:b/>
          <w:lang w:val="en-CA"/>
        </w:rPr>
        <w:t>fork(</w:t>
      </w:r>
      <w:proofErr w:type="gramEnd"/>
      <w:r w:rsidRPr="007E3255">
        <w:rPr>
          <w:b/>
          <w:lang w:val="en-CA"/>
        </w:rPr>
        <w:t xml:space="preserve"> )</w:t>
      </w:r>
      <w:r>
        <w:rPr>
          <w:lang w:val="en-CA"/>
        </w:rPr>
        <w:t xml:space="preserve"> system call which generates an integer value to differentiate between a parent and child process (value=0). </w:t>
      </w:r>
      <w:r w:rsidR="004347EE">
        <w:rPr>
          <w:lang w:val="en-CA"/>
        </w:rPr>
        <w:t xml:space="preserve">While the child implements </w:t>
      </w:r>
      <w:proofErr w:type="gramStart"/>
      <w:r w:rsidR="004347EE" w:rsidRPr="007E3255">
        <w:rPr>
          <w:b/>
          <w:lang w:val="en-CA"/>
        </w:rPr>
        <w:t>exec(</w:t>
      </w:r>
      <w:proofErr w:type="gramEnd"/>
      <w:r w:rsidR="00116A53" w:rsidRPr="007E3255">
        <w:rPr>
          <w:b/>
          <w:lang w:val="en-CA"/>
        </w:rPr>
        <w:t xml:space="preserve"> </w:t>
      </w:r>
      <w:r w:rsidR="004347EE" w:rsidRPr="007E3255">
        <w:rPr>
          <w:b/>
          <w:lang w:val="en-CA"/>
        </w:rPr>
        <w:t>)</w:t>
      </w:r>
      <w:r w:rsidR="004347EE">
        <w:rPr>
          <w:lang w:val="en-CA"/>
        </w:rPr>
        <w:t xml:space="preserve"> system call to execute the program, the parent will </w:t>
      </w:r>
      <w:r w:rsidR="00782C23">
        <w:rPr>
          <w:lang w:val="en-CA"/>
        </w:rPr>
        <w:t xml:space="preserve">invoke </w:t>
      </w:r>
      <w:r w:rsidR="00FE3450">
        <w:rPr>
          <w:lang w:val="en-CA"/>
        </w:rPr>
        <w:t xml:space="preserve">the system call wait() to wait for the child to complete its job </w:t>
      </w:r>
      <w:r w:rsidR="00782C23">
        <w:rPr>
          <w:lang w:val="en-CA"/>
        </w:rPr>
        <w:t>–(</w:t>
      </w:r>
      <w:r w:rsidR="004347EE" w:rsidRPr="007E3255">
        <w:rPr>
          <w:b/>
          <w:lang w:val="en-CA"/>
        </w:rPr>
        <w:t>wait(&amp;</w:t>
      </w:r>
      <w:proofErr w:type="spellStart"/>
      <w:r w:rsidR="004347EE" w:rsidRPr="007E3255">
        <w:rPr>
          <w:b/>
          <w:lang w:val="en-CA"/>
        </w:rPr>
        <w:t>ch</w:t>
      </w:r>
      <w:r w:rsidR="00FE3450" w:rsidRPr="007E3255">
        <w:rPr>
          <w:b/>
          <w:lang w:val="en-CA"/>
        </w:rPr>
        <w:t>ildPID</w:t>
      </w:r>
      <w:proofErr w:type="spellEnd"/>
      <w:r w:rsidR="00FE3450" w:rsidRPr="007E3255">
        <w:rPr>
          <w:b/>
          <w:lang w:val="en-CA"/>
        </w:rPr>
        <w:t>)</w:t>
      </w:r>
      <w:r w:rsidR="00FE3450">
        <w:rPr>
          <w:lang w:val="en-CA"/>
        </w:rPr>
        <w:t xml:space="preserve"> </w:t>
      </w:r>
      <w:r w:rsidR="00782C23">
        <w:rPr>
          <w:lang w:val="en-CA"/>
        </w:rPr>
        <w:t>waits on child PID)</w:t>
      </w:r>
      <w:r w:rsidR="00116A53">
        <w:rPr>
          <w:lang w:val="en-CA"/>
        </w:rPr>
        <w:t>. A</w:t>
      </w:r>
      <w:r w:rsidR="00FE3450">
        <w:rPr>
          <w:lang w:val="en-CA"/>
        </w:rPr>
        <w:t xml:space="preserve">fter </w:t>
      </w:r>
      <w:r w:rsidR="004347EE">
        <w:rPr>
          <w:lang w:val="en-CA"/>
        </w:rPr>
        <w:t>ch</w:t>
      </w:r>
      <w:r w:rsidR="00116A53">
        <w:rPr>
          <w:lang w:val="en-CA"/>
        </w:rPr>
        <w:t xml:space="preserve">ild process completes its job the </w:t>
      </w:r>
      <w:r w:rsidR="00FE3450">
        <w:rPr>
          <w:lang w:val="en-CA"/>
        </w:rPr>
        <w:t>signal</w:t>
      </w:r>
      <w:r w:rsidR="00782C23">
        <w:rPr>
          <w:lang w:val="en-CA"/>
        </w:rPr>
        <w:t xml:space="preserve"> </w:t>
      </w:r>
      <w:r w:rsidR="00782C23" w:rsidRPr="007E3255">
        <w:rPr>
          <w:b/>
          <w:lang w:val="en-CA"/>
        </w:rPr>
        <w:t>(SIGCHLD)</w:t>
      </w:r>
      <w:r w:rsidR="00FE3450" w:rsidRPr="007E3255">
        <w:rPr>
          <w:b/>
          <w:lang w:val="en-CA"/>
        </w:rPr>
        <w:t xml:space="preserve"> </w:t>
      </w:r>
      <w:r w:rsidR="00116A53">
        <w:rPr>
          <w:lang w:val="en-CA"/>
        </w:rPr>
        <w:t xml:space="preserve">is sent </w:t>
      </w:r>
      <w:r w:rsidR="00FE3450">
        <w:rPr>
          <w:lang w:val="en-CA"/>
        </w:rPr>
        <w:t xml:space="preserve">to the parent </w:t>
      </w:r>
      <w:r w:rsidR="00782C23">
        <w:rPr>
          <w:lang w:val="en-CA"/>
        </w:rPr>
        <w:t xml:space="preserve">process which will invoke the </w:t>
      </w:r>
      <w:proofErr w:type="gramStart"/>
      <w:r w:rsidR="00782C23">
        <w:rPr>
          <w:lang w:val="en-CA"/>
        </w:rPr>
        <w:t>wait(</w:t>
      </w:r>
      <w:proofErr w:type="gramEnd"/>
      <w:r w:rsidR="00116A53">
        <w:rPr>
          <w:lang w:val="en-CA"/>
        </w:rPr>
        <w:t xml:space="preserve"> </w:t>
      </w:r>
      <w:r w:rsidR="00782C23">
        <w:rPr>
          <w:lang w:val="en-CA"/>
        </w:rPr>
        <w:t xml:space="preserve">) or </w:t>
      </w:r>
      <w:proofErr w:type="spellStart"/>
      <w:r w:rsidR="00782C23">
        <w:rPr>
          <w:lang w:val="en-CA"/>
        </w:rPr>
        <w:t>waitpid</w:t>
      </w:r>
      <w:proofErr w:type="spellEnd"/>
      <w:r w:rsidR="00782C23">
        <w:rPr>
          <w:lang w:val="en-CA"/>
        </w:rPr>
        <w:t>() system call</w:t>
      </w:r>
      <w:r w:rsidR="004347EE">
        <w:rPr>
          <w:lang w:val="en-CA"/>
        </w:rPr>
        <w:t xml:space="preserve"> and releases resources use</w:t>
      </w:r>
      <w:r w:rsidR="00FE3450">
        <w:rPr>
          <w:lang w:val="en-CA"/>
        </w:rPr>
        <w:t>d</w:t>
      </w:r>
      <w:r w:rsidR="004347EE">
        <w:rPr>
          <w:lang w:val="en-CA"/>
        </w:rPr>
        <w:t xml:space="preserve"> by child process.</w:t>
      </w:r>
      <w:r w:rsidR="00FE3450">
        <w:rPr>
          <w:lang w:val="en-CA"/>
        </w:rPr>
        <w:t xml:space="preserve"> If the parent does not exist the child process may become an orphan (child of </w:t>
      </w:r>
      <w:proofErr w:type="spellStart"/>
      <w:r w:rsidR="00FE3450">
        <w:rPr>
          <w:lang w:val="en-CA"/>
        </w:rPr>
        <w:t>init</w:t>
      </w:r>
      <w:proofErr w:type="spellEnd"/>
      <w:r w:rsidR="00FE3450">
        <w:rPr>
          <w:lang w:val="en-CA"/>
        </w:rPr>
        <w:t xml:space="preserve"> process or a thread) or a zombie that will hold resources affecting system performance.</w:t>
      </w:r>
    </w:p>
    <w:p w14:paraId="7185AD49" w14:textId="77777777" w:rsidR="00116A53" w:rsidRDefault="00116A53" w:rsidP="00631C3C">
      <w:pPr>
        <w:rPr>
          <w:lang w:val="en-CA"/>
        </w:rPr>
      </w:pPr>
    </w:p>
    <w:p w14:paraId="0A85A5C1" w14:textId="77777777" w:rsidR="00A2491B" w:rsidRPr="00907B08" w:rsidRDefault="00A2491B" w:rsidP="00631C3C"/>
    <w:p w14:paraId="02C05CDD" w14:textId="77777777" w:rsidR="00264C10" w:rsidRDefault="00264C10" w:rsidP="007F2B57"/>
    <w:p w14:paraId="677BD5EC" w14:textId="77777777" w:rsidR="0050120A" w:rsidRDefault="0050120A" w:rsidP="007F2B57">
      <w:pPr>
        <w:rPr>
          <w:sz w:val="32"/>
        </w:rPr>
      </w:pPr>
      <w:r>
        <w:br w:type="page"/>
      </w:r>
    </w:p>
    <w:p w14:paraId="619F0CA1" w14:textId="0CE24678" w:rsidR="007B6BA5" w:rsidRDefault="009322D3" w:rsidP="000D2C89">
      <w:pPr>
        <w:pStyle w:val="HeadingStyle1"/>
        <w:numPr>
          <w:ilvl w:val="0"/>
          <w:numId w:val="3"/>
        </w:numPr>
      </w:pPr>
      <w:r>
        <w:lastRenderedPageBreak/>
        <w:t>Trace Process</w:t>
      </w:r>
      <w:r w:rsidR="00447BE3">
        <w:t xml:space="preserve">es             </w:t>
      </w:r>
      <w:r>
        <w:tab/>
      </w:r>
      <w:r>
        <w:tab/>
      </w:r>
      <w:r w:rsidR="00972F39">
        <w:t xml:space="preserve">                             </w:t>
      </w:r>
      <w:r>
        <w:t>___/10</w:t>
      </w:r>
    </w:p>
    <w:p w14:paraId="2D809A73" w14:textId="041E6713" w:rsidR="009322D3" w:rsidRPr="009322D3" w:rsidRDefault="009322D3" w:rsidP="009322D3">
      <w:r w:rsidRPr="009322D3">
        <w:t xml:space="preserve">Unix/Linux systems support many utilities/commands that can be used to manage processes. </w:t>
      </w:r>
      <w:proofErr w:type="spellStart"/>
      <w:proofErr w:type="gramStart"/>
      <w:r w:rsidRPr="009322D3">
        <w:rPr>
          <w:b/>
          <w:i/>
        </w:rPr>
        <w:t>ps</w:t>
      </w:r>
      <w:proofErr w:type="spellEnd"/>
      <w:proofErr w:type="gramEnd"/>
      <w:r w:rsidRPr="009322D3">
        <w:t xml:space="preserve"> and </w:t>
      </w:r>
      <w:r w:rsidRPr="009322D3">
        <w:rPr>
          <w:b/>
          <w:i/>
        </w:rPr>
        <w:t>top</w:t>
      </w:r>
      <w:r w:rsidRPr="009322D3">
        <w:rPr>
          <w:b/>
        </w:rPr>
        <w:t xml:space="preserve"> </w:t>
      </w:r>
      <w:r w:rsidRPr="009322D3">
        <w:t>commands</w:t>
      </w:r>
      <w:r w:rsidRPr="009322D3">
        <w:rPr>
          <w:b/>
        </w:rPr>
        <w:t xml:space="preserve"> </w:t>
      </w:r>
      <w:r w:rsidRPr="009322D3">
        <w:t>are</w:t>
      </w:r>
      <w:r w:rsidRPr="009322D3">
        <w:rPr>
          <w:b/>
        </w:rPr>
        <w:t xml:space="preserve"> </w:t>
      </w:r>
      <w:r w:rsidRPr="009322D3">
        <w:t>common commands to manage processes. Use Linux commands to manage processes and threads as follows:</w:t>
      </w:r>
    </w:p>
    <w:p w14:paraId="7CA777E8" w14:textId="77777777" w:rsidR="009322D3" w:rsidRPr="009322D3" w:rsidRDefault="009322D3" w:rsidP="009322D3">
      <w:pPr>
        <w:rPr>
          <w:b/>
        </w:rPr>
      </w:pPr>
    </w:p>
    <w:p w14:paraId="3FAFEBA1" w14:textId="36AD5B7E" w:rsidR="009322D3" w:rsidRPr="009322D3" w:rsidRDefault="009322D3" w:rsidP="000D2C89">
      <w:pPr>
        <w:numPr>
          <w:ilvl w:val="0"/>
          <w:numId w:val="4"/>
        </w:numPr>
        <w:tabs>
          <w:tab w:val="num" w:pos="720"/>
        </w:tabs>
        <w:spacing w:line="240" w:lineRule="auto"/>
        <w:ind w:left="720"/>
      </w:pPr>
      <w:r w:rsidRPr="009322D3">
        <w:t xml:space="preserve">Use the man command to learn different options that can be used with </w:t>
      </w:r>
      <w:proofErr w:type="spellStart"/>
      <w:r w:rsidRPr="009322D3">
        <w:rPr>
          <w:b/>
          <w:i/>
        </w:rPr>
        <w:t>ps</w:t>
      </w:r>
      <w:proofErr w:type="spellEnd"/>
      <w:r w:rsidRPr="009322D3">
        <w:t xml:space="preserve"> command. </w:t>
      </w:r>
      <w:r w:rsidRPr="009322D3">
        <w:rPr>
          <w:bCs/>
        </w:rPr>
        <w:t xml:space="preserve">Write down the command and syntax that redirects to a file called </w:t>
      </w:r>
      <w:proofErr w:type="spellStart"/>
      <w:r w:rsidRPr="009322D3">
        <w:rPr>
          <w:b/>
          <w:bCs/>
        </w:rPr>
        <w:t>pro_out</w:t>
      </w:r>
      <w:proofErr w:type="spellEnd"/>
      <w:r w:rsidRPr="009322D3">
        <w:t xml:space="preserve"> the Process Name (</w:t>
      </w:r>
      <w:proofErr w:type="spellStart"/>
      <w:r w:rsidRPr="009322D3">
        <w:t>cmd</w:t>
      </w:r>
      <w:proofErr w:type="spellEnd"/>
      <w:r w:rsidRPr="009322D3">
        <w:t xml:space="preserve">), PID, and STATE of </w:t>
      </w:r>
      <w:r w:rsidRPr="009322D3">
        <w:rPr>
          <w:b/>
        </w:rPr>
        <w:t>ALL</w:t>
      </w:r>
      <w:r w:rsidRPr="009322D3">
        <w:t xml:space="preserve"> processes on the system.</w:t>
      </w:r>
      <w:r w:rsidR="003123B0">
        <w:t xml:space="preserve"> Attach the created file called </w:t>
      </w:r>
      <w:proofErr w:type="spellStart"/>
      <w:r w:rsidR="003123B0" w:rsidRPr="009322D3">
        <w:rPr>
          <w:b/>
          <w:bCs/>
        </w:rPr>
        <w:t>pro_out</w:t>
      </w:r>
      <w:proofErr w:type="spellEnd"/>
    </w:p>
    <w:p w14:paraId="5AEF4C23" w14:textId="77777777" w:rsidR="009322D3" w:rsidRPr="009322D3" w:rsidRDefault="009322D3" w:rsidP="009322D3"/>
    <w:p w14:paraId="2948D3F3" w14:textId="77777777" w:rsidR="009322D3" w:rsidRPr="009322D3" w:rsidRDefault="009322D3" w:rsidP="009322D3"/>
    <w:p w14:paraId="69F7E711" w14:textId="77777777" w:rsidR="009322D3" w:rsidRPr="009322D3" w:rsidRDefault="009322D3" w:rsidP="009322D3"/>
    <w:p w14:paraId="6668768D" w14:textId="0B416DF2" w:rsidR="009322D3" w:rsidRPr="009322D3" w:rsidRDefault="009322D3" w:rsidP="000D2C89">
      <w:pPr>
        <w:numPr>
          <w:ilvl w:val="0"/>
          <w:numId w:val="4"/>
        </w:numPr>
        <w:spacing w:line="240" w:lineRule="auto"/>
        <w:rPr>
          <w:color w:val="000000"/>
        </w:rPr>
      </w:pPr>
      <w:r w:rsidRPr="009322D3">
        <w:rPr>
          <w:color w:val="000000"/>
        </w:rPr>
        <w:t xml:space="preserve">Use the </w:t>
      </w:r>
      <w:r w:rsidRPr="009322D3">
        <w:rPr>
          <w:b/>
          <w:i/>
          <w:color w:val="000000"/>
        </w:rPr>
        <w:t xml:space="preserve">man </w:t>
      </w:r>
      <w:proofErr w:type="spellStart"/>
      <w:r w:rsidRPr="009322D3">
        <w:rPr>
          <w:b/>
          <w:i/>
          <w:color w:val="000000"/>
        </w:rPr>
        <w:t>ps</w:t>
      </w:r>
      <w:proofErr w:type="spellEnd"/>
      <w:r w:rsidR="003123B0">
        <w:rPr>
          <w:color w:val="000000"/>
        </w:rPr>
        <w:t xml:space="preserve"> command to learn about</w:t>
      </w:r>
      <w:r w:rsidRPr="009322D3">
        <w:rPr>
          <w:color w:val="000000"/>
        </w:rPr>
        <w:t xml:space="preserve"> </w:t>
      </w:r>
      <w:proofErr w:type="spellStart"/>
      <w:r w:rsidRPr="003123B0">
        <w:rPr>
          <w:b/>
          <w:i/>
          <w:color w:val="000000"/>
        </w:rPr>
        <w:t>ps</w:t>
      </w:r>
      <w:proofErr w:type="spellEnd"/>
      <w:r w:rsidR="003123B0">
        <w:rPr>
          <w:b/>
          <w:i/>
          <w:color w:val="000000"/>
        </w:rPr>
        <w:t xml:space="preserve"> command</w:t>
      </w:r>
      <w:r w:rsidRPr="009322D3">
        <w:rPr>
          <w:color w:val="000000"/>
        </w:rPr>
        <w:t xml:space="preserve">. At the last line of the manual type </w:t>
      </w:r>
      <w:r w:rsidRPr="009322D3">
        <w:rPr>
          <w:b/>
          <w:color w:val="000000"/>
        </w:rPr>
        <w:t>/PROCESS STATE CODES</w:t>
      </w:r>
      <w:r w:rsidRPr="009322D3">
        <w:rPr>
          <w:color w:val="000000"/>
        </w:rPr>
        <w:t xml:space="preserve"> to search the manual and find information about process state. Read the topic and write down the different processes states code and the respective description.</w:t>
      </w:r>
    </w:p>
    <w:p w14:paraId="5098F755" w14:textId="77777777" w:rsidR="009322D3" w:rsidRPr="009322D3" w:rsidRDefault="009322D3" w:rsidP="009322D3">
      <w:pPr>
        <w:rPr>
          <w:color w:val="000000"/>
        </w:rPr>
      </w:pPr>
    </w:p>
    <w:p w14:paraId="1755583D" w14:textId="77777777" w:rsidR="009322D3" w:rsidRPr="009322D3" w:rsidRDefault="009322D3" w:rsidP="009322D3">
      <w:pPr>
        <w:rPr>
          <w:color w:val="000000"/>
        </w:rPr>
      </w:pPr>
    </w:p>
    <w:p w14:paraId="4026E644" w14:textId="77777777" w:rsidR="009322D3" w:rsidRPr="009322D3" w:rsidRDefault="009322D3" w:rsidP="009322D3">
      <w:pPr>
        <w:rPr>
          <w:color w:val="000000"/>
        </w:rPr>
      </w:pPr>
    </w:p>
    <w:p w14:paraId="2F5C8AD5" w14:textId="77777777" w:rsidR="009322D3" w:rsidRPr="009322D3" w:rsidRDefault="009322D3" w:rsidP="009322D3">
      <w:pPr>
        <w:rPr>
          <w:color w:val="000000"/>
        </w:rPr>
      </w:pPr>
    </w:p>
    <w:p w14:paraId="0C46D5D7" w14:textId="77777777" w:rsidR="009322D3" w:rsidRPr="009322D3" w:rsidRDefault="009322D3" w:rsidP="009322D3">
      <w:pPr>
        <w:rPr>
          <w:color w:val="000000"/>
        </w:rPr>
      </w:pPr>
    </w:p>
    <w:p w14:paraId="2E32D0A7" w14:textId="2807D457" w:rsidR="00817FEF" w:rsidRPr="009322D3" w:rsidRDefault="00F06A5F" w:rsidP="000D2C89">
      <w:pPr>
        <w:numPr>
          <w:ilvl w:val="0"/>
          <w:numId w:val="4"/>
        </w:numPr>
        <w:spacing w:line="240" w:lineRule="auto"/>
      </w:pPr>
      <w:r>
        <w:t>Run</w:t>
      </w:r>
      <w:r w:rsidR="009322D3" w:rsidRPr="009322D3">
        <w:t xml:space="preserve"> the </w:t>
      </w:r>
      <w:r w:rsidR="009322D3" w:rsidRPr="009322D3">
        <w:rPr>
          <w:b/>
        </w:rPr>
        <w:t>top</w:t>
      </w:r>
      <w:r>
        <w:rPr>
          <w:b/>
        </w:rPr>
        <w:t xml:space="preserve"> command</w:t>
      </w:r>
      <w:r w:rsidR="009322D3" w:rsidRPr="009322D3">
        <w:t xml:space="preserve"> </w:t>
      </w:r>
      <w:r>
        <w:t>and a</w:t>
      </w:r>
      <w:r w:rsidR="00817FEF">
        <w:t>nalyze top results</w:t>
      </w:r>
    </w:p>
    <w:p w14:paraId="4F69D95B" w14:textId="2FC0FA57" w:rsidR="00817FEF" w:rsidRDefault="00817FEF" w:rsidP="000D2C89">
      <w:pPr>
        <w:numPr>
          <w:ilvl w:val="1"/>
          <w:numId w:val="4"/>
        </w:numPr>
        <w:tabs>
          <w:tab w:val="num" w:pos="1620"/>
        </w:tabs>
        <w:spacing w:line="240" w:lineRule="auto"/>
      </w:pPr>
      <w:r>
        <w:t>How many processes at running at a time?</w:t>
      </w:r>
    </w:p>
    <w:p w14:paraId="5E0CE52E" w14:textId="405B22D5" w:rsidR="00817FEF" w:rsidRDefault="00817FEF" w:rsidP="000D2C89">
      <w:pPr>
        <w:numPr>
          <w:ilvl w:val="1"/>
          <w:numId w:val="4"/>
        </w:numPr>
        <w:tabs>
          <w:tab w:val="num" w:pos="1620"/>
        </w:tabs>
        <w:spacing w:line="240" w:lineRule="auto"/>
      </w:pPr>
      <w:r>
        <w:t>What is the differe</w:t>
      </w:r>
      <w:r w:rsidR="00EB1E10">
        <w:t xml:space="preserve">nce between top and </w:t>
      </w:r>
      <w:proofErr w:type="spellStart"/>
      <w:r w:rsidR="00EB1E10">
        <w:t>ps</w:t>
      </w:r>
      <w:proofErr w:type="spellEnd"/>
      <w:r w:rsidR="00EB1E10">
        <w:t xml:space="preserve"> commands</w:t>
      </w:r>
      <w:r>
        <w:t>?</w:t>
      </w:r>
    </w:p>
    <w:p w14:paraId="6A3BDDF6" w14:textId="77777777" w:rsidR="00817FEF" w:rsidRPr="009322D3" w:rsidRDefault="00817FEF" w:rsidP="00817FEF">
      <w:pPr>
        <w:tabs>
          <w:tab w:val="num" w:pos="1620"/>
        </w:tabs>
        <w:spacing w:line="240" w:lineRule="auto"/>
        <w:ind w:left="1080"/>
      </w:pPr>
    </w:p>
    <w:p w14:paraId="6C8E0153" w14:textId="77777777" w:rsidR="009322D3" w:rsidRPr="009322D3" w:rsidRDefault="009322D3" w:rsidP="009322D3">
      <w:pPr>
        <w:ind w:left="786"/>
      </w:pPr>
    </w:p>
    <w:p w14:paraId="1ED5CD22" w14:textId="40579109" w:rsidR="009322D3" w:rsidRPr="009322D3" w:rsidRDefault="003123B0" w:rsidP="000D2C89">
      <w:pPr>
        <w:numPr>
          <w:ilvl w:val="0"/>
          <w:numId w:val="4"/>
        </w:numPr>
        <w:spacing w:line="240" w:lineRule="auto"/>
      </w:pPr>
      <w:r>
        <w:t>Attach screen captures to demo the following:</w:t>
      </w:r>
    </w:p>
    <w:p w14:paraId="45CACB19" w14:textId="40C15F3B" w:rsidR="00851B5E" w:rsidRDefault="009322D3" w:rsidP="000D2C89">
      <w:pPr>
        <w:numPr>
          <w:ilvl w:val="1"/>
          <w:numId w:val="4"/>
        </w:numPr>
        <w:spacing w:line="240" w:lineRule="auto"/>
      </w:pPr>
      <w:r w:rsidRPr="009322D3">
        <w:t>Create two processes. Suspend the processes (you can use Ctrl-</w:t>
      </w:r>
      <w:proofErr w:type="gramStart"/>
      <w:r w:rsidRPr="009322D3">
        <w:t>z  or</w:t>
      </w:r>
      <w:proofErr w:type="gramEnd"/>
      <w:r w:rsidRPr="009322D3">
        <w:t xml:space="preserve"> &amp;) and use the respective command(s) to display </w:t>
      </w:r>
      <w:r w:rsidRPr="003123B0">
        <w:rPr>
          <w:b/>
        </w:rPr>
        <w:t>ONLY</w:t>
      </w:r>
      <w:r w:rsidRPr="009322D3">
        <w:t xml:space="preserve"> the properties or attributes of the suspended process. </w:t>
      </w:r>
    </w:p>
    <w:p w14:paraId="1B38ADA2" w14:textId="77777777" w:rsidR="003123B0" w:rsidRPr="009322D3" w:rsidRDefault="003123B0" w:rsidP="003123B0">
      <w:pPr>
        <w:spacing w:line="240" w:lineRule="auto"/>
        <w:ind w:left="1080"/>
      </w:pPr>
    </w:p>
    <w:p w14:paraId="2896C5AC" w14:textId="77777777" w:rsidR="009322D3" w:rsidRPr="009322D3" w:rsidRDefault="009322D3" w:rsidP="000D2C89">
      <w:pPr>
        <w:numPr>
          <w:ilvl w:val="0"/>
          <w:numId w:val="4"/>
        </w:numPr>
        <w:spacing w:line="240" w:lineRule="auto"/>
        <w:rPr>
          <w:color w:val="000000"/>
        </w:rPr>
      </w:pPr>
      <w:r w:rsidRPr="009322D3">
        <w:rPr>
          <w:color w:val="000000"/>
        </w:rPr>
        <w:t>Create a Zombie process as follows :</w:t>
      </w:r>
    </w:p>
    <w:p w14:paraId="3B2A141A" w14:textId="77777777" w:rsidR="009322D3" w:rsidRPr="009322D3" w:rsidRDefault="009322D3" w:rsidP="000D2C89">
      <w:pPr>
        <w:numPr>
          <w:ilvl w:val="1"/>
          <w:numId w:val="4"/>
        </w:numPr>
        <w:spacing w:line="240" w:lineRule="auto"/>
        <w:rPr>
          <w:color w:val="000000"/>
        </w:rPr>
      </w:pPr>
      <w:r w:rsidRPr="009322D3">
        <w:rPr>
          <w:color w:val="000000"/>
        </w:rPr>
        <w:t xml:space="preserve">Start, and keep running, man by typing: </w:t>
      </w:r>
      <w:r w:rsidRPr="009322D3">
        <w:rPr>
          <w:b/>
          <w:color w:val="000000"/>
        </w:rPr>
        <w:t xml:space="preserve">man </w:t>
      </w:r>
      <w:proofErr w:type="spellStart"/>
      <w:r w:rsidRPr="009322D3">
        <w:rPr>
          <w:b/>
          <w:color w:val="000000"/>
        </w:rPr>
        <w:t>ps</w:t>
      </w:r>
      <w:proofErr w:type="spellEnd"/>
      <w:r w:rsidRPr="009322D3">
        <w:rPr>
          <w:color w:val="000000"/>
        </w:rPr>
        <w:t xml:space="preserve"> </w:t>
      </w:r>
    </w:p>
    <w:p w14:paraId="58520143" w14:textId="77777777" w:rsidR="009322D3" w:rsidRPr="009322D3" w:rsidRDefault="009322D3" w:rsidP="000D2C89">
      <w:pPr>
        <w:numPr>
          <w:ilvl w:val="1"/>
          <w:numId w:val="4"/>
        </w:numPr>
        <w:spacing w:line="240" w:lineRule="auto"/>
        <w:rPr>
          <w:color w:val="000000"/>
        </w:rPr>
      </w:pPr>
      <w:r w:rsidRPr="009322D3">
        <w:rPr>
          <w:color w:val="000000"/>
        </w:rPr>
        <w:t>Suspend the process by pressing ctrl-z</w:t>
      </w:r>
    </w:p>
    <w:p w14:paraId="5D073CAF" w14:textId="402D600F" w:rsidR="009322D3" w:rsidRPr="009322D3" w:rsidRDefault="009322D3" w:rsidP="000D2C89">
      <w:pPr>
        <w:numPr>
          <w:ilvl w:val="1"/>
          <w:numId w:val="4"/>
        </w:numPr>
        <w:spacing w:line="240" w:lineRule="auto"/>
        <w:rPr>
          <w:color w:val="000000"/>
        </w:rPr>
      </w:pPr>
      <w:r w:rsidRPr="009322D3">
        <w:rPr>
          <w:color w:val="000000"/>
        </w:rPr>
        <w:t xml:space="preserve">Find the status of man </w:t>
      </w:r>
      <w:r w:rsidR="003123B0">
        <w:rPr>
          <w:color w:val="000000"/>
        </w:rPr>
        <w:t xml:space="preserve">process </w:t>
      </w:r>
      <w:r w:rsidRPr="009322D3">
        <w:rPr>
          <w:color w:val="000000"/>
        </w:rPr>
        <w:t xml:space="preserve">and its child processes: </w:t>
      </w:r>
      <w:proofErr w:type="spellStart"/>
      <w:r w:rsidRPr="009322D3">
        <w:rPr>
          <w:b/>
          <w:color w:val="000000"/>
        </w:rPr>
        <w:t>ps</w:t>
      </w:r>
      <w:proofErr w:type="spellEnd"/>
      <w:r w:rsidRPr="009322D3">
        <w:rPr>
          <w:b/>
          <w:color w:val="000000"/>
        </w:rPr>
        <w:t xml:space="preserve"> -l</w:t>
      </w:r>
    </w:p>
    <w:p w14:paraId="79AFDB24" w14:textId="77777777" w:rsidR="009322D3" w:rsidRPr="009322D3" w:rsidRDefault="009322D3" w:rsidP="000D2C89">
      <w:pPr>
        <w:numPr>
          <w:ilvl w:val="1"/>
          <w:numId w:val="4"/>
        </w:numPr>
        <w:spacing w:line="240" w:lineRule="auto"/>
        <w:rPr>
          <w:b/>
          <w:color w:val="000000"/>
        </w:rPr>
      </w:pPr>
      <w:r w:rsidRPr="009322D3">
        <w:rPr>
          <w:color w:val="000000"/>
        </w:rPr>
        <w:t xml:space="preserve">Terminate a parent process: </w:t>
      </w:r>
      <w:r w:rsidRPr="009322D3">
        <w:rPr>
          <w:b/>
          <w:color w:val="000000"/>
        </w:rPr>
        <w:t xml:space="preserve">kill -9 </w:t>
      </w:r>
      <w:proofErr w:type="spellStart"/>
      <w:r w:rsidRPr="009322D3">
        <w:rPr>
          <w:b/>
          <w:i/>
          <w:color w:val="000000"/>
        </w:rPr>
        <w:t>PID_of_pager</w:t>
      </w:r>
      <w:proofErr w:type="spellEnd"/>
    </w:p>
    <w:p w14:paraId="6A76DE8D" w14:textId="34429C00" w:rsidR="009322D3" w:rsidRPr="004104E4" w:rsidRDefault="009322D3" w:rsidP="000D2C89">
      <w:pPr>
        <w:numPr>
          <w:ilvl w:val="1"/>
          <w:numId w:val="4"/>
        </w:numPr>
        <w:spacing w:line="240" w:lineRule="auto"/>
        <w:rPr>
          <w:color w:val="000000"/>
        </w:rPr>
      </w:pPr>
      <w:r w:rsidRPr="009322D3">
        <w:rPr>
          <w:color w:val="000000"/>
        </w:rPr>
        <w:t xml:space="preserve">Find the status of man </w:t>
      </w:r>
      <w:r w:rsidR="003123B0">
        <w:rPr>
          <w:color w:val="000000"/>
        </w:rPr>
        <w:t xml:space="preserve">process </w:t>
      </w:r>
      <w:r w:rsidRPr="009322D3">
        <w:rPr>
          <w:color w:val="000000"/>
        </w:rPr>
        <w:t xml:space="preserve">and its child processes: </w:t>
      </w:r>
      <w:proofErr w:type="spellStart"/>
      <w:r w:rsidRPr="009322D3">
        <w:rPr>
          <w:b/>
          <w:color w:val="000000"/>
        </w:rPr>
        <w:t>ps</w:t>
      </w:r>
      <w:proofErr w:type="spellEnd"/>
      <w:r w:rsidRPr="009322D3">
        <w:rPr>
          <w:b/>
          <w:color w:val="000000"/>
        </w:rPr>
        <w:t xml:space="preserve"> </w:t>
      </w:r>
      <w:r w:rsidR="004104E4">
        <w:rPr>
          <w:b/>
          <w:color w:val="000000"/>
        </w:rPr>
        <w:t>–</w:t>
      </w:r>
      <w:r w:rsidRPr="009322D3">
        <w:rPr>
          <w:b/>
          <w:color w:val="000000"/>
        </w:rPr>
        <w:t>l</w:t>
      </w:r>
    </w:p>
    <w:p w14:paraId="608250FD" w14:textId="77777777" w:rsidR="004104E4" w:rsidRPr="009322D3" w:rsidRDefault="004104E4" w:rsidP="004104E4">
      <w:pPr>
        <w:spacing w:line="240" w:lineRule="auto"/>
        <w:ind w:left="1080"/>
        <w:rPr>
          <w:color w:val="000000"/>
        </w:rPr>
      </w:pPr>
    </w:p>
    <w:p w14:paraId="55D30CBF" w14:textId="66E80A56" w:rsidR="009322D3" w:rsidRPr="009322D3" w:rsidRDefault="00851B5E" w:rsidP="00851B5E">
      <w:pPr>
        <w:spacing w:line="240" w:lineRule="auto"/>
      </w:pPr>
      <w:r>
        <w:rPr>
          <w:color w:val="000000"/>
        </w:rPr>
        <w:t xml:space="preserve">        6.</w:t>
      </w:r>
      <w:r w:rsidR="009322D3" w:rsidRPr="009322D3">
        <w:rPr>
          <w:color w:val="000000"/>
        </w:rPr>
        <w:t xml:space="preserve">  </w:t>
      </w:r>
      <w:r w:rsidR="003F3878">
        <w:rPr>
          <w:color w:val="000000"/>
        </w:rPr>
        <w:t xml:space="preserve">Attach a </w:t>
      </w:r>
      <w:r w:rsidR="003123B0">
        <w:rPr>
          <w:color w:val="000000"/>
        </w:rPr>
        <w:t xml:space="preserve">screen </w:t>
      </w:r>
      <w:r w:rsidR="003F3878">
        <w:rPr>
          <w:color w:val="000000"/>
        </w:rPr>
        <w:t>capture t</w:t>
      </w:r>
      <w:r w:rsidR="004104E4">
        <w:rPr>
          <w:color w:val="000000"/>
        </w:rPr>
        <w:t xml:space="preserve">hat displays the creation of a </w:t>
      </w:r>
      <w:r w:rsidR="003F3878">
        <w:rPr>
          <w:color w:val="000000"/>
        </w:rPr>
        <w:t>zombie process</w:t>
      </w:r>
    </w:p>
    <w:p w14:paraId="1C9CE809" w14:textId="77777777" w:rsidR="009322D3" w:rsidRPr="00A7544D" w:rsidRDefault="009322D3" w:rsidP="009322D3">
      <w:pPr>
        <w:ind w:left="360"/>
      </w:pPr>
    </w:p>
    <w:p w14:paraId="4A1BE2BE" w14:textId="77777777" w:rsidR="009322D3" w:rsidRPr="00A7544D" w:rsidRDefault="009322D3" w:rsidP="009322D3">
      <w:pPr>
        <w:ind w:left="360"/>
      </w:pPr>
    </w:p>
    <w:p w14:paraId="2AD66D17" w14:textId="77777777" w:rsidR="009322D3" w:rsidRPr="00A7544D" w:rsidRDefault="009322D3" w:rsidP="009322D3">
      <w:pPr>
        <w:ind w:left="360"/>
      </w:pPr>
    </w:p>
    <w:p w14:paraId="7F23CB91" w14:textId="77777777" w:rsidR="009322D3" w:rsidRDefault="009322D3" w:rsidP="009322D3">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69DD95E5" w14:textId="77777777" w:rsidR="0015230A" w:rsidRPr="00A7544D" w:rsidRDefault="0015230A" w:rsidP="009322D3">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147E7A7A" w14:textId="138C6AC3" w:rsidR="00282174" w:rsidRDefault="00504291" w:rsidP="00282174">
      <w:pPr>
        <w:pStyle w:val="HeadingStyle1"/>
      </w:pPr>
      <w:bookmarkStart w:id="6" w:name="_Toc472385059"/>
      <w:r>
        <w:lastRenderedPageBreak/>
        <w:t>2</w:t>
      </w:r>
      <w:r w:rsidR="00FB3AC4">
        <w:t>.0</w:t>
      </w:r>
      <w:r w:rsidR="00FB3AC4">
        <w:tab/>
      </w:r>
      <w:bookmarkEnd w:id="6"/>
      <w:r w:rsidR="005B29F1">
        <w:t xml:space="preserve">/PROC </w:t>
      </w:r>
      <w:r w:rsidR="009F13F8">
        <w:t xml:space="preserve">pseudo file-system </w:t>
      </w:r>
      <w:r w:rsidR="006C5F6A">
        <w:t>Structure</w:t>
      </w:r>
      <w:r w:rsidR="009F13F8">
        <w:t xml:space="preserve"> </w:t>
      </w:r>
      <w:r w:rsidR="00FE00EA">
        <w:t xml:space="preserve">             </w:t>
      </w:r>
      <w:r w:rsidR="009F13F8">
        <w:t xml:space="preserve">     ____/10</w:t>
      </w:r>
    </w:p>
    <w:p w14:paraId="09E508EF" w14:textId="77777777" w:rsidR="006C5F6A" w:rsidRDefault="006C5F6A" w:rsidP="006C5F6A">
      <w:pPr>
        <w:rPr>
          <w:sz w:val="28"/>
          <w:szCs w:val="28"/>
        </w:rPr>
      </w:pPr>
      <w:bookmarkStart w:id="7" w:name="_Toc472385060"/>
    </w:p>
    <w:p w14:paraId="0F1EFDE6" w14:textId="77777777" w:rsidR="006C5F6A" w:rsidRPr="006C5F6A" w:rsidRDefault="006C5F6A" w:rsidP="006C5F6A">
      <w:r w:rsidRPr="006C5F6A">
        <w:t xml:space="preserve">The </w:t>
      </w:r>
      <w:r w:rsidRPr="00EE3BB2">
        <w:rPr>
          <w:rStyle w:val="fixed"/>
          <w:b/>
        </w:rPr>
        <w:t>/proc</w:t>
      </w:r>
      <w:r w:rsidRPr="00EE3BB2">
        <w:rPr>
          <w:b/>
        </w:rPr>
        <w:t xml:space="preserve"> pseudo file-system</w:t>
      </w:r>
      <w:r w:rsidRPr="006C5F6A">
        <w:t xml:space="preserve"> is the root source of information about the processes within a GNU/Linux system. Within </w:t>
      </w:r>
      <w:r w:rsidRPr="00EE3BB2">
        <w:rPr>
          <w:rStyle w:val="fixed"/>
          <w:b/>
        </w:rPr>
        <w:t>/proc</w:t>
      </w:r>
      <w:r w:rsidRPr="006C5F6A">
        <w:rPr>
          <w:rStyle w:val="fixed"/>
        </w:rPr>
        <w:t xml:space="preserve"> directory,</w:t>
      </w:r>
      <w:r w:rsidRPr="006C5F6A">
        <w:t xml:space="preserve"> you'll find a set of directories with numbered filenames. These numbers represent the </w:t>
      </w:r>
      <w:r w:rsidRPr="006C5F6A">
        <w:rPr>
          <w:b/>
        </w:rPr>
        <w:t>process IDs</w:t>
      </w:r>
      <w:r w:rsidRPr="006C5F6A">
        <w:t xml:space="preserve"> (</w:t>
      </w:r>
      <w:proofErr w:type="spellStart"/>
      <w:r w:rsidRPr="006C5F6A">
        <w:rPr>
          <w:rStyle w:val="fixed"/>
        </w:rPr>
        <w:t>pid</w:t>
      </w:r>
      <w:r w:rsidRPr="006C5F6A">
        <w:t>s</w:t>
      </w:r>
      <w:proofErr w:type="spellEnd"/>
      <w:r w:rsidRPr="006C5F6A">
        <w:t xml:space="preserve">) of active processes within the system. </w:t>
      </w:r>
    </w:p>
    <w:p w14:paraId="32FF1C93" w14:textId="77777777" w:rsidR="006C5F6A" w:rsidRPr="006C5F6A" w:rsidRDefault="006C5F6A" w:rsidP="006C5F6A"/>
    <w:p w14:paraId="7FF7F9D5" w14:textId="2331498F" w:rsidR="006C5F6A" w:rsidRPr="006C5F6A" w:rsidRDefault="006C5F6A" w:rsidP="006C5F6A">
      <w:r w:rsidRPr="006C5F6A">
        <w:t xml:space="preserve">Each </w:t>
      </w:r>
      <w:proofErr w:type="spellStart"/>
      <w:r w:rsidRPr="006C5F6A">
        <w:rPr>
          <w:rStyle w:val="fixed"/>
          <w:b/>
          <w:i/>
        </w:rPr>
        <w:t>pid</w:t>
      </w:r>
      <w:proofErr w:type="spellEnd"/>
      <w:r w:rsidRPr="006C5F6A">
        <w:t xml:space="preserve"> directory presents a hierarchy of information about that process (process data structure) including the command line that started it, a symbolic link to the root file system, a symbolic link to the directory (current working directory) where the process was started, and other </w:t>
      </w:r>
      <w:r w:rsidRPr="00EE3BB2">
        <w:rPr>
          <w:b/>
        </w:rPr>
        <w:t>process attributes</w:t>
      </w:r>
      <w:r w:rsidRPr="006C5F6A">
        <w:t xml:space="preserve"> and configurations. </w:t>
      </w:r>
      <w:r w:rsidR="00340453">
        <w:t xml:space="preserve">Use </w:t>
      </w:r>
      <w:r w:rsidR="00340453" w:rsidRPr="00340453">
        <w:rPr>
          <w:b/>
        </w:rPr>
        <w:t>man proc</w:t>
      </w:r>
      <w:r w:rsidR="00340453">
        <w:t xml:space="preserve"> command for more information.</w:t>
      </w:r>
    </w:p>
    <w:p w14:paraId="673856B0" w14:textId="77777777" w:rsidR="006C5F6A" w:rsidRPr="006C5F6A" w:rsidRDefault="006C5F6A" w:rsidP="006C5F6A"/>
    <w:p w14:paraId="776296F2" w14:textId="258C58C8" w:rsidR="006C5F6A" w:rsidRDefault="005C7FCF" w:rsidP="006C5F6A">
      <w:pPr>
        <w:rPr>
          <w:color w:val="000000"/>
        </w:rPr>
      </w:pPr>
      <w:r>
        <w:rPr>
          <w:color w:val="000000"/>
        </w:rPr>
        <w:t>Under /proc directory the directories identify with numbers represent the PID of processes running in the system</w:t>
      </w:r>
      <w:r w:rsidR="0008367F">
        <w:rPr>
          <w:color w:val="000000"/>
        </w:rPr>
        <w:t>.</w:t>
      </w:r>
      <w:r w:rsidR="004104E4">
        <w:rPr>
          <w:color w:val="000000"/>
        </w:rPr>
        <w:t xml:space="preserve"> These directories are the PCB (Process Control Block) of the processes</w:t>
      </w:r>
    </w:p>
    <w:p w14:paraId="52F88597" w14:textId="77777777" w:rsidR="0008367F" w:rsidRPr="006C5F6A" w:rsidRDefault="0008367F" w:rsidP="006C5F6A">
      <w:pPr>
        <w:rPr>
          <w:color w:val="000000"/>
        </w:rPr>
      </w:pPr>
    </w:p>
    <w:p w14:paraId="1C45A92B" w14:textId="7BEC17D7" w:rsidR="006C5F6A" w:rsidRPr="0008367F" w:rsidRDefault="0008367F" w:rsidP="000D2C89">
      <w:pPr>
        <w:pStyle w:val="ListParagraph"/>
        <w:numPr>
          <w:ilvl w:val="0"/>
          <w:numId w:val="16"/>
        </w:numPr>
        <w:rPr>
          <w:color w:val="000000"/>
        </w:rPr>
      </w:pPr>
      <w:r w:rsidRPr="0008367F">
        <w:rPr>
          <w:color w:val="000000"/>
        </w:rPr>
        <w:t xml:space="preserve">Use the respective command to identify the PID of </w:t>
      </w:r>
      <w:proofErr w:type="spellStart"/>
      <w:r w:rsidR="006C5F6A" w:rsidRPr="0008367F">
        <w:rPr>
          <w:b/>
          <w:color w:val="000000"/>
        </w:rPr>
        <w:t>init</w:t>
      </w:r>
      <w:proofErr w:type="spellEnd"/>
      <w:r w:rsidR="006C5F6A" w:rsidRPr="0008367F">
        <w:rPr>
          <w:color w:val="000000"/>
        </w:rPr>
        <w:t xml:space="preserve"> or </w:t>
      </w:r>
      <w:proofErr w:type="spellStart"/>
      <w:r w:rsidR="006C5F6A" w:rsidRPr="0008367F">
        <w:rPr>
          <w:b/>
          <w:color w:val="000000"/>
        </w:rPr>
        <w:t>systemd</w:t>
      </w:r>
      <w:proofErr w:type="spellEnd"/>
      <w:r w:rsidRPr="0008367F">
        <w:rPr>
          <w:color w:val="000000"/>
        </w:rPr>
        <w:t xml:space="preserve"> process </w:t>
      </w:r>
    </w:p>
    <w:p w14:paraId="120077E1" w14:textId="65565E9D" w:rsidR="005A2207" w:rsidRDefault="0008367F" w:rsidP="000D2C89">
      <w:pPr>
        <w:pStyle w:val="ListParagraph"/>
        <w:numPr>
          <w:ilvl w:val="0"/>
          <w:numId w:val="16"/>
        </w:numPr>
        <w:rPr>
          <w:color w:val="000000"/>
        </w:rPr>
      </w:pPr>
      <w:r>
        <w:rPr>
          <w:color w:val="000000"/>
        </w:rPr>
        <w:t xml:space="preserve">Use cd to change to /proc directory and use the respective PID of </w:t>
      </w:r>
      <w:proofErr w:type="spellStart"/>
      <w:r>
        <w:rPr>
          <w:color w:val="000000"/>
        </w:rPr>
        <w:t>init</w:t>
      </w:r>
      <w:proofErr w:type="spellEnd"/>
      <w:r>
        <w:rPr>
          <w:color w:val="000000"/>
        </w:rPr>
        <w:t xml:space="preserve"> or </w:t>
      </w:r>
      <w:proofErr w:type="spellStart"/>
      <w:r>
        <w:rPr>
          <w:color w:val="000000"/>
        </w:rPr>
        <w:t>systemd</w:t>
      </w:r>
      <w:proofErr w:type="spellEnd"/>
      <w:r>
        <w:rPr>
          <w:color w:val="000000"/>
        </w:rPr>
        <w:t xml:space="preserve"> to explo</w:t>
      </w:r>
      <w:r w:rsidR="005A2207">
        <w:rPr>
          <w:color w:val="000000"/>
        </w:rPr>
        <w:t>re the attributes of the process</w:t>
      </w:r>
    </w:p>
    <w:p w14:paraId="377795C9" w14:textId="682E86F8" w:rsidR="006C5F6A" w:rsidRPr="005A2207" w:rsidRDefault="005A2207" w:rsidP="000D2C89">
      <w:pPr>
        <w:pStyle w:val="ListParagraph"/>
        <w:numPr>
          <w:ilvl w:val="0"/>
          <w:numId w:val="16"/>
        </w:numPr>
        <w:rPr>
          <w:color w:val="000000"/>
        </w:rPr>
      </w:pPr>
      <w:r>
        <w:rPr>
          <w:color w:val="000000"/>
        </w:rPr>
        <w:t xml:space="preserve">Edit the file called </w:t>
      </w:r>
      <w:r>
        <w:rPr>
          <w:b/>
          <w:color w:val="000000"/>
        </w:rPr>
        <w:t>st</w:t>
      </w:r>
      <w:r w:rsidR="006C5F6A" w:rsidRPr="005A2207">
        <w:rPr>
          <w:b/>
          <w:color w:val="000000"/>
        </w:rPr>
        <w:t>atus</w:t>
      </w:r>
      <w:r w:rsidR="00AB1FD8">
        <w:rPr>
          <w:color w:val="000000"/>
        </w:rPr>
        <w:t xml:space="preserve"> </w:t>
      </w:r>
      <w:r w:rsidR="006C5F6A" w:rsidRPr="005A2207">
        <w:rPr>
          <w:color w:val="000000"/>
        </w:rPr>
        <w:t xml:space="preserve">for </w:t>
      </w:r>
      <w:proofErr w:type="spellStart"/>
      <w:r w:rsidR="006C5F6A" w:rsidRPr="005A2207">
        <w:rPr>
          <w:b/>
          <w:color w:val="000000"/>
        </w:rPr>
        <w:t>init</w:t>
      </w:r>
      <w:proofErr w:type="spellEnd"/>
      <w:r w:rsidR="006C5F6A" w:rsidRPr="005A2207">
        <w:rPr>
          <w:b/>
          <w:color w:val="000000"/>
        </w:rPr>
        <w:t xml:space="preserve"> or </w:t>
      </w:r>
      <w:proofErr w:type="spellStart"/>
      <w:r w:rsidR="006C5F6A" w:rsidRPr="005A2207">
        <w:rPr>
          <w:b/>
          <w:color w:val="000000"/>
        </w:rPr>
        <w:t>systemd</w:t>
      </w:r>
      <w:proofErr w:type="spellEnd"/>
      <w:r w:rsidR="006C5F6A" w:rsidRPr="005A2207">
        <w:rPr>
          <w:color w:val="000000"/>
        </w:rPr>
        <w:t xml:space="preserve"> process and answer the following questions:</w:t>
      </w:r>
    </w:p>
    <w:p w14:paraId="01BA1E95" w14:textId="0D0E5847" w:rsidR="006C5F6A" w:rsidRPr="006C5F6A" w:rsidRDefault="006C5F6A" w:rsidP="000D2C89">
      <w:pPr>
        <w:numPr>
          <w:ilvl w:val="0"/>
          <w:numId w:val="6"/>
        </w:numPr>
        <w:spacing w:line="240" w:lineRule="auto"/>
        <w:rPr>
          <w:color w:val="000000"/>
        </w:rPr>
      </w:pPr>
      <w:r w:rsidRPr="006C5F6A">
        <w:rPr>
          <w:color w:val="000000"/>
        </w:rPr>
        <w:t>W</w:t>
      </w:r>
      <w:r w:rsidR="00AB1FD8">
        <w:rPr>
          <w:color w:val="000000"/>
        </w:rPr>
        <w:t>hat is the state of this</w:t>
      </w:r>
      <w:r w:rsidRPr="006C5F6A">
        <w:rPr>
          <w:color w:val="000000"/>
        </w:rPr>
        <w:t xml:space="preserve"> process? </w:t>
      </w:r>
    </w:p>
    <w:p w14:paraId="5C33F672" w14:textId="66774C23" w:rsidR="006C5F6A" w:rsidRPr="006C5F6A" w:rsidRDefault="00340453" w:rsidP="000D2C89">
      <w:pPr>
        <w:numPr>
          <w:ilvl w:val="0"/>
          <w:numId w:val="6"/>
        </w:numPr>
        <w:spacing w:line="240" w:lineRule="auto"/>
        <w:rPr>
          <w:color w:val="000000"/>
        </w:rPr>
      </w:pPr>
      <w:r>
        <w:rPr>
          <w:color w:val="000000"/>
        </w:rPr>
        <w:t>What is its</w:t>
      </w:r>
      <w:r w:rsidR="006C5F6A" w:rsidRPr="006C5F6A">
        <w:rPr>
          <w:color w:val="000000"/>
        </w:rPr>
        <w:t xml:space="preserve"> PID and PPID?</w:t>
      </w:r>
    </w:p>
    <w:p w14:paraId="508255B9" w14:textId="77777777" w:rsidR="006C5F6A" w:rsidRPr="006C5F6A" w:rsidRDefault="006C5F6A" w:rsidP="000D2C89">
      <w:pPr>
        <w:numPr>
          <w:ilvl w:val="0"/>
          <w:numId w:val="6"/>
        </w:numPr>
        <w:spacing w:line="240" w:lineRule="auto"/>
        <w:rPr>
          <w:color w:val="000000"/>
        </w:rPr>
      </w:pPr>
      <w:r w:rsidRPr="006C5F6A">
        <w:rPr>
          <w:color w:val="000000"/>
        </w:rPr>
        <w:t>How many threads are running in this process?</w:t>
      </w:r>
    </w:p>
    <w:p w14:paraId="331F70AD" w14:textId="77777777" w:rsidR="006C5F6A" w:rsidRPr="006C5F6A" w:rsidRDefault="006C5F6A" w:rsidP="000D2C89">
      <w:pPr>
        <w:numPr>
          <w:ilvl w:val="0"/>
          <w:numId w:val="6"/>
        </w:numPr>
        <w:spacing w:line="240" w:lineRule="auto"/>
        <w:rPr>
          <w:color w:val="000000"/>
        </w:rPr>
      </w:pPr>
      <w:r w:rsidRPr="006C5F6A">
        <w:rPr>
          <w:color w:val="000000"/>
        </w:rPr>
        <w:t xml:space="preserve">What is </w:t>
      </w:r>
      <w:r w:rsidRPr="006C5F6A">
        <w:rPr>
          <w:b/>
          <w:color w:val="000000"/>
        </w:rPr>
        <w:t>context switch</w:t>
      </w:r>
      <w:r w:rsidRPr="006C5F6A">
        <w:rPr>
          <w:color w:val="000000"/>
        </w:rPr>
        <w:t>?</w:t>
      </w:r>
    </w:p>
    <w:p w14:paraId="583267DA" w14:textId="77777777" w:rsidR="006C5F6A" w:rsidRPr="006C5F6A" w:rsidRDefault="006C5F6A" w:rsidP="006C5F6A">
      <w:pPr>
        <w:rPr>
          <w:color w:val="000000"/>
        </w:rPr>
      </w:pPr>
    </w:p>
    <w:p w14:paraId="6FC55677" w14:textId="77777777" w:rsidR="006C5F6A" w:rsidRPr="006C5F6A" w:rsidRDefault="006C5F6A" w:rsidP="006C5F6A">
      <w:pPr>
        <w:rPr>
          <w:color w:val="000000"/>
        </w:rPr>
      </w:pPr>
    </w:p>
    <w:p w14:paraId="594DB654" w14:textId="32AF07FC" w:rsidR="006C5F6A" w:rsidRPr="0006472E" w:rsidRDefault="003711A1" w:rsidP="0006472E">
      <w:pPr>
        <w:rPr>
          <w:color w:val="000000"/>
        </w:rPr>
      </w:pPr>
      <w:r>
        <w:rPr>
          <w:color w:val="000000"/>
        </w:rPr>
        <w:t>4</w:t>
      </w:r>
      <w:r w:rsidR="0006472E">
        <w:rPr>
          <w:color w:val="000000"/>
        </w:rPr>
        <w:t>. U</w:t>
      </w:r>
      <w:r w:rsidR="006C5F6A" w:rsidRPr="0006472E">
        <w:rPr>
          <w:color w:val="000000"/>
        </w:rPr>
        <w:t xml:space="preserve">se </w:t>
      </w:r>
      <w:r w:rsidR="006C5F6A" w:rsidRPr="0006472E">
        <w:rPr>
          <w:b/>
          <w:color w:val="000000"/>
        </w:rPr>
        <w:t>man proc</w:t>
      </w:r>
      <w:r w:rsidR="006C5F6A" w:rsidRPr="0006472E">
        <w:rPr>
          <w:color w:val="000000"/>
        </w:rPr>
        <w:t xml:space="preserve">. Explore </w:t>
      </w:r>
      <w:r w:rsidR="006C5F6A" w:rsidRPr="0006472E">
        <w:rPr>
          <w:b/>
          <w:color w:val="000000"/>
        </w:rPr>
        <w:t>/proc/</w:t>
      </w:r>
      <w:proofErr w:type="spellStart"/>
      <w:proofErr w:type="gramStart"/>
      <w:r w:rsidR="006C5F6A" w:rsidRPr="0006472E">
        <w:rPr>
          <w:b/>
          <w:color w:val="000000"/>
        </w:rPr>
        <w:t>pid</w:t>
      </w:r>
      <w:proofErr w:type="spellEnd"/>
      <w:proofErr w:type="gramEnd"/>
      <w:r w:rsidR="006C5F6A" w:rsidRPr="0006472E">
        <w:rPr>
          <w:color w:val="000000"/>
        </w:rPr>
        <w:t xml:space="preserve"> information, demo and explain the purpose of the following: </w:t>
      </w:r>
    </w:p>
    <w:p w14:paraId="121EBFFE" w14:textId="77777777" w:rsidR="0006472E" w:rsidRPr="0006472E" w:rsidRDefault="0006472E" w:rsidP="0006472E">
      <w:pPr>
        <w:pStyle w:val="ListParagraph"/>
        <w:ind w:left="786"/>
        <w:rPr>
          <w:color w:val="000000"/>
        </w:rPr>
      </w:pPr>
    </w:p>
    <w:p w14:paraId="1558994C" w14:textId="77777777" w:rsidR="006C5F6A" w:rsidRPr="006C5F6A" w:rsidRDefault="006C5F6A" w:rsidP="000D2C89">
      <w:pPr>
        <w:numPr>
          <w:ilvl w:val="1"/>
          <w:numId w:val="5"/>
        </w:numPr>
        <w:spacing w:line="240" w:lineRule="auto"/>
        <w:rPr>
          <w:color w:val="000000"/>
        </w:rPr>
      </w:pPr>
      <w:r w:rsidRPr="006C5F6A">
        <w:rPr>
          <w:color w:val="000000"/>
        </w:rPr>
        <w:t>Limits</w:t>
      </w:r>
    </w:p>
    <w:p w14:paraId="02FDB7DA" w14:textId="77777777" w:rsidR="006C5F6A" w:rsidRPr="006C5F6A" w:rsidRDefault="006C5F6A" w:rsidP="006C5F6A">
      <w:pPr>
        <w:rPr>
          <w:color w:val="000000"/>
        </w:rPr>
      </w:pPr>
    </w:p>
    <w:p w14:paraId="5A82E55C" w14:textId="77777777" w:rsidR="006C5F6A" w:rsidRPr="006C5F6A" w:rsidRDefault="006C5F6A" w:rsidP="006C5F6A">
      <w:pPr>
        <w:rPr>
          <w:color w:val="000000"/>
        </w:rPr>
      </w:pPr>
    </w:p>
    <w:p w14:paraId="6AA5D8FB" w14:textId="77777777" w:rsidR="006C5F6A" w:rsidRPr="006C5F6A" w:rsidRDefault="006C5F6A" w:rsidP="000D2C89">
      <w:pPr>
        <w:numPr>
          <w:ilvl w:val="1"/>
          <w:numId w:val="5"/>
        </w:numPr>
        <w:spacing w:line="240" w:lineRule="auto"/>
        <w:rPr>
          <w:color w:val="000000"/>
        </w:rPr>
      </w:pPr>
      <w:proofErr w:type="spellStart"/>
      <w:r w:rsidRPr="006C5F6A">
        <w:rPr>
          <w:color w:val="000000"/>
        </w:rPr>
        <w:t>fd</w:t>
      </w:r>
      <w:proofErr w:type="spellEnd"/>
      <w:r w:rsidRPr="006C5F6A">
        <w:rPr>
          <w:color w:val="000000"/>
        </w:rPr>
        <w:t xml:space="preserve"> (File Descriptor)</w:t>
      </w:r>
    </w:p>
    <w:p w14:paraId="77820EDD" w14:textId="77777777" w:rsidR="006C5F6A" w:rsidRPr="006C5F6A" w:rsidRDefault="006C5F6A" w:rsidP="006C5F6A">
      <w:pPr>
        <w:rPr>
          <w:color w:val="000000"/>
        </w:rPr>
      </w:pPr>
    </w:p>
    <w:p w14:paraId="538133E3" w14:textId="77777777" w:rsidR="006C5F6A" w:rsidRPr="006C5F6A" w:rsidRDefault="006C5F6A" w:rsidP="006C5F6A">
      <w:pPr>
        <w:rPr>
          <w:color w:val="000000"/>
        </w:rPr>
      </w:pPr>
    </w:p>
    <w:p w14:paraId="1EB07232" w14:textId="77777777" w:rsidR="006C5F6A" w:rsidRPr="006C5F6A" w:rsidRDefault="006C5F6A" w:rsidP="000D2C89">
      <w:pPr>
        <w:numPr>
          <w:ilvl w:val="1"/>
          <w:numId w:val="5"/>
        </w:numPr>
        <w:spacing w:line="240" w:lineRule="auto"/>
        <w:rPr>
          <w:color w:val="000000"/>
        </w:rPr>
      </w:pPr>
      <w:r w:rsidRPr="006C5F6A">
        <w:rPr>
          <w:color w:val="000000"/>
        </w:rPr>
        <w:t>environ</w:t>
      </w:r>
    </w:p>
    <w:p w14:paraId="72199CC3" w14:textId="77777777" w:rsidR="006C5F6A" w:rsidRPr="006C5F6A" w:rsidRDefault="006C5F6A" w:rsidP="006C5F6A">
      <w:pPr>
        <w:pStyle w:val="ListParagraph"/>
        <w:rPr>
          <w:color w:val="000000"/>
        </w:rPr>
      </w:pPr>
    </w:p>
    <w:p w14:paraId="5B9FD24F" w14:textId="77777777" w:rsidR="006C5F6A" w:rsidRPr="006C5F6A" w:rsidRDefault="006C5F6A" w:rsidP="006C5F6A">
      <w:pPr>
        <w:rPr>
          <w:color w:val="000000"/>
        </w:rPr>
      </w:pPr>
    </w:p>
    <w:p w14:paraId="1D540914" w14:textId="77777777" w:rsidR="006C5F6A" w:rsidRPr="006C5F6A" w:rsidRDefault="006C5F6A" w:rsidP="000D2C89">
      <w:pPr>
        <w:numPr>
          <w:ilvl w:val="1"/>
          <w:numId w:val="5"/>
        </w:numPr>
        <w:spacing w:line="240" w:lineRule="auto"/>
        <w:rPr>
          <w:color w:val="000000"/>
        </w:rPr>
      </w:pPr>
      <w:r w:rsidRPr="006C5F6A">
        <w:rPr>
          <w:color w:val="000000"/>
        </w:rPr>
        <w:t>stack</w:t>
      </w:r>
    </w:p>
    <w:p w14:paraId="1436BD76" w14:textId="77777777" w:rsidR="004104E4" w:rsidRPr="004104E4" w:rsidRDefault="004104E4" w:rsidP="004104E4">
      <w:pPr>
        <w:pStyle w:val="ListParagraph"/>
        <w:spacing w:line="240" w:lineRule="auto"/>
        <w:ind w:left="786"/>
        <w:rPr>
          <w:color w:val="000000"/>
        </w:rPr>
      </w:pPr>
    </w:p>
    <w:p w14:paraId="130F1250" w14:textId="77777777" w:rsidR="004104E4" w:rsidRPr="004104E4" w:rsidRDefault="004104E4" w:rsidP="004104E4">
      <w:pPr>
        <w:pStyle w:val="ListParagraph"/>
        <w:spacing w:line="240" w:lineRule="auto"/>
        <w:ind w:left="786"/>
        <w:rPr>
          <w:color w:val="000000"/>
        </w:rPr>
      </w:pPr>
    </w:p>
    <w:p w14:paraId="443E549D" w14:textId="77777777" w:rsidR="004104E4" w:rsidRPr="004104E4" w:rsidRDefault="004104E4" w:rsidP="004104E4">
      <w:pPr>
        <w:pStyle w:val="ListParagraph"/>
        <w:spacing w:line="240" w:lineRule="auto"/>
        <w:ind w:left="786"/>
        <w:rPr>
          <w:color w:val="000000"/>
        </w:rPr>
      </w:pPr>
    </w:p>
    <w:p w14:paraId="7C1FB7A1" w14:textId="0A55C544" w:rsidR="006C5F6A" w:rsidRPr="004104E4" w:rsidRDefault="004104E4" w:rsidP="004104E4">
      <w:pPr>
        <w:spacing w:line="240" w:lineRule="auto"/>
        <w:ind w:left="360"/>
      </w:pPr>
      <w:r>
        <w:lastRenderedPageBreak/>
        <w:t xml:space="preserve">5.  </w:t>
      </w:r>
      <w:r w:rsidR="006C5F6A" w:rsidRPr="006C5F6A">
        <w:t xml:space="preserve">Use </w:t>
      </w:r>
      <w:r w:rsidR="006C5F6A" w:rsidRPr="004104E4">
        <w:rPr>
          <w:b/>
        </w:rPr>
        <w:t>man proc</w:t>
      </w:r>
      <w:r>
        <w:t xml:space="preserve"> to find and </w:t>
      </w:r>
      <w:r w:rsidR="006C5F6A" w:rsidRPr="006C5F6A">
        <w:t xml:space="preserve">briefly describe the purpose of </w:t>
      </w:r>
      <w:proofErr w:type="spellStart"/>
      <w:r w:rsidR="006C5F6A" w:rsidRPr="006C5F6A">
        <w:t>pid_max</w:t>
      </w:r>
      <w:proofErr w:type="spellEnd"/>
      <w:r w:rsidR="006C5F6A" w:rsidRPr="006C5F6A">
        <w:t xml:space="preserve"> file located in </w:t>
      </w:r>
      <w:r w:rsidR="006C5F6A" w:rsidRPr="004104E4">
        <w:rPr>
          <w:b/>
        </w:rPr>
        <w:t>/proc/sys/kernel</w:t>
      </w:r>
    </w:p>
    <w:p w14:paraId="67D494F2" w14:textId="77777777" w:rsidR="006C5F6A" w:rsidRDefault="006C5F6A"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48014647" w14:textId="77777777" w:rsidR="0006472E" w:rsidRDefault="0006472E"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6162F2AF" w14:textId="77777777" w:rsidR="006C5F6A" w:rsidRPr="006C5F6A" w:rsidRDefault="006C5F6A"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5B4BC5B3" w14:textId="77777777" w:rsidR="006C5F6A" w:rsidRPr="006C5F6A" w:rsidRDefault="006C5F6A" w:rsidP="000D2C89">
      <w:pPr>
        <w:numPr>
          <w:ilvl w:val="0"/>
          <w:numId w:val="4"/>
        </w:numPr>
        <w:spacing w:line="240" w:lineRule="auto"/>
        <w:rPr>
          <w:color w:val="000000"/>
        </w:rPr>
      </w:pPr>
      <w:r w:rsidRPr="006C5F6A">
        <w:rPr>
          <w:color w:val="000000"/>
        </w:rPr>
        <w:t xml:space="preserve">Create a new process (e.g. man, bash , </w:t>
      </w:r>
      <w:proofErr w:type="spellStart"/>
      <w:r w:rsidRPr="006C5F6A">
        <w:rPr>
          <w:color w:val="000000"/>
        </w:rPr>
        <w:t>gedit</w:t>
      </w:r>
      <w:proofErr w:type="spellEnd"/>
      <w:r w:rsidRPr="006C5F6A">
        <w:rPr>
          <w:color w:val="000000"/>
        </w:rPr>
        <w:t>, or browser)</w:t>
      </w:r>
    </w:p>
    <w:p w14:paraId="07EEA3A8" w14:textId="77777777" w:rsidR="004104E4" w:rsidRDefault="004104E4" w:rsidP="000D2C89">
      <w:pPr>
        <w:numPr>
          <w:ilvl w:val="0"/>
          <w:numId w:val="4"/>
        </w:numPr>
        <w:spacing w:line="240" w:lineRule="auto"/>
        <w:rPr>
          <w:color w:val="000000"/>
        </w:rPr>
      </w:pPr>
      <w:r>
        <w:rPr>
          <w:color w:val="000000"/>
        </w:rPr>
        <w:t>Identify process PID</w:t>
      </w:r>
    </w:p>
    <w:p w14:paraId="437E8700" w14:textId="753D4985" w:rsidR="006C5F6A" w:rsidRPr="006C5F6A" w:rsidRDefault="006C5F6A" w:rsidP="000D2C89">
      <w:pPr>
        <w:numPr>
          <w:ilvl w:val="0"/>
          <w:numId w:val="4"/>
        </w:numPr>
        <w:spacing w:line="240" w:lineRule="auto"/>
      </w:pPr>
      <w:r w:rsidRPr="004104E4">
        <w:rPr>
          <w:color w:val="000000"/>
        </w:rPr>
        <w:t xml:space="preserve">Access /PROC pseudo file system and </w:t>
      </w:r>
      <w:r w:rsidR="004104E4" w:rsidRPr="004104E4">
        <w:rPr>
          <w:color w:val="000000"/>
        </w:rPr>
        <w:t>attach a screen captures that demo some of the attributes of the process you created</w:t>
      </w:r>
    </w:p>
    <w:p w14:paraId="7C381464" w14:textId="77777777" w:rsidR="006C5F6A" w:rsidRPr="00A7544D" w:rsidRDefault="006C5F6A" w:rsidP="006C5F6A">
      <w:pPr>
        <w:ind w:left="360"/>
      </w:pPr>
    </w:p>
    <w:p w14:paraId="0E7327E2" w14:textId="77777777" w:rsidR="006C5F6A" w:rsidRPr="00A7544D" w:rsidRDefault="006C5F6A" w:rsidP="006C5F6A">
      <w:pPr>
        <w:ind w:left="360"/>
      </w:pPr>
    </w:p>
    <w:p w14:paraId="72CDBDC6" w14:textId="77777777" w:rsidR="006C5F6A" w:rsidRPr="00A7544D" w:rsidRDefault="006C5F6A" w:rsidP="006C5F6A">
      <w:pPr>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b/>
          <w:u w:val="single"/>
          <w:lang w:val="en-GB"/>
        </w:rPr>
      </w:pPr>
    </w:p>
    <w:p w14:paraId="7BD0D0CF" w14:textId="77777777" w:rsidR="00A42E55" w:rsidRDefault="00A42E55" w:rsidP="00A42E55">
      <w:pPr>
        <w:widowControl w:val="0"/>
        <w:rPr>
          <w:sz w:val="28"/>
          <w:szCs w:val="28"/>
        </w:rPr>
      </w:pPr>
    </w:p>
    <w:bookmarkEnd w:id="7"/>
    <w:p w14:paraId="7E515B0B" w14:textId="77777777" w:rsidR="0006472E" w:rsidRDefault="0006472E">
      <w:pPr>
        <w:spacing w:line="240" w:lineRule="auto"/>
        <w:rPr>
          <w:b/>
          <w:sz w:val="28"/>
          <w:szCs w:val="28"/>
        </w:rPr>
      </w:pPr>
      <w:r>
        <w:rPr>
          <w:b/>
          <w:sz w:val="28"/>
          <w:szCs w:val="28"/>
        </w:rPr>
        <w:br w:type="page"/>
      </w:r>
    </w:p>
    <w:p w14:paraId="5FDCB0D4" w14:textId="4FAD5C51" w:rsidR="0006472E" w:rsidRPr="006B705E" w:rsidRDefault="00846D34" w:rsidP="0006472E">
      <w:pPr>
        <w:autoSpaceDE w:val="0"/>
        <w:autoSpaceDN w:val="0"/>
        <w:adjustRightInd w:val="0"/>
        <w:rPr>
          <w:b/>
          <w:sz w:val="28"/>
          <w:szCs w:val="28"/>
          <w:lang w:val="en-GB"/>
        </w:rPr>
      </w:pPr>
      <w:r>
        <w:rPr>
          <w:b/>
          <w:sz w:val="28"/>
          <w:szCs w:val="28"/>
        </w:rPr>
        <w:lastRenderedPageBreak/>
        <w:t xml:space="preserve">3.0 </w:t>
      </w:r>
      <w:r w:rsidR="00FF3834">
        <w:rPr>
          <w:b/>
          <w:sz w:val="28"/>
          <w:szCs w:val="28"/>
        </w:rPr>
        <w:t xml:space="preserve">Process system calls </w:t>
      </w:r>
      <w:r w:rsidR="00984113">
        <w:rPr>
          <w:b/>
          <w:sz w:val="28"/>
          <w:szCs w:val="28"/>
        </w:rPr>
        <w:t xml:space="preserve">                                                           </w:t>
      </w:r>
      <w:r w:rsidR="0006472E">
        <w:rPr>
          <w:b/>
          <w:sz w:val="28"/>
          <w:szCs w:val="28"/>
        </w:rPr>
        <w:t>______/15</w:t>
      </w:r>
    </w:p>
    <w:p w14:paraId="307893F3" w14:textId="77777777" w:rsidR="0006472E" w:rsidRPr="006010ED" w:rsidRDefault="0006472E" w:rsidP="0006472E">
      <w:pPr>
        <w:ind w:firstLine="720"/>
        <w:jc w:val="both"/>
        <w:rPr>
          <w:b/>
          <w:color w:val="000000"/>
          <w:sz w:val="28"/>
          <w:szCs w:val="28"/>
        </w:rPr>
      </w:pPr>
    </w:p>
    <w:p w14:paraId="1CD0B070" w14:textId="3760ECD5" w:rsidR="0006472E" w:rsidRPr="0006472E" w:rsidRDefault="00E67856" w:rsidP="0006472E">
      <w:pPr>
        <w:autoSpaceDE w:val="0"/>
        <w:autoSpaceDN w:val="0"/>
        <w:adjustRightInd w:val="0"/>
        <w:rPr>
          <w:b/>
        </w:rPr>
      </w:pPr>
      <w:proofErr w:type="gramStart"/>
      <w:r>
        <w:rPr>
          <w:b/>
        </w:rPr>
        <w:t>fork(</w:t>
      </w:r>
      <w:proofErr w:type="gramEnd"/>
      <w:r>
        <w:rPr>
          <w:b/>
        </w:rPr>
        <w:t xml:space="preserve"> ), </w:t>
      </w:r>
      <w:proofErr w:type="spellStart"/>
      <w:r>
        <w:rPr>
          <w:b/>
        </w:rPr>
        <w:t>e</w:t>
      </w:r>
      <w:r w:rsidR="0006472E" w:rsidRPr="0006472E">
        <w:rPr>
          <w:b/>
        </w:rPr>
        <w:t>xecvp</w:t>
      </w:r>
      <w:proofErr w:type="spellEnd"/>
      <w:r w:rsidR="0006472E" w:rsidRPr="0006472E">
        <w:rPr>
          <w:b/>
        </w:rPr>
        <w:t>( ) and wait( ) system calls</w:t>
      </w:r>
    </w:p>
    <w:p w14:paraId="0D0D8664" w14:textId="77777777" w:rsidR="0006472E" w:rsidRPr="0006472E" w:rsidRDefault="0006472E" w:rsidP="0006472E">
      <w:pPr>
        <w:autoSpaceDE w:val="0"/>
        <w:autoSpaceDN w:val="0"/>
        <w:adjustRightInd w:val="0"/>
        <w:rPr>
          <w:b/>
        </w:rPr>
      </w:pPr>
    </w:p>
    <w:p w14:paraId="5AE96BAA" w14:textId="77777777" w:rsidR="0006472E" w:rsidRPr="0006472E" w:rsidRDefault="0006472E" w:rsidP="000D2C89">
      <w:pPr>
        <w:numPr>
          <w:ilvl w:val="0"/>
          <w:numId w:val="8"/>
        </w:numPr>
        <w:spacing w:line="240" w:lineRule="auto"/>
      </w:pPr>
      <w:r w:rsidRPr="0006472E">
        <w:t>Compile and run the following C code</w:t>
      </w:r>
    </w:p>
    <w:p w14:paraId="054AADB6" w14:textId="77777777" w:rsidR="00707CD0" w:rsidRDefault="00707CD0" w:rsidP="00707CD0">
      <w:pPr>
        <w:spacing w:line="240" w:lineRule="auto"/>
      </w:pPr>
    </w:p>
    <w:p w14:paraId="7ED96E02" w14:textId="77777777" w:rsidR="0006472E" w:rsidRDefault="0006472E" w:rsidP="0006472E">
      <w:pPr>
        <w:ind w:left="720"/>
      </w:pPr>
    </w:p>
    <w:p w14:paraId="73358AE1" w14:textId="2D28100A" w:rsidR="00055118" w:rsidRPr="0006472E" w:rsidRDefault="00A1379A" w:rsidP="0006472E">
      <w:pPr>
        <w:ind w:left="720"/>
      </w:pPr>
      <w:r>
        <w:rPr>
          <w:noProof/>
          <w:lang w:val="en-CA" w:eastAsia="en-CA"/>
        </w:rPr>
        <w:drawing>
          <wp:inline distT="0" distB="0" distL="0" distR="0" wp14:anchorId="5F88B40D" wp14:editId="1DED216D">
            <wp:extent cx="59340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3E7B65EA" w14:textId="77777777" w:rsidR="00055118" w:rsidRDefault="00055118" w:rsidP="00055118">
      <w:pPr>
        <w:spacing w:line="240" w:lineRule="auto"/>
        <w:ind w:left="945"/>
      </w:pPr>
    </w:p>
    <w:p w14:paraId="63C7983D" w14:textId="41DB6778" w:rsidR="00E35A3C" w:rsidRDefault="005B29F1" w:rsidP="000D2C89">
      <w:pPr>
        <w:numPr>
          <w:ilvl w:val="0"/>
          <w:numId w:val="7"/>
        </w:numPr>
        <w:spacing w:line="240" w:lineRule="auto"/>
      </w:pPr>
      <w:r>
        <w:t>What is the purpose of this code?</w:t>
      </w:r>
    </w:p>
    <w:p w14:paraId="14BE7501" w14:textId="76772410" w:rsidR="0006472E" w:rsidRPr="00E35A3C" w:rsidRDefault="0006472E" w:rsidP="000D2C89">
      <w:pPr>
        <w:numPr>
          <w:ilvl w:val="0"/>
          <w:numId w:val="7"/>
        </w:numPr>
        <w:spacing w:line="240" w:lineRule="auto"/>
      </w:pPr>
      <w:r w:rsidRPr="0006472E">
        <w:t xml:space="preserve">Use </w:t>
      </w:r>
      <w:proofErr w:type="spellStart"/>
      <w:r w:rsidRPr="0006472E">
        <w:rPr>
          <w:b/>
        </w:rPr>
        <w:t>strace</w:t>
      </w:r>
      <w:proofErr w:type="spellEnd"/>
      <w:r w:rsidRPr="0006472E">
        <w:rPr>
          <w:b/>
        </w:rPr>
        <w:t xml:space="preserve"> –c</w:t>
      </w:r>
      <w:r w:rsidRPr="0006472E">
        <w:t xml:space="preserve"> </w:t>
      </w:r>
      <w:r w:rsidR="00E35A3C">
        <w:t xml:space="preserve">to </w:t>
      </w:r>
      <w:r w:rsidRPr="0006472E">
        <w:t>identify the system calls used</w:t>
      </w:r>
      <w:r w:rsidR="00E67856">
        <w:t xml:space="preserve"> by this program</w:t>
      </w:r>
      <w:r w:rsidRPr="0006472E">
        <w:t xml:space="preserve">. </w:t>
      </w:r>
      <w:r w:rsidR="00E35A3C">
        <w:t xml:space="preserve">Attach the screen capture that displays the system calls. </w:t>
      </w:r>
      <w:r w:rsidRPr="0006472E">
        <w:t xml:space="preserve">Explain </w:t>
      </w:r>
      <w:r w:rsidR="00E67856">
        <w:t xml:space="preserve">the purpose </w:t>
      </w:r>
      <w:r w:rsidRPr="0006472E">
        <w:t xml:space="preserve"> </w:t>
      </w:r>
      <w:r w:rsidR="00E35A3C">
        <w:t xml:space="preserve">of the different </w:t>
      </w:r>
      <w:r w:rsidRPr="00055118">
        <w:rPr>
          <w:b/>
        </w:rPr>
        <w:t>fork( )</w:t>
      </w:r>
      <w:r w:rsidR="00E35A3C">
        <w:rPr>
          <w:b/>
        </w:rPr>
        <w:t xml:space="preserve"> system call output values:</w:t>
      </w:r>
    </w:p>
    <w:p w14:paraId="6A75B5C2" w14:textId="77777777" w:rsidR="00E35A3C" w:rsidRPr="00E35A3C" w:rsidRDefault="00E35A3C" w:rsidP="00E35A3C">
      <w:pPr>
        <w:spacing w:line="240" w:lineRule="auto"/>
        <w:ind w:left="945"/>
      </w:pPr>
    </w:p>
    <w:p w14:paraId="022F9516" w14:textId="76B3CABD" w:rsidR="00E35A3C" w:rsidRDefault="00E35A3C" w:rsidP="00E35A3C">
      <w:pPr>
        <w:spacing w:line="240" w:lineRule="auto"/>
        <w:ind w:left="945"/>
        <w:rPr>
          <w:b/>
        </w:rPr>
      </w:pPr>
      <w:r>
        <w:rPr>
          <w:b/>
        </w:rPr>
        <w:t xml:space="preserve"> 0</w:t>
      </w:r>
    </w:p>
    <w:p w14:paraId="53AF670F" w14:textId="1A0A2E10" w:rsidR="00E35A3C" w:rsidRDefault="00E35A3C" w:rsidP="00E35A3C">
      <w:pPr>
        <w:spacing w:line="240" w:lineRule="auto"/>
        <w:ind w:left="945"/>
        <w:rPr>
          <w:b/>
        </w:rPr>
      </w:pPr>
      <w:r>
        <w:rPr>
          <w:b/>
        </w:rPr>
        <w:t>-1</w:t>
      </w:r>
    </w:p>
    <w:p w14:paraId="3B85E0B4" w14:textId="1395D908" w:rsidR="00E35A3C" w:rsidRPr="0006472E" w:rsidRDefault="00E35A3C" w:rsidP="00E35A3C">
      <w:pPr>
        <w:spacing w:line="240" w:lineRule="auto"/>
        <w:ind w:left="945"/>
      </w:pPr>
      <w:r>
        <w:rPr>
          <w:b/>
        </w:rPr>
        <w:t>&gt;0</w:t>
      </w:r>
    </w:p>
    <w:p w14:paraId="699B69F9" w14:textId="77777777" w:rsidR="0006472E" w:rsidRPr="0006472E" w:rsidRDefault="0006472E" w:rsidP="0006472E">
      <w:pPr>
        <w:autoSpaceDE w:val="0"/>
        <w:autoSpaceDN w:val="0"/>
        <w:adjustRightInd w:val="0"/>
        <w:rPr>
          <w:noProof/>
        </w:rPr>
      </w:pPr>
    </w:p>
    <w:p w14:paraId="0A3D61A8" w14:textId="73009322" w:rsidR="0006472E" w:rsidRDefault="00E1506F" w:rsidP="000D2C89">
      <w:pPr>
        <w:numPr>
          <w:ilvl w:val="0"/>
          <w:numId w:val="7"/>
        </w:numPr>
        <w:autoSpaceDE w:val="0"/>
        <w:autoSpaceDN w:val="0"/>
        <w:adjustRightInd w:val="0"/>
        <w:spacing w:line="240" w:lineRule="auto"/>
        <w:rPr>
          <w:noProof/>
        </w:rPr>
      </w:pPr>
      <w:r>
        <w:t xml:space="preserve">Identify child process and parent process </w:t>
      </w:r>
      <w:r w:rsidR="005B29F1">
        <w:t xml:space="preserve">code </w:t>
      </w:r>
      <w:r>
        <w:t>and m</w:t>
      </w:r>
      <w:r w:rsidR="0006472E" w:rsidRPr="0006472E">
        <w:t xml:space="preserve">odify the program using </w:t>
      </w:r>
      <w:proofErr w:type="gramStart"/>
      <w:r w:rsidR="0006472E" w:rsidRPr="00055118">
        <w:rPr>
          <w:b/>
        </w:rPr>
        <w:t>sleep(</w:t>
      </w:r>
      <w:proofErr w:type="gramEnd"/>
      <w:r w:rsidR="0006472E" w:rsidRPr="00055118">
        <w:rPr>
          <w:b/>
        </w:rPr>
        <w:t>)</w:t>
      </w:r>
      <w:r w:rsidR="0006472E" w:rsidRPr="0006472E">
        <w:t xml:space="preserve"> and </w:t>
      </w:r>
      <w:r w:rsidR="0006472E" w:rsidRPr="00055118">
        <w:rPr>
          <w:b/>
        </w:rPr>
        <w:t>wait()</w:t>
      </w:r>
      <w:r w:rsidR="0006472E" w:rsidRPr="0006472E">
        <w:t xml:space="preserve"> system calls so that the child process sleeps for 5 seconds and the parent waits for the child to complete its task.  </w:t>
      </w:r>
    </w:p>
    <w:p w14:paraId="781972E3" w14:textId="03597245" w:rsidR="005B29F1" w:rsidRPr="0006472E" w:rsidRDefault="005B29F1" w:rsidP="000D2C89">
      <w:pPr>
        <w:numPr>
          <w:ilvl w:val="0"/>
          <w:numId w:val="7"/>
        </w:numPr>
        <w:autoSpaceDE w:val="0"/>
        <w:autoSpaceDN w:val="0"/>
        <w:adjustRightInd w:val="0"/>
        <w:spacing w:line="240" w:lineRule="auto"/>
        <w:rPr>
          <w:noProof/>
        </w:rPr>
      </w:pPr>
      <w:r>
        <w:t>Attach modified code and results</w:t>
      </w:r>
    </w:p>
    <w:p w14:paraId="529A42C2" w14:textId="77777777" w:rsidR="0006472E" w:rsidRPr="0006472E" w:rsidRDefault="0006472E" w:rsidP="0006472E">
      <w:pPr>
        <w:autoSpaceDE w:val="0"/>
        <w:autoSpaceDN w:val="0"/>
        <w:adjustRightInd w:val="0"/>
        <w:rPr>
          <w:noProof/>
        </w:rPr>
      </w:pPr>
    </w:p>
    <w:p w14:paraId="102E23EC" w14:textId="77777777" w:rsidR="0006472E" w:rsidRDefault="0006472E" w:rsidP="0006472E">
      <w:pPr>
        <w:ind w:left="360"/>
        <w:rPr>
          <w:sz w:val="28"/>
          <w:szCs w:val="28"/>
        </w:rPr>
      </w:pPr>
    </w:p>
    <w:p w14:paraId="33BBB48C" w14:textId="77777777" w:rsidR="0006472E" w:rsidRDefault="0006472E" w:rsidP="006C001A">
      <w:pPr>
        <w:autoSpaceDE w:val="0"/>
        <w:autoSpaceDN w:val="0"/>
        <w:adjustRightInd w:val="0"/>
        <w:rPr>
          <w:b/>
          <w:sz w:val="28"/>
          <w:szCs w:val="28"/>
        </w:rPr>
      </w:pPr>
    </w:p>
    <w:p w14:paraId="13C764D8" w14:textId="77777777" w:rsidR="00707CD0" w:rsidRPr="00707CD0" w:rsidRDefault="00707CD0" w:rsidP="000D2C89">
      <w:pPr>
        <w:numPr>
          <w:ilvl w:val="0"/>
          <w:numId w:val="8"/>
        </w:numPr>
        <w:spacing w:line="240" w:lineRule="auto"/>
      </w:pPr>
      <w:r w:rsidRPr="00707CD0">
        <w:lastRenderedPageBreak/>
        <w:t>Compile and run the following C code</w:t>
      </w:r>
    </w:p>
    <w:p w14:paraId="63747E4B" w14:textId="77777777" w:rsidR="00707CD0" w:rsidRPr="00707CD0" w:rsidRDefault="00707CD0" w:rsidP="000D2C89">
      <w:pPr>
        <w:numPr>
          <w:ilvl w:val="1"/>
          <w:numId w:val="8"/>
        </w:numPr>
        <w:spacing w:line="240" w:lineRule="auto"/>
      </w:pPr>
      <w:r w:rsidRPr="00707CD0">
        <w:t>What is the purpose of this code?</w:t>
      </w:r>
    </w:p>
    <w:p w14:paraId="071DFC8F" w14:textId="77777777" w:rsidR="00707CD0" w:rsidRPr="00707CD0" w:rsidRDefault="00707CD0" w:rsidP="000D2C89">
      <w:pPr>
        <w:numPr>
          <w:ilvl w:val="1"/>
          <w:numId w:val="8"/>
        </w:numPr>
        <w:spacing w:line="240" w:lineRule="auto"/>
      </w:pPr>
      <w:r w:rsidRPr="00707CD0">
        <w:t>How many processes were cloned in this program?</w:t>
      </w:r>
    </w:p>
    <w:p w14:paraId="246EB059" w14:textId="77777777" w:rsidR="00707CD0" w:rsidRPr="00707CD0" w:rsidRDefault="00707CD0" w:rsidP="000D2C89">
      <w:pPr>
        <w:numPr>
          <w:ilvl w:val="1"/>
          <w:numId w:val="8"/>
        </w:numPr>
        <w:spacing w:line="240" w:lineRule="auto"/>
      </w:pPr>
      <w:r w:rsidRPr="00707CD0">
        <w:t>Identify the system calls in this program</w:t>
      </w:r>
    </w:p>
    <w:p w14:paraId="78D15230" w14:textId="33F3DD15" w:rsidR="00707CD0" w:rsidRDefault="00707CD0" w:rsidP="000D2C89">
      <w:pPr>
        <w:numPr>
          <w:ilvl w:val="1"/>
          <w:numId w:val="8"/>
        </w:numPr>
        <w:spacing w:line="240" w:lineRule="auto"/>
      </w:pPr>
      <w:r>
        <w:t xml:space="preserve">Which process executes </w:t>
      </w:r>
      <w:proofErr w:type="spellStart"/>
      <w:r>
        <w:t>ps</w:t>
      </w:r>
      <w:proofErr w:type="spellEnd"/>
      <w:r>
        <w:t xml:space="preserve"> command (child or p</w:t>
      </w:r>
      <w:r w:rsidRPr="00707CD0">
        <w:t>arent process)?</w:t>
      </w:r>
    </w:p>
    <w:p w14:paraId="0CD4D117" w14:textId="77777777" w:rsidR="00707CD0" w:rsidRPr="00707CD0" w:rsidRDefault="00707CD0" w:rsidP="00707CD0">
      <w:pPr>
        <w:spacing w:line="240" w:lineRule="auto"/>
        <w:ind w:left="1080"/>
      </w:pPr>
    </w:p>
    <w:p w14:paraId="114AFEA4" w14:textId="37928337" w:rsidR="00707CD0" w:rsidRPr="00707CD0" w:rsidRDefault="00707CD0" w:rsidP="00707CD0">
      <w:pPr>
        <w:ind w:left="360"/>
      </w:pPr>
      <w:r w:rsidRPr="00707CD0">
        <w:t xml:space="preserve"> </w:t>
      </w:r>
      <w:r w:rsidRPr="00707CD0">
        <w:rPr>
          <w:noProof/>
          <w:lang w:val="en-CA" w:eastAsia="en-CA"/>
        </w:rPr>
        <w:drawing>
          <wp:inline distT="0" distB="0" distL="0" distR="0" wp14:anchorId="5CA07C24" wp14:editId="26B98E3D">
            <wp:extent cx="547687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705225"/>
                    </a:xfrm>
                    <a:prstGeom prst="rect">
                      <a:avLst/>
                    </a:prstGeom>
                    <a:noFill/>
                    <a:ln>
                      <a:noFill/>
                    </a:ln>
                  </pic:spPr>
                </pic:pic>
              </a:graphicData>
            </a:graphic>
          </wp:inline>
        </w:drawing>
      </w:r>
    </w:p>
    <w:p w14:paraId="05178F28" w14:textId="77777777" w:rsidR="00707CD0" w:rsidRPr="00707CD0" w:rsidRDefault="00707CD0" w:rsidP="00707CD0">
      <w:pPr>
        <w:ind w:left="1080"/>
      </w:pPr>
    </w:p>
    <w:p w14:paraId="7F064EFC" w14:textId="77777777" w:rsidR="00C910C5" w:rsidRDefault="001A7308" w:rsidP="000D2C89">
      <w:pPr>
        <w:numPr>
          <w:ilvl w:val="1"/>
          <w:numId w:val="8"/>
        </w:numPr>
        <w:spacing w:line="240" w:lineRule="auto"/>
      </w:pPr>
      <w:r>
        <w:t xml:space="preserve">Modify the program to </w:t>
      </w:r>
      <w:r w:rsidR="00C910C5">
        <w:t xml:space="preserve">create a zombie by making the parent process to </w:t>
      </w:r>
      <w:proofErr w:type="gramStart"/>
      <w:r w:rsidR="00C910C5" w:rsidRPr="00323FF2">
        <w:rPr>
          <w:b/>
        </w:rPr>
        <w:t>sleep(</w:t>
      </w:r>
      <w:proofErr w:type="gramEnd"/>
      <w:r w:rsidR="00C910C5" w:rsidRPr="00323FF2">
        <w:rPr>
          <w:b/>
        </w:rPr>
        <w:t>120)</w:t>
      </w:r>
      <w:r w:rsidRPr="00323FF2">
        <w:rPr>
          <w:b/>
        </w:rPr>
        <w:t>.</w:t>
      </w:r>
    </w:p>
    <w:p w14:paraId="54A50BD0" w14:textId="617BE964" w:rsidR="001A7308" w:rsidRDefault="00C910C5" w:rsidP="000D2C89">
      <w:pPr>
        <w:numPr>
          <w:ilvl w:val="1"/>
          <w:numId w:val="8"/>
        </w:numPr>
        <w:spacing w:line="240" w:lineRule="auto"/>
      </w:pPr>
      <w:r>
        <w:t xml:space="preserve">Compile and run the program. While the program is running open a second terminal and use the command: </w:t>
      </w:r>
      <w:proofErr w:type="spellStart"/>
      <w:r w:rsidRPr="00C910C5">
        <w:rPr>
          <w:b/>
        </w:rPr>
        <w:t>ps</w:t>
      </w:r>
      <w:proofErr w:type="spellEnd"/>
      <w:r w:rsidRPr="00C910C5">
        <w:rPr>
          <w:b/>
        </w:rPr>
        <w:t xml:space="preserve"> – Al | grep Z</w:t>
      </w:r>
      <w:r>
        <w:t xml:space="preserve"> </w:t>
      </w:r>
      <w:r w:rsidR="001A7308">
        <w:t xml:space="preserve"> </w:t>
      </w:r>
      <w:r>
        <w:t xml:space="preserve"> to identify the zombie. </w:t>
      </w:r>
    </w:p>
    <w:p w14:paraId="5E993BCC" w14:textId="3797EF1B" w:rsidR="0012492C" w:rsidRDefault="0012492C" w:rsidP="000D2C89">
      <w:pPr>
        <w:numPr>
          <w:ilvl w:val="1"/>
          <w:numId w:val="8"/>
        </w:numPr>
        <w:spacing w:line="240" w:lineRule="auto"/>
      </w:pPr>
      <w:r>
        <w:t>Attach modified code and the results</w:t>
      </w:r>
    </w:p>
    <w:p w14:paraId="1A1786AC" w14:textId="522A4062" w:rsidR="00D267F5" w:rsidRDefault="00D267F5">
      <w:pPr>
        <w:spacing w:line="240" w:lineRule="auto"/>
      </w:pPr>
    </w:p>
    <w:p w14:paraId="5D52FD54" w14:textId="6BC25A85" w:rsidR="00707CD0" w:rsidRDefault="00707CD0">
      <w:pPr>
        <w:spacing w:line="240" w:lineRule="auto"/>
      </w:pPr>
    </w:p>
    <w:p w14:paraId="137DBFEE" w14:textId="77777777" w:rsidR="00707CD0" w:rsidRDefault="00707CD0" w:rsidP="00707CD0">
      <w:pPr>
        <w:pStyle w:val="ListParagraph"/>
        <w:autoSpaceDE w:val="0"/>
        <w:autoSpaceDN w:val="0"/>
        <w:adjustRightInd w:val="0"/>
        <w:spacing w:line="240" w:lineRule="auto"/>
        <w:ind w:left="360"/>
      </w:pPr>
    </w:p>
    <w:p w14:paraId="25949693" w14:textId="77777777" w:rsidR="006C001A" w:rsidRPr="00FE7893" w:rsidRDefault="006C001A" w:rsidP="006C001A">
      <w:pPr>
        <w:autoSpaceDE w:val="0"/>
        <w:autoSpaceDN w:val="0"/>
        <w:adjustRightInd w:val="0"/>
      </w:pPr>
    </w:p>
    <w:p w14:paraId="50613B46" w14:textId="77777777" w:rsidR="006C001A" w:rsidRPr="00FE7893" w:rsidRDefault="006C001A" w:rsidP="006C001A">
      <w:pPr>
        <w:autoSpaceDE w:val="0"/>
        <w:autoSpaceDN w:val="0"/>
        <w:adjustRightInd w:val="0"/>
      </w:pPr>
      <w:r w:rsidRPr="00FE7893">
        <w:t xml:space="preserve">  </w:t>
      </w:r>
    </w:p>
    <w:p w14:paraId="0ED5A508" w14:textId="77777777" w:rsidR="00846D34" w:rsidRDefault="00846D34" w:rsidP="00FE7893">
      <w:pPr>
        <w:pStyle w:val="HeadingStyle1"/>
      </w:pPr>
    </w:p>
    <w:p w14:paraId="39D604F8" w14:textId="77777777" w:rsidR="00567556" w:rsidRDefault="00567556" w:rsidP="00FE7893">
      <w:pPr>
        <w:pStyle w:val="HeadingStyle1"/>
      </w:pPr>
    </w:p>
    <w:p w14:paraId="5ABCAB29" w14:textId="77777777" w:rsidR="0012492C" w:rsidRDefault="0012492C" w:rsidP="00846D34">
      <w:pPr>
        <w:pStyle w:val="HeadingStyle1"/>
      </w:pPr>
      <w:bookmarkStart w:id="8" w:name="_Toc472385061"/>
    </w:p>
    <w:p w14:paraId="6F00594B" w14:textId="28C56D0D" w:rsidR="00846D34" w:rsidRDefault="00323FF2" w:rsidP="00846D34">
      <w:pPr>
        <w:pStyle w:val="HeadingStyle1"/>
      </w:pPr>
      <w:r>
        <w:lastRenderedPageBreak/>
        <w:t>4</w:t>
      </w:r>
      <w:r w:rsidR="00FD092B">
        <w:t xml:space="preserve">.0 Processes and Signal handles        </w:t>
      </w:r>
      <w:r w:rsidR="00846D34">
        <w:t xml:space="preserve">                          ____/15</w:t>
      </w:r>
    </w:p>
    <w:p w14:paraId="5286831E" w14:textId="4BE41D0E" w:rsidR="00FD092B" w:rsidRPr="00FD092B" w:rsidRDefault="00FD092B" w:rsidP="00FD092B">
      <w:pPr>
        <w:rPr>
          <w:color w:val="000000"/>
        </w:rPr>
      </w:pPr>
      <w:r w:rsidRPr="00FD092B">
        <w:rPr>
          <w:color w:val="000000"/>
        </w:rPr>
        <w:t>Signals are messages sent to a process.</w:t>
      </w:r>
      <w:r w:rsidR="00EC5F34">
        <w:rPr>
          <w:color w:val="000000"/>
        </w:rPr>
        <w:t xml:space="preserve"> Requests for signals come from users, kernel or processes. Signals generated by programs are synchronous signals </w:t>
      </w:r>
      <w:proofErr w:type="gramStart"/>
      <w:r w:rsidR="00EC5F34">
        <w:rPr>
          <w:color w:val="000000"/>
        </w:rPr>
        <w:t>( trap</w:t>
      </w:r>
      <w:proofErr w:type="gramEnd"/>
      <w:r w:rsidR="00EC5F34">
        <w:rPr>
          <w:color w:val="000000"/>
        </w:rPr>
        <w:t xml:space="preserve">) </w:t>
      </w:r>
      <w:r w:rsidR="006B1B2D">
        <w:rPr>
          <w:color w:val="000000"/>
        </w:rPr>
        <w:t>. Signals generated by user (hardware) are asynchronous signals. Signals numbers and their symbolic names are in /</w:t>
      </w:r>
      <w:proofErr w:type="spellStart"/>
      <w:r w:rsidR="006B1B2D">
        <w:rPr>
          <w:color w:val="000000"/>
        </w:rPr>
        <w:t>usr</w:t>
      </w:r>
      <w:proofErr w:type="spellEnd"/>
      <w:r w:rsidR="006B1B2D">
        <w:rPr>
          <w:color w:val="000000"/>
        </w:rPr>
        <w:t>/</w:t>
      </w:r>
      <w:proofErr w:type="spellStart"/>
      <w:r w:rsidR="006B1B2D">
        <w:rPr>
          <w:color w:val="000000"/>
        </w:rPr>
        <w:t>src</w:t>
      </w:r>
      <w:proofErr w:type="spellEnd"/>
      <w:r w:rsidR="006B1B2D">
        <w:rPr>
          <w:color w:val="000000"/>
        </w:rPr>
        <w:t>/include/</w:t>
      </w:r>
      <w:proofErr w:type="spellStart"/>
      <w:proofErr w:type="gramStart"/>
      <w:r w:rsidR="006B1B2D">
        <w:rPr>
          <w:color w:val="000000"/>
        </w:rPr>
        <w:t>signal.h</w:t>
      </w:r>
      <w:proofErr w:type="spellEnd"/>
      <w:r w:rsidR="006B1B2D">
        <w:rPr>
          <w:color w:val="000000"/>
        </w:rPr>
        <w:t xml:space="preserve"> .</w:t>
      </w:r>
      <w:proofErr w:type="gramEnd"/>
      <w:r w:rsidR="006B1B2D">
        <w:rPr>
          <w:color w:val="000000"/>
        </w:rPr>
        <w:t xml:space="preserve"> </w:t>
      </w:r>
    </w:p>
    <w:p w14:paraId="0D60F1D7" w14:textId="77777777" w:rsidR="00FD092B" w:rsidRPr="00FD092B" w:rsidRDefault="00FD092B" w:rsidP="00FD092B">
      <w:pPr>
        <w:rPr>
          <w:b/>
          <w:u w:val="single"/>
          <w:lang w:val="en-GB"/>
        </w:rPr>
      </w:pPr>
      <w:r w:rsidRPr="00FD092B">
        <w:t xml:space="preserve">  </w:t>
      </w:r>
    </w:p>
    <w:p w14:paraId="30C28DAA" w14:textId="07952A3E" w:rsidR="001C0D39" w:rsidRDefault="001C0D39" w:rsidP="000D2C89">
      <w:pPr>
        <w:numPr>
          <w:ilvl w:val="0"/>
          <w:numId w:val="9"/>
        </w:numPr>
        <w:spacing w:line="240" w:lineRule="auto"/>
      </w:pPr>
      <w:r>
        <w:rPr>
          <w:color w:val="000000"/>
        </w:rPr>
        <w:t xml:space="preserve">The command </w:t>
      </w:r>
      <w:proofErr w:type="gramStart"/>
      <w:r w:rsidRPr="006B1B2D">
        <w:rPr>
          <w:b/>
          <w:color w:val="000000"/>
        </w:rPr>
        <w:t>kill  -</w:t>
      </w:r>
      <w:proofErr w:type="gramEnd"/>
      <w:r w:rsidRPr="006B1B2D">
        <w:rPr>
          <w:b/>
          <w:color w:val="000000"/>
        </w:rPr>
        <w:t>l</w:t>
      </w:r>
      <w:r>
        <w:rPr>
          <w:color w:val="000000"/>
        </w:rPr>
        <w:t xml:space="preserve"> displays signals supported by Linux</w:t>
      </w:r>
      <w:r w:rsidRPr="00FD092B">
        <w:t xml:space="preserve"> </w:t>
      </w:r>
      <w:r>
        <w:t xml:space="preserve">. </w:t>
      </w:r>
      <w:r w:rsidRPr="00FD092B">
        <w:t>How many signals are supported by Linux?</w:t>
      </w:r>
      <w:r>
        <w:t xml:space="preserve"> _________</w:t>
      </w:r>
    </w:p>
    <w:p w14:paraId="5B2A73B6" w14:textId="3F0395C3" w:rsidR="00FD092B" w:rsidRPr="00FD092B" w:rsidRDefault="001C0D39" w:rsidP="00FD092B">
      <w:r>
        <w:t xml:space="preserve">2. </w:t>
      </w:r>
      <w:r w:rsidR="00FD092B" w:rsidRPr="00FD092B">
        <w:t xml:space="preserve">Use the command </w:t>
      </w:r>
      <w:r w:rsidR="00FD092B" w:rsidRPr="00FD092B">
        <w:rPr>
          <w:b/>
          <w:i/>
        </w:rPr>
        <w:t>kill –l</w:t>
      </w:r>
      <w:r w:rsidR="00FD092B" w:rsidRPr="00FD092B">
        <w:t xml:space="preserve"> to identify the code for the following signals:</w:t>
      </w:r>
    </w:p>
    <w:p w14:paraId="06A5E636" w14:textId="77777777" w:rsidR="00FD092B" w:rsidRPr="00FD092B" w:rsidRDefault="00FD092B" w:rsidP="00FD092B">
      <w:pPr>
        <w:ind w:firstLine="720"/>
      </w:pPr>
      <w:proofErr w:type="gramStart"/>
      <w:r w:rsidRPr="00FD092B">
        <w:t>a.  SIGKILL</w:t>
      </w:r>
      <w:proofErr w:type="gramEnd"/>
      <w:r w:rsidRPr="00FD092B">
        <w:t xml:space="preserve">  ______ </w:t>
      </w:r>
    </w:p>
    <w:p w14:paraId="257D57F9" w14:textId="77777777" w:rsidR="00FD092B" w:rsidRPr="00FD092B" w:rsidRDefault="00FD092B" w:rsidP="00FD092B">
      <w:pPr>
        <w:ind w:firstLine="720"/>
      </w:pPr>
      <w:proofErr w:type="gramStart"/>
      <w:r w:rsidRPr="00FD092B">
        <w:t>b.  SIGTERM</w:t>
      </w:r>
      <w:proofErr w:type="gramEnd"/>
      <w:r w:rsidRPr="00FD092B">
        <w:t xml:space="preserve"> _____</w:t>
      </w:r>
    </w:p>
    <w:p w14:paraId="54A4A154" w14:textId="77777777" w:rsidR="00FD092B" w:rsidRPr="00FD092B" w:rsidRDefault="00FD092B" w:rsidP="00FD092B">
      <w:pPr>
        <w:ind w:firstLine="720"/>
      </w:pPr>
      <w:proofErr w:type="gramStart"/>
      <w:r w:rsidRPr="00FD092B">
        <w:t>c.  SIGSTOP</w:t>
      </w:r>
      <w:proofErr w:type="gramEnd"/>
      <w:r w:rsidRPr="00FD092B">
        <w:t xml:space="preserve"> ______</w:t>
      </w:r>
    </w:p>
    <w:p w14:paraId="4ACE045B" w14:textId="77777777" w:rsidR="00FD092B" w:rsidRDefault="00FD092B" w:rsidP="00FD092B">
      <w:pPr>
        <w:ind w:firstLine="720"/>
      </w:pPr>
      <w:proofErr w:type="gramStart"/>
      <w:r w:rsidRPr="00FD092B">
        <w:t>d.  SIGHUP</w:t>
      </w:r>
      <w:proofErr w:type="gramEnd"/>
      <w:r w:rsidRPr="00FD092B">
        <w:t xml:space="preserve">   ______</w:t>
      </w:r>
    </w:p>
    <w:p w14:paraId="6CE1B462" w14:textId="6C9A44A4" w:rsidR="001C0D39" w:rsidRPr="00FD092B" w:rsidRDefault="001C0D39" w:rsidP="00FD092B">
      <w:pPr>
        <w:ind w:firstLine="720"/>
      </w:pPr>
      <w:proofErr w:type="gramStart"/>
      <w:r>
        <w:t>e.  SIGCHLD</w:t>
      </w:r>
      <w:proofErr w:type="gramEnd"/>
      <w:r>
        <w:t xml:space="preserve"> ______</w:t>
      </w:r>
    </w:p>
    <w:p w14:paraId="5C8A0607" w14:textId="77777777" w:rsidR="00FD092B" w:rsidRPr="00FD092B" w:rsidRDefault="00FD092B" w:rsidP="000D2C89">
      <w:pPr>
        <w:numPr>
          <w:ilvl w:val="0"/>
          <w:numId w:val="9"/>
        </w:numPr>
        <w:spacing w:line="240" w:lineRule="auto"/>
      </w:pPr>
      <w:r w:rsidRPr="00FD092B">
        <w:t>What is the difference among SIGKILL, SIGTERM and SIGSTOP?</w:t>
      </w:r>
    </w:p>
    <w:p w14:paraId="361614C2" w14:textId="77777777" w:rsidR="00FD092B" w:rsidRPr="00FD092B" w:rsidRDefault="00FD092B" w:rsidP="00FD092B">
      <w:pPr>
        <w:ind w:left="360"/>
      </w:pPr>
    </w:p>
    <w:p w14:paraId="082724A1" w14:textId="77777777" w:rsidR="00FD092B" w:rsidRPr="00FD092B" w:rsidRDefault="00FD092B" w:rsidP="00FD092B">
      <w:pPr>
        <w:ind w:left="360"/>
      </w:pPr>
    </w:p>
    <w:p w14:paraId="60B4F945" w14:textId="77777777" w:rsidR="00FD092B" w:rsidRPr="00FD092B" w:rsidRDefault="00FD092B" w:rsidP="00FD092B">
      <w:pPr>
        <w:ind w:left="360"/>
      </w:pPr>
    </w:p>
    <w:p w14:paraId="19CBC288" w14:textId="77777777" w:rsidR="00FD092B" w:rsidRPr="00FD092B" w:rsidRDefault="00FD092B" w:rsidP="00FD092B">
      <w:pPr>
        <w:ind w:left="360"/>
      </w:pPr>
    </w:p>
    <w:p w14:paraId="4D601A43" w14:textId="77777777" w:rsidR="00FD092B" w:rsidRPr="00FD092B" w:rsidRDefault="00FD092B" w:rsidP="00FD092B">
      <w:pPr>
        <w:ind w:left="360"/>
      </w:pPr>
    </w:p>
    <w:p w14:paraId="7ADC6696" w14:textId="77777777" w:rsidR="00FD092B" w:rsidRPr="00FD092B" w:rsidRDefault="00FD092B" w:rsidP="000D2C89">
      <w:pPr>
        <w:numPr>
          <w:ilvl w:val="0"/>
          <w:numId w:val="9"/>
        </w:numPr>
        <w:spacing w:line="240" w:lineRule="auto"/>
      </w:pPr>
      <w:r w:rsidRPr="00FD092B">
        <w:t xml:space="preserve">Type </w:t>
      </w:r>
      <w:r w:rsidRPr="00FD092B">
        <w:rPr>
          <w:b/>
          <w:i/>
        </w:rPr>
        <w:t xml:space="preserve">man ls </w:t>
      </w:r>
      <w:r w:rsidRPr="00FD092B">
        <w:t>to start a process</w:t>
      </w:r>
    </w:p>
    <w:p w14:paraId="7458780F" w14:textId="1F4B7845" w:rsidR="00FD092B" w:rsidRPr="00FD092B" w:rsidRDefault="00FD092B" w:rsidP="000D2C89">
      <w:pPr>
        <w:numPr>
          <w:ilvl w:val="0"/>
          <w:numId w:val="9"/>
        </w:numPr>
        <w:spacing w:line="240" w:lineRule="auto"/>
      </w:pPr>
      <w:r w:rsidRPr="00FD092B">
        <w:t xml:space="preserve">Open a second terminal and use </w:t>
      </w:r>
      <w:proofErr w:type="spellStart"/>
      <w:r w:rsidRPr="00FD092B">
        <w:rPr>
          <w:b/>
          <w:i/>
        </w:rPr>
        <w:t>ps</w:t>
      </w:r>
      <w:proofErr w:type="spellEnd"/>
      <w:r w:rsidRPr="00FD092B">
        <w:t xml:space="preserve"> command with respective options to  find the PID of </w:t>
      </w:r>
      <w:r w:rsidRPr="00FD092B">
        <w:rPr>
          <w:b/>
          <w:i/>
        </w:rPr>
        <w:t xml:space="preserve">man </w:t>
      </w:r>
      <w:r w:rsidRPr="00FD092B">
        <w:t xml:space="preserve"> </w:t>
      </w:r>
      <w:r w:rsidR="001C0D39">
        <w:t>process</w:t>
      </w:r>
    </w:p>
    <w:p w14:paraId="0102C320" w14:textId="77777777" w:rsidR="00FD092B" w:rsidRPr="00FD092B" w:rsidRDefault="00FD092B" w:rsidP="000D2C89">
      <w:pPr>
        <w:numPr>
          <w:ilvl w:val="0"/>
          <w:numId w:val="9"/>
        </w:numPr>
        <w:spacing w:line="240" w:lineRule="auto"/>
      </w:pPr>
      <w:r w:rsidRPr="00FD092B">
        <w:t xml:space="preserve">Use the </w:t>
      </w:r>
      <w:r w:rsidRPr="00FD092B">
        <w:rPr>
          <w:b/>
          <w:i/>
        </w:rPr>
        <w:t>kill command</w:t>
      </w:r>
      <w:r w:rsidRPr="00FD092B">
        <w:t xml:space="preserve"> with respective code to send the SIGSTOP to </w:t>
      </w:r>
      <w:r w:rsidRPr="00FD092B">
        <w:rPr>
          <w:b/>
        </w:rPr>
        <w:t>man</w:t>
      </w:r>
      <w:r w:rsidRPr="00FD092B">
        <w:t xml:space="preserve"> process</w:t>
      </w:r>
    </w:p>
    <w:p w14:paraId="620456D9" w14:textId="60ABA0E4" w:rsidR="00FD092B" w:rsidRPr="00FD092B" w:rsidRDefault="00FD092B" w:rsidP="000D2C89">
      <w:pPr>
        <w:numPr>
          <w:ilvl w:val="0"/>
          <w:numId w:val="9"/>
        </w:numPr>
        <w:spacing w:line="240" w:lineRule="auto"/>
      </w:pPr>
      <w:r w:rsidRPr="00FD092B">
        <w:t>Use the kill command with the respective code to send SI</w:t>
      </w:r>
      <w:r w:rsidR="0012492C">
        <w:t>G</w:t>
      </w:r>
      <w:r w:rsidRPr="00FD092B">
        <w:t xml:space="preserve">TERM signal to a process. Use </w:t>
      </w:r>
      <w:proofErr w:type="spellStart"/>
      <w:r w:rsidRPr="00FD092B">
        <w:rPr>
          <w:b/>
          <w:i/>
        </w:rPr>
        <w:t>ps</w:t>
      </w:r>
      <w:proofErr w:type="spellEnd"/>
      <w:r w:rsidRPr="00FD092B">
        <w:rPr>
          <w:b/>
          <w:i/>
        </w:rPr>
        <w:t xml:space="preserve"> </w:t>
      </w:r>
      <w:r w:rsidRPr="00FD092B">
        <w:t xml:space="preserve">to verify the results. </w:t>
      </w:r>
    </w:p>
    <w:p w14:paraId="5B84B3D3" w14:textId="77777777" w:rsidR="00FD092B" w:rsidRPr="00FD092B" w:rsidRDefault="00FD092B" w:rsidP="00FD092B"/>
    <w:p w14:paraId="0CF387A9" w14:textId="55DA8FF0" w:rsidR="00FD092B" w:rsidRPr="00FD092B" w:rsidRDefault="0012492C" w:rsidP="000D2C89">
      <w:pPr>
        <w:pStyle w:val="ListParagraph"/>
        <w:numPr>
          <w:ilvl w:val="0"/>
          <w:numId w:val="9"/>
        </w:numPr>
      </w:pPr>
      <w:r>
        <w:t>Attach the screen captures that demo the results</w:t>
      </w:r>
    </w:p>
    <w:p w14:paraId="75A82859" w14:textId="77777777" w:rsidR="00FD092B" w:rsidRPr="00FD092B" w:rsidRDefault="00FD092B" w:rsidP="00FD092B"/>
    <w:p w14:paraId="7A2F2155" w14:textId="6F9056B3" w:rsidR="00FD092B" w:rsidRPr="00FD092B" w:rsidRDefault="00FD092B" w:rsidP="00FD092B"/>
    <w:p w14:paraId="1F6B02A7" w14:textId="77777777" w:rsidR="00FD092B" w:rsidRDefault="00FD092B" w:rsidP="00FD092B">
      <w:pPr>
        <w:rPr>
          <w:sz w:val="28"/>
          <w:szCs w:val="28"/>
        </w:rPr>
      </w:pPr>
    </w:p>
    <w:p w14:paraId="132B669B" w14:textId="77777777" w:rsidR="00FD092B" w:rsidRDefault="00FD092B" w:rsidP="00FD092B">
      <w:pPr>
        <w:rPr>
          <w:sz w:val="28"/>
          <w:szCs w:val="28"/>
        </w:rPr>
      </w:pPr>
    </w:p>
    <w:p w14:paraId="04D4B018" w14:textId="77777777" w:rsidR="00846D34" w:rsidRDefault="00846D34" w:rsidP="00846D34">
      <w:pPr>
        <w:rPr>
          <w:sz w:val="28"/>
          <w:szCs w:val="28"/>
        </w:rPr>
      </w:pPr>
    </w:p>
    <w:p w14:paraId="6E743FDE" w14:textId="77777777" w:rsidR="00846D34" w:rsidRDefault="00846D34" w:rsidP="00846D34">
      <w:pPr>
        <w:autoSpaceDE w:val="0"/>
        <w:rPr>
          <w:sz w:val="28"/>
          <w:szCs w:val="28"/>
        </w:rPr>
      </w:pPr>
    </w:p>
    <w:p w14:paraId="7CC30C7D" w14:textId="77777777" w:rsidR="00846D34" w:rsidRDefault="00846D34" w:rsidP="00846D34">
      <w:pPr>
        <w:rPr>
          <w:rFonts w:eastAsia="Wingdings"/>
          <w:sz w:val="28"/>
          <w:szCs w:val="28"/>
        </w:rPr>
      </w:pPr>
    </w:p>
    <w:p w14:paraId="7BC7E5E6" w14:textId="77777777" w:rsidR="00764A71" w:rsidRDefault="00764A71" w:rsidP="00846D34">
      <w:pPr>
        <w:rPr>
          <w:b/>
          <w:sz w:val="28"/>
          <w:szCs w:val="28"/>
          <w:u w:val="single"/>
        </w:rPr>
      </w:pPr>
    </w:p>
    <w:p w14:paraId="5D914F26" w14:textId="77777777" w:rsidR="00784E12" w:rsidRDefault="00784E12" w:rsidP="00846D34">
      <w:pPr>
        <w:rPr>
          <w:b/>
          <w:sz w:val="28"/>
          <w:szCs w:val="28"/>
          <w:u w:val="single"/>
        </w:rPr>
      </w:pPr>
    </w:p>
    <w:p w14:paraId="0F5B0F49" w14:textId="77777777" w:rsidR="00FD092B" w:rsidRDefault="00FD092B" w:rsidP="00846D34">
      <w:pPr>
        <w:rPr>
          <w:b/>
          <w:sz w:val="28"/>
          <w:szCs w:val="28"/>
          <w:u w:val="single"/>
        </w:rPr>
      </w:pPr>
    </w:p>
    <w:p w14:paraId="5891EE5F" w14:textId="77777777" w:rsidR="00FD092B" w:rsidRDefault="00FD092B" w:rsidP="00846D34">
      <w:pPr>
        <w:rPr>
          <w:b/>
          <w:sz w:val="28"/>
          <w:szCs w:val="28"/>
          <w:u w:val="single"/>
        </w:rPr>
      </w:pPr>
    </w:p>
    <w:p w14:paraId="71728D8C" w14:textId="77777777" w:rsidR="00FD092B" w:rsidRDefault="00FD092B" w:rsidP="00846D34">
      <w:pPr>
        <w:rPr>
          <w:b/>
          <w:sz w:val="28"/>
          <w:szCs w:val="28"/>
          <w:u w:val="single"/>
        </w:rPr>
      </w:pPr>
    </w:p>
    <w:p w14:paraId="1694A3DA" w14:textId="0CA858BB" w:rsidR="0058474E" w:rsidRPr="00307DE4" w:rsidRDefault="0058474E" w:rsidP="0058474E">
      <w:pPr>
        <w:rPr>
          <w:b/>
          <w:sz w:val="32"/>
          <w:szCs w:val="28"/>
        </w:rPr>
      </w:pPr>
      <w:r>
        <w:rPr>
          <w:b/>
          <w:sz w:val="32"/>
          <w:szCs w:val="28"/>
        </w:rPr>
        <w:lastRenderedPageBreak/>
        <w:t>S</w:t>
      </w:r>
      <w:r w:rsidRPr="00307DE4">
        <w:rPr>
          <w:b/>
          <w:sz w:val="32"/>
          <w:szCs w:val="28"/>
        </w:rPr>
        <w:t>ignals</w:t>
      </w:r>
      <w:r>
        <w:rPr>
          <w:b/>
          <w:sz w:val="32"/>
          <w:szCs w:val="28"/>
        </w:rPr>
        <w:t xml:space="preserve"> handl</w:t>
      </w:r>
      <w:r w:rsidR="006B18F2">
        <w:rPr>
          <w:b/>
          <w:sz w:val="32"/>
          <w:szCs w:val="28"/>
        </w:rPr>
        <w:t>ing</w:t>
      </w:r>
    </w:p>
    <w:p w14:paraId="5F5E967E" w14:textId="77777777" w:rsidR="0058474E" w:rsidRPr="0058474E" w:rsidRDefault="0058474E" w:rsidP="0058474E">
      <w:pPr>
        <w:ind w:left="360"/>
        <w:jc w:val="center"/>
      </w:pPr>
    </w:p>
    <w:p w14:paraId="4AC057BC" w14:textId="65C0C742" w:rsidR="0058474E" w:rsidRDefault="0058474E" w:rsidP="006B18F2">
      <w:pPr>
        <w:spacing w:line="240" w:lineRule="auto"/>
      </w:pPr>
      <w:r w:rsidRPr="0058474E">
        <w:t>Compile and run the following Signals program:</w:t>
      </w:r>
    </w:p>
    <w:p w14:paraId="554FD8F0" w14:textId="77777777" w:rsidR="00203837" w:rsidRPr="0058474E" w:rsidRDefault="00203837" w:rsidP="006B18F2">
      <w:pPr>
        <w:spacing w:line="240" w:lineRule="auto"/>
      </w:pPr>
    </w:p>
    <w:p w14:paraId="7F2DF52D" w14:textId="67121303"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 xml:space="preserve">/** </w:t>
      </w:r>
      <w:proofErr w:type="spellStart"/>
      <w:proofErr w:type="gramStart"/>
      <w:r w:rsidRPr="0058474E">
        <w:rPr>
          <w:rFonts w:ascii="Courier New" w:hAnsi="Courier New" w:cs="Courier New"/>
          <w:bCs/>
        </w:rPr>
        <w:t>sigsample.c</w:t>
      </w:r>
      <w:proofErr w:type="spellEnd"/>
      <w:r w:rsidRPr="0058474E">
        <w:rPr>
          <w:rFonts w:ascii="Courier New" w:hAnsi="Courier New" w:cs="Courier New"/>
          <w:bCs/>
        </w:rPr>
        <w:t xml:space="preserve">  demonstrate</w:t>
      </w:r>
      <w:r w:rsidR="006B18F2">
        <w:rPr>
          <w:rFonts w:ascii="Courier New" w:hAnsi="Courier New" w:cs="Courier New"/>
          <w:bCs/>
        </w:rPr>
        <w:t>s</w:t>
      </w:r>
      <w:proofErr w:type="gramEnd"/>
      <w:r w:rsidR="006B18F2">
        <w:rPr>
          <w:rFonts w:ascii="Courier New" w:hAnsi="Courier New" w:cs="Courier New"/>
          <w:bCs/>
        </w:rPr>
        <w:t xml:space="preserve"> how signals can terminate</w:t>
      </w:r>
      <w:r w:rsidRPr="0058474E">
        <w:rPr>
          <w:rFonts w:ascii="Courier New" w:hAnsi="Courier New" w:cs="Courier New"/>
          <w:bCs/>
        </w:rPr>
        <w:t xml:space="preserve"> a process,</w:t>
      </w:r>
    </w:p>
    <w:p w14:paraId="71EBA7D0" w14:textId="5F47CC4C"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 xml:space="preserve"> </w:t>
      </w:r>
      <w:proofErr w:type="gramStart"/>
      <w:r w:rsidRPr="0058474E">
        <w:rPr>
          <w:rFonts w:ascii="Courier New" w:hAnsi="Courier New" w:cs="Courier New"/>
          <w:bCs/>
        </w:rPr>
        <w:t>*  be</w:t>
      </w:r>
      <w:proofErr w:type="gramEnd"/>
      <w:r w:rsidRPr="0058474E">
        <w:rPr>
          <w:rFonts w:ascii="Courier New" w:hAnsi="Courier New" w:cs="Courier New"/>
          <w:bCs/>
        </w:rPr>
        <w:t xml:space="preserve"> ignored by a process, or be caught by a process</w:t>
      </w:r>
      <w:r w:rsidR="006B18F2">
        <w:rPr>
          <w:rFonts w:ascii="Courier New" w:hAnsi="Courier New" w:cs="Courier New"/>
          <w:bCs/>
        </w:rPr>
        <w:t xml:space="preserve"> </w:t>
      </w:r>
      <w:r w:rsidRPr="0058474E">
        <w:rPr>
          <w:rFonts w:ascii="Courier New" w:hAnsi="Courier New" w:cs="Courier New"/>
          <w:bCs/>
        </w:rPr>
        <w:t xml:space="preserve"> **/</w:t>
      </w:r>
    </w:p>
    <w:p w14:paraId="7891D689"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#include</w:t>
      </w:r>
      <w:r w:rsidRPr="0058474E">
        <w:rPr>
          <w:rFonts w:ascii="Courier New" w:hAnsi="Courier New" w:cs="Courier New"/>
          <w:bCs/>
        </w:rPr>
        <w:tab/>
        <w:t xml:space="preserve"> &lt;</w:t>
      </w:r>
      <w:proofErr w:type="spellStart"/>
      <w:r w:rsidRPr="0058474E">
        <w:rPr>
          <w:rFonts w:ascii="Courier New" w:hAnsi="Courier New" w:cs="Courier New"/>
          <w:bCs/>
        </w:rPr>
        <w:t>stdio.h</w:t>
      </w:r>
      <w:proofErr w:type="spellEnd"/>
      <w:r w:rsidRPr="0058474E">
        <w:rPr>
          <w:rFonts w:ascii="Courier New" w:hAnsi="Courier New" w:cs="Courier New"/>
          <w:bCs/>
        </w:rPr>
        <w:t>&gt;</w:t>
      </w:r>
    </w:p>
    <w:p w14:paraId="0DE04F44"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#include &lt;</w:t>
      </w:r>
      <w:proofErr w:type="spellStart"/>
      <w:r w:rsidRPr="0058474E">
        <w:rPr>
          <w:rFonts w:ascii="Courier New" w:hAnsi="Courier New" w:cs="Courier New"/>
          <w:bCs/>
        </w:rPr>
        <w:t>signal.h</w:t>
      </w:r>
      <w:proofErr w:type="spellEnd"/>
      <w:r w:rsidRPr="0058474E">
        <w:rPr>
          <w:rFonts w:ascii="Courier New" w:hAnsi="Courier New" w:cs="Courier New"/>
          <w:bCs/>
        </w:rPr>
        <w:t>&gt;</w:t>
      </w:r>
    </w:p>
    <w:p w14:paraId="714DA32A" w14:textId="77777777" w:rsidR="0058474E" w:rsidRPr="0058474E" w:rsidRDefault="0058474E" w:rsidP="0058474E">
      <w:pPr>
        <w:autoSpaceDE w:val="0"/>
        <w:autoSpaceDN w:val="0"/>
        <w:adjustRightInd w:val="0"/>
        <w:ind w:left="360"/>
        <w:rPr>
          <w:rFonts w:ascii="Courier New" w:hAnsi="Courier New" w:cs="Courier New"/>
          <w:bCs/>
        </w:rPr>
      </w:pPr>
    </w:p>
    <w:p w14:paraId="4A797CB1" w14:textId="77777777" w:rsidR="0058474E" w:rsidRPr="0058474E" w:rsidRDefault="0058474E" w:rsidP="0058474E">
      <w:pPr>
        <w:autoSpaceDE w:val="0"/>
        <w:autoSpaceDN w:val="0"/>
        <w:adjustRightInd w:val="0"/>
        <w:ind w:left="360"/>
        <w:rPr>
          <w:rFonts w:ascii="Courier New" w:hAnsi="Courier New" w:cs="Courier New"/>
          <w:bCs/>
        </w:rPr>
      </w:pPr>
      <w:proofErr w:type="gramStart"/>
      <w:r w:rsidRPr="0058474E">
        <w:rPr>
          <w:rFonts w:ascii="Courier New" w:hAnsi="Courier New" w:cs="Courier New"/>
          <w:bCs/>
        </w:rPr>
        <w:t>void</w:t>
      </w:r>
      <w:proofErr w:type="gramEnd"/>
      <w:r w:rsidRPr="0058474E">
        <w:rPr>
          <w:rFonts w:ascii="Courier New" w:hAnsi="Courier New" w:cs="Courier New"/>
          <w:bCs/>
        </w:rPr>
        <w:t xml:space="preserve"> catcher() /* a function to run when a signal is caught */</w:t>
      </w:r>
    </w:p>
    <w:p w14:paraId="31B164A6"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7D6EFFAE"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 Ouch! \n");</w:t>
      </w:r>
    </w:p>
    <w:p w14:paraId="2653AC13"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58474E">
        <w:rPr>
          <w:rFonts w:ascii="Courier New" w:hAnsi="Courier New" w:cs="Courier New"/>
          <w:bCs/>
        </w:rPr>
        <w:t>system(</w:t>
      </w:r>
      <w:proofErr w:type="gramEnd"/>
      <w:r w:rsidRPr="0058474E">
        <w:rPr>
          <w:rFonts w:ascii="Courier New" w:hAnsi="Courier New" w:cs="Courier New"/>
          <w:bCs/>
        </w:rPr>
        <w:t>"who");</w:t>
      </w:r>
    </w:p>
    <w:p w14:paraId="72FD2419"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74D3C994" w14:textId="77777777" w:rsidR="0058474E" w:rsidRPr="0058474E" w:rsidRDefault="0058474E" w:rsidP="0058474E">
      <w:pPr>
        <w:autoSpaceDE w:val="0"/>
        <w:autoSpaceDN w:val="0"/>
        <w:adjustRightInd w:val="0"/>
        <w:ind w:left="360"/>
        <w:rPr>
          <w:rFonts w:ascii="Courier New" w:hAnsi="Courier New" w:cs="Courier New"/>
          <w:bCs/>
        </w:rPr>
      </w:pPr>
      <w:proofErr w:type="gramStart"/>
      <w:r w:rsidRPr="0058474E">
        <w:rPr>
          <w:rFonts w:ascii="Courier New" w:hAnsi="Courier New" w:cs="Courier New"/>
          <w:bCs/>
        </w:rPr>
        <w:t>main()</w:t>
      </w:r>
      <w:proofErr w:type="gramEnd"/>
    </w:p>
    <w:p w14:paraId="7BE91897"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3861535D"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int</w:t>
      </w:r>
      <w:proofErr w:type="spellEnd"/>
      <w:proofErr w:type="gramEnd"/>
      <w:r w:rsidRPr="0058474E">
        <w:rPr>
          <w:rFonts w:ascii="Courier New" w:hAnsi="Courier New" w:cs="Courier New"/>
          <w:bCs/>
        </w:rPr>
        <w:tab/>
      </w:r>
      <w:proofErr w:type="spellStart"/>
      <w:r w:rsidRPr="0058474E">
        <w:rPr>
          <w:rFonts w:ascii="Courier New" w:hAnsi="Courier New" w:cs="Courier New"/>
          <w:bCs/>
        </w:rPr>
        <w:t>i</w:t>
      </w:r>
      <w:proofErr w:type="spellEnd"/>
      <w:r w:rsidRPr="0058474E">
        <w:rPr>
          <w:rFonts w:ascii="Courier New" w:hAnsi="Courier New" w:cs="Courier New"/>
          <w:bCs/>
        </w:rPr>
        <w:t>;</w:t>
      </w:r>
    </w:p>
    <w:p w14:paraId="08C7F007"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"Type ^C during either Case 1, Case 2, or Case 3");</w:t>
      </w:r>
    </w:p>
    <w:p w14:paraId="794FFCD4"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"Case 1: no special arrangements..");</w:t>
      </w:r>
    </w:p>
    <w:p w14:paraId="0CA34B6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58474E">
        <w:rPr>
          <w:rFonts w:ascii="Courier New" w:hAnsi="Courier New" w:cs="Courier New"/>
          <w:bCs/>
        </w:rPr>
        <w:t>for</w:t>
      </w:r>
      <w:proofErr w:type="gramEnd"/>
      <w:r w:rsidRPr="0058474E">
        <w:rPr>
          <w:rFonts w:ascii="Courier New" w:hAnsi="Courier New" w:cs="Courier New"/>
          <w:bCs/>
        </w:rPr>
        <w:t xml:space="preserve"> (</w:t>
      </w:r>
      <w:proofErr w:type="spellStart"/>
      <w:r w:rsidRPr="0058474E">
        <w:rPr>
          <w:rFonts w:ascii="Courier New" w:hAnsi="Courier New" w:cs="Courier New"/>
          <w:bCs/>
        </w:rPr>
        <w:t>i</w:t>
      </w:r>
      <w:proofErr w:type="spellEnd"/>
      <w:r w:rsidRPr="0058474E">
        <w:rPr>
          <w:rFonts w:ascii="Courier New" w:hAnsi="Courier New" w:cs="Courier New"/>
          <w:bCs/>
        </w:rPr>
        <w:t>=0;i&lt;10;i++){</w:t>
      </w:r>
    </w:p>
    <w:p w14:paraId="6F8F6D2D"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spellStart"/>
      <w:proofErr w:type="gramStart"/>
      <w:r w:rsidRPr="0058474E">
        <w:rPr>
          <w:rFonts w:ascii="Courier New" w:hAnsi="Courier New" w:cs="Courier New"/>
          <w:bCs/>
        </w:rPr>
        <w:t>putchar</w:t>
      </w:r>
      <w:proofErr w:type="spellEnd"/>
      <w:r w:rsidRPr="0058474E">
        <w:rPr>
          <w:rFonts w:ascii="Courier New" w:hAnsi="Courier New" w:cs="Courier New"/>
          <w:bCs/>
        </w:rPr>
        <w:t>(</w:t>
      </w:r>
      <w:proofErr w:type="gramEnd"/>
      <w:r w:rsidRPr="0058474E">
        <w:rPr>
          <w:rFonts w:ascii="Courier New" w:hAnsi="Courier New" w:cs="Courier New"/>
          <w:bCs/>
        </w:rPr>
        <w:t>'*');</w:t>
      </w:r>
      <w:proofErr w:type="spellStart"/>
      <w:r w:rsidRPr="0058474E">
        <w:rPr>
          <w:rFonts w:ascii="Courier New" w:hAnsi="Courier New" w:cs="Courier New"/>
          <w:bCs/>
        </w:rPr>
        <w:t>fflush</w:t>
      </w:r>
      <w:proofErr w:type="spellEnd"/>
      <w:r w:rsidRPr="0058474E">
        <w:rPr>
          <w:rFonts w:ascii="Courier New" w:hAnsi="Courier New" w:cs="Courier New"/>
          <w:bCs/>
        </w:rPr>
        <w:t>(</w:t>
      </w:r>
      <w:proofErr w:type="spellStart"/>
      <w:r w:rsidRPr="0058474E">
        <w:rPr>
          <w:rFonts w:ascii="Courier New" w:hAnsi="Courier New" w:cs="Courier New"/>
          <w:bCs/>
        </w:rPr>
        <w:t>stdout</w:t>
      </w:r>
      <w:proofErr w:type="spellEnd"/>
      <w:r w:rsidRPr="0058474E">
        <w:rPr>
          <w:rFonts w:ascii="Courier New" w:hAnsi="Courier New" w:cs="Courier New"/>
          <w:bCs/>
        </w:rPr>
        <w:t>);</w:t>
      </w:r>
    </w:p>
    <w:p w14:paraId="6C5C463D"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gramStart"/>
      <w:r w:rsidRPr="0058474E">
        <w:rPr>
          <w:rFonts w:ascii="Courier New" w:hAnsi="Courier New" w:cs="Courier New"/>
          <w:bCs/>
        </w:rPr>
        <w:t>sleep(</w:t>
      </w:r>
      <w:proofErr w:type="gramEnd"/>
      <w:r w:rsidRPr="0058474E">
        <w:rPr>
          <w:rFonts w:ascii="Courier New" w:hAnsi="Courier New" w:cs="Courier New"/>
          <w:bCs/>
        </w:rPr>
        <w:t>1);</w:t>
      </w:r>
    </w:p>
    <w:p w14:paraId="2AFF8BC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w:t>
      </w:r>
    </w:p>
    <w:p w14:paraId="28A1D6EA"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putchar</w:t>
      </w:r>
      <w:proofErr w:type="spellEnd"/>
      <w:r w:rsidRPr="0058474E">
        <w:rPr>
          <w:rFonts w:ascii="Courier New" w:hAnsi="Courier New" w:cs="Courier New"/>
          <w:bCs/>
        </w:rPr>
        <w:t>(</w:t>
      </w:r>
      <w:proofErr w:type="gramEnd"/>
      <w:r w:rsidRPr="0058474E">
        <w:rPr>
          <w:rFonts w:ascii="Courier New" w:hAnsi="Courier New" w:cs="Courier New"/>
          <w:bCs/>
        </w:rPr>
        <w:t>'\n');</w:t>
      </w:r>
    </w:p>
    <w:p w14:paraId="63BE9A62" w14:textId="77777777" w:rsidR="0058474E" w:rsidRPr="0058474E" w:rsidRDefault="0058474E" w:rsidP="0058474E">
      <w:pPr>
        <w:autoSpaceDE w:val="0"/>
        <w:autoSpaceDN w:val="0"/>
        <w:adjustRightInd w:val="0"/>
        <w:ind w:left="360"/>
        <w:rPr>
          <w:rFonts w:ascii="Courier New" w:hAnsi="Courier New" w:cs="Courier New"/>
          <w:bCs/>
        </w:rPr>
      </w:pPr>
    </w:p>
    <w:p w14:paraId="22359777"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DF6FB4">
        <w:rPr>
          <w:rFonts w:ascii="Courier New" w:hAnsi="Courier New" w:cs="Courier New"/>
          <w:b/>
          <w:bCs/>
        </w:rPr>
        <w:t>signal</w:t>
      </w:r>
      <w:r w:rsidRPr="0058474E">
        <w:rPr>
          <w:rFonts w:ascii="Courier New" w:hAnsi="Courier New" w:cs="Courier New"/>
          <w:bCs/>
        </w:rPr>
        <w:t>(</w:t>
      </w:r>
      <w:proofErr w:type="gramEnd"/>
      <w:r w:rsidRPr="0058474E">
        <w:rPr>
          <w:rFonts w:ascii="Courier New" w:hAnsi="Courier New" w:cs="Courier New"/>
          <w:bCs/>
        </w:rPr>
        <w:t>SIGINT, SIG_IGN);</w:t>
      </w:r>
      <w:r w:rsidRPr="0058474E">
        <w:rPr>
          <w:rFonts w:ascii="Courier New" w:hAnsi="Courier New" w:cs="Courier New"/>
          <w:bCs/>
        </w:rPr>
        <w:tab/>
        <w:t xml:space="preserve">/* ignore </w:t>
      </w:r>
      <w:proofErr w:type="spellStart"/>
      <w:r w:rsidRPr="0058474E">
        <w:rPr>
          <w:rFonts w:ascii="Courier New" w:hAnsi="Courier New" w:cs="Courier New"/>
          <w:bCs/>
        </w:rPr>
        <w:t>INTerrupts</w:t>
      </w:r>
      <w:proofErr w:type="spellEnd"/>
      <w:r w:rsidRPr="0058474E">
        <w:rPr>
          <w:rFonts w:ascii="Courier New" w:hAnsi="Courier New" w:cs="Courier New"/>
          <w:bCs/>
        </w:rPr>
        <w:t xml:space="preserve"> */</w:t>
      </w:r>
    </w:p>
    <w:p w14:paraId="7D007F5A"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"Case 2: ignoring interrupts..");</w:t>
      </w:r>
    </w:p>
    <w:p w14:paraId="172298B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58474E">
        <w:rPr>
          <w:rFonts w:ascii="Courier New" w:hAnsi="Courier New" w:cs="Courier New"/>
          <w:bCs/>
        </w:rPr>
        <w:t>for</w:t>
      </w:r>
      <w:proofErr w:type="gramEnd"/>
      <w:r w:rsidRPr="0058474E">
        <w:rPr>
          <w:rFonts w:ascii="Courier New" w:hAnsi="Courier New" w:cs="Courier New"/>
          <w:bCs/>
        </w:rPr>
        <w:t xml:space="preserve"> (</w:t>
      </w:r>
      <w:proofErr w:type="spellStart"/>
      <w:r w:rsidRPr="0058474E">
        <w:rPr>
          <w:rFonts w:ascii="Courier New" w:hAnsi="Courier New" w:cs="Courier New"/>
          <w:bCs/>
        </w:rPr>
        <w:t>i</w:t>
      </w:r>
      <w:proofErr w:type="spellEnd"/>
      <w:r w:rsidRPr="0058474E">
        <w:rPr>
          <w:rFonts w:ascii="Courier New" w:hAnsi="Courier New" w:cs="Courier New"/>
          <w:bCs/>
        </w:rPr>
        <w:t>=0;i&lt;10;i++){</w:t>
      </w:r>
    </w:p>
    <w:p w14:paraId="254918B8"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spellStart"/>
      <w:proofErr w:type="gramStart"/>
      <w:r w:rsidRPr="0058474E">
        <w:rPr>
          <w:rFonts w:ascii="Courier New" w:hAnsi="Courier New" w:cs="Courier New"/>
          <w:bCs/>
        </w:rPr>
        <w:t>putchar</w:t>
      </w:r>
      <w:proofErr w:type="spellEnd"/>
      <w:r w:rsidRPr="0058474E">
        <w:rPr>
          <w:rFonts w:ascii="Courier New" w:hAnsi="Courier New" w:cs="Courier New"/>
          <w:bCs/>
        </w:rPr>
        <w:t>(</w:t>
      </w:r>
      <w:proofErr w:type="gramEnd"/>
      <w:r w:rsidRPr="0058474E">
        <w:rPr>
          <w:rFonts w:ascii="Courier New" w:hAnsi="Courier New" w:cs="Courier New"/>
          <w:bCs/>
        </w:rPr>
        <w:t>'*');</w:t>
      </w:r>
      <w:proofErr w:type="spellStart"/>
      <w:r w:rsidRPr="0058474E">
        <w:rPr>
          <w:rFonts w:ascii="Courier New" w:hAnsi="Courier New" w:cs="Courier New"/>
          <w:bCs/>
        </w:rPr>
        <w:t>fflush</w:t>
      </w:r>
      <w:proofErr w:type="spellEnd"/>
      <w:r w:rsidRPr="0058474E">
        <w:rPr>
          <w:rFonts w:ascii="Courier New" w:hAnsi="Courier New" w:cs="Courier New"/>
          <w:bCs/>
        </w:rPr>
        <w:t>(</w:t>
      </w:r>
      <w:proofErr w:type="spellStart"/>
      <w:r w:rsidRPr="0058474E">
        <w:rPr>
          <w:rFonts w:ascii="Courier New" w:hAnsi="Courier New" w:cs="Courier New"/>
          <w:bCs/>
        </w:rPr>
        <w:t>stdout</w:t>
      </w:r>
      <w:proofErr w:type="spellEnd"/>
      <w:r w:rsidRPr="0058474E">
        <w:rPr>
          <w:rFonts w:ascii="Courier New" w:hAnsi="Courier New" w:cs="Courier New"/>
          <w:bCs/>
        </w:rPr>
        <w:t>);</w:t>
      </w:r>
    </w:p>
    <w:p w14:paraId="004610D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gramStart"/>
      <w:r w:rsidRPr="0058474E">
        <w:rPr>
          <w:rFonts w:ascii="Courier New" w:hAnsi="Courier New" w:cs="Courier New"/>
          <w:bCs/>
        </w:rPr>
        <w:t>sleep(</w:t>
      </w:r>
      <w:proofErr w:type="gramEnd"/>
      <w:r w:rsidRPr="0058474E">
        <w:rPr>
          <w:rFonts w:ascii="Courier New" w:hAnsi="Courier New" w:cs="Courier New"/>
          <w:bCs/>
        </w:rPr>
        <w:t>1);</w:t>
      </w:r>
    </w:p>
    <w:p w14:paraId="1B006185"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w:t>
      </w:r>
    </w:p>
    <w:p w14:paraId="78A9F040"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putchar</w:t>
      </w:r>
      <w:proofErr w:type="spellEnd"/>
      <w:r w:rsidRPr="0058474E">
        <w:rPr>
          <w:rFonts w:ascii="Courier New" w:hAnsi="Courier New" w:cs="Courier New"/>
          <w:bCs/>
        </w:rPr>
        <w:t>(</w:t>
      </w:r>
      <w:proofErr w:type="gramEnd"/>
      <w:r w:rsidRPr="0058474E">
        <w:rPr>
          <w:rFonts w:ascii="Courier New" w:hAnsi="Courier New" w:cs="Courier New"/>
          <w:bCs/>
        </w:rPr>
        <w:t>'\n');</w:t>
      </w:r>
    </w:p>
    <w:p w14:paraId="2A72B3AC" w14:textId="77777777" w:rsidR="0058474E" w:rsidRPr="0058474E" w:rsidRDefault="0058474E" w:rsidP="0058474E">
      <w:pPr>
        <w:autoSpaceDE w:val="0"/>
        <w:autoSpaceDN w:val="0"/>
        <w:adjustRightInd w:val="0"/>
        <w:ind w:left="360"/>
        <w:rPr>
          <w:rFonts w:ascii="Courier New" w:hAnsi="Courier New" w:cs="Courier New"/>
          <w:bCs/>
        </w:rPr>
      </w:pPr>
    </w:p>
    <w:p w14:paraId="0D63A108"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58474E">
        <w:rPr>
          <w:rFonts w:ascii="Courier New" w:hAnsi="Courier New" w:cs="Courier New"/>
          <w:bCs/>
        </w:rPr>
        <w:t>signal(</w:t>
      </w:r>
      <w:proofErr w:type="gramEnd"/>
      <w:r w:rsidRPr="0058474E">
        <w:rPr>
          <w:rFonts w:ascii="Courier New" w:hAnsi="Courier New" w:cs="Courier New"/>
          <w:bCs/>
        </w:rPr>
        <w:t>SIGINT, catcher);</w:t>
      </w:r>
      <w:r w:rsidRPr="0058474E">
        <w:rPr>
          <w:rFonts w:ascii="Courier New" w:hAnsi="Courier New" w:cs="Courier New"/>
          <w:bCs/>
        </w:rPr>
        <w:tab/>
        <w:t>/* handle interruptions */</w:t>
      </w:r>
    </w:p>
    <w:p w14:paraId="422577B0"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printf</w:t>
      </w:r>
      <w:proofErr w:type="spellEnd"/>
      <w:r w:rsidRPr="0058474E">
        <w:rPr>
          <w:rFonts w:ascii="Courier New" w:hAnsi="Courier New" w:cs="Courier New"/>
          <w:bCs/>
        </w:rPr>
        <w:t>(</w:t>
      </w:r>
      <w:proofErr w:type="gramEnd"/>
      <w:r w:rsidRPr="0058474E">
        <w:rPr>
          <w:rFonts w:ascii="Courier New" w:hAnsi="Courier New" w:cs="Courier New"/>
          <w:bCs/>
        </w:rPr>
        <w:t>"Case 3: catching interrupts..");</w:t>
      </w:r>
    </w:p>
    <w:p w14:paraId="326D753A"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gramStart"/>
      <w:r w:rsidRPr="0058474E">
        <w:rPr>
          <w:rFonts w:ascii="Courier New" w:hAnsi="Courier New" w:cs="Courier New"/>
          <w:bCs/>
        </w:rPr>
        <w:t>for</w:t>
      </w:r>
      <w:proofErr w:type="gramEnd"/>
      <w:r w:rsidRPr="0058474E">
        <w:rPr>
          <w:rFonts w:ascii="Courier New" w:hAnsi="Courier New" w:cs="Courier New"/>
          <w:bCs/>
        </w:rPr>
        <w:t xml:space="preserve"> (</w:t>
      </w:r>
      <w:proofErr w:type="spellStart"/>
      <w:r w:rsidRPr="0058474E">
        <w:rPr>
          <w:rFonts w:ascii="Courier New" w:hAnsi="Courier New" w:cs="Courier New"/>
          <w:bCs/>
        </w:rPr>
        <w:t>i</w:t>
      </w:r>
      <w:proofErr w:type="spellEnd"/>
      <w:r w:rsidRPr="0058474E">
        <w:rPr>
          <w:rFonts w:ascii="Courier New" w:hAnsi="Courier New" w:cs="Courier New"/>
          <w:bCs/>
        </w:rPr>
        <w:t>=0;i&lt;10;i++){</w:t>
      </w:r>
    </w:p>
    <w:p w14:paraId="2C37073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spellStart"/>
      <w:proofErr w:type="gramStart"/>
      <w:r w:rsidRPr="0058474E">
        <w:rPr>
          <w:rFonts w:ascii="Courier New" w:hAnsi="Courier New" w:cs="Courier New"/>
          <w:bCs/>
        </w:rPr>
        <w:t>putchar</w:t>
      </w:r>
      <w:proofErr w:type="spellEnd"/>
      <w:r w:rsidRPr="0058474E">
        <w:rPr>
          <w:rFonts w:ascii="Courier New" w:hAnsi="Courier New" w:cs="Courier New"/>
          <w:bCs/>
        </w:rPr>
        <w:t>(</w:t>
      </w:r>
      <w:proofErr w:type="gramEnd"/>
      <w:r w:rsidRPr="0058474E">
        <w:rPr>
          <w:rFonts w:ascii="Courier New" w:hAnsi="Courier New" w:cs="Courier New"/>
          <w:bCs/>
        </w:rPr>
        <w:t>'*');</w:t>
      </w:r>
      <w:proofErr w:type="spellStart"/>
      <w:r w:rsidRPr="0058474E">
        <w:rPr>
          <w:rFonts w:ascii="Courier New" w:hAnsi="Courier New" w:cs="Courier New"/>
          <w:bCs/>
        </w:rPr>
        <w:t>fflush</w:t>
      </w:r>
      <w:proofErr w:type="spellEnd"/>
      <w:r w:rsidRPr="0058474E">
        <w:rPr>
          <w:rFonts w:ascii="Courier New" w:hAnsi="Courier New" w:cs="Courier New"/>
          <w:bCs/>
        </w:rPr>
        <w:t>(</w:t>
      </w:r>
      <w:proofErr w:type="spellStart"/>
      <w:r w:rsidRPr="0058474E">
        <w:rPr>
          <w:rFonts w:ascii="Courier New" w:hAnsi="Courier New" w:cs="Courier New"/>
          <w:bCs/>
        </w:rPr>
        <w:t>stdout</w:t>
      </w:r>
      <w:proofErr w:type="spellEnd"/>
      <w:r w:rsidRPr="0058474E">
        <w:rPr>
          <w:rFonts w:ascii="Courier New" w:hAnsi="Courier New" w:cs="Courier New"/>
          <w:bCs/>
        </w:rPr>
        <w:t>);</w:t>
      </w:r>
    </w:p>
    <w:p w14:paraId="561BA376"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r w:rsidRPr="0058474E">
        <w:rPr>
          <w:rFonts w:ascii="Courier New" w:hAnsi="Courier New" w:cs="Courier New"/>
          <w:bCs/>
        </w:rPr>
        <w:tab/>
      </w:r>
      <w:proofErr w:type="gramStart"/>
      <w:r w:rsidRPr="0058474E">
        <w:rPr>
          <w:rFonts w:ascii="Courier New" w:hAnsi="Courier New" w:cs="Courier New"/>
          <w:bCs/>
        </w:rPr>
        <w:t>sleep(</w:t>
      </w:r>
      <w:proofErr w:type="gramEnd"/>
      <w:r w:rsidRPr="0058474E">
        <w:rPr>
          <w:rFonts w:ascii="Courier New" w:hAnsi="Courier New" w:cs="Courier New"/>
          <w:bCs/>
        </w:rPr>
        <w:t>1);</w:t>
      </w:r>
    </w:p>
    <w:p w14:paraId="7D5ADCB3"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t>}</w:t>
      </w:r>
    </w:p>
    <w:p w14:paraId="21D1C26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ab/>
      </w:r>
      <w:proofErr w:type="spellStart"/>
      <w:proofErr w:type="gramStart"/>
      <w:r w:rsidRPr="0058474E">
        <w:rPr>
          <w:rFonts w:ascii="Courier New" w:hAnsi="Courier New" w:cs="Courier New"/>
          <w:bCs/>
        </w:rPr>
        <w:t>putchar</w:t>
      </w:r>
      <w:proofErr w:type="spellEnd"/>
      <w:r w:rsidRPr="0058474E">
        <w:rPr>
          <w:rFonts w:ascii="Courier New" w:hAnsi="Courier New" w:cs="Courier New"/>
          <w:bCs/>
        </w:rPr>
        <w:t>(</w:t>
      </w:r>
      <w:proofErr w:type="gramEnd"/>
      <w:r w:rsidRPr="0058474E">
        <w:rPr>
          <w:rFonts w:ascii="Courier New" w:hAnsi="Courier New" w:cs="Courier New"/>
          <w:bCs/>
        </w:rPr>
        <w:t>'\n');</w:t>
      </w:r>
    </w:p>
    <w:p w14:paraId="071AC6C1" w14:textId="77777777" w:rsidR="0058474E" w:rsidRPr="0058474E" w:rsidRDefault="0058474E" w:rsidP="0058474E">
      <w:pPr>
        <w:autoSpaceDE w:val="0"/>
        <w:autoSpaceDN w:val="0"/>
        <w:adjustRightInd w:val="0"/>
        <w:ind w:left="360"/>
        <w:rPr>
          <w:rFonts w:ascii="Courier New" w:hAnsi="Courier New" w:cs="Courier New"/>
          <w:bCs/>
        </w:rPr>
      </w:pPr>
      <w:r w:rsidRPr="0058474E">
        <w:rPr>
          <w:rFonts w:ascii="Courier New" w:hAnsi="Courier New" w:cs="Courier New"/>
          <w:bCs/>
        </w:rPr>
        <w:t>}</w:t>
      </w:r>
    </w:p>
    <w:p w14:paraId="2947807A" w14:textId="77777777" w:rsidR="0058474E" w:rsidRPr="0058474E" w:rsidRDefault="0058474E" w:rsidP="0058474E">
      <w:pPr>
        <w:autoSpaceDE w:val="0"/>
        <w:autoSpaceDN w:val="0"/>
        <w:adjustRightInd w:val="0"/>
        <w:ind w:left="360"/>
        <w:rPr>
          <w:rFonts w:ascii="Courier New" w:hAnsi="Courier New" w:cs="Courier New"/>
          <w:bCs/>
        </w:rPr>
      </w:pPr>
    </w:p>
    <w:p w14:paraId="117B2412" w14:textId="77777777" w:rsidR="0058474E" w:rsidRPr="0058474E" w:rsidRDefault="0058474E" w:rsidP="000D2C89">
      <w:pPr>
        <w:numPr>
          <w:ilvl w:val="0"/>
          <w:numId w:val="10"/>
        </w:numPr>
        <w:autoSpaceDE w:val="0"/>
        <w:autoSpaceDN w:val="0"/>
        <w:adjustRightInd w:val="0"/>
        <w:spacing w:line="240" w:lineRule="auto"/>
      </w:pPr>
      <w:r w:rsidRPr="0058474E">
        <w:lastRenderedPageBreak/>
        <w:t xml:space="preserve">Research and briefly explain the main system calls of the program: </w:t>
      </w:r>
      <w:proofErr w:type="spellStart"/>
      <w:proofErr w:type="gramStart"/>
      <w:r w:rsidRPr="0058474E">
        <w:t>putchar</w:t>
      </w:r>
      <w:proofErr w:type="spellEnd"/>
      <w:r w:rsidRPr="0058474E">
        <w:t>(</w:t>
      </w:r>
      <w:proofErr w:type="gramEnd"/>
      <w:r w:rsidRPr="0058474E">
        <w:t xml:space="preserve">), </w:t>
      </w:r>
      <w:proofErr w:type="spellStart"/>
      <w:r w:rsidRPr="0058474E">
        <w:t>fflush</w:t>
      </w:r>
      <w:proofErr w:type="spellEnd"/>
      <w:r w:rsidRPr="0058474E">
        <w:t>(), and signal().</w:t>
      </w:r>
    </w:p>
    <w:p w14:paraId="3C236E67" w14:textId="77777777" w:rsidR="0058474E" w:rsidRPr="0058474E" w:rsidRDefault="0058474E" w:rsidP="0058474E">
      <w:pPr>
        <w:autoSpaceDE w:val="0"/>
        <w:autoSpaceDN w:val="0"/>
        <w:adjustRightInd w:val="0"/>
      </w:pPr>
    </w:p>
    <w:p w14:paraId="364F312C" w14:textId="77777777" w:rsidR="0058474E" w:rsidRPr="0058474E" w:rsidRDefault="0058474E" w:rsidP="0058474E">
      <w:pPr>
        <w:autoSpaceDE w:val="0"/>
        <w:autoSpaceDN w:val="0"/>
        <w:adjustRightInd w:val="0"/>
      </w:pPr>
    </w:p>
    <w:p w14:paraId="171E30F7" w14:textId="77777777" w:rsidR="0058474E" w:rsidRPr="0058474E" w:rsidRDefault="0058474E" w:rsidP="0058474E">
      <w:pPr>
        <w:autoSpaceDE w:val="0"/>
        <w:autoSpaceDN w:val="0"/>
        <w:adjustRightInd w:val="0"/>
      </w:pPr>
    </w:p>
    <w:p w14:paraId="7C492E3F" w14:textId="77777777" w:rsidR="0058474E" w:rsidRPr="0058474E" w:rsidRDefault="0058474E" w:rsidP="0058474E">
      <w:pPr>
        <w:autoSpaceDE w:val="0"/>
        <w:autoSpaceDN w:val="0"/>
        <w:adjustRightInd w:val="0"/>
      </w:pPr>
    </w:p>
    <w:p w14:paraId="1E8021C5" w14:textId="77777777" w:rsidR="0058474E" w:rsidRPr="0058474E" w:rsidRDefault="0058474E" w:rsidP="000D2C89">
      <w:pPr>
        <w:numPr>
          <w:ilvl w:val="0"/>
          <w:numId w:val="10"/>
        </w:numPr>
        <w:autoSpaceDE w:val="0"/>
        <w:autoSpaceDN w:val="0"/>
        <w:adjustRightInd w:val="0"/>
        <w:spacing w:line="240" w:lineRule="auto"/>
      </w:pPr>
      <w:r w:rsidRPr="0058474E">
        <w:t xml:space="preserve">Specifically, what does </w:t>
      </w:r>
      <w:proofErr w:type="gramStart"/>
      <w:r w:rsidRPr="0058474E">
        <w:rPr>
          <w:rFonts w:ascii="Courier New" w:hAnsi="Courier New" w:cs="Courier New"/>
          <w:bCs/>
        </w:rPr>
        <w:t>signal(</w:t>
      </w:r>
      <w:proofErr w:type="gramEnd"/>
      <w:r w:rsidRPr="0058474E">
        <w:rPr>
          <w:rFonts w:ascii="Courier New" w:hAnsi="Courier New" w:cs="Courier New"/>
          <w:bCs/>
        </w:rPr>
        <w:t>SIGINT, SIG_IGN)</w:t>
      </w:r>
      <w:r w:rsidRPr="0058474E">
        <w:t xml:space="preserve"> do?</w:t>
      </w:r>
    </w:p>
    <w:p w14:paraId="349C5836" w14:textId="77777777" w:rsidR="0058474E" w:rsidRPr="0058474E" w:rsidRDefault="0058474E" w:rsidP="0058474E">
      <w:pPr>
        <w:autoSpaceDE w:val="0"/>
        <w:autoSpaceDN w:val="0"/>
        <w:adjustRightInd w:val="0"/>
      </w:pPr>
    </w:p>
    <w:p w14:paraId="6CF0DAB1" w14:textId="77777777" w:rsidR="0058474E" w:rsidRPr="0058474E" w:rsidRDefault="0058474E" w:rsidP="0058474E">
      <w:pPr>
        <w:autoSpaceDE w:val="0"/>
        <w:autoSpaceDN w:val="0"/>
        <w:adjustRightInd w:val="0"/>
      </w:pPr>
    </w:p>
    <w:p w14:paraId="6F02B8A7" w14:textId="77777777" w:rsidR="0058474E" w:rsidRPr="0058474E" w:rsidRDefault="0058474E" w:rsidP="0058474E">
      <w:pPr>
        <w:autoSpaceDE w:val="0"/>
        <w:autoSpaceDN w:val="0"/>
        <w:adjustRightInd w:val="0"/>
      </w:pPr>
    </w:p>
    <w:p w14:paraId="5672BE5A" w14:textId="77777777" w:rsidR="0058474E" w:rsidRPr="0058474E" w:rsidRDefault="0058474E" w:rsidP="0058474E">
      <w:pPr>
        <w:autoSpaceDE w:val="0"/>
        <w:autoSpaceDN w:val="0"/>
        <w:adjustRightInd w:val="0"/>
      </w:pPr>
    </w:p>
    <w:p w14:paraId="0AFD5AE4" w14:textId="77777777" w:rsidR="0058474E" w:rsidRPr="0058474E" w:rsidRDefault="0058474E" w:rsidP="0058474E">
      <w:pPr>
        <w:autoSpaceDE w:val="0"/>
        <w:autoSpaceDN w:val="0"/>
        <w:adjustRightInd w:val="0"/>
      </w:pPr>
    </w:p>
    <w:p w14:paraId="3494884A" w14:textId="77777777" w:rsidR="0058474E" w:rsidRPr="0058474E" w:rsidRDefault="0058474E" w:rsidP="000D2C89">
      <w:pPr>
        <w:numPr>
          <w:ilvl w:val="0"/>
          <w:numId w:val="10"/>
        </w:numPr>
        <w:autoSpaceDE w:val="0"/>
        <w:autoSpaceDN w:val="0"/>
        <w:adjustRightInd w:val="0"/>
        <w:spacing w:line="240" w:lineRule="auto"/>
      </w:pPr>
      <w:r w:rsidRPr="0058474E">
        <w:t xml:space="preserve">Specifically, what does </w:t>
      </w:r>
      <w:proofErr w:type="gramStart"/>
      <w:r w:rsidRPr="0058474E">
        <w:rPr>
          <w:rFonts w:ascii="Courier New" w:hAnsi="Courier New" w:cs="Courier New"/>
          <w:bCs/>
        </w:rPr>
        <w:t>signal(</w:t>
      </w:r>
      <w:proofErr w:type="gramEnd"/>
      <w:r w:rsidRPr="0058474E">
        <w:rPr>
          <w:rFonts w:ascii="Courier New" w:hAnsi="Courier New" w:cs="Courier New"/>
          <w:bCs/>
        </w:rPr>
        <w:t>SIGINT, catcher)</w:t>
      </w:r>
      <w:r w:rsidRPr="0058474E">
        <w:t xml:space="preserve"> do?</w:t>
      </w:r>
    </w:p>
    <w:p w14:paraId="413D3FD9" w14:textId="77777777" w:rsidR="0058474E" w:rsidRPr="0058474E" w:rsidRDefault="0058474E" w:rsidP="0058474E">
      <w:pPr>
        <w:autoSpaceDE w:val="0"/>
        <w:autoSpaceDN w:val="0"/>
        <w:adjustRightInd w:val="0"/>
        <w:ind w:left="870"/>
      </w:pPr>
    </w:p>
    <w:p w14:paraId="65C72DD0" w14:textId="77777777" w:rsidR="0058474E" w:rsidRPr="0058474E" w:rsidRDefault="0058474E" w:rsidP="0058474E">
      <w:pPr>
        <w:autoSpaceDE w:val="0"/>
        <w:autoSpaceDN w:val="0"/>
        <w:adjustRightInd w:val="0"/>
        <w:ind w:left="870"/>
      </w:pPr>
    </w:p>
    <w:p w14:paraId="2535776E" w14:textId="77777777" w:rsidR="0058474E" w:rsidRPr="0058474E" w:rsidRDefault="0058474E" w:rsidP="0058474E">
      <w:pPr>
        <w:autoSpaceDE w:val="0"/>
        <w:autoSpaceDN w:val="0"/>
        <w:adjustRightInd w:val="0"/>
        <w:ind w:left="870"/>
      </w:pPr>
    </w:p>
    <w:p w14:paraId="0F337BE6" w14:textId="77777777" w:rsidR="0058474E" w:rsidRPr="0058474E" w:rsidRDefault="0058474E" w:rsidP="000D2C89">
      <w:pPr>
        <w:numPr>
          <w:ilvl w:val="0"/>
          <w:numId w:val="10"/>
        </w:numPr>
        <w:autoSpaceDE w:val="0"/>
        <w:autoSpaceDN w:val="0"/>
        <w:adjustRightInd w:val="0"/>
        <w:spacing w:line="240" w:lineRule="auto"/>
      </w:pPr>
      <w:r w:rsidRPr="0058474E">
        <w:t xml:space="preserve">Use </w:t>
      </w:r>
      <w:r w:rsidRPr="0058474E">
        <w:rPr>
          <w:b/>
        </w:rPr>
        <w:t>man kill</w:t>
      </w:r>
      <w:r w:rsidRPr="0058474E">
        <w:t xml:space="preserve"> command and differentiate signals default actions. What is the difference among </w:t>
      </w:r>
      <w:r w:rsidRPr="0058474E">
        <w:rPr>
          <w:b/>
        </w:rPr>
        <w:t>exit</w:t>
      </w:r>
      <w:r w:rsidRPr="0058474E">
        <w:t xml:space="preserve">, </w:t>
      </w:r>
      <w:r w:rsidRPr="0058474E">
        <w:rPr>
          <w:b/>
        </w:rPr>
        <w:t>stop</w:t>
      </w:r>
      <w:r w:rsidRPr="0058474E">
        <w:t xml:space="preserve"> and </w:t>
      </w:r>
      <w:r w:rsidRPr="0058474E">
        <w:rPr>
          <w:b/>
        </w:rPr>
        <w:t>core</w:t>
      </w:r>
      <w:r w:rsidRPr="0058474E">
        <w:t xml:space="preserve"> actions?</w:t>
      </w:r>
    </w:p>
    <w:p w14:paraId="4524DE3A" w14:textId="77777777" w:rsidR="0058474E" w:rsidRPr="0058474E" w:rsidRDefault="0058474E" w:rsidP="0058474E">
      <w:pPr>
        <w:autoSpaceDE w:val="0"/>
        <w:autoSpaceDN w:val="0"/>
        <w:adjustRightInd w:val="0"/>
      </w:pPr>
    </w:p>
    <w:p w14:paraId="326E2F56" w14:textId="77777777" w:rsidR="0058474E" w:rsidRPr="0058474E" w:rsidRDefault="0058474E" w:rsidP="0058474E">
      <w:pPr>
        <w:autoSpaceDE w:val="0"/>
        <w:autoSpaceDN w:val="0"/>
        <w:adjustRightInd w:val="0"/>
      </w:pPr>
    </w:p>
    <w:p w14:paraId="481ACF08" w14:textId="77777777" w:rsidR="0058474E" w:rsidRPr="0058474E" w:rsidRDefault="0058474E" w:rsidP="0058474E">
      <w:pPr>
        <w:autoSpaceDE w:val="0"/>
        <w:autoSpaceDN w:val="0"/>
        <w:adjustRightInd w:val="0"/>
      </w:pPr>
    </w:p>
    <w:p w14:paraId="4785491C" w14:textId="77777777" w:rsidR="0058474E" w:rsidRPr="0058474E" w:rsidRDefault="0058474E" w:rsidP="000D2C89">
      <w:pPr>
        <w:numPr>
          <w:ilvl w:val="0"/>
          <w:numId w:val="10"/>
        </w:numPr>
        <w:spacing w:line="240" w:lineRule="auto"/>
      </w:pPr>
      <w:r w:rsidRPr="0058474E">
        <w:t>What information is in a "core dump"?</w:t>
      </w:r>
    </w:p>
    <w:p w14:paraId="5F52A3E4" w14:textId="77777777" w:rsidR="0058474E" w:rsidRPr="0058474E" w:rsidRDefault="0058474E" w:rsidP="0058474E"/>
    <w:p w14:paraId="0066512D" w14:textId="77777777" w:rsidR="0058474E" w:rsidRPr="0058474E" w:rsidRDefault="0058474E" w:rsidP="0058474E"/>
    <w:p w14:paraId="7044DBAC" w14:textId="77777777" w:rsidR="0058474E" w:rsidRPr="0058474E" w:rsidRDefault="0058474E" w:rsidP="0058474E"/>
    <w:p w14:paraId="1CAC5BC3" w14:textId="77777777" w:rsidR="0058474E" w:rsidRPr="0058474E" w:rsidRDefault="0058474E" w:rsidP="0058474E"/>
    <w:p w14:paraId="1B48F686" w14:textId="77777777" w:rsidR="0058474E" w:rsidRPr="0058474E" w:rsidRDefault="0058474E" w:rsidP="0058474E"/>
    <w:p w14:paraId="59262C60" w14:textId="77777777" w:rsidR="0058474E" w:rsidRPr="0058474E" w:rsidRDefault="0058474E" w:rsidP="0058474E"/>
    <w:p w14:paraId="28813379" w14:textId="77777777" w:rsidR="0058474E" w:rsidRDefault="0058474E" w:rsidP="000D2C89">
      <w:pPr>
        <w:numPr>
          <w:ilvl w:val="0"/>
          <w:numId w:val="10"/>
        </w:numPr>
        <w:autoSpaceDE w:val="0"/>
        <w:autoSpaceDN w:val="0"/>
        <w:adjustRightInd w:val="0"/>
        <w:spacing w:line="240" w:lineRule="auto"/>
      </w:pPr>
      <w:r w:rsidRPr="0058474E">
        <w:t>Why SIGKILL and SIGSTOP cannot be blocked?</w:t>
      </w:r>
    </w:p>
    <w:p w14:paraId="0983004E" w14:textId="77777777" w:rsidR="00662CD8" w:rsidRDefault="00662CD8" w:rsidP="00662CD8">
      <w:pPr>
        <w:autoSpaceDE w:val="0"/>
        <w:autoSpaceDN w:val="0"/>
        <w:adjustRightInd w:val="0"/>
        <w:spacing w:line="240" w:lineRule="auto"/>
      </w:pPr>
    </w:p>
    <w:p w14:paraId="01AF5488" w14:textId="77777777" w:rsidR="00662CD8" w:rsidRDefault="00662CD8" w:rsidP="00662CD8">
      <w:pPr>
        <w:autoSpaceDE w:val="0"/>
        <w:autoSpaceDN w:val="0"/>
        <w:adjustRightInd w:val="0"/>
        <w:spacing w:line="240" w:lineRule="auto"/>
      </w:pPr>
    </w:p>
    <w:p w14:paraId="3E4A8E9E" w14:textId="77777777" w:rsidR="00662CD8" w:rsidRDefault="00662CD8" w:rsidP="00662CD8">
      <w:pPr>
        <w:autoSpaceDE w:val="0"/>
        <w:autoSpaceDN w:val="0"/>
        <w:adjustRightInd w:val="0"/>
        <w:spacing w:line="240" w:lineRule="auto"/>
      </w:pPr>
    </w:p>
    <w:p w14:paraId="4D4E197E" w14:textId="77777777" w:rsidR="00662CD8" w:rsidRDefault="00662CD8" w:rsidP="00662CD8">
      <w:pPr>
        <w:autoSpaceDE w:val="0"/>
        <w:autoSpaceDN w:val="0"/>
        <w:adjustRightInd w:val="0"/>
        <w:spacing w:line="240" w:lineRule="auto"/>
      </w:pPr>
    </w:p>
    <w:p w14:paraId="4834DC4D" w14:textId="77777777" w:rsidR="00662CD8" w:rsidRDefault="00662CD8" w:rsidP="00662CD8">
      <w:pPr>
        <w:autoSpaceDE w:val="0"/>
        <w:autoSpaceDN w:val="0"/>
        <w:adjustRightInd w:val="0"/>
        <w:spacing w:line="240" w:lineRule="auto"/>
      </w:pPr>
    </w:p>
    <w:p w14:paraId="2EF45489" w14:textId="77777777" w:rsidR="00662CD8" w:rsidRDefault="00662CD8" w:rsidP="00662CD8">
      <w:pPr>
        <w:autoSpaceDE w:val="0"/>
        <w:autoSpaceDN w:val="0"/>
        <w:adjustRightInd w:val="0"/>
        <w:spacing w:line="240" w:lineRule="auto"/>
      </w:pPr>
    </w:p>
    <w:p w14:paraId="6E5BC816" w14:textId="6375425E" w:rsidR="00662CD8" w:rsidRDefault="00662CD8" w:rsidP="00662CD8">
      <w:pPr>
        <w:pStyle w:val="ListParagraph"/>
        <w:numPr>
          <w:ilvl w:val="0"/>
          <w:numId w:val="10"/>
        </w:numPr>
        <w:autoSpaceDE w:val="0"/>
        <w:autoSpaceDN w:val="0"/>
        <w:adjustRightInd w:val="0"/>
        <w:spacing w:line="240" w:lineRule="auto"/>
      </w:pPr>
      <w:r>
        <w:t xml:space="preserve">Attach screen captures that demo the code results </w:t>
      </w:r>
      <w:proofErr w:type="gramStart"/>
      <w:r>
        <w:t>( signal</w:t>
      </w:r>
      <w:proofErr w:type="gramEnd"/>
      <w:r>
        <w:t xml:space="preserve">() system call implementation). Explain </w:t>
      </w:r>
      <w:r w:rsidR="00835CF3">
        <w:t>the results for</w:t>
      </w:r>
      <w:r>
        <w:t xml:space="preserve"> each case.</w:t>
      </w:r>
    </w:p>
    <w:p w14:paraId="042D15EF" w14:textId="77777777" w:rsidR="00662CD8" w:rsidRPr="0058474E" w:rsidRDefault="00662CD8" w:rsidP="00662CD8">
      <w:pPr>
        <w:pStyle w:val="ListParagraph"/>
        <w:autoSpaceDE w:val="0"/>
        <w:autoSpaceDN w:val="0"/>
        <w:adjustRightInd w:val="0"/>
        <w:spacing w:line="240" w:lineRule="auto"/>
        <w:ind w:left="1230"/>
      </w:pPr>
    </w:p>
    <w:p w14:paraId="7FA05F34" w14:textId="77777777" w:rsidR="0058474E" w:rsidRPr="0058474E" w:rsidRDefault="0058474E" w:rsidP="0058474E">
      <w:pPr>
        <w:autoSpaceDE w:val="0"/>
        <w:autoSpaceDN w:val="0"/>
        <w:adjustRightInd w:val="0"/>
      </w:pPr>
    </w:p>
    <w:p w14:paraId="46713B36" w14:textId="77777777" w:rsidR="0058474E" w:rsidRPr="0058474E" w:rsidRDefault="0058474E" w:rsidP="0058474E">
      <w:pPr>
        <w:autoSpaceDE w:val="0"/>
        <w:autoSpaceDN w:val="0"/>
        <w:adjustRightInd w:val="0"/>
      </w:pPr>
    </w:p>
    <w:p w14:paraId="00F9610F" w14:textId="77777777" w:rsidR="0058474E" w:rsidRPr="0058474E" w:rsidRDefault="0058474E" w:rsidP="0058474E">
      <w:pPr>
        <w:autoSpaceDE w:val="0"/>
        <w:autoSpaceDN w:val="0"/>
        <w:adjustRightInd w:val="0"/>
      </w:pPr>
    </w:p>
    <w:p w14:paraId="2F4F5632" w14:textId="7DCE9788" w:rsidR="005D789E" w:rsidRDefault="005D789E">
      <w:pPr>
        <w:spacing w:line="240" w:lineRule="auto"/>
        <w:rPr>
          <w:szCs w:val="28"/>
        </w:rPr>
      </w:pPr>
      <w:r>
        <w:rPr>
          <w:szCs w:val="28"/>
        </w:rPr>
        <w:br w:type="page"/>
      </w:r>
    </w:p>
    <w:p w14:paraId="4CF7CD6A" w14:textId="7405D996" w:rsidR="00082BF5" w:rsidRDefault="005D789E" w:rsidP="00082BF5">
      <w:pPr>
        <w:pStyle w:val="HeadingStyle1"/>
      </w:pPr>
      <w:r>
        <w:lastRenderedPageBreak/>
        <w:t>5.0</w:t>
      </w:r>
      <w:r w:rsidR="008E6C17">
        <w:t xml:space="preserve"> Process</w:t>
      </w:r>
      <w:r w:rsidR="00082BF5">
        <w:t xml:space="preserve"> Analysis with </w:t>
      </w:r>
      <w:proofErr w:type="spellStart"/>
      <w:r w:rsidR="00082BF5">
        <w:t>Windbg</w:t>
      </w:r>
      <w:proofErr w:type="spellEnd"/>
      <w:r w:rsidR="00082BF5">
        <w:t xml:space="preserve">        </w:t>
      </w:r>
      <w:r w:rsidR="00560625">
        <w:t xml:space="preserve">                          ___/15</w:t>
      </w:r>
    </w:p>
    <w:p w14:paraId="59903D23" w14:textId="77777777" w:rsidR="00082BF5" w:rsidRDefault="00082BF5" w:rsidP="00082BF5"/>
    <w:p w14:paraId="0D865B8F" w14:textId="77777777" w:rsidR="00082BF5" w:rsidRDefault="00082BF5" w:rsidP="00082BF5">
      <w:pPr>
        <w:pStyle w:val="HeadingStyle1"/>
        <w:rPr>
          <w:b w:val="0"/>
          <w:sz w:val="22"/>
        </w:rPr>
      </w:pPr>
      <w:r>
        <w:rPr>
          <w:b w:val="0"/>
          <w:sz w:val="22"/>
        </w:rPr>
        <w:t>Kernel debugging can be used to investigate user mode processes as well as internal kernel structure. Debugging tools for Windows support remote and local kernel debugging. To perform kernel debugging the following files are required:</w:t>
      </w:r>
    </w:p>
    <w:p w14:paraId="76732961" w14:textId="77777777" w:rsidR="00082BF5" w:rsidRDefault="00082BF5" w:rsidP="000D2C89">
      <w:pPr>
        <w:pStyle w:val="HeadingStyle1"/>
        <w:numPr>
          <w:ilvl w:val="1"/>
          <w:numId w:val="14"/>
        </w:numPr>
        <w:rPr>
          <w:b w:val="0"/>
          <w:sz w:val="22"/>
        </w:rPr>
      </w:pPr>
      <w:r>
        <w:rPr>
          <w:b w:val="0"/>
          <w:sz w:val="22"/>
        </w:rPr>
        <w:t>Symbols file that contain the name of functions and variables and the format of data structure. This file is generated by the linker. Symbol table files must match version of the image. The following command loads required symbols from the internet symbol server and keeps a local copy under C:\symbols</w:t>
      </w:r>
    </w:p>
    <w:p w14:paraId="3B07636D" w14:textId="77777777" w:rsidR="00082BF5" w:rsidRDefault="00082BF5" w:rsidP="00082BF5">
      <w:pPr>
        <w:pStyle w:val="HeadingStyle1"/>
        <w:ind w:left="1440"/>
        <w:rPr>
          <w:b w:val="0"/>
          <w:sz w:val="22"/>
        </w:rPr>
      </w:pPr>
      <w:proofErr w:type="spellStart"/>
      <w:r>
        <w:rPr>
          <w:b w:val="0"/>
          <w:sz w:val="22"/>
        </w:rPr>
        <w:t>srv</w:t>
      </w:r>
      <w:proofErr w:type="spellEnd"/>
      <w:r>
        <w:rPr>
          <w:b w:val="0"/>
          <w:sz w:val="22"/>
        </w:rPr>
        <w:t>*</w:t>
      </w:r>
      <w:proofErr w:type="spellStart"/>
      <w:r>
        <w:rPr>
          <w:b w:val="0"/>
          <w:sz w:val="22"/>
        </w:rPr>
        <w:t>c:symbols</w:t>
      </w:r>
      <w:proofErr w:type="spellEnd"/>
      <w:r>
        <w:rPr>
          <w:b w:val="0"/>
          <w:sz w:val="22"/>
        </w:rPr>
        <w:t>*http://msdl.microsoft.com/download/symbols</w:t>
      </w:r>
    </w:p>
    <w:p w14:paraId="257E29BC" w14:textId="77777777" w:rsidR="00082BF5" w:rsidRDefault="00082BF5" w:rsidP="000D2C89">
      <w:pPr>
        <w:pStyle w:val="HeadingStyle1"/>
        <w:numPr>
          <w:ilvl w:val="1"/>
          <w:numId w:val="14"/>
        </w:numPr>
        <w:rPr>
          <w:b w:val="0"/>
          <w:sz w:val="22"/>
        </w:rPr>
      </w:pPr>
      <w:r>
        <w:rPr>
          <w:b w:val="0"/>
          <w:sz w:val="22"/>
        </w:rPr>
        <w:t xml:space="preserve">Debugging Tools for Windows located at </w:t>
      </w:r>
      <w:hyperlink r:id="rId13" w:history="1">
        <w:r>
          <w:rPr>
            <w:rStyle w:val="Hyperlink"/>
            <w:b w:val="0"/>
            <w:sz w:val="22"/>
          </w:rPr>
          <w:t>http://msdn.microsoft.com</w:t>
        </w:r>
      </w:hyperlink>
      <w:r>
        <w:rPr>
          <w:b w:val="0"/>
          <w:sz w:val="22"/>
        </w:rPr>
        <w:t xml:space="preserve"> these tools can be used to debug user and kernel mode processes/threads</w:t>
      </w:r>
    </w:p>
    <w:p w14:paraId="7413E2AB" w14:textId="77777777" w:rsidR="00082BF5" w:rsidRDefault="00082BF5" w:rsidP="000D2C89">
      <w:pPr>
        <w:pStyle w:val="HeadingStyle1"/>
        <w:numPr>
          <w:ilvl w:val="1"/>
          <w:numId w:val="14"/>
        </w:numPr>
        <w:rPr>
          <w:b w:val="0"/>
          <w:sz w:val="22"/>
        </w:rPr>
      </w:pPr>
      <w:r>
        <w:rPr>
          <w:b w:val="0"/>
          <w:sz w:val="22"/>
        </w:rPr>
        <w:t xml:space="preserve">Windows Software Development Kit (SDK) located at </w:t>
      </w:r>
      <w:hyperlink r:id="rId14" w:history="1">
        <w:r>
          <w:rPr>
            <w:rStyle w:val="Hyperlink"/>
            <w:b w:val="0"/>
            <w:sz w:val="22"/>
          </w:rPr>
          <w:t>http://developer.microsoft.com/en-US/windows/downloads/windows-10-sdk</w:t>
        </w:r>
      </w:hyperlink>
    </w:p>
    <w:p w14:paraId="39EB9E00" w14:textId="77777777" w:rsidR="00082BF5" w:rsidRDefault="00082BF5" w:rsidP="00082BF5">
      <w:pPr>
        <w:pStyle w:val="HeadingStyle1"/>
        <w:ind w:left="1440"/>
        <w:rPr>
          <w:b w:val="0"/>
          <w:sz w:val="22"/>
        </w:rPr>
      </w:pPr>
      <w:r>
        <w:rPr>
          <w:b w:val="0"/>
          <w:sz w:val="22"/>
        </w:rPr>
        <w:t>It contains C header and libraries necessary to compile and link Windows applications.</w:t>
      </w:r>
    </w:p>
    <w:p w14:paraId="2770A43E" w14:textId="77777777" w:rsidR="00082BF5" w:rsidRDefault="00082BF5" w:rsidP="00082BF5">
      <w:pPr>
        <w:pStyle w:val="HeadingStyle1"/>
        <w:rPr>
          <w:b w:val="0"/>
          <w:sz w:val="22"/>
        </w:rPr>
      </w:pPr>
      <w:r>
        <w:rPr>
          <w:b w:val="0"/>
          <w:sz w:val="22"/>
        </w:rPr>
        <w:t>Instructions:</w:t>
      </w:r>
    </w:p>
    <w:p w14:paraId="2759B478" w14:textId="4D774F99" w:rsidR="00082BF5" w:rsidRDefault="00082BF5" w:rsidP="000D2C89">
      <w:pPr>
        <w:pStyle w:val="HeadingStyle1"/>
        <w:numPr>
          <w:ilvl w:val="2"/>
          <w:numId w:val="14"/>
        </w:numPr>
        <w:tabs>
          <w:tab w:val="num" w:pos="360"/>
        </w:tabs>
        <w:ind w:left="360"/>
        <w:rPr>
          <w:b w:val="0"/>
          <w:sz w:val="22"/>
        </w:rPr>
      </w:pPr>
      <w:r>
        <w:rPr>
          <w:b w:val="0"/>
          <w:sz w:val="22"/>
        </w:rPr>
        <w:t xml:space="preserve">Start Windows 10 virtual machine provided by instructor and login. Password: </w:t>
      </w:r>
      <w:proofErr w:type="spellStart"/>
      <w:r>
        <w:rPr>
          <w:b w:val="0"/>
          <w:sz w:val="22"/>
        </w:rPr>
        <w:t>OperatingSystems</w:t>
      </w:r>
      <w:proofErr w:type="spellEnd"/>
    </w:p>
    <w:p w14:paraId="70787494" w14:textId="32741512" w:rsidR="00082BF5" w:rsidRDefault="00082BF5" w:rsidP="000D2C89">
      <w:pPr>
        <w:pStyle w:val="HeadingStyle1"/>
        <w:numPr>
          <w:ilvl w:val="2"/>
          <w:numId w:val="14"/>
        </w:numPr>
        <w:tabs>
          <w:tab w:val="num" w:pos="360"/>
        </w:tabs>
        <w:ind w:left="360"/>
        <w:rPr>
          <w:b w:val="0"/>
          <w:sz w:val="22"/>
        </w:rPr>
      </w:pPr>
      <w:r>
        <w:rPr>
          <w:b w:val="0"/>
          <w:sz w:val="22"/>
        </w:rPr>
        <w:t>Verify if Secure Boot is disabled.</w:t>
      </w:r>
    </w:p>
    <w:p w14:paraId="581D32DF" w14:textId="77777777" w:rsidR="00082BF5" w:rsidRDefault="00082BF5" w:rsidP="000D2C89">
      <w:pPr>
        <w:pStyle w:val="HeadingStyle1"/>
        <w:numPr>
          <w:ilvl w:val="2"/>
          <w:numId w:val="14"/>
        </w:numPr>
        <w:tabs>
          <w:tab w:val="num" w:pos="360"/>
        </w:tabs>
        <w:ind w:left="360"/>
        <w:rPr>
          <w:b w:val="0"/>
          <w:sz w:val="22"/>
        </w:rPr>
      </w:pPr>
      <w:r>
        <w:rPr>
          <w:b w:val="0"/>
          <w:sz w:val="22"/>
        </w:rPr>
        <w:t xml:space="preserve">To enable kernel debugger, the debugger needs to be on. </w:t>
      </w:r>
    </w:p>
    <w:p w14:paraId="73357E6F" w14:textId="77777777" w:rsidR="00082BF5" w:rsidRDefault="00082BF5" w:rsidP="00082BF5">
      <w:pPr>
        <w:pStyle w:val="HeadingStyle1"/>
        <w:ind w:left="360"/>
        <w:rPr>
          <w:b w:val="0"/>
          <w:sz w:val="22"/>
        </w:rPr>
      </w:pPr>
      <w:r>
        <w:rPr>
          <w:b w:val="0"/>
          <w:sz w:val="22"/>
        </w:rPr>
        <w:t xml:space="preserve">Use </w:t>
      </w:r>
      <w:proofErr w:type="spellStart"/>
      <w:r>
        <w:rPr>
          <w:b w:val="0"/>
          <w:sz w:val="22"/>
        </w:rPr>
        <w:t>bcdedit</w:t>
      </w:r>
      <w:proofErr w:type="spellEnd"/>
      <w:r>
        <w:rPr>
          <w:b w:val="0"/>
          <w:sz w:val="22"/>
        </w:rPr>
        <w:t xml:space="preserve">   /debug on</w:t>
      </w:r>
    </w:p>
    <w:p w14:paraId="664057F7" w14:textId="77777777" w:rsidR="00082BF5" w:rsidRDefault="00082BF5" w:rsidP="000D2C89">
      <w:pPr>
        <w:pStyle w:val="HeadingStyle1"/>
        <w:numPr>
          <w:ilvl w:val="2"/>
          <w:numId w:val="14"/>
        </w:numPr>
        <w:tabs>
          <w:tab w:val="num" w:pos="360"/>
        </w:tabs>
        <w:ind w:left="360"/>
        <w:rPr>
          <w:b w:val="0"/>
          <w:sz w:val="22"/>
        </w:rPr>
      </w:pPr>
      <w:r>
        <w:rPr>
          <w:b w:val="0"/>
          <w:sz w:val="22"/>
        </w:rPr>
        <w:t xml:space="preserve">Access </w:t>
      </w:r>
      <w:r>
        <w:rPr>
          <w:sz w:val="22"/>
        </w:rPr>
        <w:t xml:space="preserve">C:\Program Files (x86) </w:t>
      </w:r>
      <w:r>
        <w:rPr>
          <w:sz w:val="22"/>
        </w:rPr>
        <w:sym w:font="Wingdings" w:char="F0E0"/>
      </w:r>
      <w:r>
        <w:rPr>
          <w:sz w:val="22"/>
        </w:rPr>
        <w:t xml:space="preserve"> Windows Kits </w:t>
      </w:r>
      <w:r>
        <w:rPr>
          <w:sz w:val="22"/>
        </w:rPr>
        <w:sym w:font="Wingdings" w:char="F0E0"/>
      </w:r>
      <w:r>
        <w:rPr>
          <w:sz w:val="22"/>
        </w:rPr>
        <w:t xml:space="preserve"> 10 </w:t>
      </w:r>
      <w:r>
        <w:rPr>
          <w:sz w:val="22"/>
        </w:rPr>
        <w:sym w:font="Wingdings" w:char="F0E0"/>
      </w:r>
      <w:r>
        <w:rPr>
          <w:sz w:val="22"/>
        </w:rPr>
        <w:t>Debuggers</w:t>
      </w:r>
      <w:r>
        <w:rPr>
          <w:sz w:val="22"/>
        </w:rPr>
        <w:sym w:font="Wingdings" w:char="F0E0"/>
      </w:r>
      <w:r>
        <w:rPr>
          <w:sz w:val="22"/>
        </w:rPr>
        <w:t xml:space="preserve"> x64</w:t>
      </w:r>
    </w:p>
    <w:p w14:paraId="4D7B9172" w14:textId="77777777" w:rsidR="00082BF5" w:rsidRDefault="00082BF5" w:rsidP="000D2C89">
      <w:pPr>
        <w:pStyle w:val="HeadingStyle1"/>
        <w:numPr>
          <w:ilvl w:val="2"/>
          <w:numId w:val="14"/>
        </w:numPr>
        <w:tabs>
          <w:tab w:val="num" w:pos="360"/>
        </w:tabs>
        <w:ind w:left="360"/>
        <w:rPr>
          <w:sz w:val="22"/>
        </w:rPr>
      </w:pPr>
      <w:r>
        <w:rPr>
          <w:b w:val="0"/>
          <w:sz w:val="22"/>
        </w:rPr>
        <w:t xml:space="preserve">Run </w:t>
      </w:r>
      <w:proofErr w:type="spellStart"/>
      <w:r>
        <w:rPr>
          <w:sz w:val="22"/>
        </w:rPr>
        <w:t>windbg</w:t>
      </w:r>
      <w:proofErr w:type="spellEnd"/>
      <w:r>
        <w:rPr>
          <w:sz w:val="22"/>
        </w:rPr>
        <w:t xml:space="preserve"> as Administrator</w:t>
      </w:r>
    </w:p>
    <w:p w14:paraId="18879FC7" w14:textId="77777777" w:rsidR="00082BF5" w:rsidRDefault="00082BF5" w:rsidP="000D2C89">
      <w:pPr>
        <w:pStyle w:val="HeadingStyle1"/>
        <w:numPr>
          <w:ilvl w:val="2"/>
          <w:numId w:val="14"/>
        </w:numPr>
        <w:tabs>
          <w:tab w:val="num" w:pos="360"/>
        </w:tabs>
        <w:ind w:left="360"/>
        <w:rPr>
          <w:b w:val="0"/>
          <w:sz w:val="22"/>
        </w:rPr>
      </w:pPr>
      <w:r>
        <w:rPr>
          <w:b w:val="0"/>
          <w:sz w:val="22"/>
        </w:rPr>
        <w:t xml:space="preserve">Click on </w:t>
      </w:r>
      <w:r>
        <w:rPr>
          <w:sz w:val="22"/>
        </w:rPr>
        <w:t>File</w:t>
      </w:r>
      <w:r>
        <w:rPr>
          <w:sz w:val="22"/>
        </w:rPr>
        <w:sym w:font="Wingdings" w:char="F0E0"/>
      </w:r>
      <w:r>
        <w:rPr>
          <w:sz w:val="22"/>
        </w:rPr>
        <w:t xml:space="preserve"> Kernel Debugging</w:t>
      </w:r>
      <w:r>
        <w:rPr>
          <w:b w:val="0"/>
          <w:sz w:val="22"/>
        </w:rPr>
        <w:t xml:space="preserve"> and select </w:t>
      </w:r>
      <w:r>
        <w:rPr>
          <w:sz w:val="22"/>
        </w:rPr>
        <w:t xml:space="preserve">Local </w:t>
      </w:r>
      <w:proofErr w:type="gramStart"/>
      <w:r>
        <w:rPr>
          <w:b w:val="0"/>
          <w:sz w:val="22"/>
        </w:rPr>
        <w:t>( We</w:t>
      </w:r>
      <w:proofErr w:type="gramEnd"/>
      <w:r>
        <w:rPr>
          <w:b w:val="0"/>
          <w:sz w:val="22"/>
        </w:rPr>
        <w:t xml:space="preserve"> will debug locally ).</w:t>
      </w:r>
    </w:p>
    <w:p w14:paraId="26095535" w14:textId="77777777" w:rsidR="00082BF5" w:rsidRDefault="00082BF5" w:rsidP="000D2C89">
      <w:pPr>
        <w:pStyle w:val="HeadingStyle1"/>
        <w:numPr>
          <w:ilvl w:val="2"/>
          <w:numId w:val="14"/>
        </w:numPr>
        <w:tabs>
          <w:tab w:val="num" w:pos="360"/>
        </w:tabs>
        <w:ind w:left="360"/>
        <w:rPr>
          <w:b w:val="0"/>
          <w:sz w:val="22"/>
        </w:rPr>
      </w:pPr>
      <w:r>
        <w:rPr>
          <w:b w:val="0"/>
          <w:sz w:val="22"/>
        </w:rPr>
        <w:t xml:space="preserve">Once in local kernel –debugging mode, many commands that start with ( ! ) known as bang can be used to display the contents of internal processes/threads and memory data structure. </w:t>
      </w:r>
    </w:p>
    <w:p w14:paraId="4F16A9C5" w14:textId="77777777" w:rsidR="00082BF5" w:rsidRDefault="00082BF5" w:rsidP="000D2C89">
      <w:pPr>
        <w:pStyle w:val="HeadingStyle1"/>
        <w:numPr>
          <w:ilvl w:val="2"/>
          <w:numId w:val="14"/>
        </w:numPr>
        <w:tabs>
          <w:tab w:val="num" w:pos="360"/>
        </w:tabs>
        <w:ind w:left="360"/>
        <w:rPr>
          <w:b w:val="0"/>
          <w:sz w:val="22"/>
        </w:rPr>
      </w:pPr>
      <w:r>
        <w:rPr>
          <w:b w:val="0"/>
          <w:sz w:val="22"/>
        </w:rPr>
        <w:t xml:space="preserve">Use Lived kernel debugger  </w:t>
      </w:r>
      <w:proofErr w:type="spellStart"/>
      <w:r>
        <w:rPr>
          <w:sz w:val="22"/>
        </w:rPr>
        <w:t>lkd</w:t>
      </w:r>
      <w:proofErr w:type="spellEnd"/>
      <w:r>
        <w:rPr>
          <w:sz w:val="22"/>
        </w:rPr>
        <w:t xml:space="preserve"> &gt;</w:t>
      </w:r>
      <w:r>
        <w:rPr>
          <w:b w:val="0"/>
          <w:sz w:val="22"/>
        </w:rPr>
        <w:t xml:space="preserve">   to explore processes and threads data structure by typing the following commands:</w:t>
      </w:r>
    </w:p>
    <w:p w14:paraId="33AB3F04" w14:textId="77777777" w:rsidR="008E6C17" w:rsidRDefault="008E6C17" w:rsidP="00082BF5">
      <w:pPr>
        <w:pStyle w:val="HeadingStyle1"/>
        <w:ind w:left="720"/>
        <w:rPr>
          <w:b w:val="0"/>
          <w:sz w:val="24"/>
        </w:rPr>
      </w:pPr>
    </w:p>
    <w:p w14:paraId="337BCA67" w14:textId="2EEFD60C" w:rsidR="00082BF5" w:rsidRDefault="008E6C17" w:rsidP="00082BF5">
      <w:pPr>
        <w:pStyle w:val="HeadingStyle1"/>
        <w:ind w:left="720"/>
        <w:rPr>
          <w:b w:val="0"/>
          <w:sz w:val="22"/>
        </w:rPr>
      </w:pPr>
      <w:proofErr w:type="gramStart"/>
      <w:r>
        <w:rPr>
          <w:sz w:val="24"/>
        </w:rPr>
        <w:lastRenderedPageBreak/>
        <w:t>a</w:t>
      </w:r>
      <w:proofErr w:type="gramEnd"/>
      <w:r>
        <w:rPr>
          <w:sz w:val="24"/>
        </w:rPr>
        <w:t xml:space="preserve">. </w:t>
      </w:r>
      <w:proofErr w:type="spellStart"/>
      <w:r w:rsidR="00082BF5">
        <w:rPr>
          <w:sz w:val="24"/>
        </w:rPr>
        <w:t>ldk</w:t>
      </w:r>
      <w:proofErr w:type="spellEnd"/>
      <w:r w:rsidR="00082BF5">
        <w:rPr>
          <w:sz w:val="24"/>
        </w:rPr>
        <w:t xml:space="preserve">&gt;  </w:t>
      </w:r>
      <w:proofErr w:type="spellStart"/>
      <w:r w:rsidR="00082BF5">
        <w:rPr>
          <w:sz w:val="24"/>
        </w:rPr>
        <w:t>dt</w:t>
      </w:r>
      <w:proofErr w:type="spellEnd"/>
      <w:r w:rsidR="00082BF5">
        <w:rPr>
          <w:sz w:val="24"/>
        </w:rPr>
        <w:t xml:space="preserve">   </w:t>
      </w:r>
      <w:proofErr w:type="spellStart"/>
      <w:r w:rsidR="00082BF5">
        <w:rPr>
          <w:sz w:val="24"/>
        </w:rPr>
        <w:t>nt</w:t>
      </w:r>
      <w:proofErr w:type="spellEnd"/>
      <w:r w:rsidR="00082BF5">
        <w:rPr>
          <w:sz w:val="24"/>
        </w:rPr>
        <w:t>!_</w:t>
      </w:r>
      <w:proofErr w:type="spellStart"/>
      <w:r w:rsidR="00082BF5">
        <w:rPr>
          <w:sz w:val="24"/>
        </w:rPr>
        <w:t>eprocess</w:t>
      </w:r>
      <w:proofErr w:type="spellEnd"/>
      <w:r w:rsidR="00082BF5">
        <w:rPr>
          <w:b w:val="0"/>
          <w:sz w:val="24"/>
        </w:rPr>
        <w:t xml:space="preserve">  </w:t>
      </w:r>
      <w:r>
        <w:rPr>
          <w:b w:val="0"/>
          <w:sz w:val="22"/>
        </w:rPr>
        <w:t xml:space="preserve"> displays the data structure of executive process including  </w:t>
      </w:r>
      <w:r w:rsidR="00082BF5">
        <w:rPr>
          <w:b w:val="0"/>
          <w:sz w:val="22"/>
        </w:rPr>
        <w:t xml:space="preserve">KPROCESS </w:t>
      </w:r>
      <w:r>
        <w:rPr>
          <w:b w:val="0"/>
          <w:sz w:val="22"/>
        </w:rPr>
        <w:t xml:space="preserve">( which is the PCB of each process in Windows). KPROCESS </w:t>
      </w:r>
      <w:r w:rsidR="00082BF5">
        <w:rPr>
          <w:b w:val="0"/>
          <w:sz w:val="22"/>
        </w:rPr>
        <w:t>is within EPROCESS</w:t>
      </w:r>
      <w:r>
        <w:rPr>
          <w:b w:val="0"/>
          <w:sz w:val="22"/>
        </w:rPr>
        <w:t xml:space="preserve"> and stored in </w:t>
      </w:r>
      <w:proofErr w:type="spellStart"/>
      <w:r>
        <w:rPr>
          <w:b w:val="0"/>
          <w:sz w:val="22"/>
        </w:rPr>
        <w:t>pcb</w:t>
      </w:r>
      <w:proofErr w:type="spellEnd"/>
      <w:r>
        <w:rPr>
          <w:b w:val="0"/>
          <w:sz w:val="22"/>
        </w:rPr>
        <w:t xml:space="preserve"> </w:t>
      </w:r>
      <w:proofErr w:type="gramStart"/>
      <w:r>
        <w:rPr>
          <w:b w:val="0"/>
          <w:sz w:val="22"/>
        </w:rPr>
        <w:t>( Process</w:t>
      </w:r>
      <w:proofErr w:type="gramEnd"/>
      <w:r>
        <w:rPr>
          <w:b w:val="0"/>
          <w:sz w:val="22"/>
        </w:rPr>
        <w:t xml:space="preserve"> </w:t>
      </w:r>
      <w:r w:rsidR="00082BF5">
        <w:rPr>
          <w:b w:val="0"/>
          <w:sz w:val="22"/>
        </w:rPr>
        <w:t>Control Block)</w:t>
      </w:r>
    </w:p>
    <w:p w14:paraId="0C073C30" w14:textId="77777777" w:rsidR="00676B62" w:rsidRDefault="00676B62" w:rsidP="00082BF5">
      <w:pPr>
        <w:pStyle w:val="HeadingStyle1"/>
        <w:ind w:left="720"/>
        <w:rPr>
          <w:b w:val="0"/>
          <w:sz w:val="24"/>
        </w:rPr>
      </w:pPr>
      <w:proofErr w:type="gramStart"/>
      <w:r>
        <w:rPr>
          <w:sz w:val="24"/>
        </w:rPr>
        <w:t>b</w:t>
      </w:r>
      <w:proofErr w:type="gramEnd"/>
      <w:r>
        <w:rPr>
          <w:sz w:val="24"/>
        </w:rPr>
        <w:t xml:space="preserve">. </w:t>
      </w:r>
      <w:proofErr w:type="spellStart"/>
      <w:r>
        <w:rPr>
          <w:sz w:val="24"/>
        </w:rPr>
        <w:t>ldk</w:t>
      </w:r>
      <w:proofErr w:type="spellEnd"/>
      <w:r>
        <w:rPr>
          <w:sz w:val="24"/>
        </w:rPr>
        <w:t xml:space="preserve">&gt;  </w:t>
      </w:r>
      <w:proofErr w:type="spellStart"/>
      <w:r>
        <w:rPr>
          <w:sz w:val="24"/>
        </w:rPr>
        <w:t>dt</w:t>
      </w:r>
      <w:proofErr w:type="spellEnd"/>
      <w:r>
        <w:rPr>
          <w:sz w:val="24"/>
        </w:rPr>
        <w:t xml:space="preserve">   </w:t>
      </w:r>
      <w:proofErr w:type="spellStart"/>
      <w:r>
        <w:rPr>
          <w:sz w:val="24"/>
        </w:rPr>
        <w:t>nt</w:t>
      </w:r>
      <w:proofErr w:type="spellEnd"/>
      <w:r>
        <w:rPr>
          <w:sz w:val="24"/>
        </w:rPr>
        <w:t>!_</w:t>
      </w:r>
      <w:proofErr w:type="spellStart"/>
      <w:r>
        <w:rPr>
          <w:sz w:val="24"/>
        </w:rPr>
        <w:t>kprocess</w:t>
      </w:r>
      <w:proofErr w:type="spellEnd"/>
      <w:r>
        <w:rPr>
          <w:b w:val="0"/>
          <w:sz w:val="24"/>
        </w:rPr>
        <w:t xml:space="preserve">  displays processes data structure (PCB)</w:t>
      </w:r>
    </w:p>
    <w:p w14:paraId="65D21D5F" w14:textId="6BC46AB5" w:rsidR="00676B62" w:rsidRDefault="00676B62" w:rsidP="00082BF5">
      <w:pPr>
        <w:pStyle w:val="HeadingStyle1"/>
        <w:ind w:left="720"/>
        <w:rPr>
          <w:sz w:val="24"/>
        </w:rPr>
      </w:pPr>
      <w:proofErr w:type="gramStart"/>
      <w:r>
        <w:rPr>
          <w:sz w:val="24"/>
        </w:rPr>
        <w:t>c</w:t>
      </w:r>
      <w:proofErr w:type="gramEnd"/>
      <w:r>
        <w:rPr>
          <w:sz w:val="24"/>
        </w:rPr>
        <w:t xml:space="preserve">. if you want to display </w:t>
      </w:r>
      <w:r w:rsidR="00C540B8">
        <w:rPr>
          <w:sz w:val="24"/>
        </w:rPr>
        <w:t xml:space="preserve">the data type and structure </w:t>
      </w:r>
      <w:r>
        <w:rPr>
          <w:sz w:val="24"/>
        </w:rPr>
        <w:t>of only one field you can use</w:t>
      </w:r>
    </w:p>
    <w:p w14:paraId="2E921464" w14:textId="77777777" w:rsidR="00676B62" w:rsidRDefault="00676B62" w:rsidP="00082BF5">
      <w:pPr>
        <w:pStyle w:val="HeadingStyle1"/>
        <w:ind w:left="720"/>
        <w:rPr>
          <w:sz w:val="24"/>
        </w:rPr>
      </w:pPr>
      <w:r>
        <w:rPr>
          <w:sz w:val="24"/>
        </w:rPr>
        <w:t xml:space="preserve">    </w:t>
      </w:r>
      <w:proofErr w:type="spellStart"/>
      <w:proofErr w:type="gramStart"/>
      <w:r>
        <w:rPr>
          <w:sz w:val="24"/>
        </w:rPr>
        <w:t>ldk</w:t>
      </w:r>
      <w:proofErr w:type="spellEnd"/>
      <w:proofErr w:type="gramEnd"/>
      <w:r>
        <w:rPr>
          <w:sz w:val="24"/>
        </w:rPr>
        <w:t xml:space="preserve">&gt;  </w:t>
      </w:r>
      <w:proofErr w:type="spellStart"/>
      <w:r>
        <w:rPr>
          <w:sz w:val="24"/>
        </w:rPr>
        <w:t>dt</w:t>
      </w:r>
      <w:proofErr w:type="spellEnd"/>
      <w:r>
        <w:rPr>
          <w:sz w:val="24"/>
        </w:rPr>
        <w:t xml:space="preserve">   </w:t>
      </w:r>
      <w:proofErr w:type="spellStart"/>
      <w:r>
        <w:rPr>
          <w:sz w:val="24"/>
        </w:rPr>
        <w:t>nt</w:t>
      </w:r>
      <w:proofErr w:type="spellEnd"/>
      <w:r>
        <w:rPr>
          <w:sz w:val="24"/>
        </w:rPr>
        <w:t>!_</w:t>
      </w:r>
      <w:proofErr w:type="spellStart"/>
      <w:r>
        <w:rPr>
          <w:sz w:val="24"/>
        </w:rPr>
        <w:t>eprocess</w:t>
      </w:r>
      <w:proofErr w:type="spellEnd"/>
      <w:r>
        <w:rPr>
          <w:b w:val="0"/>
          <w:sz w:val="24"/>
        </w:rPr>
        <w:t xml:space="preserve"> </w:t>
      </w:r>
      <w:proofErr w:type="spellStart"/>
      <w:r w:rsidRPr="00676B62">
        <w:rPr>
          <w:sz w:val="24"/>
        </w:rPr>
        <w:t>UniqueProcessID</w:t>
      </w:r>
      <w:proofErr w:type="spellEnd"/>
      <w:r>
        <w:rPr>
          <w:b w:val="0"/>
          <w:sz w:val="24"/>
        </w:rPr>
        <w:t xml:space="preserve"> </w:t>
      </w:r>
      <w:r>
        <w:rPr>
          <w:b w:val="0"/>
          <w:sz w:val="22"/>
        </w:rPr>
        <w:t xml:space="preserve"> </w:t>
      </w:r>
      <w:r>
        <w:rPr>
          <w:sz w:val="24"/>
        </w:rPr>
        <w:t xml:space="preserve"> </w:t>
      </w:r>
    </w:p>
    <w:p w14:paraId="535A5AE3" w14:textId="3524FFAE" w:rsidR="00676B62" w:rsidRDefault="00676B62" w:rsidP="00082BF5">
      <w:pPr>
        <w:pStyle w:val="HeadingStyle1"/>
        <w:ind w:left="720"/>
        <w:rPr>
          <w:b w:val="0"/>
          <w:sz w:val="22"/>
        </w:rPr>
      </w:pPr>
      <w:r>
        <w:rPr>
          <w:b w:val="0"/>
          <w:sz w:val="24"/>
        </w:rPr>
        <w:t xml:space="preserve"> </w:t>
      </w:r>
      <w:r>
        <w:rPr>
          <w:b w:val="0"/>
          <w:sz w:val="22"/>
        </w:rPr>
        <w:t xml:space="preserve"> </w:t>
      </w:r>
    </w:p>
    <w:p w14:paraId="650812DC" w14:textId="3217CC52" w:rsidR="008E6C17" w:rsidRDefault="008E6C17" w:rsidP="00082BF5">
      <w:pPr>
        <w:pStyle w:val="HeadingStyle1"/>
        <w:ind w:left="720"/>
        <w:rPr>
          <w:b w:val="0"/>
          <w:sz w:val="22"/>
        </w:rPr>
      </w:pPr>
      <w:proofErr w:type="gramStart"/>
      <w:r>
        <w:rPr>
          <w:b w:val="0"/>
          <w:sz w:val="22"/>
        </w:rPr>
        <w:t xml:space="preserve">The  </w:t>
      </w:r>
      <w:r w:rsidRPr="008E6C17">
        <w:rPr>
          <w:sz w:val="22"/>
        </w:rPr>
        <w:t>!</w:t>
      </w:r>
      <w:proofErr w:type="gramEnd"/>
      <w:r w:rsidRPr="008E6C17">
        <w:rPr>
          <w:sz w:val="22"/>
        </w:rPr>
        <w:t>process</w:t>
      </w:r>
      <w:r>
        <w:rPr>
          <w:b w:val="0"/>
          <w:sz w:val="22"/>
        </w:rPr>
        <w:t xml:space="preserve"> extension command displays metadata corresponding to a particular process or all processes. </w:t>
      </w:r>
      <w:r w:rsidR="004B42C8">
        <w:rPr>
          <w:b w:val="0"/>
          <w:sz w:val="22"/>
        </w:rPr>
        <w:t>The syntax is:</w:t>
      </w:r>
    </w:p>
    <w:p w14:paraId="4780C524" w14:textId="1E483EC9" w:rsidR="004B42C8" w:rsidRDefault="004B42C8" w:rsidP="00082BF5">
      <w:pPr>
        <w:pStyle w:val="HeadingStyle1"/>
        <w:ind w:left="720"/>
        <w:rPr>
          <w:b w:val="0"/>
          <w:sz w:val="22"/>
        </w:rPr>
      </w:pPr>
      <w:r>
        <w:rPr>
          <w:b w:val="0"/>
          <w:sz w:val="22"/>
        </w:rPr>
        <w:t xml:space="preserve">!process </w:t>
      </w:r>
      <w:proofErr w:type="spellStart"/>
      <w:r>
        <w:rPr>
          <w:b w:val="0"/>
          <w:sz w:val="22"/>
        </w:rPr>
        <w:t>Process</w:t>
      </w:r>
      <w:proofErr w:type="spellEnd"/>
      <w:r>
        <w:rPr>
          <w:b w:val="0"/>
          <w:sz w:val="22"/>
        </w:rPr>
        <w:t xml:space="preserve"> </w:t>
      </w:r>
      <w:proofErr w:type="gramStart"/>
      <w:r>
        <w:rPr>
          <w:b w:val="0"/>
          <w:sz w:val="22"/>
        </w:rPr>
        <w:t>ID  Flags</w:t>
      </w:r>
      <w:proofErr w:type="gramEnd"/>
      <w:r>
        <w:rPr>
          <w:b w:val="0"/>
          <w:sz w:val="22"/>
        </w:rPr>
        <w:t xml:space="preserve">  or</w:t>
      </w:r>
    </w:p>
    <w:p w14:paraId="23A57A0E" w14:textId="32BAB8EC" w:rsidR="004B42C8" w:rsidRDefault="004B42C8" w:rsidP="00082BF5">
      <w:pPr>
        <w:pStyle w:val="HeadingStyle1"/>
        <w:ind w:left="720"/>
        <w:rPr>
          <w:b w:val="0"/>
          <w:sz w:val="22"/>
        </w:rPr>
      </w:pPr>
      <w:r>
        <w:rPr>
          <w:b w:val="0"/>
          <w:sz w:val="22"/>
        </w:rPr>
        <w:t xml:space="preserve">!process </w:t>
      </w:r>
      <w:proofErr w:type="spellStart"/>
      <w:r>
        <w:rPr>
          <w:b w:val="0"/>
          <w:sz w:val="22"/>
        </w:rPr>
        <w:t>Process</w:t>
      </w:r>
      <w:proofErr w:type="spellEnd"/>
      <w:r>
        <w:rPr>
          <w:b w:val="0"/>
          <w:sz w:val="22"/>
        </w:rPr>
        <w:t xml:space="preserve"> base address Flags</w:t>
      </w:r>
    </w:p>
    <w:p w14:paraId="549D5460" w14:textId="175DC6BA" w:rsidR="004B42C8" w:rsidRDefault="004B42C8" w:rsidP="00082BF5">
      <w:pPr>
        <w:pStyle w:val="HeadingStyle1"/>
        <w:ind w:left="720"/>
        <w:rPr>
          <w:b w:val="0"/>
          <w:sz w:val="22"/>
        </w:rPr>
      </w:pPr>
      <w:r>
        <w:rPr>
          <w:b w:val="0"/>
          <w:sz w:val="22"/>
        </w:rPr>
        <w:t xml:space="preserve">If Flags is 0 only minimum amount of information is displayed </w:t>
      </w:r>
    </w:p>
    <w:p w14:paraId="0EAE9DED" w14:textId="70006B17" w:rsidR="008E6C17" w:rsidRDefault="004B42C8" w:rsidP="00082BF5">
      <w:pPr>
        <w:pStyle w:val="HeadingStyle1"/>
        <w:ind w:left="720"/>
        <w:rPr>
          <w:b w:val="0"/>
          <w:sz w:val="22"/>
        </w:rPr>
      </w:pPr>
      <w:r>
        <w:rPr>
          <w:b w:val="0"/>
          <w:sz w:val="22"/>
        </w:rPr>
        <w:t>If you do not know the process ID or base addres</w:t>
      </w:r>
      <w:r w:rsidR="00411617">
        <w:rPr>
          <w:b w:val="0"/>
          <w:sz w:val="22"/>
        </w:rPr>
        <w:t>s</w:t>
      </w:r>
      <w:r>
        <w:rPr>
          <w:b w:val="0"/>
          <w:sz w:val="22"/>
        </w:rPr>
        <w:t xml:space="preserve"> you can use</w:t>
      </w:r>
    </w:p>
    <w:p w14:paraId="039D9428" w14:textId="40F5E242" w:rsidR="004B42C8" w:rsidRDefault="004B42C8" w:rsidP="00082BF5">
      <w:pPr>
        <w:pStyle w:val="HeadingStyle1"/>
        <w:ind w:left="720"/>
        <w:rPr>
          <w:b w:val="0"/>
          <w:sz w:val="22"/>
        </w:rPr>
      </w:pPr>
      <w:r>
        <w:rPr>
          <w:b w:val="0"/>
          <w:sz w:val="22"/>
        </w:rPr>
        <w:t>!process 0 0   as follows:</w:t>
      </w:r>
    </w:p>
    <w:p w14:paraId="2F10911C" w14:textId="5D3FA8F1" w:rsidR="00082BF5" w:rsidRDefault="00082BF5" w:rsidP="000D2C89">
      <w:pPr>
        <w:pStyle w:val="HeadingStyle1"/>
        <w:numPr>
          <w:ilvl w:val="0"/>
          <w:numId w:val="15"/>
        </w:numPr>
        <w:rPr>
          <w:b w:val="0"/>
          <w:sz w:val="22"/>
        </w:rPr>
      </w:pPr>
      <w:proofErr w:type="spellStart"/>
      <w:proofErr w:type="gramStart"/>
      <w:r>
        <w:rPr>
          <w:sz w:val="24"/>
        </w:rPr>
        <w:t>ldk</w:t>
      </w:r>
      <w:proofErr w:type="spellEnd"/>
      <w:proofErr w:type="gramEnd"/>
      <w:r>
        <w:rPr>
          <w:sz w:val="24"/>
        </w:rPr>
        <w:t>&gt;  !process</w:t>
      </w:r>
      <w:r>
        <w:rPr>
          <w:b w:val="0"/>
          <w:sz w:val="24"/>
        </w:rPr>
        <w:t xml:space="preserve"> 0 0  </w:t>
      </w:r>
      <w:r>
        <w:rPr>
          <w:b w:val="0"/>
          <w:sz w:val="22"/>
        </w:rPr>
        <w:t xml:space="preserve">will display </w:t>
      </w:r>
      <w:r w:rsidR="004B42C8">
        <w:rPr>
          <w:b w:val="0"/>
          <w:sz w:val="22"/>
        </w:rPr>
        <w:t xml:space="preserve">summary </w:t>
      </w:r>
      <w:r>
        <w:rPr>
          <w:b w:val="0"/>
          <w:sz w:val="22"/>
        </w:rPr>
        <w:t>inform</w:t>
      </w:r>
      <w:r w:rsidR="00FE1E0D">
        <w:rPr>
          <w:b w:val="0"/>
          <w:sz w:val="22"/>
        </w:rPr>
        <w:t>ation about each process and its</w:t>
      </w:r>
      <w:r>
        <w:rPr>
          <w:b w:val="0"/>
          <w:sz w:val="22"/>
        </w:rPr>
        <w:t xml:space="preserve"> th</w:t>
      </w:r>
      <w:r w:rsidR="004B42C8">
        <w:rPr>
          <w:b w:val="0"/>
          <w:sz w:val="22"/>
        </w:rPr>
        <w:t xml:space="preserve">reads currently running </w:t>
      </w:r>
      <w:r>
        <w:rPr>
          <w:b w:val="0"/>
          <w:sz w:val="22"/>
        </w:rPr>
        <w:t xml:space="preserve">. </w:t>
      </w:r>
    </w:p>
    <w:p w14:paraId="299BA1C9" w14:textId="35CA909C" w:rsidR="00082BF5" w:rsidRDefault="002C51A5" w:rsidP="000D2C89">
      <w:pPr>
        <w:pStyle w:val="HeadingStyle1"/>
        <w:numPr>
          <w:ilvl w:val="0"/>
          <w:numId w:val="15"/>
        </w:numPr>
        <w:rPr>
          <w:b w:val="0"/>
          <w:sz w:val="22"/>
        </w:rPr>
      </w:pPr>
      <w:proofErr w:type="spellStart"/>
      <w:proofErr w:type="gramStart"/>
      <w:r>
        <w:rPr>
          <w:sz w:val="24"/>
        </w:rPr>
        <w:t>ldk</w:t>
      </w:r>
      <w:proofErr w:type="spellEnd"/>
      <w:proofErr w:type="gramEnd"/>
      <w:r>
        <w:rPr>
          <w:sz w:val="24"/>
        </w:rPr>
        <w:t>&gt; !process 0  0 service</w:t>
      </w:r>
      <w:r w:rsidR="00082BF5">
        <w:rPr>
          <w:sz w:val="24"/>
        </w:rPr>
        <w:t xml:space="preserve">.exe </w:t>
      </w:r>
      <w:r w:rsidR="00082BF5">
        <w:rPr>
          <w:b w:val="0"/>
          <w:sz w:val="24"/>
        </w:rPr>
        <w:t>will display all instances of this process.</w:t>
      </w:r>
      <w:r w:rsidR="00082BF5">
        <w:rPr>
          <w:sz w:val="24"/>
        </w:rPr>
        <w:t xml:space="preserve"> </w:t>
      </w:r>
      <w:r w:rsidR="00082BF5">
        <w:rPr>
          <w:b w:val="0"/>
          <w:sz w:val="22"/>
        </w:rPr>
        <w:t xml:space="preserve">Write down the ID of one of the instances of explorer.exe process and find the details of that instance using the command </w:t>
      </w:r>
      <w:r w:rsidR="00082BF5">
        <w:rPr>
          <w:sz w:val="22"/>
        </w:rPr>
        <w:t>!process  ID</w:t>
      </w:r>
      <w:r w:rsidR="00082BF5">
        <w:rPr>
          <w:b w:val="0"/>
          <w:sz w:val="22"/>
        </w:rPr>
        <w:t xml:space="preserve">  (replace ID with respective process ID – Cid ) or  </w:t>
      </w:r>
      <w:r w:rsidR="00082BF5">
        <w:rPr>
          <w:sz w:val="22"/>
        </w:rPr>
        <w:t>!process  memory-address</w:t>
      </w:r>
      <w:r w:rsidR="00082BF5">
        <w:rPr>
          <w:b w:val="0"/>
          <w:sz w:val="22"/>
        </w:rPr>
        <w:t xml:space="preserve"> (replace memory address with respective process memory address)</w:t>
      </w:r>
    </w:p>
    <w:p w14:paraId="044FD75F" w14:textId="3F17FEF9" w:rsidR="00330AB5" w:rsidRPr="00A4727E" w:rsidRDefault="00330AB5" w:rsidP="00BC56AF">
      <w:pPr>
        <w:pStyle w:val="HeadingStyle1"/>
        <w:numPr>
          <w:ilvl w:val="0"/>
          <w:numId w:val="15"/>
        </w:numPr>
        <w:rPr>
          <w:b w:val="0"/>
          <w:sz w:val="22"/>
        </w:rPr>
      </w:pPr>
      <w:proofErr w:type="spellStart"/>
      <w:r w:rsidRPr="00330AB5">
        <w:rPr>
          <w:sz w:val="24"/>
        </w:rPr>
        <w:t>ldk</w:t>
      </w:r>
      <w:proofErr w:type="spellEnd"/>
      <w:r w:rsidRPr="00330AB5">
        <w:rPr>
          <w:sz w:val="24"/>
        </w:rPr>
        <w:t xml:space="preserve">&gt; </w:t>
      </w:r>
      <w:proofErr w:type="spellStart"/>
      <w:r w:rsidRPr="00330AB5">
        <w:rPr>
          <w:sz w:val="24"/>
        </w:rPr>
        <w:t>dt</w:t>
      </w:r>
      <w:proofErr w:type="spellEnd"/>
      <w:r w:rsidRPr="00330AB5">
        <w:rPr>
          <w:sz w:val="24"/>
        </w:rPr>
        <w:t xml:space="preserve"> </w:t>
      </w:r>
      <w:proofErr w:type="spellStart"/>
      <w:r w:rsidRPr="00330AB5">
        <w:rPr>
          <w:sz w:val="24"/>
        </w:rPr>
        <w:t>nt</w:t>
      </w:r>
      <w:proofErr w:type="spellEnd"/>
      <w:r w:rsidRPr="00330AB5">
        <w:rPr>
          <w:sz w:val="24"/>
        </w:rPr>
        <w:t>!_</w:t>
      </w:r>
      <w:proofErr w:type="spellStart"/>
      <w:r w:rsidRPr="00330AB5">
        <w:rPr>
          <w:sz w:val="24"/>
        </w:rPr>
        <w:t>eprocess</w:t>
      </w:r>
      <w:proofErr w:type="spellEnd"/>
      <w:r w:rsidRPr="00330AB5">
        <w:rPr>
          <w:sz w:val="24"/>
        </w:rPr>
        <w:t xml:space="preserve">  ffffca83e7281080   </w:t>
      </w:r>
      <w:r w:rsidRPr="00330AB5">
        <w:rPr>
          <w:b w:val="0"/>
          <w:sz w:val="24"/>
        </w:rPr>
        <w:t xml:space="preserve">Will display the data structure and including address to </w:t>
      </w:r>
      <w:proofErr w:type="spellStart"/>
      <w:r w:rsidRPr="00330AB5">
        <w:rPr>
          <w:b w:val="0"/>
          <w:sz w:val="24"/>
        </w:rPr>
        <w:t>pcb</w:t>
      </w:r>
      <w:proofErr w:type="spellEnd"/>
      <w:r w:rsidRPr="00330AB5">
        <w:rPr>
          <w:b w:val="0"/>
          <w:sz w:val="24"/>
        </w:rPr>
        <w:t xml:space="preserve"> (</w:t>
      </w:r>
      <w:proofErr w:type="spellStart"/>
      <w:r w:rsidRPr="00330AB5">
        <w:rPr>
          <w:b w:val="0"/>
          <w:sz w:val="24"/>
        </w:rPr>
        <w:t>kprocess</w:t>
      </w:r>
      <w:proofErr w:type="spellEnd"/>
      <w:r w:rsidRPr="00330AB5">
        <w:rPr>
          <w:b w:val="0"/>
          <w:sz w:val="24"/>
        </w:rPr>
        <w:t>) for the process with specified address</w:t>
      </w:r>
    </w:p>
    <w:p w14:paraId="5CD09017" w14:textId="77777777" w:rsidR="00A4727E" w:rsidRDefault="00A4727E" w:rsidP="00A4727E">
      <w:pPr>
        <w:pStyle w:val="HeadingStyle1"/>
        <w:rPr>
          <w:b w:val="0"/>
          <w:sz w:val="22"/>
        </w:rPr>
      </w:pPr>
    </w:p>
    <w:p w14:paraId="633E0AEE" w14:textId="633F11E7" w:rsidR="00A4727E" w:rsidRDefault="00A4727E" w:rsidP="00A4727E">
      <w:pPr>
        <w:pStyle w:val="HeadingStyle1"/>
        <w:rPr>
          <w:b w:val="0"/>
          <w:sz w:val="22"/>
        </w:rPr>
      </w:pPr>
    </w:p>
    <w:p w14:paraId="284FD9B2" w14:textId="77777777" w:rsidR="00A4727E" w:rsidRDefault="00A4727E" w:rsidP="00A4727E">
      <w:pPr>
        <w:pStyle w:val="HeadingStyle1"/>
        <w:rPr>
          <w:b w:val="0"/>
          <w:sz w:val="22"/>
        </w:rPr>
      </w:pPr>
    </w:p>
    <w:p w14:paraId="1A5F4D45" w14:textId="77777777" w:rsidR="00A4727E" w:rsidRDefault="00A4727E" w:rsidP="00A4727E">
      <w:pPr>
        <w:pStyle w:val="HeadingStyle1"/>
        <w:rPr>
          <w:b w:val="0"/>
          <w:sz w:val="22"/>
        </w:rPr>
      </w:pPr>
    </w:p>
    <w:p w14:paraId="55240E1B" w14:textId="77777777" w:rsidR="00A4727E" w:rsidRPr="00330AB5" w:rsidRDefault="00A4727E" w:rsidP="00A4727E">
      <w:pPr>
        <w:pStyle w:val="HeadingStyle1"/>
        <w:rPr>
          <w:b w:val="0"/>
          <w:sz w:val="22"/>
        </w:rPr>
      </w:pPr>
    </w:p>
    <w:p w14:paraId="529A61DA" w14:textId="77777777" w:rsidR="00082BF5" w:rsidRDefault="00082BF5" w:rsidP="000D2C89">
      <w:pPr>
        <w:pStyle w:val="HeadingStyle1"/>
        <w:numPr>
          <w:ilvl w:val="0"/>
          <w:numId w:val="15"/>
        </w:numPr>
        <w:rPr>
          <w:b w:val="0"/>
          <w:sz w:val="22"/>
        </w:rPr>
      </w:pPr>
      <w:r>
        <w:rPr>
          <w:sz w:val="24"/>
        </w:rPr>
        <w:lastRenderedPageBreak/>
        <w:t>(5 marks) Kernel Mode- Use Windows debugger (</w:t>
      </w:r>
      <w:proofErr w:type="spellStart"/>
      <w:r>
        <w:rPr>
          <w:sz w:val="24"/>
        </w:rPr>
        <w:t>lkd</w:t>
      </w:r>
      <w:proofErr w:type="spellEnd"/>
      <w:r>
        <w:rPr>
          <w:sz w:val="24"/>
        </w:rPr>
        <w:t xml:space="preserve">) kernel debugger to explore windows protected process and its threads data structure  </w:t>
      </w:r>
    </w:p>
    <w:p w14:paraId="07A8CD21" w14:textId="24AC2BB1" w:rsidR="00082BF5" w:rsidRDefault="00082BF5" w:rsidP="000D2C89">
      <w:pPr>
        <w:pStyle w:val="HeadingStyle1"/>
        <w:numPr>
          <w:ilvl w:val="1"/>
          <w:numId w:val="15"/>
        </w:numPr>
        <w:rPr>
          <w:b w:val="0"/>
          <w:sz w:val="22"/>
        </w:rPr>
      </w:pPr>
      <w:r>
        <w:rPr>
          <w:b w:val="0"/>
          <w:sz w:val="22"/>
        </w:rPr>
        <w:t xml:space="preserve">Display  and analyze information of a process such as </w:t>
      </w:r>
      <w:r w:rsidR="00794120">
        <w:rPr>
          <w:b w:val="0"/>
          <w:sz w:val="22"/>
        </w:rPr>
        <w:t>notepad</w:t>
      </w:r>
      <w:r>
        <w:rPr>
          <w:b w:val="0"/>
          <w:sz w:val="22"/>
        </w:rPr>
        <w:t xml:space="preserve">.exe  as follows:  </w:t>
      </w:r>
      <w:r w:rsidR="00794120">
        <w:rPr>
          <w:b w:val="0"/>
          <w:sz w:val="22"/>
        </w:rPr>
        <w:t xml:space="preserve">start notepad.exe or any other process you want to analyze </w:t>
      </w:r>
      <w:r w:rsidR="00794120">
        <w:rPr>
          <w:sz w:val="22"/>
        </w:rPr>
        <w:t>!process 0 0 notepad</w:t>
      </w:r>
      <w:r>
        <w:rPr>
          <w:sz w:val="22"/>
        </w:rPr>
        <w:t>.exe</w:t>
      </w:r>
      <w:r>
        <w:rPr>
          <w:b w:val="0"/>
          <w:sz w:val="22"/>
        </w:rPr>
        <w:t xml:space="preserve">  </w:t>
      </w:r>
    </w:p>
    <w:p w14:paraId="15996BDD" w14:textId="5CD73B66" w:rsidR="00082BF5" w:rsidRDefault="00082BF5" w:rsidP="000D2C89">
      <w:pPr>
        <w:pStyle w:val="HeadingStyle1"/>
        <w:numPr>
          <w:ilvl w:val="1"/>
          <w:numId w:val="15"/>
        </w:numPr>
        <w:rPr>
          <w:b w:val="0"/>
          <w:sz w:val="22"/>
        </w:rPr>
      </w:pPr>
      <w:r>
        <w:rPr>
          <w:b w:val="0"/>
          <w:sz w:val="22"/>
        </w:rPr>
        <w:t xml:space="preserve">Use </w:t>
      </w:r>
      <w:proofErr w:type="spellStart"/>
      <w:r>
        <w:rPr>
          <w:sz w:val="22"/>
        </w:rPr>
        <w:t>ldk</w:t>
      </w:r>
      <w:proofErr w:type="spellEnd"/>
      <w:r>
        <w:rPr>
          <w:sz w:val="22"/>
        </w:rPr>
        <w:t>&gt; lm</w:t>
      </w:r>
      <w:r>
        <w:rPr>
          <w:b w:val="0"/>
          <w:sz w:val="22"/>
        </w:rPr>
        <w:t xml:space="preserve">   to display the </w:t>
      </w:r>
      <w:r>
        <w:rPr>
          <w:sz w:val="22"/>
        </w:rPr>
        <w:t>user mode modules</w:t>
      </w:r>
      <w:r>
        <w:rPr>
          <w:b w:val="0"/>
          <w:sz w:val="22"/>
        </w:rPr>
        <w:t xml:space="preserve"> loaded by this process</w:t>
      </w:r>
      <w:r w:rsidR="00A658CD">
        <w:rPr>
          <w:b w:val="0"/>
          <w:sz w:val="22"/>
        </w:rPr>
        <w:t xml:space="preserve"> </w:t>
      </w:r>
    </w:p>
    <w:p w14:paraId="226CE688" w14:textId="41CCF791" w:rsidR="00A658CD" w:rsidRDefault="00A658CD" w:rsidP="000D2C89">
      <w:pPr>
        <w:pStyle w:val="HeadingStyle1"/>
        <w:numPr>
          <w:ilvl w:val="1"/>
          <w:numId w:val="15"/>
        </w:numPr>
        <w:rPr>
          <w:b w:val="0"/>
          <w:sz w:val="22"/>
        </w:rPr>
      </w:pPr>
      <w:r>
        <w:rPr>
          <w:b w:val="0"/>
          <w:sz w:val="22"/>
        </w:rPr>
        <w:t xml:space="preserve">Provide </w:t>
      </w:r>
      <w:r w:rsidR="00A066D2">
        <w:rPr>
          <w:b w:val="0"/>
          <w:sz w:val="22"/>
        </w:rPr>
        <w:t>scree</w:t>
      </w:r>
      <w:r>
        <w:rPr>
          <w:b w:val="0"/>
          <w:sz w:val="22"/>
        </w:rPr>
        <w:t>n captures that displays</w:t>
      </w:r>
    </w:p>
    <w:p w14:paraId="752EA88E" w14:textId="226AA13F" w:rsidR="00A658CD" w:rsidRDefault="00330AB5" w:rsidP="000D2C89">
      <w:pPr>
        <w:pStyle w:val="HeadingStyle1"/>
        <w:numPr>
          <w:ilvl w:val="2"/>
          <w:numId w:val="15"/>
        </w:numPr>
        <w:rPr>
          <w:b w:val="0"/>
          <w:sz w:val="22"/>
        </w:rPr>
      </w:pPr>
      <w:r>
        <w:rPr>
          <w:b w:val="0"/>
          <w:sz w:val="22"/>
        </w:rPr>
        <w:t>basic</w:t>
      </w:r>
      <w:r w:rsidR="00A658CD" w:rsidRPr="00A658CD">
        <w:rPr>
          <w:b w:val="0"/>
          <w:sz w:val="22"/>
        </w:rPr>
        <w:t xml:space="preserve"> info</w:t>
      </w:r>
      <w:r w:rsidR="00794120">
        <w:rPr>
          <w:b w:val="0"/>
          <w:sz w:val="22"/>
        </w:rPr>
        <w:t>rmation of notepad</w:t>
      </w:r>
      <w:r w:rsidR="00A658CD">
        <w:rPr>
          <w:b w:val="0"/>
          <w:sz w:val="22"/>
        </w:rPr>
        <w:t>.exe process</w:t>
      </w:r>
      <w:r w:rsidR="00A658CD" w:rsidRPr="00A658CD">
        <w:rPr>
          <w:b w:val="0"/>
          <w:sz w:val="22"/>
        </w:rPr>
        <w:t xml:space="preserve"> </w:t>
      </w:r>
      <w:r w:rsidR="00794120">
        <w:rPr>
          <w:b w:val="0"/>
          <w:sz w:val="22"/>
        </w:rPr>
        <w:t xml:space="preserve">or the process you decide to analyze </w:t>
      </w:r>
    </w:p>
    <w:p w14:paraId="42BEA658" w14:textId="77777777" w:rsidR="00A658CD" w:rsidRDefault="00A658CD" w:rsidP="000D2C89">
      <w:pPr>
        <w:pStyle w:val="HeadingStyle1"/>
        <w:numPr>
          <w:ilvl w:val="2"/>
          <w:numId w:val="15"/>
        </w:numPr>
        <w:rPr>
          <w:b w:val="0"/>
          <w:sz w:val="22"/>
        </w:rPr>
      </w:pPr>
      <w:r w:rsidRPr="00A658CD">
        <w:rPr>
          <w:b w:val="0"/>
          <w:sz w:val="22"/>
        </w:rPr>
        <w:t xml:space="preserve">the </w:t>
      </w:r>
      <w:r>
        <w:rPr>
          <w:b w:val="0"/>
          <w:sz w:val="22"/>
        </w:rPr>
        <w:t>process control block of this process</w:t>
      </w:r>
      <w:r w:rsidRPr="00A658CD">
        <w:rPr>
          <w:b w:val="0"/>
          <w:sz w:val="22"/>
        </w:rPr>
        <w:t xml:space="preserve">, </w:t>
      </w:r>
    </w:p>
    <w:p w14:paraId="39CBB987" w14:textId="1D9B2F7C" w:rsidR="00082BF5" w:rsidRDefault="00794120" w:rsidP="000D2C89">
      <w:pPr>
        <w:pStyle w:val="HeadingStyle1"/>
        <w:numPr>
          <w:ilvl w:val="2"/>
          <w:numId w:val="15"/>
        </w:numPr>
        <w:rPr>
          <w:b w:val="0"/>
          <w:sz w:val="22"/>
        </w:rPr>
      </w:pPr>
      <w:r>
        <w:rPr>
          <w:b w:val="0"/>
          <w:sz w:val="22"/>
        </w:rPr>
        <w:t xml:space="preserve">Display the </w:t>
      </w:r>
      <w:proofErr w:type="spellStart"/>
      <w:r>
        <w:rPr>
          <w:b w:val="0"/>
          <w:sz w:val="22"/>
        </w:rPr>
        <w:t>peb</w:t>
      </w:r>
      <w:proofErr w:type="spellEnd"/>
      <w:r>
        <w:rPr>
          <w:b w:val="0"/>
          <w:sz w:val="22"/>
        </w:rPr>
        <w:t xml:space="preserve"> and token structure for the process. What is the purpose of </w:t>
      </w:r>
      <w:proofErr w:type="spellStart"/>
      <w:r>
        <w:rPr>
          <w:b w:val="0"/>
          <w:sz w:val="22"/>
        </w:rPr>
        <w:t>peb</w:t>
      </w:r>
      <w:proofErr w:type="spellEnd"/>
      <w:r>
        <w:rPr>
          <w:b w:val="0"/>
          <w:sz w:val="22"/>
        </w:rPr>
        <w:t xml:space="preserve"> and token structure? </w:t>
      </w:r>
    </w:p>
    <w:p w14:paraId="421A1604" w14:textId="02360B5E" w:rsidR="00A658CD" w:rsidRPr="00A658CD" w:rsidRDefault="00A658CD" w:rsidP="000D2C89">
      <w:pPr>
        <w:pStyle w:val="HeadingStyle1"/>
        <w:numPr>
          <w:ilvl w:val="2"/>
          <w:numId w:val="15"/>
        </w:numPr>
        <w:rPr>
          <w:b w:val="0"/>
          <w:sz w:val="22"/>
        </w:rPr>
      </w:pPr>
      <w:r>
        <w:rPr>
          <w:b w:val="0"/>
          <w:sz w:val="22"/>
        </w:rPr>
        <w:t>Details of one thread of this process</w:t>
      </w:r>
    </w:p>
    <w:p w14:paraId="36034099" w14:textId="4FACD965" w:rsidR="00225FF5" w:rsidRDefault="003B00C4" w:rsidP="00082BF5">
      <w:pPr>
        <w:pStyle w:val="HeadingStyle1"/>
        <w:ind w:left="1440"/>
        <w:rPr>
          <w:b w:val="0"/>
          <w:sz w:val="22"/>
        </w:rPr>
      </w:pPr>
      <w:r w:rsidRPr="00560625">
        <w:rPr>
          <w:sz w:val="22"/>
        </w:rPr>
        <w:t>Windows System Calls</w:t>
      </w:r>
      <w:r>
        <w:rPr>
          <w:b w:val="0"/>
          <w:sz w:val="22"/>
        </w:rPr>
        <w:t>. There ar</w:t>
      </w:r>
      <w:r w:rsidR="00C25408">
        <w:rPr>
          <w:b w:val="0"/>
          <w:sz w:val="22"/>
        </w:rPr>
        <w:t xml:space="preserve">e many system calls in Windows. </w:t>
      </w:r>
      <w:proofErr w:type="spellStart"/>
      <w:r>
        <w:rPr>
          <w:b w:val="0"/>
          <w:sz w:val="22"/>
        </w:rPr>
        <w:t>Windbg</w:t>
      </w:r>
      <w:proofErr w:type="spellEnd"/>
      <w:r>
        <w:rPr>
          <w:b w:val="0"/>
          <w:sz w:val="22"/>
        </w:rPr>
        <w:t xml:space="preserve"> can be used to display the address, assembly and other functions calls by the system calls. </w:t>
      </w:r>
      <w:r w:rsidR="0097390A">
        <w:rPr>
          <w:b w:val="0"/>
          <w:sz w:val="22"/>
        </w:rPr>
        <w:t xml:space="preserve">The </w:t>
      </w:r>
      <w:r w:rsidR="00841158">
        <w:rPr>
          <w:b w:val="0"/>
          <w:sz w:val="22"/>
        </w:rPr>
        <w:t>System Service Descriptor</w:t>
      </w:r>
      <w:r w:rsidR="00C12E90">
        <w:rPr>
          <w:b w:val="0"/>
          <w:sz w:val="22"/>
        </w:rPr>
        <w:t xml:space="preserve"> Table (</w:t>
      </w:r>
      <w:r w:rsidR="00C12E90" w:rsidRPr="007353CC">
        <w:rPr>
          <w:color w:val="FF0000"/>
          <w:sz w:val="22"/>
        </w:rPr>
        <w:t>SSDT</w:t>
      </w:r>
      <w:r w:rsidR="00C12E90">
        <w:rPr>
          <w:b w:val="0"/>
          <w:sz w:val="22"/>
        </w:rPr>
        <w:t>)</w:t>
      </w:r>
      <w:r w:rsidR="0097390A">
        <w:rPr>
          <w:b w:val="0"/>
          <w:sz w:val="22"/>
        </w:rPr>
        <w:t xml:space="preserve"> table contain</w:t>
      </w:r>
      <w:r w:rsidR="00C12E90">
        <w:rPr>
          <w:b w:val="0"/>
          <w:sz w:val="22"/>
        </w:rPr>
        <w:t>s</w:t>
      </w:r>
      <w:r w:rsidR="0097390A">
        <w:rPr>
          <w:b w:val="0"/>
          <w:sz w:val="22"/>
        </w:rPr>
        <w:t xml:space="preserve"> pointers </w:t>
      </w:r>
      <w:r w:rsidR="001B0705">
        <w:rPr>
          <w:b w:val="0"/>
          <w:sz w:val="22"/>
        </w:rPr>
        <w:t xml:space="preserve">(In Unix is the </w:t>
      </w:r>
      <w:proofErr w:type="spellStart"/>
      <w:r w:rsidR="001B0705">
        <w:rPr>
          <w:b w:val="0"/>
          <w:sz w:val="22"/>
        </w:rPr>
        <w:t>syscall</w:t>
      </w:r>
      <w:proofErr w:type="spellEnd"/>
      <w:r w:rsidR="001B0705">
        <w:rPr>
          <w:b w:val="0"/>
          <w:sz w:val="22"/>
        </w:rPr>
        <w:t xml:space="preserve"> Table) </w:t>
      </w:r>
      <w:r w:rsidR="0097390A">
        <w:rPr>
          <w:b w:val="0"/>
          <w:sz w:val="22"/>
        </w:rPr>
        <w:t xml:space="preserve">to system calls. </w:t>
      </w:r>
      <w:r w:rsidR="00C12E90">
        <w:rPr>
          <w:b w:val="0"/>
          <w:sz w:val="22"/>
        </w:rPr>
        <w:t xml:space="preserve">Each address in the table is the entry point of a routine in kernel space (system call). </w:t>
      </w:r>
      <w:r w:rsidR="00560625">
        <w:rPr>
          <w:b w:val="0"/>
          <w:sz w:val="22"/>
        </w:rPr>
        <w:t xml:space="preserve">System calls that start with </w:t>
      </w:r>
      <w:proofErr w:type="spellStart"/>
      <w:proofErr w:type="gramStart"/>
      <w:r w:rsidR="00560625">
        <w:rPr>
          <w:b w:val="0"/>
          <w:sz w:val="22"/>
        </w:rPr>
        <w:t>Nt</w:t>
      </w:r>
      <w:proofErr w:type="spellEnd"/>
      <w:proofErr w:type="gramEnd"/>
      <w:r w:rsidR="00560625">
        <w:rPr>
          <w:b w:val="0"/>
          <w:sz w:val="22"/>
        </w:rPr>
        <w:t xml:space="preserve"> are routines used by user-mode components of the OS to interact with kernel mode. Drivers cannot called these routines beca</w:t>
      </w:r>
      <w:r w:rsidR="00EA0079">
        <w:rPr>
          <w:b w:val="0"/>
          <w:sz w:val="22"/>
        </w:rPr>
        <w:t xml:space="preserve">use drivers are </w:t>
      </w:r>
      <w:r w:rsidR="00225FF5">
        <w:rPr>
          <w:b w:val="0"/>
          <w:sz w:val="22"/>
        </w:rPr>
        <w:t xml:space="preserve">kernel mode. </w:t>
      </w:r>
    </w:p>
    <w:p w14:paraId="33046196" w14:textId="583A6CA9" w:rsidR="00082BF5" w:rsidRDefault="00225FF5" w:rsidP="00082BF5">
      <w:pPr>
        <w:pStyle w:val="HeadingStyle1"/>
        <w:ind w:left="1440"/>
        <w:rPr>
          <w:b w:val="0"/>
          <w:sz w:val="22"/>
        </w:rPr>
      </w:pPr>
      <w:r>
        <w:rPr>
          <w:b w:val="0"/>
          <w:sz w:val="22"/>
        </w:rPr>
        <w:t xml:space="preserve">In the kernel SSDT </w:t>
      </w:r>
      <w:r w:rsidR="0097390A">
        <w:rPr>
          <w:b w:val="0"/>
          <w:sz w:val="22"/>
        </w:rPr>
        <w:t xml:space="preserve">table is called </w:t>
      </w:r>
      <w:proofErr w:type="spellStart"/>
      <w:r w:rsidR="0097390A">
        <w:rPr>
          <w:b w:val="0"/>
          <w:sz w:val="22"/>
        </w:rPr>
        <w:t>KeServiceDescriptorTable</w:t>
      </w:r>
      <w:proofErr w:type="spellEnd"/>
      <w:r w:rsidR="0097390A">
        <w:rPr>
          <w:b w:val="0"/>
          <w:sz w:val="22"/>
        </w:rPr>
        <w:t xml:space="preserve"> and is exported by ntoskrnl.exe</w:t>
      </w:r>
      <w:r w:rsidR="00C12E90">
        <w:rPr>
          <w:b w:val="0"/>
          <w:sz w:val="22"/>
        </w:rPr>
        <w:t xml:space="preserve">. </w:t>
      </w:r>
    </w:p>
    <w:p w14:paraId="22B99501" w14:textId="5F7EAAFB" w:rsidR="0097390A" w:rsidRPr="00C12E90" w:rsidRDefault="0097390A" w:rsidP="00C12E90">
      <w:pPr>
        <w:pStyle w:val="HeadingStyle1"/>
        <w:numPr>
          <w:ilvl w:val="3"/>
          <w:numId w:val="15"/>
        </w:numPr>
        <w:rPr>
          <w:b w:val="0"/>
          <w:sz w:val="22"/>
        </w:rPr>
      </w:pPr>
      <w:r>
        <w:rPr>
          <w:b w:val="0"/>
          <w:sz w:val="22"/>
        </w:rPr>
        <w:t xml:space="preserve">Use the following command to display the address of the </w:t>
      </w:r>
      <w:r w:rsidR="00C12E90">
        <w:rPr>
          <w:b w:val="0"/>
          <w:sz w:val="22"/>
        </w:rPr>
        <w:t xml:space="preserve">  </w:t>
      </w:r>
      <w:proofErr w:type="spellStart"/>
      <w:r w:rsidRPr="00C12E90">
        <w:rPr>
          <w:b w:val="0"/>
          <w:sz w:val="22"/>
        </w:rPr>
        <w:t>KeServiceDescriptorTable</w:t>
      </w:r>
      <w:proofErr w:type="spellEnd"/>
      <w:r w:rsidR="00C12E90">
        <w:rPr>
          <w:b w:val="0"/>
          <w:sz w:val="22"/>
        </w:rPr>
        <w:t xml:space="preserve">  and record the address</w:t>
      </w:r>
    </w:p>
    <w:p w14:paraId="0C0DAF64" w14:textId="197253B3" w:rsidR="0097390A" w:rsidRDefault="00C12E90" w:rsidP="00082BF5">
      <w:pPr>
        <w:pStyle w:val="HeadingStyle1"/>
        <w:ind w:left="1440"/>
        <w:rPr>
          <w:b w:val="0"/>
          <w:sz w:val="22"/>
        </w:rPr>
      </w:pPr>
      <w:r>
        <w:rPr>
          <w:sz w:val="22"/>
        </w:rPr>
        <w:t xml:space="preserve">                              </w:t>
      </w:r>
      <w:proofErr w:type="spellStart"/>
      <w:proofErr w:type="gramStart"/>
      <w:r w:rsidR="0097390A">
        <w:rPr>
          <w:sz w:val="22"/>
        </w:rPr>
        <w:t>ldk</w:t>
      </w:r>
      <w:proofErr w:type="spellEnd"/>
      <w:proofErr w:type="gramEnd"/>
      <w:r w:rsidR="0097390A">
        <w:rPr>
          <w:sz w:val="22"/>
        </w:rPr>
        <w:t xml:space="preserve">&gt; </w:t>
      </w:r>
      <w:proofErr w:type="spellStart"/>
      <w:r w:rsidR="0097390A" w:rsidRPr="0097390A">
        <w:rPr>
          <w:b w:val="0"/>
          <w:sz w:val="22"/>
        </w:rPr>
        <w:t>dt</w:t>
      </w:r>
      <w:proofErr w:type="spellEnd"/>
      <w:r w:rsidR="0097390A" w:rsidRPr="0097390A">
        <w:rPr>
          <w:b w:val="0"/>
          <w:sz w:val="22"/>
        </w:rPr>
        <w:t xml:space="preserve"> </w:t>
      </w:r>
      <w:r w:rsidR="0097390A">
        <w:rPr>
          <w:b w:val="0"/>
          <w:sz w:val="22"/>
        </w:rPr>
        <w:t xml:space="preserve"> </w:t>
      </w:r>
      <w:proofErr w:type="spellStart"/>
      <w:r w:rsidR="0097390A" w:rsidRPr="0097390A">
        <w:rPr>
          <w:b w:val="0"/>
          <w:sz w:val="22"/>
        </w:rPr>
        <w:t>nt</w:t>
      </w:r>
      <w:proofErr w:type="spellEnd"/>
      <w:r w:rsidR="0097390A" w:rsidRPr="0097390A">
        <w:rPr>
          <w:b w:val="0"/>
          <w:sz w:val="22"/>
        </w:rPr>
        <w:t>!*</w:t>
      </w:r>
      <w:proofErr w:type="spellStart"/>
      <w:r w:rsidR="0097390A" w:rsidRPr="0097390A">
        <w:rPr>
          <w:b w:val="0"/>
          <w:sz w:val="22"/>
        </w:rPr>
        <w:t>descriptortable</w:t>
      </w:r>
      <w:proofErr w:type="spellEnd"/>
      <w:r w:rsidR="0097390A" w:rsidRPr="0097390A">
        <w:rPr>
          <w:b w:val="0"/>
          <w:sz w:val="22"/>
        </w:rPr>
        <w:t>* -v</w:t>
      </w:r>
      <w:r w:rsidR="0097390A">
        <w:rPr>
          <w:b w:val="0"/>
          <w:sz w:val="22"/>
        </w:rPr>
        <w:t xml:space="preserve"> </w:t>
      </w:r>
    </w:p>
    <w:p w14:paraId="5201BED0" w14:textId="19360AF2" w:rsidR="00C12E90" w:rsidRDefault="007353CC" w:rsidP="00C12E90">
      <w:pPr>
        <w:pStyle w:val="HeadingStyle1"/>
        <w:numPr>
          <w:ilvl w:val="3"/>
          <w:numId w:val="15"/>
        </w:numPr>
        <w:rPr>
          <w:b w:val="0"/>
          <w:sz w:val="22"/>
        </w:rPr>
      </w:pPr>
      <w:proofErr w:type="spellStart"/>
      <w:r>
        <w:rPr>
          <w:b w:val="0"/>
          <w:sz w:val="22"/>
        </w:rPr>
        <w:t>NTReadFile</w:t>
      </w:r>
      <w:proofErr w:type="spellEnd"/>
      <w:r>
        <w:rPr>
          <w:b w:val="0"/>
          <w:sz w:val="22"/>
        </w:rPr>
        <w:t xml:space="preserve"> is a system call. Use the implementation of this system call by displaying the assembly code of this routine as follows:</w:t>
      </w:r>
    </w:p>
    <w:p w14:paraId="407D125B" w14:textId="4140C794" w:rsidR="007353CC" w:rsidRDefault="00841158" w:rsidP="007353CC">
      <w:pPr>
        <w:pStyle w:val="HeadingStyle1"/>
        <w:ind w:left="3240"/>
        <w:rPr>
          <w:b w:val="0"/>
          <w:sz w:val="22"/>
        </w:rPr>
      </w:pPr>
      <w:proofErr w:type="spellStart"/>
      <w:proofErr w:type="gramStart"/>
      <w:r>
        <w:rPr>
          <w:sz w:val="22"/>
        </w:rPr>
        <w:t>ldk</w:t>
      </w:r>
      <w:proofErr w:type="spellEnd"/>
      <w:proofErr w:type="gramEnd"/>
      <w:r>
        <w:rPr>
          <w:sz w:val="22"/>
        </w:rPr>
        <w:t xml:space="preserve">&gt; </w:t>
      </w:r>
      <w:r>
        <w:rPr>
          <w:b w:val="0"/>
          <w:sz w:val="22"/>
        </w:rPr>
        <w:t xml:space="preserve">u  </w:t>
      </w:r>
      <w:proofErr w:type="spellStart"/>
      <w:r>
        <w:rPr>
          <w:b w:val="0"/>
          <w:sz w:val="22"/>
        </w:rPr>
        <w:t>nt!NTReadFile</w:t>
      </w:r>
      <w:proofErr w:type="spellEnd"/>
    </w:p>
    <w:p w14:paraId="46B8F94D" w14:textId="2C0D5B78" w:rsidR="00841158" w:rsidRDefault="00841158" w:rsidP="007353CC">
      <w:pPr>
        <w:pStyle w:val="HeadingStyle1"/>
        <w:ind w:left="3240"/>
        <w:rPr>
          <w:b w:val="0"/>
          <w:sz w:val="22"/>
        </w:rPr>
      </w:pPr>
      <w:r>
        <w:rPr>
          <w:b w:val="0"/>
          <w:sz w:val="22"/>
        </w:rPr>
        <w:t xml:space="preserve">The </w:t>
      </w:r>
      <w:proofErr w:type="spellStart"/>
      <w:r>
        <w:rPr>
          <w:b w:val="0"/>
          <w:sz w:val="22"/>
        </w:rPr>
        <w:t>mov</w:t>
      </w:r>
      <w:proofErr w:type="spellEnd"/>
      <w:r>
        <w:rPr>
          <w:b w:val="0"/>
          <w:sz w:val="22"/>
        </w:rPr>
        <w:t xml:space="preserve"> instructions are moving pointers into specified register and the push instruction (operation) is pushing the arguments of the system call into the stack. This demonstrates </w:t>
      </w:r>
      <w:r>
        <w:rPr>
          <w:b w:val="0"/>
          <w:sz w:val="22"/>
        </w:rPr>
        <w:lastRenderedPageBreak/>
        <w:t>how arguments of the system calls are move</w:t>
      </w:r>
      <w:r w:rsidR="00503A67">
        <w:rPr>
          <w:b w:val="0"/>
          <w:sz w:val="22"/>
        </w:rPr>
        <w:t>d</w:t>
      </w:r>
      <w:r>
        <w:rPr>
          <w:b w:val="0"/>
          <w:sz w:val="22"/>
        </w:rPr>
        <w:t xml:space="preserve"> to registers directly and others are push</w:t>
      </w:r>
      <w:r w:rsidR="00503A67">
        <w:rPr>
          <w:b w:val="0"/>
          <w:sz w:val="22"/>
        </w:rPr>
        <w:t>ed</w:t>
      </w:r>
      <w:r>
        <w:rPr>
          <w:b w:val="0"/>
          <w:sz w:val="22"/>
        </w:rPr>
        <w:t xml:space="preserve"> into the stack (memory)</w:t>
      </w:r>
    </w:p>
    <w:p w14:paraId="3A37F16A" w14:textId="79B9D018" w:rsidR="00C12E90" w:rsidRPr="002B5A6E" w:rsidRDefault="00560625" w:rsidP="00560625">
      <w:pPr>
        <w:pStyle w:val="HeadingStyle1"/>
        <w:numPr>
          <w:ilvl w:val="3"/>
          <w:numId w:val="15"/>
        </w:numPr>
        <w:rPr>
          <w:b w:val="0"/>
          <w:sz w:val="22"/>
        </w:rPr>
      </w:pPr>
      <w:r w:rsidRPr="002B5A6E">
        <w:rPr>
          <w:b w:val="0"/>
          <w:sz w:val="22"/>
        </w:rPr>
        <w:t xml:space="preserve">Attach screen captures that demo results or output of address of SSDT and the assembly of the system call </w:t>
      </w:r>
      <w:proofErr w:type="spellStart"/>
      <w:r w:rsidRPr="002B5A6E">
        <w:rPr>
          <w:b w:val="0"/>
          <w:sz w:val="22"/>
        </w:rPr>
        <w:t>NTReadFile</w:t>
      </w:r>
      <w:proofErr w:type="spellEnd"/>
    </w:p>
    <w:p w14:paraId="14A4CFA4" w14:textId="77777777" w:rsidR="0097390A" w:rsidRDefault="0097390A" w:rsidP="00082BF5">
      <w:pPr>
        <w:pStyle w:val="HeadingStyle1"/>
        <w:ind w:left="1440"/>
        <w:rPr>
          <w:b w:val="0"/>
          <w:sz w:val="22"/>
        </w:rPr>
      </w:pPr>
    </w:p>
    <w:p w14:paraId="28EBBC01" w14:textId="77777777" w:rsidR="0097390A" w:rsidRDefault="0097390A" w:rsidP="00082BF5">
      <w:pPr>
        <w:pStyle w:val="HeadingStyle1"/>
        <w:ind w:left="1440"/>
        <w:rPr>
          <w:b w:val="0"/>
          <w:sz w:val="22"/>
        </w:rPr>
      </w:pPr>
    </w:p>
    <w:p w14:paraId="15C516D8" w14:textId="32512334" w:rsidR="003B00C4" w:rsidRDefault="003B00C4" w:rsidP="00082BF5">
      <w:pPr>
        <w:pStyle w:val="HeadingStyle1"/>
        <w:ind w:left="1440"/>
        <w:rPr>
          <w:b w:val="0"/>
          <w:sz w:val="22"/>
        </w:rPr>
      </w:pPr>
      <w:r>
        <w:rPr>
          <w:b w:val="0"/>
          <w:sz w:val="22"/>
        </w:rPr>
        <w:t xml:space="preserve">  </w:t>
      </w:r>
    </w:p>
    <w:p w14:paraId="36BB4753" w14:textId="49AC03C2" w:rsidR="00A066D2" w:rsidRDefault="00A85F9F">
      <w:pPr>
        <w:spacing w:line="240" w:lineRule="auto"/>
        <w:rPr>
          <w:b/>
          <w:sz w:val="32"/>
        </w:rPr>
      </w:pPr>
      <w:r>
        <w:br w:type="page"/>
      </w:r>
    </w:p>
    <w:p w14:paraId="08225CD7" w14:textId="37814A63" w:rsidR="005D789E" w:rsidRDefault="00082BF5" w:rsidP="005D789E">
      <w:pPr>
        <w:pStyle w:val="HeadingStyle1"/>
      </w:pPr>
      <w:r>
        <w:lastRenderedPageBreak/>
        <w:t>6.0</w:t>
      </w:r>
      <w:r w:rsidR="005D789E">
        <w:t xml:space="preserve"> Inter-</w:t>
      </w:r>
      <w:r w:rsidR="00E1767D">
        <w:t>Process</w:t>
      </w:r>
      <w:r w:rsidR="005D789E">
        <w:t xml:space="preserve"> Communication</w:t>
      </w:r>
      <w:r w:rsidR="007906C9">
        <w:t xml:space="preserve"> </w:t>
      </w:r>
      <w:r w:rsidR="00E1767D">
        <w:t>(IPC)-</w:t>
      </w:r>
      <w:r w:rsidR="00CD1A97">
        <w:t>Sockets</w:t>
      </w:r>
      <w:r w:rsidR="005D789E">
        <w:t xml:space="preserve">         ____/15</w:t>
      </w:r>
    </w:p>
    <w:bookmarkEnd w:id="8"/>
    <w:p w14:paraId="34F634DF" w14:textId="476117A4" w:rsidR="00E57946" w:rsidRDefault="005D789E" w:rsidP="005D789E">
      <w:pPr>
        <w:rPr>
          <w:color w:val="000000"/>
        </w:rPr>
      </w:pPr>
      <w:r>
        <w:rPr>
          <w:color w:val="000000"/>
        </w:rPr>
        <w:t xml:space="preserve">A system that runs several processes requires techniques to communicate them. </w:t>
      </w:r>
      <w:r w:rsidR="00C16BCC">
        <w:rPr>
          <w:color w:val="000000"/>
        </w:rPr>
        <w:t>The processes running in the same machine are called related processes and can exchange information via</w:t>
      </w:r>
      <w:r>
        <w:rPr>
          <w:color w:val="000000"/>
        </w:rPr>
        <w:t xml:space="preserve"> kernel communication technique</w:t>
      </w:r>
      <w:r w:rsidR="00C16BCC">
        <w:rPr>
          <w:color w:val="000000"/>
        </w:rPr>
        <w:t xml:space="preserve">s such as pipes or </w:t>
      </w:r>
      <w:r>
        <w:rPr>
          <w:color w:val="000000"/>
        </w:rPr>
        <w:t>sharing memory</w:t>
      </w:r>
      <w:r w:rsidR="00C16BCC">
        <w:rPr>
          <w:color w:val="000000"/>
        </w:rPr>
        <w:t xml:space="preserve"> (message passing)</w:t>
      </w:r>
      <w:r>
        <w:rPr>
          <w:color w:val="000000"/>
        </w:rPr>
        <w:t xml:space="preserve">. </w:t>
      </w:r>
      <w:r w:rsidR="00C16BCC">
        <w:rPr>
          <w:color w:val="000000"/>
        </w:rPr>
        <w:t xml:space="preserve">Processes </w:t>
      </w:r>
      <w:r>
        <w:rPr>
          <w:color w:val="000000"/>
        </w:rPr>
        <w:t xml:space="preserve">running </w:t>
      </w:r>
      <w:r w:rsidR="00C16BCC">
        <w:rPr>
          <w:color w:val="000000"/>
        </w:rPr>
        <w:t xml:space="preserve">in different machines </w:t>
      </w:r>
      <w:r>
        <w:rPr>
          <w:color w:val="000000"/>
        </w:rPr>
        <w:t xml:space="preserve">such as client </w:t>
      </w:r>
      <w:r w:rsidR="00C16BCC">
        <w:rPr>
          <w:color w:val="000000"/>
        </w:rPr>
        <w:t>/server systems</w:t>
      </w:r>
      <w:r w:rsidR="00E1767D">
        <w:rPr>
          <w:color w:val="000000"/>
        </w:rPr>
        <w:t xml:space="preserve"> (unrelated processes)</w:t>
      </w:r>
      <w:r>
        <w:rPr>
          <w:color w:val="000000"/>
        </w:rPr>
        <w:t xml:space="preserve"> </w:t>
      </w:r>
      <w:r w:rsidR="00C16BCC">
        <w:rPr>
          <w:color w:val="000000"/>
        </w:rPr>
        <w:t>requ</w:t>
      </w:r>
      <w:r w:rsidR="00E1767D">
        <w:rPr>
          <w:color w:val="000000"/>
        </w:rPr>
        <w:t>ires more complex</w:t>
      </w:r>
      <w:r w:rsidR="00C16BCC">
        <w:rPr>
          <w:color w:val="000000"/>
        </w:rPr>
        <w:t xml:space="preserve"> techniques to communicate such as sockets. </w:t>
      </w:r>
      <w:r w:rsidR="00CD1A97">
        <w:rPr>
          <w:color w:val="000000"/>
        </w:rPr>
        <w:t xml:space="preserve">A socket creates an endpoint for communication and returns the identifier for the socket. </w:t>
      </w:r>
      <w:r w:rsidR="00E57946">
        <w:rPr>
          <w:color w:val="000000"/>
        </w:rPr>
        <w:t>S</w:t>
      </w:r>
      <w:r w:rsidR="00057A74">
        <w:rPr>
          <w:color w:val="000000"/>
        </w:rPr>
        <w:t>ockets modes are: STREAM for TCP</w:t>
      </w:r>
      <w:r w:rsidR="00E57946">
        <w:rPr>
          <w:color w:val="000000"/>
        </w:rPr>
        <w:t xml:space="preserve"> communication or DATAGRAM for UDP communication. </w:t>
      </w:r>
    </w:p>
    <w:p w14:paraId="5F8D5DCC" w14:textId="77777777" w:rsidR="00E57946" w:rsidRDefault="00E57946" w:rsidP="005D789E">
      <w:pPr>
        <w:rPr>
          <w:color w:val="000000"/>
        </w:rPr>
      </w:pPr>
    </w:p>
    <w:p w14:paraId="4C064933" w14:textId="64571DFC" w:rsidR="004468CA" w:rsidRDefault="00CD1A97" w:rsidP="005D789E">
      <w:pPr>
        <w:rPr>
          <w:color w:val="000000"/>
        </w:rPr>
      </w:pPr>
      <w:r>
        <w:rPr>
          <w:color w:val="000000"/>
        </w:rPr>
        <w:t xml:space="preserve">The </w:t>
      </w:r>
      <w:r w:rsidR="004468CA">
        <w:rPr>
          <w:color w:val="000000"/>
        </w:rPr>
        <w:t>following are the system calls required by a server to communicate with clients:</w:t>
      </w:r>
    </w:p>
    <w:p w14:paraId="15EBFA9A" w14:textId="3B881E03" w:rsidR="005D789E" w:rsidRPr="004468CA" w:rsidRDefault="00547A8A" w:rsidP="000D2C89">
      <w:pPr>
        <w:pStyle w:val="ListParagraph"/>
        <w:numPr>
          <w:ilvl w:val="0"/>
          <w:numId w:val="11"/>
        </w:numPr>
        <w:rPr>
          <w:color w:val="000000"/>
        </w:rPr>
      </w:pPr>
      <w:proofErr w:type="gramStart"/>
      <w:r>
        <w:rPr>
          <w:color w:val="000000"/>
        </w:rPr>
        <w:t>Socket(</w:t>
      </w:r>
      <w:proofErr w:type="gramEnd"/>
      <w:r>
        <w:rPr>
          <w:color w:val="000000"/>
        </w:rPr>
        <w:t xml:space="preserve">). </w:t>
      </w:r>
      <w:r w:rsidR="00CD1A97" w:rsidRPr="004468CA">
        <w:rPr>
          <w:color w:val="000000"/>
        </w:rPr>
        <w:t>Create a socket. A socket requires a domain such as Inter</w:t>
      </w:r>
      <w:r w:rsidR="00E57946">
        <w:rPr>
          <w:color w:val="000000"/>
        </w:rPr>
        <w:t>net, type of socket (STREAM</w:t>
      </w:r>
      <w:r w:rsidR="00CD1A97" w:rsidRPr="004468CA">
        <w:rPr>
          <w:color w:val="000000"/>
        </w:rPr>
        <w:t xml:space="preserve"> or </w:t>
      </w:r>
      <w:r w:rsidR="00521F64">
        <w:rPr>
          <w:color w:val="000000"/>
        </w:rPr>
        <w:t>DATAGRAM</w:t>
      </w:r>
      <w:r w:rsidR="00CD1A97" w:rsidRPr="004468CA">
        <w:rPr>
          <w:color w:val="000000"/>
        </w:rPr>
        <w:t xml:space="preserve">) and a protocol within the network code in the kernel. </w:t>
      </w:r>
    </w:p>
    <w:p w14:paraId="4A7F0304" w14:textId="4F2F6CE8" w:rsidR="004468CA" w:rsidRDefault="00547A8A" w:rsidP="000D2C89">
      <w:pPr>
        <w:pStyle w:val="ListParagraph"/>
        <w:numPr>
          <w:ilvl w:val="0"/>
          <w:numId w:val="11"/>
        </w:numPr>
        <w:rPr>
          <w:color w:val="000000"/>
        </w:rPr>
      </w:pPr>
      <w:proofErr w:type="gramStart"/>
      <w:r>
        <w:rPr>
          <w:color w:val="000000"/>
        </w:rPr>
        <w:t>Bind(</w:t>
      </w:r>
      <w:proofErr w:type="gramEnd"/>
      <w:r>
        <w:rPr>
          <w:color w:val="000000"/>
        </w:rPr>
        <w:t xml:space="preserve">). </w:t>
      </w:r>
      <w:r w:rsidR="004468CA">
        <w:rPr>
          <w:color w:val="000000"/>
        </w:rPr>
        <w:t xml:space="preserve">Bind the address to the socket. Assign address (combination of host and port) to socket. </w:t>
      </w:r>
    </w:p>
    <w:p w14:paraId="3896D858" w14:textId="7EF43AA2" w:rsidR="004468CA" w:rsidRDefault="00547A8A" w:rsidP="000D2C89">
      <w:pPr>
        <w:pStyle w:val="ListParagraph"/>
        <w:numPr>
          <w:ilvl w:val="0"/>
          <w:numId w:val="11"/>
        </w:numPr>
        <w:rPr>
          <w:color w:val="000000"/>
        </w:rPr>
      </w:pPr>
      <w:proofErr w:type="gramStart"/>
      <w:r>
        <w:rPr>
          <w:color w:val="000000"/>
        </w:rPr>
        <w:t>Listen(</w:t>
      </w:r>
      <w:proofErr w:type="gramEnd"/>
      <w:r>
        <w:rPr>
          <w:color w:val="000000"/>
        </w:rPr>
        <w:t xml:space="preserve">). </w:t>
      </w:r>
      <w:r w:rsidR="004468CA">
        <w:rPr>
          <w:color w:val="000000"/>
        </w:rPr>
        <w:t>Listen for connection on the socket. Listen to incoming calls in a queue</w:t>
      </w:r>
    </w:p>
    <w:p w14:paraId="39CC928A" w14:textId="4D21647E" w:rsidR="004468CA" w:rsidRDefault="00547A8A" w:rsidP="000D2C89">
      <w:pPr>
        <w:pStyle w:val="ListParagraph"/>
        <w:numPr>
          <w:ilvl w:val="0"/>
          <w:numId w:val="11"/>
        </w:numPr>
        <w:rPr>
          <w:color w:val="000000"/>
        </w:rPr>
      </w:pPr>
      <w:proofErr w:type="gramStart"/>
      <w:r>
        <w:rPr>
          <w:color w:val="000000"/>
        </w:rPr>
        <w:t>Accept(</w:t>
      </w:r>
      <w:proofErr w:type="gramEnd"/>
      <w:r>
        <w:rPr>
          <w:color w:val="000000"/>
        </w:rPr>
        <w:t>).</w:t>
      </w:r>
      <w:r w:rsidR="004468CA">
        <w:rPr>
          <w:color w:val="000000"/>
        </w:rPr>
        <w:t>Accept a connection on a socket. It requires pointer to structure of address of caller and length of address of caller</w:t>
      </w:r>
    </w:p>
    <w:p w14:paraId="7AEEEE74" w14:textId="7F6954AC" w:rsidR="004468CA" w:rsidRDefault="004468CA" w:rsidP="000D2C89">
      <w:pPr>
        <w:pStyle w:val="ListParagraph"/>
        <w:numPr>
          <w:ilvl w:val="0"/>
          <w:numId w:val="11"/>
        </w:numPr>
        <w:rPr>
          <w:color w:val="000000"/>
        </w:rPr>
      </w:pPr>
      <w:r>
        <w:rPr>
          <w:color w:val="000000"/>
        </w:rPr>
        <w:t xml:space="preserve">Transfer Data. In TCP will be </w:t>
      </w:r>
      <w:proofErr w:type="gramStart"/>
      <w:r>
        <w:rPr>
          <w:color w:val="000000"/>
        </w:rPr>
        <w:t>read</w:t>
      </w:r>
      <w:r w:rsidR="00547A8A">
        <w:rPr>
          <w:color w:val="000000"/>
        </w:rPr>
        <w:t>(</w:t>
      </w:r>
      <w:proofErr w:type="gramEnd"/>
      <w:r>
        <w:rPr>
          <w:color w:val="000000"/>
        </w:rPr>
        <w:t xml:space="preserve"> </w:t>
      </w:r>
      <w:r w:rsidR="00547A8A">
        <w:rPr>
          <w:color w:val="000000"/>
        </w:rPr>
        <w:t>)</w:t>
      </w:r>
      <w:r>
        <w:rPr>
          <w:color w:val="000000"/>
        </w:rPr>
        <w:t>and write</w:t>
      </w:r>
      <w:r w:rsidR="00547A8A">
        <w:rPr>
          <w:color w:val="000000"/>
        </w:rPr>
        <w:t>(</w:t>
      </w:r>
      <w:r>
        <w:rPr>
          <w:color w:val="000000"/>
        </w:rPr>
        <w:t xml:space="preserve"> </w:t>
      </w:r>
      <w:r w:rsidR="00547A8A">
        <w:rPr>
          <w:color w:val="000000"/>
        </w:rPr>
        <w:t>)</w:t>
      </w:r>
      <w:r>
        <w:rPr>
          <w:color w:val="000000"/>
        </w:rPr>
        <w:t xml:space="preserve">system calls. In UDP will be </w:t>
      </w:r>
      <w:proofErr w:type="spellStart"/>
      <w:r>
        <w:rPr>
          <w:color w:val="000000"/>
        </w:rPr>
        <w:t>sendto</w:t>
      </w:r>
      <w:proofErr w:type="spellEnd"/>
      <w:r>
        <w:rPr>
          <w:color w:val="000000"/>
        </w:rPr>
        <w:t xml:space="preserve">( ) and </w:t>
      </w:r>
      <w:proofErr w:type="spellStart"/>
      <w:r>
        <w:rPr>
          <w:color w:val="000000"/>
        </w:rPr>
        <w:t>recvfrom</w:t>
      </w:r>
      <w:proofErr w:type="spellEnd"/>
      <w:r>
        <w:rPr>
          <w:color w:val="000000"/>
        </w:rPr>
        <w:t>( ) system calls</w:t>
      </w:r>
    </w:p>
    <w:p w14:paraId="7F7C1E51" w14:textId="09C07EC4" w:rsidR="004468CA" w:rsidRDefault="00547A8A" w:rsidP="000D2C89">
      <w:pPr>
        <w:pStyle w:val="ListParagraph"/>
        <w:numPr>
          <w:ilvl w:val="0"/>
          <w:numId w:val="11"/>
        </w:numPr>
        <w:rPr>
          <w:color w:val="000000"/>
        </w:rPr>
      </w:pPr>
      <w:proofErr w:type="gramStart"/>
      <w:r>
        <w:rPr>
          <w:color w:val="000000"/>
        </w:rPr>
        <w:t>Close(</w:t>
      </w:r>
      <w:proofErr w:type="gramEnd"/>
      <w:r>
        <w:rPr>
          <w:color w:val="000000"/>
        </w:rPr>
        <w:t>). Close connection. The file descriptor returned by accept() may be closed with close() system call</w:t>
      </w:r>
    </w:p>
    <w:p w14:paraId="5D9A3A0B" w14:textId="77777777" w:rsidR="004468CA" w:rsidRDefault="004468CA" w:rsidP="00547A8A">
      <w:pPr>
        <w:rPr>
          <w:color w:val="000000"/>
        </w:rPr>
      </w:pPr>
    </w:p>
    <w:p w14:paraId="0B323274" w14:textId="4F71291F" w:rsidR="00547A8A" w:rsidRDefault="00547A8A" w:rsidP="00547A8A">
      <w:pPr>
        <w:rPr>
          <w:color w:val="000000"/>
        </w:rPr>
      </w:pPr>
      <w:r>
        <w:rPr>
          <w:color w:val="000000"/>
        </w:rPr>
        <w:t>Client systems</w:t>
      </w:r>
      <w:r w:rsidR="00A879DE">
        <w:rPr>
          <w:color w:val="000000"/>
        </w:rPr>
        <w:t xml:space="preserve"> </w:t>
      </w:r>
      <w:r>
        <w:rPr>
          <w:color w:val="000000"/>
        </w:rPr>
        <w:t>will require the following system calls:</w:t>
      </w:r>
    </w:p>
    <w:p w14:paraId="1FC64E01" w14:textId="77777777" w:rsidR="00547A8A" w:rsidRDefault="00547A8A" w:rsidP="00547A8A">
      <w:pPr>
        <w:rPr>
          <w:color w:val="000000"/>
        </w:rPr>
      </w:pPr>
    </w:p>
    <w:p w14:paraId="672590EF" w14:textId="313F62CC" w:rsidR="00547A8A" w:rsidRDefault="00547A8A" w:rsidP="000D2C89">
      <w:pPr>
        <w:pStyle w:val="ListParagraph"/>
        <w:numPr>
          <w:ilvl w:val="0"/>
          <w:numId w:val="12"/>
        </w:numPr>
        <w:rPr>
          <w:color w:val="000000"/>
        </w:rPr>
      </w:pPr>
      <w:proofErr w:type="gramStart"/>
      <w:r>
        <w:rPr>
          <w:color w:val="000000"/>
        </w:rPr>
        <w:t>Socket(</w:t>
      </w:r>
      <w:proofErr w:type="gramEnd"/>
      <w:r>
        <w:rPr>
          <w:color w:val="000000"/>
        </w:rPr>
        <w:t xml:space="preserve">). Socket to connect to the network. </w:t>
      </w:r>
    </w:p>
    <w:p w14:paraId="16B1776E" w14:textId="32DDEF5C" w:rsidR="00547A8A" w:rsidRDefault="00547A8A" w:rsidP="000D2C89">
      <w:pPr>
        <w:pStyle w:val="ListParagraph"/>
        <w:numPr>
          <w:ilvl w:val="0"/>
          <w:numId w:val="12"/>
        </w:numPr>
        <w:rPr>
          <w:color w:val="000000"/>
        </w:rPr>
      </w:pPr>
      <w:proofErr w:type="gramStart"/>
      <w:r>
        <w:rPr>
          <w:color w:val="000000"/>
        </w:rPr>
        <w:t>Connect(</w:t>
      </w:r>
      <w:proofErr w:type="gramEnd"/>
      <w:r>
        <w:rPr>
          <w:color w:val="000000"/>
        </w:rPr>
        <w:t>). Connect to a socket. Attempts to connect the socket specified by pointer to server address</w:t>
      </w:r>
      <w:r w:rsidR="00A879DE">
        <w:rPr>
          <w:color w:val="000000"/>
        </w:rPr>
        <w:t xml:space="preserve">. Only STREAM sockets (TCP) require connection. DATAGRAM sockets do not required connection </w:t>
      </w:r>
    </w:p>
    <w:p w14:paraId="3AD774A6" w14:textId="0A712D27" w:rsidR="00547A8A" w:rsidRDefault="00547A8A" w:rsidP="000D2C89">
      <w:pPr>
        <w:pStyle w:val="ListParagraph"/>
        <w:numPr>
          <w:ilvl w:val="0"/>
          <w:numId w:val="12"/>
        </w:numPr>
        <w:rPr>
          <w:color w:val="000000"/>
        </w:rPr>
      </w:pPr>
      <w:r>
        <w:rPr>
          <w:color w:val="000000"/>
        </w:rPr>
        <w:t>Transfer data by reading (</w:t>
      </w:r>
      <w:proofErr w:type="gramStart"/>
      <w:r>
        <w:rPr>
          <w:color w:val="000000"/>
        </w:rPr>
        <w:t>read(</w:t>
      </w:r>
      <w:proofErr w:type="gramEnd"/>
      <w:r>
        <w:rPr>
          <w:color w:val="000000"/>
        </w:rPr>
        <w:t>)) and written(write() to file descriptors</w:t>
      </w:r>
      <w:r w:rsidR="00A879DE">
        <w:rPr>
          <w:color w:val="000000"/>
        </w:rPr>
        <w:t xml:space="preserve"> for TCP communication. DATAGRAM sockets will send and receive messages </w:t>
      </w:r>
    </w:p>
    <w:p w14:paraId="657FB8AD" w14:textId="34C0DC07" w:rsidR="00547A8A" w:rsidRDefault="00547A8A" w:rsidP="000D2C89">
      <w:pPr>
        <w:pStyle w:val="ListParagraph"/>
        <w:numPr>
          <w:ilvl w:val="0"/>
          <w:numId w:val="12"/>
        </w:numPr>
        <w:rPr>
          <w:color w:val="000000"/>
        </w:rPr>
      </w:pPr>
      <w:r>
        <w:rPr>
          <w:color w:val="000000"/>
        </w:rPr>
        <w:t xml:space="preserve">Closed </w:t>
      </w:r>
      <w:r w:rsidR="00210C75">
        <w:rPr>
          <w:color w:val="000000"/>
        </w:rPr>
        <w:t>connection</w:t>
      </w:r>
    </w:p>
    <w:p w14:paraId="7B70E2FC" w14:textId="77777777" w:rsidR="00210C75" w:rsidRDefault="00210C75" w:rsidP="00210C75">
      <w:pPr>
        <w:rPr>
          <w:color w:val="000000"/>
        </w:rPr>
      </w:pPr>
    </w:p>
    <w:p w14:paraId="1AFDD656" w14:textId="77777777" w:rsidR="00210C75" w:rsidRDefault="00210C75" w:rsidP="00210C75">
      <w:pPr>
        <w:rPr>
          <w:color w:val="000000"/>
        </w:rPr>
      </w:pPr>
    </w:p>
    <w:p w14:paraId="17146521" w14:textId="4350CFB4" w:rsidR="00210C75" w:rsidRDefault="00133367" w:rsidP="000D2C89">
      <w:pPr>
        <w:pStyle w:val="ListParagraph"/>
        <w:numPr>
          <w:ilvl w:val="0"/>
          <w:numId w:val="13"/>
        </w:numPr>
        <w:rPr>
          <w:color w:val="000000"/>
        </w:rPr>
      </w:pPr>
      <w:r>
        <w:rPr>
          <w:color w:val="000000"/>
        </w:rPr>
        <w:t xml:space="preserve">Download </w:t>
      </w:r>
      <w:r w:rsidR="00E57946">
        <w:rPr>
          <w:color w:val="000000"/>
        </w:rPr>
        <w:t xml:space="preserve">from D2L </w:t>
      </w:r>
      <w:r>
        <w:rPr>
          <w:color w:val="000000"/>
        </w:rPr>
        <w:t xml:space="preserve">the server code </w:t>
      </w:r>
      <w:proofErr w:type="spellStart"/>
      <w:r>
        <w:rPr>
          <w:color w:val="000000"/>
        </w:rPr>
        <w:t>gdrecv.c</w:t>
      </w:r>
      <w:proofErr w:type="spellEnd"/>
      <w:r>
        <w:rPr>
          <w:color w:val="000000"/>
        </w:rPr>
        <w:t xml:space="preserve"> , the client </w:t>
      </w:r>
      <w:r w:rsidR="00E57946">
        <w:rPr>
          <w:color w:val="000000"/>
        </w:rPr>
        <w:t xml:space="preserve">code </w:t>
      </w:r>
      <w:proofErr w:type="spellStart"/>
      <w:r>
        <w:rPr>
          <w:color w:val="000000"/>
        </w:rPr>
        <w:t>dgsend.</w:t>
      </w:r>
      <w:r w:rsidR="002D541D">
        <w:rPr>
          <w:color w:val="000000"/>
        </w:rPr>
        <w:t>c</w:t>
      </w:r>
      <w:proofErr w:type="spellEnd"/>
      <w:r w:rsidR="002D541D">
        <w:rPr>
          <w:color w:val="000000"/>
        </w:rPr>
        <w:t xml:space="preserve"> and </w:t>
      </w:r>
      <w:proofErr w:type="spellStart"/>
      <w:r w:rsidR="002D541D">
        <w:rPr>
          <w:color w:val="000000"/>
        </w:rPr>
        <w:t>dgram.c</w:t>
      </w:r>
      <w:proofErr w:type="spellEnd"/>
      <w:r w:rsidR="002D541D">
        <w:rPr>
          <w:color w:val="000000"/>
        </w:rPr>
        <w:t xml:space="preserve"> ( it contains </w:t>
      </w:r>
      <w:r>
        <w:rPr>
          <w:color w:val="000000"/>
        </w:rPr>
        <w:t>sockets</w:t>
      </w:r>
      <w:r w:rsidR="002D541D">
        <w:rPr>
          <w:color w:val="000000"/>
        </w:rPr>
        <w:t xml:space="preserve"> functions</w:t>
      </w:r>
      <w:r>
        <w:rPr>
          <w:color w:val="000000"/>
        </w:rPr>
        <w:t xml:space="preserve"> and address </w:t>
      </w:r>
      <w:proofErr w:type="spellStart"/>
      <w:r>
        <w:rPr>
          <w:color w:val="000000"/>
        </w:rPr>
        <w:t>st</w:t>
      </w:r>
      <w:r w:rsidR="00D12406">
        <w:rPr>
          <w:color w:val="000000"/>
        </w:rPr>
        <w:t>r</w:t>
      </w:r>
      <w:r>
        <w:rPr>
          <w:color w:val="000000"/>
        </w:rPr>
        <w:t>uct</w:t>
      </w:r>
      <w:proofErr w:type="spellEnd"/>
      <w:r>
        <w:rPr>
          <w:color w:val="000000"/>
        </w:rPr>
        <w:t xml:space="preserve">) </w:t>
      </w:r>
    </w:p>
    <w:p w14:paraId="72334E0E" w14:textId="77777777" w:rsidR="00074997" w:rsidRDefault="00074997" w:rsidP="000D2C89">
      <w:pPr>
        <w:pStyle w:val="ListParagraph"/>
        <w:numPr>
          <w:ilvl w:val="0"/>
          <w:numId w:val="13"/>
        </w:numPr>
        <w:rPr>
          <w:color w:val="000000"/>
        </w:rPr>
      </w:pPr>
      <w:r>
        <w:rPr>
          <w:color w:val="000000"/>
        </w:rPr>
        <w:t>Use Linux man to learn about the following system calls: read the system call definition, synopsis and identify the header and the arguments required in each of  system call:</w:t>
      </w:r>
    </w:p>
    <w:p w14:paraId="35465690" w14:textId="77777777" w:rsidR="00074997" w:rsidRDefault="00074997" w:rsidP="000D2C89">
      <w:pPr>
        <w:pStyle w:val="ListParagraph"/>
        <w:numPr>
          <w:ilvl w:val="1"/>
          <w:numId w:val="13"/>
        </w:numPr>
        <w:rPr>
          <w:color w:val="000000"/>
        </w:rPr>
      </w:pPr>
      <w:r>
        <w:rPr>
          <w:color w:val="000000"/>
        </w:rPr>
        <w:t xml:space="preserve">man socket </w:t>
      </w:r>
    </w:p>
    <w:p w14:paraId="6673A64E" w14:textId="77777777" w:rsidR="00074997" w:rsidRDefault="00074997" w:rsidP="000D2C89">
      <w:pPr>
        <w:pStyle w:val="ListParagraph"/>
        <w:numPr>
          <w:ilvl w:val="1"/>
          <w:numId w:val="13"/>
        </w:numPr>
        <w:rPr>
          <w:color w:val="000000"/>
        </w:rPr>
      </w:pPr>
      <w:r>
        <w:rPr>
          <w:color w:val="000000"/>
        </w:rPr>
        <w:t xml:space="preserve">man </w:t>
      </w:r>
      <w:proofErr w:type="spellStart"/>
      <w:r>
        <w:rPr>
          <w:color w:val="000000"/>
        </w:rPr>
        <w:t>gethostname</w:t>
      </w:r>
      <w:proofErr w:type="spellEnd"/>
    </w:p>
    <w:p w14:paraId="7DBFEFEC" w14:textId="77777777" w:rsidR="00074997" w:rsidRDefault="00074997" w:rsidP="000D2C89">
      <w:pPr>
        <w:pStyle w:val="ListParagraph"/>
        <w:numPr>
          <w:ilvl w:val="1"/>
          <w:numId w:val="13"/>
        </w:numPr>
        <w:rPr>
          <w:color w:val="000000"/>
        </w:rPr>
      </w:pPr>
      <w:r>
        <w:rPr>
          <w:color w:val="000000"/>
        </w:rPr>
        <w:t>man bind</w:t>
      </w:r>
    </w:p>
    <w:p w14:paraId="47643F06" w14:textId="77777777" w:rsidR="00074997" w:rsidRDefault="00074997" w:rsidP="000D2C89">
      <w:pPr>
        <w:pStyle w:val="ListParagraph"/>
        <w:numPr>
          <w:ilvl w:val="1"/>
          <w:numId w:val="13"/>
        </w:numPr>
        <w:rPr>
          <w:color w:val="000000"/>
        </w:rPr>
      </w:pPr>
      <w:r>
        <w:rPr>
          <w:color w:val="000000"/>
        </w:rPr>
        <w:lastRenderedPageBreak/>
        <w:t xml:space="preserve">man </w:t>
      </w:r>
      <w:proofErr w:type="spellStart"/>
      <w:r>
        <w:rPr>
          <w:color w:val="000000"/>
        </w:rPr>
        <w:t>recvfrom</w:t>
      </w:r>
      <w:proofErr w:type="spellEnd"/>
    </w:p>
    <w:p w14:paraId="6BD2A09E" w14:textId="77777777" w:rsidR="00074997" w:rsidRDefault="00074997" w:rsidP="000D2C89">
      <w:pPr>
        <w:pStyle w:val="ListParagraph"/>
        <w:numPr>
          <w:ilvl w:val="1"/>
          <w:numId w:val="13"/>
        </w:numPr>
        <w:rPr>
          <w:color w:val="000000"/>
        </w:rPr>
      </w:pPr>
      <w:r>
        <w:rPr>
          <w:color w:val="000000"/>
        </w:rPr>
        <w:t xml:space="preserve">man </w:t>
      </w:r>
      <w:proofErr w:type="spellStart"/>
      <w:r>
        <w:rPr>
          <w:color w:val="000000"/>
        </w:rPr>
        <w:t>sendto</w:t>
      </w:r>
      <w:proofErr w:type="spellEnd"/>
    </w:p>
    <w:p w14:paraId="0A68CCA1" w14:textId="77777777" w:rsidR="00074997" w:rsidRPr="007B06C1" w:rsidRDefault="00074997" w:rsidP="00074997">
      <w:pPr>
        <w:ind w:left="1800"/>
        <w:rPr>
          <w:color w:val="000000"/>
        </w:rPr>
      </w:pPr>
    </w:p>
    <w:p w14:paraId="717F0072" w14:textId="11299750" w:rsidR="00074997" w:rsidRDefault="00074997" w:rsidP="000D2C89">
      <w:pPr>
        <w:pStyle w:val="ListParagraph"/>
        <w:numPr>
          <w:ilvl w:val="0"/>
          <w:numId w:val="13"/>
        </w:numPr>
        <w:rPr>
          <w:color w:val="000000"/>
        </w:rPr>
      </w:pPr>
      <w:r>
        <w:rPr>
          <w:color w:val="000000"/>
        </w:rPr>
        <w:t xml:space="preserve">Edit </w:t>
      </w:r>
      <w:proofErr w:type="spellStart"/>
      <w:proofErr w:type="gramStart"/>
      <w:r>
        <w:rPr>
          <w:color w:val="000000"/>
        </w:rPr>
        <w:t>dgram.c</w:t>
      </w:r>
      <w:proofErr w:type="spellEnd"/>
      <w:r>
        <w:rPr>
          <w:color w:val="000000"/>
        </w:rPr>
        <w:t xml:space="preserve"> ,</w:t>
      </w:r>
      <w:proofErr w:type="gramEnd"/>
      <w:r>
        <w:rPr>
          <w:color w:val="000000"/>
        </w:rPr>
        <w:t xml:space="preserve"> </w:t>
      </w:r>
      <w:proofErr w:type="spellStart"/>
      <w:r>
        <w:rPr>
          <w:color w:val="000000"/>
        </w:rPr>
        <w:t>dgrecv.c</w:t>
      </w:r>
      <w:proofErr w:type="spellEnd"/>
      <w:r>
        <w:rPr>
          <w:color w:val="000000"/>
        </w:rPr>
        <w:t xml:space="preserve"> and </w:t>
      </w:r>
      <w:proofErr w:type="spellStart"/>
      <w:r>
        <w:rPr>
          <w:color w:val="000000"/>
        </w:rPr>
        <w:t>dgsen</w:t>
      </w:r>
      <w:r w:rsidR="00006973">
        <w:rPr>
          <w:color w:val="000000"/>
        </w:rPr>
        <w:t>d</w:t>
      </w:r>
      <w:r>
        <w:rPr>
          <w:color w:val="000000"/>
        </w:rPr>
        <w:t>.c</w:t>
      </w:r>
      <w:proofErr w:type="spellEnd"/>
      <w:r>
        <w:rPr>
          <w:color w:val="000000"/>
        </w:rPr>
        <w:t xml:space="preserve"> code and identify the system calls and compare the system calls arguments with the </w:t>
      </w:r>
      <w:r w:rsidR="009312E1">
        <w:rPr>
          <w:color w:val="000000"/>
        </w:rPr>
        <w:t>ones you learnt in Linux manual. List the system calls implemented by the server and by the client</w:t>
      </w:r>
    </w:p>
    <w:p w14:paraId="72AC205D" w14:textId="77777777" w:rsidR="009312E1" w:rsidRDefault="009312E1" w:rsidP="009312E1">
      <w:pPr>
        <w:rPr>
          <w:color w:val="000000"/>
        </w:rPr>
      </w:pPr>
    </w:p>
    <w:p w14:paraId="1B3B4C48" w14:textId="039EA41E" w:rsidR="009312E1" w:rsidRPr="009312E1" w:rsidRDefault="009312E1" w:rsidP="009312E1">
      <w:pPr>
        <w:ind w:left="2160"/>
        <w:rPr>
          <w:color w:val="000000"/>
        </w:rPr>
      </w:pPr>
      <w:r>
        <w:rPr>
          <w:color w:val="000000"/>
        </w:rPr>
        <w:t>Server</w:t>
      </w:r>
      <w:r>
        <w:rPr>
          <w:color w:val="000000"/>
        </w:rPr>
        <w:tab/>
      </w:r>
      <w:r>
        <w:rPr>
          <w:color w:val="000000"/>
        </w:rPr>
        <w:tab/>
      </w:r>
      <w:r>
        <w:rPr>
          <w:color w:val="000000"/>
        </w:rPr>
        <w:tab/>
      </w:r>
      <w:r>
        <w:rPr>
          <w:color w:val="000000"/>
        </w:rPr>
        <w:tab/>
      </w:r>
      <w:r>
        <w:rPr>
          <w:color w:val="000000"/>
        </w:rPr>
        <w:tab/>
      </w:r>
      <w:r>
        <w:rPr>
          <w:color w:val="000000"/>
        </w:rPr>
        <w:tab/>
        <w:t>Client</w:t>
      </w:r>
    </w:p>
    <w:p w14:paraId="442E9D27" w14:textId="77777777" w:rsidR="009312E1" w:rsidRDefault="009312E1" w:rsidP="009312E1">
      <w:pPr>
        <w:rPr>
          <w:color w:val="000000"/>
        </w:rPr>
      </w:pPr>
    </w:p>
    <w:p w14:paraId="5265F654" w14:textId="77777777" w:rsidR="009312E1" w:rsidRDefault="009312E1" w:rsidP="009312E1">
      <w:pPr>
        <w:rPr>
          <w:color w:val="000000"/>
        </w:rPr>
      </w:pPr>
    </w:p>
    <w:p w14:paraId="2CA7DE8A" w14:textId="77777777" w:rsidR="009312E1" w:rsidRDefault="009312E1" w:rsidP="009312E1">
      <w:pPr>
        <w:rPr>
          <w:color w:val="000000"/>
        </w:rPr>
      </w:pPr>
    </w:p>
    <w:p w14:paraId="3F112ECC" w14:textId="77777777" w:rsidR="009312E1" w:rsidRDefault="009312E1" w:rsidP="009312E1">
      <w:pPr>
        <w:rPr>
          <w:color w:val="000000"/>
        </w:rPr>
      </w:pPr>
    </w:p>
    <w:p w14:paraId="113D19B6" w14:textId="77777777" w:rsidR="009312E1" w:rsidRDefault="009312E1" w:rsidP="009312E1">
      <w:pPr>
        <w:rPr>
          <w:color w:val="000000"/>
        </w:rPr>
      </w:pPr>
    </w:p>
    <w:p w14:paraId="7010072C" w14:textId="77777777" w:rsidR="009312E1" w:rsidRDefault="009312E1" w:rsidP="009312E1">
      <w:pPr>
        <w:rPr>
          <w:color w:val="000000"/>
        </w:rPr>
      </w:pPr>
    </w:p>
    <w:p w14:paraId="31F01BB2" w14:textId="77777777" w:rsidR="009312E1" w:rsidRPr="009312E1" w:rsidRDefault="009312E1" w:rsidP="009312E1">
      <w:pPr>
        <w:rPr>
          <w:color w:val="000000"/>
        </w:rPr>
      </w:pPr>
    </w:p>
    <w:p w14:paraId="468946E9" w14:textId="71E7D550" w:rsidR="00133367" w:rsidRDefault="00133367" w:rsidP="000D2C89">
      <w:pPr>
        <w:pStyle w:val="ListParagraph"/>
        <w:numPr>
          <w:ilvl w:val="0"/>
          <w:numId w:val="13"/>
        </w:numPr>
        <w:rPr>
          <w:color w:val="000000"/>
        </w:rPr>
      </w:pPr>
      <w:r>
        <w:rPr>
          <w:color w:val="000000"/>
        </w:rPr>
        <w:t xml:space="preserve">Compile the code as follows: </w:t>
      </w:r>
      <w:proofErr w:type="spellStart"/>
      <w:r w:rsidRPr="00133367">
        <w:rPr>
          <w:color w:val="000000"/>
        </w:rPr>
        <w:t>gcc</w:t>
      </w:r>
      <w:proofErr w:type="spellEnd"/>
      <w:r w:rsidRPr="00133367">
        <w:rPr>
          <w:color w:val="000000"/>
        </w:rPr>
        <w:t xml:space="preserve"> </w:t>
      </w:r>
      <w:proofErr w:type="spellStart"/>
      <w:r w:rsidR="00006973">
        <w:rPr>
          <w:color w:val="000000"/>
        </w:rPr>
        <w:t>dgrecv.c</w:t>
      </w:r>
      <w:proofErr w:type="spellEnd"/>
      <w:r w:rsidR="00006973">
        <w:rPr>
          <w:color w:val="000000"/>
        </w:rPr>
        <w:t xml:space="preserve">  </w:t>
      </w:r>
      <w:proofErr w:type="spellStart"/>
      <w:r w:rsidR="00006973">
        <w:rPr>
          <w:color w:val="000000"/>
        </w:rPr>
        <w:t>dgram.c</w:t>
      </w:r>
      <w:proofErr w:type="spellEnd"/>
      <w:r w:rsidR="00006973">
        <w:rPr>
          <w:color w:val="000000"/>
        </w:rPr>
        <w:t xml:space="preserve">  -o receiver</w:t>
      </w:r>
    </w:p>
    <w:p w14:paraId="225E7A50" w14:textId="13CBE4C1" w:rsidR="00133367" w:rsidRDefault="00133367" w:rsidP="000D2C89">
      <w:pPr>
        <w:pStyle w:val="ListParagraph"/>
        <w:numPr>
          <w:ilvl w:val="0"/>
          <w:numId w:val="13"/>
        </w:numPr>
        <w:rPr>
          <w:color w:val="000000"/>
        </w:rPr>
      </w:pPr>
      <w:r>
        <w:rPr>
          <w:color w:val="000000"/>
        </w:rPr>
        <w:t xml:space="preserve">Run the server process listening to port 4444 as follows: </w:t>
      </w:r>
      <w:r w:rsidR="00006973">
        <w:rPr>
          <w:color w:val="000000"/>
        </w:rPr>
        <w:t xml:space="preserve"> ./receiver</w:t>
      </w:r>
      <w:r>
        <w:rPr>
          <w:color w:val="000000"/>
        </w:rPr>
        <w:t xml:space="preserve">    4444   </w:t>
      </w:r>
    </w:p>
    <w:p w14:paraId="52402A7F" w14:textId="6AF60BED" w:rsidR="00133367" w:rsidRDefault="00EC75DD" w:rsidP="000D2C89">
      <w:pPr>
        <w:pStyle w:val="ListParagraph"/>
        <w:numPr>
          <w:ilvl w:val="0"/>
          <w:numId w:val="13"/>
        </w:numPr>
        <w:rPr>
          <w:color w:val="000000"/>
        </w:rPr>
      </w:pPr>
      <w:r>
        <w:rPr>
          <w:color w:val="000000"/>
        </w:rPr>
        <w:t xml:space="preserve">Open a second terminal and use </w:t>
      </w:r>
      <w:proofErr w:type="spellStart"/>
      <w:r>
        <w:rPr>
          <w:color w:val="000000"/>
        </w:rPr>
        <w:t>ps</w:t>
      </w:r>
      <w:proofErr w:type="spellEnd"/>
      <w:r>
        <w:rPr>
          <w:color w:val="000000"/>
        </w:rPr>
        <w:t xml:space="preserve"> command to find and record PID of this server process</w:t>
      </w:r>
      <w:r w:rsidR="00133367">
        <w:rPr>
          <w:color w:val="000000"/>
        </w:rPr>
        <w:t xml:space="preserve"> </w:t>
      </w:r>
    </w:p>
    <w:p w14:paraId="0AA554C8" w14:textId="014864A5" w:rsidR="00133367" w:rsidRDefault="00EC75DD" w:rsidP="000D2C89">
      <w:pPr>
        <w:pStyle w:val="ListParagraph"/>
        <w:numPr>
          <w:ilvl w:val="0"/>
          <w:numId w:val="13"/>
        </w:numPr>
        <w:rPr>
          <w:color w:val="000000"/>
        </w:rPr>
      </w:pPr>
      <w:r>
        <w:rPr>
          <w:color w:val="000000"/>
        </w:rPr>
        <w:t>Open another terminal to c</w:t>
      </w:r>
      <w:r w:rsidR="00133367">
        <w:rPr>
          <w:color w:val="000000"/>
        </w:rPr>
        <w:t xml:space="preserve">ompile sender (client) process as follows:  </w:t>
      </w:r>
      <w:proofErr w:type="spellStart"/>
      <w:r w:rsidR="00133367">
        <w:rPr>
          <w:color w:val="000000"/>
        </w:rPr>
        <w:t>gcc</w:t>
      </w:r>
      <w:proofErr w:type="spellEnd"/>
      <w:r w:rsidR="00133367">
        <w:rPr>
          <w:color w:val="000000"/>
        </w:rPr>
        <w:t xml:space="preserve"> </w:t>
      </w:r>
      <w:proofErr w:type="spellStart"/>
      <w:r w:rsidR="00133367">
        <w:rPr>
          <w:color w:val="000000"/>
        </w:rPr>
        <w:t>dgsend.c</w:t>
      </w:r>
      <w:proofErr w:type="spellEnd"/>
      <w:r w:rsidR="00133367">
        <w:rPr>
          <w:color w:val="000000"/>
        </w:rPr>
        <w:t xml:space="preserve"> </w:t>
      </w:r>
      <w:proofErr w:type="spellStart"/>
      <w:r w:rsidR="00133367">
        <w:rPr>
          <w:color w:val="000000"/>
        </w:rPr>
        <w:t>dgram.c</w:t>
      </w:r>
      <w:proofErr w:type="spellEnd"/>
      <w:r w:rsidR="00006973">
        <w:rPr>
          <w:color w:val="000000"/>
        </w:rPr>
        <w:t xml:space="preserve">    -o   sender</w:t>
      </w:r>
    </w:p>
    <w:p w14:paraId="4247866F" w14:textId="247F35FF" w:rsidR="00133367" w:rsidRDefault="00133367" w:rsidP="000D2C89">
      <w:pPr>
        <w:pStyle w:val="ListParagraph"/>
        <w:numPr>
          <w:ilvl w:val="0"/>
          <w:numId w:val="13"/>
        </w:numPr>
        <w:rPr>
          <w:color w:val="000000"/>
        </w:rPr>
      </w:pPr>
      <w:r>
        <w:rPr>
          <w:color w:val="000000"/>
        </w:rPr>
        <w:t>Send a message to the server as follows:</w:t>
      </w:r>
      <w:r w:rsidR="00006973">
        <w:rPr>
          <w:color w:val="000000"/>
        </w:rPr>
        <w:t xml:space="preserve"> ./sender</w:t>
      </w:r>
      <w:r>
        <w:rPr>
          <w:color w:val="000000"/>
        </w:rPr>
        <w:t xml:space="preserve">  hostname  4444   “</w:t>
      </w:r>
      <w:r w:rsidR="00E57946">
        <w:rPr>
          <w:color w:val="000000"/>
        </w:rPr>
        <w:t xml:space="preserve"> Hello S</w:t>
      </w:r>
      <w:r>
        <w:rPr>
          <w:color w:val="000000"/>
        </w:rPr>
        <w:t>erver “</w:t>
      </w:r>
      <w:r w:rsidR="00E57946">
        <w:rPr>
          <w:color w:val="000000"/>
        </w:rPr>
        <w:t xml:space="preserve">     </w:t>
      </w:r>
      <w:r w:rsidR="00E57946" w:rsidRPr="00EC75DD">
        <w:rPr>
          <w:b/>
          <w:color w:val="000000"/>
        </w:rPr>
        <w:t>NOTE:</w:t>
      </w:r>
      <w:r w:rsidR="00E57946">
        <w:rPr>
          <w:color w:val="000000"/>
        </w:rPr>
        <w:t xml:space="preserve"> replace hostname with the respective hostname </w:t>
      </w:r>
    </w:p>
    <w:p w14:paraId="5149B37B" w14:textId="48B7EB7D" w:rsidR="00EC75DD" w:rsidRDefault="00EC75DD" w:rsidP="000D2C89">
      <w:pPr>
        <w:pStyle w:val="ListParagraph"/>
        <w:numPr>
          <w:ilvl w:val="0"/>
          <w:numId w:val="13"/>
        </w:numPr>
        <w:rPr>
          <w:color w:val="000000"/>
        </w:rPr>
      </w:pPr>
      <w:r>
        <w:rPr>
          <w:color w:val="000000"/>
        </w:rPr>
        <w:t>After sending the message to server. Verify on the terminal running server process if the message was transferred. Attach the screen capture with the results</w:t>
      </w:r>
    </w:p>
    <w:p w14:paraId="7893DC3C" w14:textId="7CDA3C7B" w:rsidR="00006973" w:rsidRDefault="007B06C1" w:rsidP="000D2C89">
      <w:pPr>
        <w:pStyle w:val="ListParagraph"/>
        <w:numPr>
          <w:ilvl w:val="0"/>
          <w:numId w:val="13"/>
        </w:numPr>
        <w:rPr>
          <w:color w:val="000000"/>
        </w:rPr>
      </w:pPr>
      <w:r w:rsidRPr="00006973">
        <w:rPr>
          <w:color w:val="000000"/>
        </w:rPr>
        <w:t>Analyze the results</w:t>
      </w:r>
      <w:r w:rsidR="00074997" w:rsidRPr="00006973">
        <w:rPr>
          <w:color w:val="000000"/>
        </w:rPr>
        <w:t xml:space="preserve">. </w:t>
      </w:r>
      <w:r w:rsidR="00006973">
        <w:rPr>
          <w:color w:val="000000"/>
        </w:rPr>
        <w:t xml:space="preserve">What type of </w:t>
      </w:r>
      <w:r w:rsidR="008C55E5">
        <w:rPr>
          <w:color w:val="000000"/>
        </w:rPr>
        <w:t xml:space="preserve">communication are we implementing TCP or UDP </w:t>
      </w:r>
      <w:proofErr w:type="gramStart"/>
      <w:r w:rsidR="008C55E5">
        <w:rPr>
          <w:color w:val="000000"/>
        </w:rPr>
        <w:t>( Socket</w:t>
      </w:r>
      <w:proofErr w:type="gramEnd"/>
      <w:r w:rsidR="008C55E5">
        <w:rPr>
          <w:color w:val="000000"/>
        </w:rPr>
        <w:t xml:space="preserve"> </w:t>
      </w:r>
      <w:r w:rsidR="00006973">
        <w:rPr>
          <w:color w:val="000000"/>
        </w:rPr>
        <w:t>STREAM or DATAGRAM</w:t>
      </w:r>
      <w:r w:rsidR="006A5054">
        <w:rPr>
          <w:color w:val="000000"/>
        </w:rPr>
        <w:t>)</w:t>
      </w:r>
      <w:r w:rsidR="00006973">
        <w:rPr>
          <w:color w:val="000000"/>
        </w:rPr>
        <w:t>? why</w:t>
      </w:r>
    </w:p>
    <w:p w14:paraId="5B74F16A" w14:textId="77777777" w:rsidR="00006973" w:rsidRPr="00006973" w:rsidRDefault="00006973" w:rsidP="00006973">
      <w:pPr>
        <w:ind w:left="1080"/>
        <w:rPr>
          <w:color w:val="000000"/>
        </w:rPr>
      </w:pPr>
    </w:p>
    <w:p w14:paraId="305E6705" w14:textId="77777777" w:rsidR="00006973" w:rsidRDefault="00006973" w:rsidP="00006973">
      <w:pPr>
        <w:pStyle w:val="ListParagraph"/>
        <w:ind w:left="1440"/>
        <w:rPr>
          <w:color w:val="000000"/>
        </w:rPr>
      </w:pPr>
    </w:p>
    <w:p w14:paraId="30A2F9CB" w14:textId="77777777" w:rsidR="00006973" w:rsidRDefault="00006973" w:rsidP="00006973">
      <w:pPr>
        <w:pStyle w:val="ListParagraph"/>
        <w:ind w:left="1440"/>
        <w:rPr>
          <w:color w:val="000000"/>
        </w:rPr>
      </w:pPr>
    </w:p>
    <w:p w14:paraId="252257A2" w14:textId="0FB87EC3" w:rsidR="00133367" w:rsidRDefault="00560625" w:rsidP="000D2C89">
      <w:pPr>
        <w:pStyle w:val="ListParagraph"/>
        <w:numPr>
          <w:ilvl w:val="0"/>
          <w:numId w:val="13"/>
        </w:numPr>
        <w:rPr>
          <w:color w:val="000000"/>
        </w:rPr>
      </w:pPr>
      <w:r>
        <w:rPr>
          <w:color w:val="000000"/>
        </w:rPr>
        <w:t>Create screen capture</w:t>
      </w:r>
      <w:r w:rsidR="0001615F">
        <w:rPr>
          <w:color w:val="000000"/>
        </w:rPr>
        <w:t>s</w:t>
      </w:r>
      <w:r>
        <w:rPr>
          <w:color w:val="000000"/>
        </w:rPr>
        <w:t xml:space="preserve"> that demo client and server running</w:t>
      </w:r>
      <w:r w:rsidR="0001615F">
        <w:rPr>
          <w:color w:val="000000"/>
        </w:rPr>
        <w:t xml:space="preserve"> and the results</w:t>
      </w:r>
    </w:p>
    <w:p w14:paraId="399F0F53" w14:textId="77777777" w:rsidR="0001615F" w:rsidRDefault="0001615F" w:rsidP="0001615F">
      <w:pPr>
        <w:pStyle w:val="ListParagraph"/>
        <w:ind w:left="1440"/>
        <w:rPr>
          <w:color w:val="000000"/>
        </w:rPr>
      </w:pPr>
    </w:p>
    <w:p w14:paraId="18FA6B42" w14:textId="77777777" w:rsidR="00E57946" w:rsidRPr="007B06C1" w:rsidRDefault="00E57946" w:rsidP="007B06C1">
      <w:pPr>
        <w:ind w:left="1080"/>
        <w:rPr>
          <w:color w:val="000000"/>
        </w:rPr>
      </w:pPr>
    </w:p>
    <w:p w14:paraId="386EBE72" w14:textId="77777777" w:rsidR="00133367" w:rsidRPr="00133367" w:rsidRDefault="00133367" w:rsidP="00133367">
      <w:pPr>
        <w:rPr>
          <w:color w:val="000000"/>
        </w:rPr>
      </w:pPr>
    </w:p>
    <w:p w14:paraId="18F99AFF" w14:textId="77777777" w:rsidR="005D789E" w:rsidRPr="00FD092B" w:rsidRDefault="005D789E" w:rsidP="005D789E">
      <w:pPr>
        <w:rPr>
          <w:b/>
          <w:u w:val="single"/>
          <w:lang w:val="en-GB"/>
        </w:rPr>
      </w:pPr>
      <w:r w:rsidRPr="00FD092B">
        <w:t xml:space="preserve">  </w:t>
      </w:r>
    </w:p>
    <w:p w14:paraId="355F0EE3" w14:textId="77777777" w:rsidR="00387A7B" w:rsidRDefault="00387A7B" w:rsidP="00846D34"/>
    <w:p w14:paraId="1ACAF91A" w14:textId="77777777" w:rsidR="00387A7B" w:rsidRDefault="00387A7B" w:rsidP="00846D34"/>
    <w:p w14:paraId="77C31DBA" w14:textId="77777777" w:rsidR="00387A7B" w:rsidRDefault="00387A7B" w:rsidP="00846D34"/>
    <w:p w14:paraId="13586D1F" w14:textId="77777777" w:rsidR="00387A7B" w:rsidRDefault="00387A7B" w:rsidP="00846D34"/>
    <w:p w14:paraId="19848D1F" w14:textId="77777777" w:rsidR="00387A7B" w:rsidRDefault="00387A7B" w:rsidP="00846D34"/>
    <w:p w14:paraId="0D269DF4" w14:textId="77777777" w:rsidR="00387A7B" w:rsidRDefault="00387A7B" w:rsidP="00846D34"/>
    <w:p w14:paraId="2E8E12AD" w14:textId="77777777" w:rsidR="00C24810" w:rsidRPr="001B0A05" w:rsidRDefault="00C24810" w:rsidP="00846D34"/>
    <w:sectPr w:rsidR="00C24810" w:rsidRPr="001B0A05" w:rsidSect="00512D26">
      <w:headerReference w:type="first" r:id="rId15"/>
      <w:footerReference w:type="first" r:id="rId16"/>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2FE71" w14:textId="77777777" w:rsidR="00EF322E" w:rsidRDefault="00EF322E" w:rsidP="007F2B57">
      <w:r>
        <w:separator/>
      </w:r>
    </w:p>
    <w:p w14:paraId="42883D6C" w14:textId="77777777" w:rsidR="00EF322E" w:rsidRDefault="00EF322E" w:rsidP="007F2B57"/>
    <w:p w14:paraId="7FA9222F" w14:textId="77777777" w:rsidR="00EF322E" w:rsidRDefault="00EF322E" w:rsidP="007F2B57"/>
  </w:endnote>
  <w:endnote w:type="continuationSeparator" w:id="0">
    <w:p w14:paraId="6482341F" w14:textId="77777777" w:rsidR="00EF322E" w:rsidRDefault="00EF322E" w:rsidP="007F2B57">
      <w:r>
        <w:continuationSeparator/>
      </w:r>
    </w:p>
    <w:p w14:paraId="721662B9" w14:textId="77777777" w:rsidR="00EF322E" w:rsidRDefault="00EF322E" w:rsidP="007F2B57"/>
    <w:p w14:paraId="5FD64EC3" w14:textId="77777777" w:rsidR="00EF322E" w:rsidRDefault="00EF322E"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Titillium Bd">
    <w:panose1 w:val="000008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D5061A" w:rsidRPr="00A70299" w14:paraId="126B0FAC" w14:textId="77777777" w:rsidTr="007E4AE8">
      <w:tc>
        <w:tcPr>
          <w:tcW w:w="918" w:type="dxa"/>
        </w:tcPr>
        <w:p w14:paraId="366570F2" w14:textId="77777777" w:rsidR="00D5061A" w:rsidRPr="001E692B" w:rsidRDefault="00D5061A" w:rsidP="00D5061A">
          <w:pPr>
            <w:pStyle w:val="PageNo"/>
          </w:pPr>
          <w:r w:rsidRPr="001E692B">
            <w:fldChar w:fldCharType="begin"/>
          </w:r>
          <w:r w:rsidRPr="001E692B">
            <w:instrText xml:space="preserve"> PAGE   \* MERGEFORMAT </w:instrText>
          </w:r>
          <w:r w:rsidRPr="001E692B">
            <w:fldChar w:fldCharType="separate"/>
          </w:r>
          <w:r w:rsidR="009D57B7">
            <w:rPr>
              <w:noProof/>
            </w:rPr>
            <w:t>17</w:t>
          </w:r>
          <w:r w:rsidRPr="001E692B">
            <w:fldChar w:fldCharType="end"/>
          </w:r>
        </w:p>
      </w:tc>
      <w:tc>
        <w:tcPr>
          <w:tcW w:w="7938" w:type="dxa"/>
        </w:tcPr>
        <w:p w14:paraId="6CAAB194" w14:textId="566CED9E" w:rsidR="00D5061A" w:rsidRPr="00A70299" w:rsidRDefault="00D5061A" w:rsidP="00D5061A">
          <w:pPr>
            <w:pStyle w:val="Footer"/>
          </w:pPr>
          <w:r>
            <w:t>ITSC205</w:t>
          </w:r>
          <w:r w:rsidRPr="00A70299">
            <w:t xml:space="preserve">: </w:t>
          </w:r>
          <w:r>
            <w:t xml:space="preserve">Lab </w:t>
          </w:r>
          <w:r w:rsidR="00F30523">
            <w:t>3</w:t>
          </w:r>
        </w:p>
        <w:p w14:paraId="6B6B6769" w14:textId="4838EDE2" w:rsidR="00D5061A" w:rsidRPr="00A70299" w:rsidRDefault="00D5061A" w:rsidP="00D5061A">
          <w:pPr>
            <w:pStyle w:val="Copyright"/>
          </w:pPr>
          <w:r w:rsidRPr="00A70299">
            <w:t xml:space="preserve">© </w:t>
          </w:r>
          <w:r w:rsidR="00B15A18">
            <w:t>2021</w:t>
          </w:r>
          <w:r>
            <w:t>, Southern Alberta Institute of Technology</w:t>
          </w:r>
        </w:p>
      </w:tc>
    </w:tr>
  </w:tbl>
  <w:p w14:paraId="73C8AF35" w14:textId="77777777" w:rsidR="006E1B92" w:rsidRDefault="006E1B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15EC0B7E" w:rsidR="00017FD6" w:rsidRDefault="009D57B7" w:rsidP="00017FD6">
    <w:r>
      <w:t>© 2021</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A81E0" w14:textId="77777777" w:rsidR="00EF322E" w:rsidRDefault="00EF322E" w:rsidP="007F2B57">
      <w:r>
        <w:separator/>
      </w:r>
    </w:p>
    <w:p w14:paraId="37154CDC" w14:textId="77777777" w:rsidR="00EF322E" w:rsidRDefault="00EF322E" w:rsidP="007F2B57"/>
    <w:p w14:paraId="47326FA2" w14:textId="77777777" w:rsidR="00EF322E" w:rsidRDefault="00EF322E" w:rsidP="007F2B57"/>
  </w:footnote>
  <w:footnote w:type="continuationSeparator" w:id="0">
    <w:p w14:paraId="6FD3093E" w14:textId="77777777" w:rsidR="00EF322E" w:rsidRDefault="00EF322E" w:rsidP="007F2B57">
      <w:r>
        <w:continuationSeparator/>
      </w:r>
    </w:p>
    <w:p w14:paraId="0E168DA2" w14:textId="77777777" w:rsidR="00EF322E" w:rsidRDefault="00EF322E" w:rsidP="007F2B57"/>
    <w:p w14:paraId="124427F1" w14:textId="77777777" w:rsidR="00EF322E" w:rsidRDefault="00EF322E"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3AC5" w14:textId="77777777" w:rsidR="00D5061A" w:rsidRPr="00EF5C89" w:rsidRDefault="00D5061A" w:rsidP="00D5061A">
    <w:pPr>
      <w:pStyle w:val="Header"/>
      <w:tabs>
        <w:tab w:val="clear" w:pos="4680"/>
        <w:tab w:val="clear" w:pos="9360"/>
        <w:tab w:val="left" w:pos="2847"/>
      </w:tabs>
    </w:pPr>
    <w:r w:rsidRPr="0088153E">
      <w:rPr>
        <w:noProof/>
        <w:lang w:val="en-CA" w:eastAsia="en-CA"/>
      </w:rPr>
      <w:drawing>
        <wp:anchor distT="0" distB="0" distL="114300" distR="114300" simplePos="0" relativeHeight="251668480" behindDoc="1" locked="0" layoutInCell="1" allowOverlap="1" wp14:anchorId="4522651E" wp14:editId="538E09A9">
          <wp:simplePos x="0" y="0"/>
          <wp:positionH relativeFrom="column">
            <wp:posOffset>5178425</wp:posOffset>
          </wp:positionH>
          <wp:positionV relativeFrom="page">
            <wp:posOffset>171450</wp:posOffset>
          </wp:positionV>
          <wp:extent cx="1261745" cy="520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9504" behindDoc="0" locked="0" layoutInCell="1" allowOverlap="1" wp14:anchorId="0B158977" wp14:editId="54475160">
              <wp:simplePos x="0" y="0"/>
              <wp:positionH relativeFrom="column">
                <wp:posOffset>-34925</wp:posOffset>
              </wp:positionH>
              <wp:positionV relativeFrom="paragraph">
                <wp:posOffset>324485</wp:posOffset>
              </wp:positionV>
              <wp:extent cx="5943600" cy="0"/>
              <wp:effectExtent l="19050" t="19050" r="0" b="19050"/>
              <wp:wrapNone/>
              <wp:docPr id="24" name="Straight Connector 24"/>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EE358" id="Straight Connector 2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O2ysarqAQAAGgQAAA4AAAAAAAAAAAAAAAAALgIAAGRycy9lMm9Eb2Mu&#10;eG1sUEsBAi0AFAAGAAgAAAAhAK3pm6TfAAAACAEAAA8AAAAAAAAAAAAAAAAARAQAAGRycy9kb3du&#10;cmV2LnhtbFBLBQYAAAAABAAEAPMAAABQBQAAAAA=&#10;" strokecolor="#005eb8" strokeweight="2.25pt"/>
          </w:pict>
        </mc:Fallback>
      </mc:AlternateContent>
    </w:r>
  </w:p>
  <w:p w14:paraId="3237A23A" w14:textId="77777777" w:rsidR="006E1B92" w:rsidRDefault="006E1B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9A8F12D">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B255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B058A580"/>
    <w:name w:val="WW8Num4"/>
    <w:lvl w:ilvl="0">
      <w:start w:val="1"/>
      <w:numFmt w:val="decimal"/>
      <w:lvlText w:val="%1."/>
      <w:lvlJc w:val="left"/>
      <w:pPr>
        <w:tabs>
          <w:tab w:val="num" w:pos="-77"/>
        </w:tabs>
        <w:ind w:left="643" w:hanging="360"/>
      </w:pPr>
      <w:rPr>
        <w:rFonts w:hint="default"/>
        <w:b/>
        <w:bCs/>
        <w:sz w:val="22"/>
        <w:szCs w:val="28"/>
      </w:rPr>
    </w:lvl>
    <w:lvl w:ilvl="1">
      <w:start w:val="1"/>
      <w:numFmt w:val="lowerLetter"/>
      <w:lvlText w:val="%2."/>
      <w:lvlJc w:val="left"/>
      <w:pPr>
        <w:tabs>
          <w:tab w:val="num" w:pos="-77"/>
        </w:tabs>
        <w:ind w:left="1363" w:hanging="360"/>
      </w:pPr>
    </w:lvl>
    <w:lvl w:ilvl="2">
      <w:start w:val="1"/>
      <w:numFmt w:val="lowerRoman"/>
      <w:lvlText w:val="%3."/>
      <w:lvlJc w:val="right"/>
      <w:pPr>
        <w:tabs>
          <w:tab w:val="num" w:pos="-77"/>
        </w:tabs>
        <w:ind w:left="2083" w:hanging="180"/>
      </w:pPr>
    </w:lvl>
    <w:lvl w:ilvl="3">
      <w:start w:val="1"/>
      <w:numFmt w:val="decimal"/>
      <w:lvlText w:val="%4."/>
      <w:lvlJc w:val="left"/>
      <w:pPr>
        <w:tabs>
          <w:tab w:val="num" w:pos="-77"/>
        </w:tabs>
        <w:ind w:left="2803" w:hanging="360"/>
      </w:pPr>
      <w:rPr>
        <w:sz w:val="28"/>
        <w:szCs w:val="28"/>
      </w:rPr>
    </w:lvl>
    <w:lvl w:ilvl="4">
      <w:start w:val="1"/>
      <w:numFmt w:val="lowerLetter"/>
      <w:lvlText w:val="%5."/>
      <w:lvlJc w:val="left"/>
      <w:pPr>
        <w:tabs>
          <w:tab w:val="num" w:pos="-77"/>
        </w:tabs>
        <w:ind w:left="3523" w:hanging="360"/>
      </w:pPr>
    </w:lvl>
    <w:lvl w:ilvl="5">
      <w:start w:val="1"/>
      <w:numFmt w:val="lowerRoman"/>
      <w:lvlText w:val="%6."/>
      <w:lvlJc w:val="right"/>
      <w:pPr>
        <w:tabs>
          <w:tab w:val="num" w:pos="-77"/>
        </w:tabs>
        <w:ind w:left="4243" w:hanging="180"/>
      </w:pPr>
    </w:lvl>
    <w:lvl w:ilvl="6">
      <w:start w:val="1"/>
      <w:numFmt w:val="decimal"/>
      <w:lvlText w:val="%7."/>
      <w:lvlJc w:val="left"/>
      <w:pPr>
        <w:tabs>
          <w:tab w:val="num" w:pos="-77"/>
        </w:tabs>
        <w:ind w:left="4963" w:hanging="360"/>
      </w:pPr>
    </w:lvl>
    <w:lvl w:ilvl="7">
      <w:start w:val="1"/>
      <w:numFmt w:val="lowerLetter"/>
      <w:lvlText w:val="%8."/>
      <w:lvlJc w:val="left"/>
      <w:pPr>
        <w:tabs>
          <w:tab w:val="num" w:pos="-77"/>
        </w:tabs>
        <w:ind w:left="5683" w:hanging="360"/>
      </w:pPr>
    </w:lvl>
    <w:lvl w:ilvl="8">
      <w:start w:val="1"/>
      <w:numFmt w:val="lowerRoman"/>
      <w:lvlText w:val="%9."/>
      <w:lvlJc w:val="right"/>
      <w:pPr>
        <w:tabs>
          <w:tab w:val="num" w:pos="-77"/>
        </w:tabs>
        <w:ind w:left="6403" w:hanging="180"/>
      </w:pPr>
    </w:lvl>
  </w:abstractNum>
  <w:abstractNum w:abstractNumId="1" w15:restartNumberingAfterBreak="0">
    <w:nsid w:val="0000000D"/>
    <w:multiLevelType w:val="multilevel"/>
    <w:tmpl w:val="64C6736C"/>
    <w:name w:val="WW8Num13"/>
    <w:lvl w:ilvl="0">
      <w:start w:val="1"/>
      <w:numFmt w:val="decimal"/>
      <w:lvlText w:val="%1."/>
      <w:lvlJc w:val="left"/>
      <w:pPr>
        <w:tabs>
          <w:tab w:val="num" w:pos="0"/>
        </w:tabs>
        <w:ind w:left="1080" w:hanging="360"/>
      </w:pPr>
      <w:rPr>
        <w:rFonts w:hint="default"/>
        <w:b/>
        <w:sz w:val="28"/>
        <w:szCs w:val="28"/>
        <w:lang w:val="en"/>
      </w:rPr>
    </w:lvl>
    <w:lvl w:ilvl="1">
      <w:start w:val="1"/>
      <w:numFmt w:val="lowerLetter"/>
      <w:lvlText w:val="%2."/>
      <w:lvlJc w:val="left"/>
      <w:pPr>
        <w:tabs>
          <w:tab w:val="num" w:pos="1080"/>
        </w:tabs>
        <w:ind w:left="1080" w:hanging="360"/>
      </w:pPr>
      <w:rPr>
        <w:b/>
        <w:sz w:val="20"/>
        <w:szCs w:val="28"/>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E"/>
    <w:multiLevelType w:val="multilevel"/>
    <w:tmpl w:val="8EE6AFB4"/>
    <w:name w:val="WW8Num14"/>
    <w:lvl w:ilvl="0">
      <w:start w:val="1"/>
      <w:numFmt w:val="decimal"/>
      <w:lvlText w:val="%1."/>
      <w:lvlJc w:val="left"/>
      <w:pPr>
        <w:tabs>
          <w:tab w:val="num" w:pos="360"/>
        </w:tabs>
        <w:ind w:left="360" w:hanging="360"/>
      </w:pPr>
      <w:rPr>
        <w:rFonts w:hint="default"/>
        <w:sz w:val="22"/>
        <w:szCs w:val="28"/>
      </w:rPr>
    </w:lvl>
    <w:lvl w:ilvl="1">
      <w:start w:val="1"/>
      <w:numFmt w:val="lowerLetter"/>
      <w:lvlText w:val="%2."/>
      <w:lvlJc w:val="left"/>
      <w:pPr>
        <w:tabs>
          <w:tab w:val="num" w:pos="1080"/>
        </w:tabs>
        <w:ind w:left="1080" w:hanging="360"/>
      </w:pPr>
      <w:rPr>
        <w:rFonts w:ascii="Times New Roman" w:eastAsia="Calibri" w:hAnsi="Times New Roman" w:cs="Times New Roman"/>
        <w:b/>
        <w:sz w:val="22"/>
        <w:szCs w:val="28"/>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416E96"/>
    <w:multiLevelType w:val="hybridMultilevel"/>
    <w:tmpl w:val="F27C2C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1F09BB"/>
    <w:multiLevelType w:val="hybridMultilevel"/>
    <w:tmpl w:val="963E3C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05DB5882"/>
    <w:multiLevelType w:val="hybridMultilevel"/>
    <w:tmpl w:val="AD0E6DA4"/>
    <w:lvl w:ilvl="0" w:tplc="0409000F">
      <w:start w:val="1"/>
      <w:numFmt w:val="decimal"/>
      <w:lvlText w:val="%1."/>
      <w:lvlJc w:val="left"/>
      <w:pPr>
        <w:tabs>
          <w:tab w:val="num" w:pos="786"/>
        </w:tabs>
        <w:ind w:left="786"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B31E85"/>
    <w:multiLevelType w:val="hybridMultilevel"/>
    <w:tmpl w:val="D9A663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0A82DE7"/>
    <w:multiLevelType w:val="hybridMultilevel"/>
    <w:tmpl w:val="21C4BC48"/>
    <w:lvl w:ilvl="0" w:tplc="BA1C4684">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822DB"/>
    <w:multiLevelType w:val="hybridMultilevel"/>
    <w:tmpl w:val="4FFA8A08"/>
    <w:lvl w:ilvl="0" w:tplc="3CFCE86E">
      <w:start w:val="1"/>
      <w:numFmt w:val="lowerLetter"/>
      <w:lvlText w:val="%1."/>
      <w:lvlJc w:val="left"/>
      <w:pPr>
        <w:tabs>
          <w:tab w:val="num" w:pos="945"/>
        </w:tabs>
        <w:ind w:left="945" w:hanging="360"/>
      </w:pPr>
      <w:rPr>
        <w:rFonts w:hint="default"/>
      </w:rPr>
    </w:lvl>
    <w:lvl w:ilvl="1" w:tplc="04090019">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1" w15:restartNumberingAfterBreak="0">
    <w:nsid w:val="25BD0992"/>
    <w:multiLevelType w:val="multilevel"/>
    <w:tmpl w:val="BB729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B5B715F"/>
    <w:multiLevelType w:val="hybridMultilevel"/>
    <w:tmpl w:val="6664A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B71BB4"/>
    <w:multiLevelType w:val="hybridMultilevel"/>
    <w:tmpl w:val="FEC80914"/>
    <w:lvl w:ilvl="0" w:tplc="2DC2B40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36B43FE"/>
    <w:multiLevelType w:val="hybridMultilevel"/>
    <w:tmpl w:val="50B8FEF8"/>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4526F1F"/>
    <w:multiLevelType w:val="hybridMultilevel"/>
    <w:tmpl w:val="B518F022"/>
    <w:lvl w:ilvl="0" w:tplc="F53211B0">
      <w:start w:val="1"/>
      <w:numFmt w:val="lowerLetter"/>
      <w:lvlText w:val="%1."/>
      <w:lvlJc w:val="left"/>
      <w:pPr>
        <w:ind w:left="1080" w:hanging="360"/>
      </w:pPr>
      <w:rPr>
        <w:rFonts w:ascii="Times New Roman" w:hAnsi="Times New Roman" w:cs="Times New Roman" w:hint="default"/>
        <w:sz w:val="28"/>
        <w:szCs w:val="28"/>
      </w:rPr>
    </w:lvl>
    <w:lvl w:ilvl="1" w:tplc="DCFEBC8E">
      <w:start w:val="1"/>
      <w:numFmt w:val="bullet"/>
      <w:lvlText w:val=""/>
      <w:lvlJc w:val="left"/>
      <w:pPr>
        <w:ind w:left="1800" w:hanging="360"/>
      </w:pPr>
      <w:rPr>
        <w:rFonts w:ascii="Symbol" w:hAnsi="Symbol" w:hint="default"/>
        <w:sz w:val="28"/>
        <w:szCs w:val="28"/>
      </w:rPr>
    </w:lvl>
    <w:lvl w:ilvl="2" w:tplc="A41EA364">
      <w:start w:val="1"/>
      <w:numFmt w:val="lowerRoman"/>
      <w:lvlText w:val="%3."/>
      <w:lvlJc w:val="right"/>
      <w:pPr>
        <w:ind w:left="2520" w:hanging="180"/>
      </w:pPr>
      <w:rPr>
        <w:rFonts w:ascii="Times New Roman" w:hAnsi="Times New Roman" w:cs="Times New Roman" w:hint="default"/>
        <w:sz w:val="28"/>
        <w:szCs w:val="28"/>
      </w:rPr>
    </w:lvl>
    <w:lvl w:ilvl="3" w:tplc="E092DD94">
      <w:start w:val="1"/>
      <w:numFmt w:val="decimal"/>
      <w:lvlText w:val="%4."/>
      <w:lvlJc w:val="left"/>
      <w:pPr>
        <w:ind w:left="3240" w:hanging="360"/>
      </w:pPr>
      <w:rPr>
        <w:rFonts w:ascii="Arial" w:eastAsia="Times New Roman" w:hAnsi="Arial" w:cs="Arial"/>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52D4F79"/>
    <w:multiLevelType w:val="hybridMultilevel"/>
    <w:tmpl w:val="61A209C2"/>
    <w:lvl w:ilvl="0" w:tplc="89A28874">
      <w:start w:val="1"/>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7" w15:restartNumberingAfterBreak="0">
    <w:nsid w:val="359964F6"/>
    <w:multiLevelType w:val="hybridMultilevel"/>
    <w:tmpl w:val="B8E0E7C4"/>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06FE8396">
      <w:start w:val="1"/>
      <w:numFmt w:val="lowerLetter"/>
      <w:lvlText w:val="%3."/>
      <w:lvlJc w:val="right"/>
      <w:pPr>
        <w:ind w:left="2880" w:hanging="180"/>
      </w:pPr>
      <w:rPr>
        <w:rFonts w:ascii="Arial" w:eastAsia="Times New Roman" w:hAnsi="Arial" w:cs="Arial"/>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E7428"/>
    <w:multiLevelType w:val="hybridMultilevel"/>
    <w:tmpl w:val="0FC673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3402CAB"/>
    <w:multiLevelType w:val="hybridMultilevel"/>
    <w:tmpl w:val="7E04001C"/>
    <w:lvl w:ilvl="0" w:tplc="6464B3FC">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E3226DD"/>
    <w:multiLevelType w:val="hybridMultilevel"/>
    <w:tmpl w:val="0CBAA0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8"/>
  </w:num>
  <w:num w:numId="3">
    <w:abstractNumId w:val="5"/>
  </w:num>
  <w:num w:numId="4">
    <w:abstractNumId w:val="6"/>
  </w:num>
  <w:num w:numId="5">
    <w:abstractNumId w:val="14"/>
  </w:num>
  <w:num w:numId="6">
    <w:abstractNumId w:val="13"/>
  </w:num>
  <w:num w:numId="7">
    <w:abstractNumId w:val="10"/>
  </w:num>
  <w:num w:numId="8">
    <w:abstractNumId w:val="4"/>
  </w:num>
  <w:num w:numId="9">
    <w:abstractNumId w:val="3"/>
  </w:num>
  <w:num w:numId="10">
    <w:abstractNumId w:val="16"/>
  </w:num>
  <w:num w:numId="11">
    <w:abstractNumId w:val="19"/>
  </w:num>
  <w:num w:numId="12">
    <w:abstractNumId w:val="8"/>
  </w:num>
  <w:num w:numId="13">
    <w:abstractNumId w:val="2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5"/>
  </w:num>
  <w:num w:numId="18">
    <w:abstractNumId w:val="9"/>
  </w:num>
  <w:num w:numId="19">
    <w:abstractNumId w:val="17"/>
  </w:num>
  <w:num w:numId="20">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22ED"/>
    <w:rsid w:val="00006973"/>
    <w:rsid w:val="00011D38"/>
    <w:rsid w:val="0001615F"/>
    <w:rsid w:val="00017FD6"/>
    <w:rsid w:val="0002028C"/>
    <w:rsid w:val="00032F28"/>
    <w:rsid w:val="000362BD"/>
    <w:rsid w:val="00036F15"/>
    <w:rsid w:val="00041B5E"/>
    <w:rsid w:val="0004384D"/>
    <w:rsid w:val="00044CEE"/>
    <w:rsid w:val="00046A0C"/>
    <w:rsid w:val="00047774"/>
    <w:rsid w:val="00052E6F"/>
    <w:rsid w:val="0005300F"/>
    <w:rsid w:val="000537E5"/>
    <w:rsid w:val="00053992"/>
    <w:rsid w:val="00055118"/>
    <w:rsid w:val="000554E3"/>
    <w:rsid w:val="0005574D"/>
    <w:rsid w:val="000579BB"/>
    <w:rsid w:val="00057A74"/>
    <w:rsid w:val="0006472E"/>
    <w:rsid w:val="0006641D"/>
    <w:rsid w:val="00066669"/>
    <w:rsid w:val="0007068D"/>
    <w:rsid w:val="000718D6"/>
    <w:rsid w:val="00074538"/>
    <w:rsid w:val="00074997"/>
    <w:rsid w:val="00076950"/>
    <w:rsid w:val="00082BF5"/>
    <w:rsid w:val="0008367F"/>
    <w:rsid w:val="0008395A"/>
    <w:rsid w:val="000859CB"/>
    <w:rsid w:val="0009015A"/>
    <w:rsid w:val="0009096F"/>
    <w:rsid w:val="00090ACB"/>
    <w:rsid w:val="00091836"/>
    <w:rsid w:val="00091AF1"/>
    <w:rsid w:val="000932DE"/>
    <w:rsid w:val="000942C6"/>
    <w:rsid w:val="00095D68"/>
    <w:rsid w:val="000970AA"/>
    <w:rsid w:val="000A3B47"/>
    <w:rsid w:val="000B4216"/>
    <w:rsid w:val="000B5698"/>
    <w:rsid w:val="000C7FD3"/>
    <w:rsid w:val="000D2C89"/>
    <w:rsid w:val="000D3F7B"/>
    <w:rsid w:val="000D5A67"/>
    <w:rsid w:val="000D6CD4"/>
    <w:rsid w:val="000E6C5D"/>
    <w:rsid w:val="001008F0"/>
    <w:rsid w:val="0010711D"/>
    <w:rsid w:val="00110DD5"/>
    <w:rsid w:val="00111326"/>
    <w:rsid w:val="00113E26"/>
    <w:rsid w:val="001161F0"/>
    <w:rsid w:val="00116A53"/>
    <w:rsid w:val="00117156"/>
    <w:rsid w:val="001236AD"/>
    <w:rsid w:val="00124334"/>
    <w:rsid w:val="0012492C"/>
    <w:rsid w:val="00124BF8"/>
    <w:rsid w:val="001328B2"/>
    <w:rsid w:val="00133367"/>
    <w:rsid w:val="001356AB"/>
    <w:rsid w:val="00144E22"/>
    <w:rsid w:val="0015230A"/>
    <w:rsid w:val="001547CE"/>
    <w:rsid w:val="001570D1"/>
    <w:rsid w:val="00164076"/>
    <w:rsid w:val="0016421B"/>
    <w:rsid w:val="00173875"/>
    <w:rsid w:val="00175505"/>
    <w:rsid w:val="0018276E"/>
    <w:rsid w:val="00191174"/>
    <w:rsid w:val="001A0291"/>
    <w:rsid w:val="001A02A1"/>
    <w:rsid w:val="001A0A50"/>
    <w:rsid w:val="001A1DAB"/>
    <w:rsid w:val="001A319C"/>
    <w:rsid w:val="001A7308"/>
    <w:rsid w:val="001A7B2E"/>
    <w:rsid w:val="001B0705"/>
    <w:rsid w:val="001B0A05"/>
    <w:rsid w:val="001B24D8"/>
    <w:rsid w:val="001B2D50"/>
    <w:rsid w:val="001B4CC3"/>
    <w:rsid w:val="001B6ED5"/>
    <w:rsid w:val="001C0D39"/>
    <w:rsid w:val="001C2D94"/>
    <w:rsid w:val="001C6848"/>
    <w:rsid w:val="001C77AE"/>
    <w:rsid w:val="001D38FA"/>
    <w:rsid w:val="001D399F"/>
    <w:rsid w:val="001D6A01"/>
    <w:rsid w:val="001E2340"/>
    <w:rsid w:val="001E2684"/>
    <w:rsid w:val="001E415C"/>
    <w:rsid w:val="001E53ED"/>
    <w:rsid w:val="001E692B"/>
    <w:rsid w:val="001F0B66"/>
    <w:rsid w:val="001F621F"/>
    <w:rsid w:val="00203837"/>
    <w:rsid w:val="00210C75"/>
    <w:rsid w:val="002153F3"/>
    <w:rsid w:val="00220D48"/>
    <w:rsid w:val="00220D5E"/>
    <w:rsid w:val="002217A3"/>
    <w:rsid w:val="00221D81"/>
    <w:rsid w:val="002255D9"/>
    <w:rsid w:val="00225FF5"/>
    <w:rsid w:val="002310B7"/>
    <w:rsid w:val="00236318"/>
    <w:rsid w:val="00237C1E"/>
    <w:rsid w:val="00242511"/>
    <w:rsid w:val="002444DA"/>
    <w:rsid w:val="002500DA"/>
    <w:rsid w:val="00253EC4"/>
    <w:rsid w:val="00264C10"/>
    <w:rsid w:val="00267354"/>
    <w:rsid w:val="00276B8F"/>
    <w:rsid w:val="00282174"/>
    <w:rsid w:val="00285A87"/>
    <w:rsid w:val="00292592"/>
    <w:rsid w:val="00292E6D"/>
    <w:rsid w:val="002B076F"/>
    <w:rsid w:val="002B315C"/>
    <w:rsid w:val="002B49AB"/>
    <w:rsid w:val="002B5A6E"/>
    <w:rsid w:val="002C1FF5"/>
    <w:rsid w:val="002C2DA2"/>
    <w:rsid w:val="002C361C"/>
    <w:rsid w:val="002C51A5"/>
    <w:rsid w:val="002C5DAC"/>
    <w:rsid w:val="002C6414"/>
    <w:rsid w:val="002C6AE9"/>
    <w:rsid w:val="002C7D33"/>
    <w:rsid w:val="002D11B4"/>
    <w:rsid w:val="002D316C"/>
    <w:rsid w:val="002D541D"/>
    <w:rsid w:val="002F1876"/>
    <w:rsid w:val="002F3569"/>
    <w:rsid w:val="002F5AA7"/>
    <w:rsid w:val="002F75C1"/>
    <w:rsid w:val="00311CEF"/>
    <w:rsid w:val="00311F98"/>
    <w:rsid w:val="003123B0"/>
    <w:rsid w:val="0031349E"/>
    <w:rsid w:val="003152BC"/>
    <w:rsid w:val="00323FF2"/>
    <w:rsid w:val="003266BD"/>
    <w:rsid w:val="00330AB5"/>
    <w:rsid w:val="00331984"/>
    <w:rsid w:val="003322E7"/>
    <w:rsid w:val="00334347"/>
    <w:rsid w:val="00335AD2"/>
    <w:rsid w:val="00337BAE"/>
    <w:rsid w:val="00340453"/>
    <w:rsid w:val="00340AAC"/>
    <w:rsid w:val="00342C34"/>
    <w:rsid w:val="0034315E"/>
    <w:rsid w:val="003461A6"/>
    <w:rsid w:val="00350155"/>
    <w:rsid w:val="00350648"/>
    <w:rsid w:val="00357496"/>
    <w:rsid w:val="00357C5B"/>
    <w:rsid w:val="00366200"/>
    <w:rsid w:val="003711A1"/>
    <w:rsid w:val="00371BD1"/>
    <w:rsid w:val="00373D1D"/>
    <w:rsid w:val="0038135B"/>
    <w:rsid w:val="003864E9"/>
    <w:rsid w:val="00387A7B"/>
    <w:rsid w:val="003923DF"/>
    <w:rsid w:val="0039320D"/>
    <w:rsid w:val="00393D87"/>
    <w:rsid w:val="00395BBB"/>
    <w:rsid w:val="003968B8"/>
    <w:rsid w:val="003A302F"/>
    <w:rsid w:val="003A662F"/>
    <w:rsid w:val="003A69E2"/>
    <w:rsid w:val="003A7309"/>
    <w:rsid w:val="003B00C4"/>
    <w:rsid w:val="003B05D7"/>
    <w:rsid w:val="003B18A7"/>
    <w:rsid w:val="003B40B6"/>
    <w:rsid w:val="003C0D4A"/>
    <w:rsid w:val="003D0338"/>
    <w:rsid w:val="003D1B25"/>
    <w:rsid w:val="003D25B6"/>
    <w:rsid w:val="003D275F"/>
    <w:rsid w:val="003D481D"/>
    <w:rsid w:val="003D51D2"/>
    <w:rsid w:val="003D5F2E"/>
    <w:rsid w:val="003D7C36"/>
    <w:rsid w:val="003E17D7"/>
    <w:rsid w:val="003E3385"/>
    <w:rsid w:val="003F12CC"/>
    <w:rsid w:val="003F1384"/>
    <w:rsid w:val="003F2C59"/>
    <w:rsid w:val="003F2D61"/>
    <w:rsid w:val="003F2E86"/>
    <w:rsid w:val="003F3614"/>
    <w:rsid w:val="003F3878"/>
    <w:rsid w:val="003F4202"/>
    <w:rsid w:val="003F7D69"/>
    <w:rsid w:val="00404264"/>
    <w:rsid w:val="00404D01"/>
    <w:rsid w:val="00410211"/>
    <w:rsid w:val="004104E4"/>
    <w:rsid w:val="00411617"/>
    <w:rsid w:val="00412481"/>
    <w:rsid w:val="00417B89"/>
    <w:rsid w:val="00422670"/>
    <w:rsid w:val="00426F5E"/>
    <w:rsid w:val="00433B33"/>
    <w:rsid w:val="004347EE"/>
    <w:rsid w:val="0043569B"/>
    <w:rsid w:val="00436D9A"/>
    <w:rsid w:val="004468CA"/>
    <w:rsid w:val="00447BE3"/>
    <w:rsid w:val="004503C5"/>
    <w:rsid w:val="004515F3"/>
    <w:rsid w:val="00452724"/>
    <w:rsid w:val="004540D0"/>
    <w:rsid w:val="00457729"/>
    <w:rsid w:val="00462B23"/>
    <w:rsid w:val="00463868"/>
    <w:rsid w:val="00464AA9"/>
    <w:rsid w:val="00466B2F"/>
    <w:rsid w:val="00474FCF"/>
    <w:rsid w:val="00475522"/>
    <w:rsid w:val="00481CC3"/>
    <w:rsid w:val="00482936"/>
    <w:rsid w:val="00490798"/>
    <w:rsid w:val="00494B19"/>
    <w:rsid w:val="00495FD0"/>
    <w:rsid w:val="004974D2"/>
    <w:rsid w:val="004979D9"/>
    <w:rsid w:val="004A51BA"/>
    <w:rsid w:val="004B1B20"/>
    <w:rsid w:val="004B22CC"/>
    <w:rsid w:val="004B3928"/>
    <w:rsid w:val="004B42C8"/>
    <w:rsid w:val="004C3895"/>
    <w:rsid w:val="004C4C4D"/>
    <w:rsid w:val="004C5038"/>
    <w:rsid w:val="004C6B67"/>
    <w:rsid w:val="004D28E5"/>
    <w:rsid w:val="004E2235"/>
    <w:rsid w:val="004E62C2"/>
    <w:rsid w:val="0050120A"/>
    <w:rsid w:val="00502C72"/>
    <w:rsid w:val="00503A67"/>
    <w:rsid w:val="00504291"/>
    <w:rsid w:val="00512D0A"/>
    <w:rsid w:val="00512D26"/>
    <w:rsid w:val="005169C1"/>
    <w:rsid w:val="00521F64"/>
    <w:rsid w:val="00531482"/>
    <w:rsid w:val="005349C0"/>
    <w:rsid w:val="0054365B"/>
    <w:rsid w:val="005437EA"/>
    <w:rsid w:val="00543A40"/>
    <w:rsid w:val="00547A8A"/>
    <w:rsid w:val="00551EE2"/>
    <w:rsid w:val="00552B25"/>
    <w:rsid w:val="005539B9"/>
    <w:rsid w:val="005544A5"/>
    <w:rsid w:val="00560625"/>
    <w:rsid w:val="00564E88"/>
    <w:rsid w:val="00567556"/>
    <w:rsid w:val="00567D07"/>
    <w:rsid w:val="005758AD"/>
    <w:rsid w:val="00575B42"/>
    <w:rsid w:val="0058474E"/>
    <w:rsid w:val="00586592"/>
    <w:rsid w:val="00590F16"/>
    <w:rsid w:val="00594FB6"/>
    <w:rsid w:val="005951AA"/>
    <w:rsid w:val="00595E89"/>
    <w:rsid w:val="00596D40"/>
    <w:rsid w:val="00597459"/>
    <w:rsid w:val="005977E8"/>
    <w:rsid w:val="005A2207"/>
    <w:rsid w:val="005A25B4"/>
    <w:rsid w:val="005A39F1"/>
    <w:rsid w:val="005A5F41"/>
    <w:rsid w:val="005B29F1"/>
    <w:rsid w:val="005B2B6A"/>
    <w:rsid w:val="005B36F6"/>
    <w:rsid w:val="005B62D2"/>
    <w:rsid w:val="005C6852"/>
    <w:rsid w:val="005C7FCF"/>
    <w:rsid w:val="005D789E"/>
    <w:rsid w:val="005E38A0"/>
    <w:rsid w:val="005F0154"/>
    <w:rsid w:val="005F20E8"/>
    <w:rsid w:val="005F4B6F"/>
    <w:rsid w:val="006075E7"/>
    <w:rsid w:val="00612D92"/>
    <w:rsid w:val="006148DC"/>
    <w:rsid w:val="00617CB3"/>
    <w:rsid w:val="006201E3"/>
    <w:rsid w:val="00625AB2"/>
    <w:rsid w:val="00631C3C"/>
    <w:rsid w:val="00636FDB"/>
    <w:rsid w:val="00644444"/>
    <w:rsid w:val="00647D54"/>
    <w:rsid w:val="00657374"/>
    <w:rsid w:val="0066033A"/>
    <w:rsid w:val="00662CD8"/>
    <w:rsid w:val="00666EA3"/>
    <w:rsid w:val="00676B62"/>
    <w:rsid w:val="006821C5"/>
    <w:rsid w:val="0068242C"/>
    <w:rsid w:val="00682583"/>
    <w:rsid w:val="006835E7"/>
    <w:rsid w:val="00696881"/>
    <w:rsid w:val="006A1CDF"/>
    <w:rsid w:val="006A5054"/>
    <w:rsid w:val="006A530D"/>
    <w:rsid w:val="006A580D"/>
    <w:rsid w:val="006A6D5A"/>
    <w:rsid w:val="006A7FF6"/>
    <w:rsid w:val="006B18F2"/>
    <w:rsid w:val="006B1B2D"/>
    <w:rsid w:val="006C001A"/>
    <w:rsid w:val="006C0A4D"/>
    <w:rsid w:val="006C0BBA"/>
    <w:rsid w:val="006C16DE"/>
    <w:rsid w:val="006C5F6A"/>
    <w:rsid w:val="006C6447"/>
    <w:rsid w:val="006D72E0"/>
    <w:rsid w:val="006E1680"/>
    <w:rsid w:val="006E1B92"/>
    <w:rsid w:val="006E473D"/>
    <w:rsid w:val="006F2D3B"/>
    <w:rsid w:val="006F44DB"/>
    <w:rsid w:val="006F7759"/>
    <w:rsid w:val="00707CD0"/>
    <w:rsid w:val="007353CC"/>
    <w:rsid w:val="0074188E"/>
    <w:rsid w:val="007468A7"/>
    <w:rsid w:val="00764A71"/>
    <w:rsid w:val="007728CA"/>
    <w:rsid w:val="007822E1"/>
    <w:rsid w:val="00782C23"/>
    <w:rsid w:val="00784E12"/>
    <w:rsid w:val="0078734A"/>
    <w:rsid w:val="007906C9"/>
    <w:rsid w:val="00790BEF"/>
    <w:rsid w:val="00794120"/>
    <w:rsid w:val="00794EDD"/>
    <w:rsid w:val="00797D08"/>
    <w:rsid w:val="007A0106"/>
    <w:rsid w:val="007A5107"/>
    <w:rsid w:val="007A64D9"/>
    <w:rsid w:val="007B06C1"/>
    <w:rsid w:val="007B434F"/>
    <w:rsid w:val="007B6BA5"/>
    <w:rsid w:val="007C12F5"/>
    <w:rsid w:val="007D01AD"/>
    <w:rsid w:val="007E29CA"/>
    <w:rsid w:val="007E3255"/>
    <w:rsid w:val="007E4E47"/>
    <w:rsid w:val="007E51D4"/>
    <w:rsid w:val="007E5769"/>
    <w:rsid w:val="007F2511"/>
    <w:rsid w:val="007F2B57"/>
    <w:rsid w:val="007F33A2"/>
    <w:rsid w:val="007F6E51"/>
    <w:rsid w:val="008016F4"/>
    <w:rsid w:val="00801945"/>
    <w:rsid w:val="008019F6"/>
    <w:rsid w:val="00806ED4"/>
    <w:rsid w:val="008119EB"/>
    <w:rsid w:val="00812F17"/>
    <w:rsid w:val="00813D75"/>
    <w:rsid w:val="00817DF6"/>
    <w:rsid w:val="00817FEF"/>
    <w:rsid w:val="0082144A"/>
    <w:rsid w:val="00825BF1"/>
    <w:rsid w:val="00826043"/>
    <w:rsid w:val="00827578"/>
    <w:rsid w:val="00831B3B"/>
    <w:rsid w:val="008331C7"/>
    <w:rsid w:val="008347E0"/>
    <w:rsid w:val="00835CF3"/>
    <w:rsid w:val="00835E23"/>
    <w:rsid w:val="00841158"/>
    <w:rsid w:val="008411EE"/>
    <w:rsid w:val="0084398F"/>
    <w:rsid w:val="00843A97"/>
    <w:rsid w:val="00846D34"/>
    <w:rsid w:val="00847A30"/>
    <w:rsid w:val="00847A55"/>
    <w:rsid w:val="00851A2F"/>
    <w:rsid w:val="00851B5E"/>
    <w:rsid w:val="00854799"/>
    <w:rsid w:val="00862706"/>
    <w:rsid w:val="00864EF1"/>
    <w:rsid w:val="00866366"/>
    <w:rsid w:val="008669D8"/>
    <w:rsid w:val="00870C49"/>
    <w:rsid w:val="00871691"/>
    <w:rsid w:val="0088153E"/>
    <w:rsid w:val="00882358"/>
    <w:rsid w:val="00883018"/>
    <w:rsid w:val="008853E9"/>
    <w:rsid w:val="008925DD"/>
    <w:rsid w:val="008933E6"/>
    <w:rsid w:val="00896E86"/>
    <w:rsid w:val="00897B0B"/>
    <w:rsid w:val="008A1EC8"/>
    <w:rsid w:val="008B1B64"/>
    <w:rsid w:val="008B1D65"/>
    <w:rsid w:val="008B2EBF"/>
    <w:rsid w:val="008B3E15"/>
    <w:rsid w:val="008B4FF6"/>
    <w:rsid w:val="008B573D"/>
    <w:rsid w:val="008B5F02"/>
    <w:rsid w:val="008B6EED"/>
    <w:rsid w:val="008C248C"/>
    <w:rsid w:val="008C2999"/>
    <w:rsid w:val="008C2E88"/>
    <w:rsid w:val="008C55E5"/>
    <w:rsid w:val="008D158C"/>
    <w:rsid w:val="008D2B18"/>
    <w:rsid w:val="008D327F"/>
    <w:rsid w:val="008D3FC7"/>
    <w:rsid w:val="008E16A5"/>
    <w:rsid w:val="008E58AF"/>
    <w:rsid w:val="008E6C17"/>
    <w:rsid w:val="008E7053"/>
    <w:rsid w:val="008F5D1F"/>
    <w:rsid w:val="00900BDB"/>
    <w:rsid w:val="00905E10"/>
    <w:rsid w:val="00906F5F"/>
    <w:rsid w:val="00907B08"/>
    <w:rsid w:val="0091404A"/>
    <w:rsid w:val="00915DE4"/>
    <w:rsid w:val="009213A0"/>
    <w:rsid w:val="0092466B"/>
    <w:rsid w:val="00926A68"/>
    <w:rsid w:val="009276F6"/>
    <w:rsid w:val="00927D58"/>
    <w:rsid w:val="009312E1"/>
    <w:rsid w:val="00932134"/>
    <w:rsid w:val="009322D3"/>
    <w:rsid w:val="00935B3E"/>
    <w:rsid w:val="00946641"/>
    <w:rsid w:val="00953868"/>
    <w:rsid w:val="00954AD1"/>
    <w:rsid w:val="00955C37"/>
    <w:rsid w:val="00955FC5"/>
    <w:rsid w:val="009562BA"/>
    <w:rsid w:val="0095662D"/>
    <w:rsid w:val="00956AFF"/>
    <w:rsid w:val="009642BE"/>
    <w:rsid w:val="00965308"/>
    <w:rsid w:val="00965472"/>
    <w:rsid w:val="00970B47"/>
    <w:rsid w:val="00972F39"/>
    <w:rsid w:val="0097390A"/>
    <w:rsid w:val="009744B7"/>
    <w:rsid w:val="0097594C"/>
    <w:rsid w:val="009764DA"/>
    <w:rsid w:val="00984113"/>
    <w:rsid w:val="00987771"/>
    <w:rsid w:val="0099280C"/>
    <w:rsid w:val="00992F4D"/>
    <w:rsid w:val="009A08CB"/>
    <w:rsid w:val="009A3935"/>
    <w:rsid w:val="009A557C"/>
    <w:rsid w:val="009B7049"/>
    <w:rsid w:val="009C1540"/>
    <w:rsid w:val="009C1F3C"/>
    <w:rsid w:val="009C5F20"/>
    <w:rsid w:val="009C77F7"/>
    <w:rsid w:val="009D57B7"/>
    <w:rsid w:val="009D64B6"/>
    <w:rsid w:val="009D65CC"/>
    <w:rsid w:val="009E2CDD"/>
    <w:rsid w:val="009E3581"/>
    <w:rsid w:val="009E5338"/>
    <w:rsid w:val="009E5F22"/>
    <w:rsid w:val="009F13F8"/>
    <w:rsid w:val="009F2AEF"/>
    <w:rsid w:val="009F6C19"/>
    <w:rsid w:val="009F7FCA"/>
    <w:rsid w:val="00A01251"/>
    <w:rsid w:val="00A04CAE"/>
    <w:rsid w:val="00A066D2"/>
    <w:rsid w:val="00A07387"/>
    <w:rsid w:val="00A07E45"/>
    <w:rsid w:val="00A1012A"/>
    <w:rsid w:val="00A131CC"/>
    <w:rsid w:val="00A1379A"/>
    <w:rsid w:val="00A15EB2"/>
    <w:rsid w:val="00A213D6"/>
    <w:rsid w:val="00A2491B"/>
    <w:rsid w:val="00A300E3"/>
    <w:rsid w:val="00A35018"/>
    <w:rsid w:val="00A40478"/>
    <w:rsid w:val="00A42E55"/>
    <w:rsid w:val="00A452DA"/>
    <w:rsid w:val="00A45EC3"/>
    <w:rsid w:val="00A45FB0"/>
    <w:rsid w:val="00A463C2"/>
    <w:rsid w:val="00A4727E"/>
    <w:rsid w:val="00A504CA"/>
    <w:rsid w:val="00A5077E"/>
    <w:rsid w:val="00A509A9"/>
    <w:rsid w:val="00A61E4C"/>
    <w:rsid w:val="00A61E55"/>
    <w:rsid w:val="00A6373F"/>
    <w:rsid w:val="00A658CD"/>
    <w:rsid w:val="00A70299"/>
    <w:rsid w:val="00A85F9F"/>
    <w:rsid w:val="00A86C79"/>
    <w:rsid w:val="00A8790D"/>
    <w:rsid w:val="00A879DE"/>
    <w:rsid w:val="00A87FD4"/>
    <w:rsid w:val="00A900A3"/>
    <w:rsid w:val="00A9151B"/>
    <w:rsid w:val="00A95D55"/>
    <w:rsid w:val="00AA1270"/>
    <w:rsid w:val="00AA1F08"/>
    <w:rsid w:val="00AB152B"/>
    <w:rsid w:val="00AB1FD8"/>
    <w:rsid w:val="00AB3B26"/>
    <w:rsid w:val="00AC0083"/>
    <w:rsid w:val="00AC52AD"/>
    <w:rsid w:val="00AC5B36"/>
    <w:rsid w:val="00AE1107"/>
    <w:rsid w:val="00AF0997"/>
    <w:rsid w:val="00AF0ABA"/>
    <w:rsid w:val="00AF352B"/>
    <w:rsid w:val="00B004B9"/>
    <w:rsid w:val="00B00CAE"/>
    <w:rsid w:val="00B074E1"/>
    <w:rsid w:val="00B15A18"/>
    <w:rsid w:val="00B207F1"/>
    <w:rsid w:val="00B317F4"/>
    <w:rsid w:val="00B32786"/>
    <w:rsid w:val="00B34B49"/>
    <w:rsid w:val="00B34BA1"/>
    <w:rsid w:val="00B411AF"/>
    <w:rsid w:val="00B4401E"/>
    <w:rsid w:val="00B45135"/>
    <w:rsid w:val="00B53BF5"/>
    <w:rsid w:val="00B54614"/>
    <w:rsid w:val="00B54709"/>
    <w:rsid w:val="00B80E6C"/>
    <w:rsid w:val="00B87CD3"/>
    <w:rsid w:val="00B87D60"/>
    <w:rsid w:val="00B90757"/>
    <w:rsid w:val="00B945E1"/>
    <w:rsid w:val="00B974F0"/>
    <w:rsid w:val="00B97855"/>
    <w:rsid w:val="00B97B1D"/>
    <w:rsid w:val="00BA4726"/>
    <w:rsid w:val="00BB3F7A"/>
    <w:rsid w:val="00BB4689"/>
    <w:rsid w:val="00BC3A5E"/>
    <w:rsid w:val="00BC741E"/>
    <w:rsid w:val="00BD0562"/>
    <w:rsid w:val="00BD1A72"/>
    <w:rsid w:val="00BD5A73"/>
    <w:rsid w:val="00BE1718"/>
    <w:rsid w:val="00BE56AA"/>
    <w:rsid w:val="00BE724D"/>
    <w:rsid w:val="00BF258A"/>
    <w:rsid w:val="00BF377E"/>
    <w:rsid w:val="00C01287"/>
    <w:rsid w:val="00C10994"/>
    <w:rsid w:val="00C10B87"/>
    <w:rsid w:val="00C129D3"/>
    <w:rsid w:val="00C12E90"/>
    <w:rsid w:val="00C13CCD"/>
    <w:rsid w:val="00C16BCC"/>
    <w:rsid w:val="00C2018B"/>
    <w:rsid w:val="00C234C5"/>
    <w:rsid w:val="00C24810"/>
    <w:rsid w:val="00C24CD4"/>
    <w:rsid w:val="00C25408"/>
    <w:rsid w:val="00C30987"/>
    <w:rsid w:val="00C30F9A"/>
    <w:rsid w:val="00C324D0"/>
    <w:rsid w:val="00C365F3"/>
    <w:rsid w:val="00C40EEA"/>
    <w:rsid w:val="00C43AB3"/>
    <w:rsid w:val="00C467F1"/>
    <w:rsid w:val="00C52086"/>
    <w:rsid w:val="00C540B8"/>
    <w:rsid w:val="00C55933"/>
    <w:rsid w:val="00C568D1"/>
    <w:rsid w:val="00C577BB"/>
    <w:rsid w:val="00C67E64"/>
    <w:rsid w:val="00C72591"/>
    <w:rsid w:val="00C73777"/>
    <w:rsid w:val="00C7739F"/>
    <w:rsid w:val="00C80F59"/>
    <w:rsid w:val="00C823E7"/>
    <w:rsid w:val="00C910C5"/>
    <w:rsid w:val="00C9155C"/>
    <w:rsid w:val="00C91BB9"/>
    <w:rsid w:val="00C941FB"/>
    <w:rsid w:val="00C964E5"/>
    <w:rsid w:val="00CA0E91"/>
    <w:rsid w:val="00CA4D2F"/>
    <w:rsid w:val="00CA663B"/>
    <w:rsid w:val="00CB0D2E"/>
    <w:rsid w:val="00CB31A1"/>
    <w:rsid w:val="00CC08CE"/>
    <w:rsid w:val="00CC0FE8"/>
    <w:rsid w:val="00CC55E1"/>
    <w:rsid w:val="00CD0633"/>
    <w:rsid w:val="00CD0BF9"/>
    <w:rsid w:val="00CD1A97"/>
    <w:rsid w:val="00CE168B"/>
    <w:rsid w:val="00CE6287"/>
    <w:rsid w:val="00CF0F8C"/>
    <w:rsid w:val="00CF6840"/>
    <w:rsid w:val="00D1086A"/>
    <w:rsid w:val="00D12406"/>
    <w:rsid w:val="00D17F2A"/>
    <w:rsid w:val="00D24BAD"/>
    <w:rsid w:val="00D250AC"/>
    <w:rsid w:val="00D26144"/>
    <w:rsid w:val="00D267F5"/>
    <w:rsid w:val="00D339C7"/>
    <w:rsid w:val="00D40D27"/>
    <w:rsid w:val="00D412BA"/>
    <w:rsid w:val="00D44A63"/>
    <w:rsid w:val="00D4672E"/>
    <w:rsid w:val="00D476D3"/>
    <w:rsid w:val="00D5061A"/>
    <w:rsid w:val="00D532EE"/>
    <w:rsid w:val="00D60049"/>
    <w:rsid w:val="00D601EB"/>
    <w:rsid w:val="00D659B4"/>
    <w:rsid w:val="00D664EC"/>
    <w:rsid w:val="00D737A1"/>
    <w:rsid w:val="00D74B2C"/>
    <w:rsid w:val="00D759B5"/>
    <w:rsid w:val="00D75FDB"/>
    <w:rsid w:val="00D806EC"/>
    <w:rsid w:val="00D80D4C"/>
    <w:rsid w:val="00D825D3"/>
    <w:rsid w:val="00D82CF5"/>
    <w:rsid w:val="00DA4F30"/>
    <w:rsid w:val="00DA5508"/>
    <w:rsid w:val="00DA7D6F"/>
    <w:rsid w:val="00DB0871"/>
    <w:rsid w:val="00DB10B5"/>
    <w:rsid w:val="00DB220F"/>
    <w:rsid w:val="00DB5A9F"/>
    <w:rsid w:val="00DB7A3D"/>
    <w:rsid w:val="00DC0419"/>
    <w:rsid w:val="00DC0D07"/>
    <w:rsid w:val="00DC3BFD"/>
    <w:rsid w:val="00DC55FB"/>
    <w:rsid w:val="00DC6A30"/>
    <w:rsid w:val="00DC7B81"/>
    <w:rsid w:val="00DD612B"/>
    <w:rsid w:val="00DE4B75"/>
    <w:rsid w:val="00DF4A33"/>
    <w:rsid w:val="00DF4FB2"/>
    <w:rsid w:val="00DF6B52"/>
    <w:rsid w:val="00DF6FB4"/>
    <w:rsid w:val="00DF77BE"/>
    <w:rsid w:val="00E00E9B"/>
    <w:rsid w:val="00E0219B"/>
    <w:rsid w:val="00E02697"/>
    <w:rsid w:val="00E026F5"/>
    <w:rsid w:val="00E02798"/>
    <w:rsid w:val="00E035C8"/>
    <w:rsid w:val="00E06FBF"/>
    <w:rsid w:val="00E070CA"/>
    <w:rsid w:val="00E0749B"/>
    <w:rsid w:val="00E14A36"/>
    <w:rsid w:val="00E14DB6"/>
    <w:rsid w:val="00E1506F"/>
    <w:rsid w:val="00E1767D"/>
    <w:rsid w:val="00E22232"/>
    <w:rsid w:val="00E22447"/>
    <w:rsid w:val="00E27DE0"/>
    <w:rsid w:val="00E3353D"/>
    <w:rsid w:val="00E35A3C"/>
    <w:rsid w:val="00E4066F"/>
    <w:rsid w:val="00E45F6E"/>
    <w:rsid w:val="00E528C4"/>
    <w:rsid w:val="00E5353D"/>
    <w:rsid w:val="00E548FA"/>
    <w:rsid w:val="00E552DA"/>
    <w:rsid w:val="00E56E10"/>
    <w:rsid w:val="00E57946"/>
    <w:rsid w:val="00E61635"/>
    <w:rsid w:val="00E624CE"/>
    <w:rsid w:val="00E62AB2"/>
    <w:rsid w:val="00E64327"/>
    <w:rsid w:val="00E67856"/>
    <w:rsid w:val="00E7012B"/>
    <w:rsid w:val="00E73782"/>
    <w:rsid w:val="00E774E5"/>
    <w:rsid w:val="00E77DB1"/>
    <w:rsid w:val="00E8624E"/>
    <w:rsid w:val="00E87A7D"/>
    <w:rsid w:val="00E9543C"/>
    <w:rsid w:val="00EA0079"/>
    <w:rsid w:val="00EA0CD6"/>
    <w:rsid w:val="00EA0ED5"/>
    <w:rsid w:val="00EA26E8"/>
    <w:rsid w:val="00EA5BBB"/>
    <w:rsid w:val="00EB176F"/>
    <w:rsid w:val="00EB1E10"/>
    <w:rsid w:val="00EB2EBF"/>
    <w:rsid w:val="00EB4B92"/>
    <w:rsid w:val="00EC5E6E"/>
    <w:rsid w:val="00EC5F34"/>
    <w:rsid w:val="00EC75DD"/>
    <w:rsid w:val="00ED277A"/>
    <w:rsid w:val="00ED2D16"/>
    <w:rsid w:val="00ED3045"/>
    <w:rsid w:val="00ED3282"/>
    <w:rsid w:val="00ED70B7"/>
    <w:rsid w:val="00EE0B52"/>
    <w:rsid w:val="00EE3BB2"/>
    <w:rsid w:val="00EE539F"/>
    <w:rsid w:val="00EF2EBA"/>
    <w:rsid w:val="00EF322E"/>
    <w:rsid w:val="00EF5C89"/>
    <w:rsid w:val="00F00ECE"/>
    <w:rsid w:val="00F03265"/>
    <w:rsid w:val="00F035CF"/>
    <w:rsid w:val="00F0551D"/>
    <w:rsid w:val="00F06A5F"/>
    <w:rsid w:val="00F116E0"/>
    <w:rsid w:val="00F13CFF"/>
    <w:rsid w:val="00F2482E"/>
    <w:rsid w:val="00F30523"/>
    <w:rsid w:val="00F33A84"/>
    <w:rsid w:val="00F345A6"/>
    <w:rsid w:val="00F40FC8"/>
    <w:rsid w:val="00F54363"/>
    <w:rsid w:val="00F5510E"/>
    <w:rsid w:val="00F57B48"/>
    <w:rsid w:val="00F60C4E"/>
    <w:rsid w:val="00F6176D"/>
    <w:rsid w:val="00F62EC0"/>
    <w:rsid w:val="00F67501"/>
    <w:rsid w:val="00F73F7C"/>
    <w:rsid w:val="00F743A0"/>
    <w:rsid w:val="00F74D11"/>
    <w:rsid w:val="00F76F7B"/>
    <w:rsid w:val="00F82D3D"/>
    <w:rsid w:val="00F82FF2"/>
    <w:rsid w:val="00F8588C"/>
    <w:rsid w:val="00F91596"/>
    <w:rsid w:val="00F91646"/>
    <w:rsid w:val="00F9758E"/>
    <w:rsid w:val="00FB3AC4"/>
    <w:rsid w:val="00FB3D74"/>
    <w:rsid w:val="00FB4B81"/>
    <w:rsid w:val="00FB706D"/>
    <w:rsid w:val="00FB77CA"/>
    <w:rsid w:val="00FC1CFE"/>
    <w:rsid w:val="00FD092B"/>
    <w:rsid w:val="00FE00EA"/>
    <w:rsid w:val="00FE1D09"/>
    <w:rsid w:val="00FE1E0D"/>
    <w:rsid w:val="00FE3450"/>
    <w:rsid w:val="00FE3C1E"/>
    <w:rsid w:val="00FE6398"/>
    <w:rsid w:val="00FE7893"/>
    <w:rsid w:val="00FF2185"/>
    <w:rsid w:val="00FF3074"/>
    <w:rsid w:val="00FF3834"/>
    <w:rsid w:val="00FF4A18"/>
    <w:rsid w:val="00FF59D0"/>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customStyle="1" w:styleId="apple-converted-space">
    <w:name w:val="apple-converted-space"/>
    <w:basedOn w:val="DefaultParagraphFont"/>
    <w:rsid w:val="00436D9A"/>
  </w:style>
  <w:style w:type="paragraph" w:styleId="NormalWeb">
    <w:name w:val="Normal (Web)"/>
    <w:basedOn w:val="Normal"/>
    <w:rsid w:val="00BD5A73"/>
    <w:pPr>
      <w:spacing w:before="100" w:beforeAutospacing="1" w:after="100" w:afterAutospacing="1" w:line="240" w:lineRule="auto"/>
    </w:pPr>
    <w:rPr>
      <w:color w:val="000000"/>
      <w:sz w:val="24"/>
      <w:szCs w:val="24"/>
    </w:rPr>
  </w:style>
  <w:style w:type="paragraph" w:customStyle="1" w:styleId="first-para">
    <w:name w:val="first-para"/>
    <w:basedOn w:val="Normal"/>
    <w:rsid w:val="0007068D"/>
    <w:pPr>
      <w:spacing w:before="210" w:after="210" w:line="240" w:lineRule="auto"/>
      <w:ind w:left="367" w:right="367"/>
    </w:pPr>
    <w:rPr>
      <w:rFonts w:ascii="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883018"/>
    <w:rPr>
      <w:color w:val="800080" w:themeColor="followedHyperlink"/>
      <w:u w:val="single"/>
    </w:rPr>
  </w:style>
  <w:style w:type="character" w:customStyle="1" w:styleId="WW8Num1z6">
    <w:name w:val="WW8Num1z6"/>
    <w:rsid w:val="00F345A6"/>
  </w:style>
  <w:style w:type="paragraph" w:styleId="PlainText">
    <w:name w:val="Plain Text"/>
    <w:basedOn w:val="Normal"/>
    <w:link w:val="PlainTextChar"/>
    <w:rsid w:val="00A42E55"/>
    <w:pPr>
      <w:spacing w:line="240" w:lineRule="auto"/>
    </w:pPr>
    <w:rPr>
      <w:rFonts w:ascii="Consolas" w:eastAsia="Calibri" w:hAnsi="Consolas" w:cs="Consolas"/>
      <w:sz w:val="21"/>
      <w:szCs w:val="21"/>
      <w:lang w:eastAsia="zh-CN"/>
    </w:rPr>
  </w:style>
  <w:style w:type="character" w:customStyle="1" w:styleId="PlainTextChar">
    <w:name w:val="Plain Text Char"/>
    <w:basedOn w:val="DefaultParagraphFont"/>
    <w:link w:val="PlainText"/>
    <w:rsid w:val="00A42E55"/>
    <w:rPr>
      <w:rFonts w:ascii="Consolas" w:eastAsia="Calibri" w:hAnsi="Consolas" w:cs="Consolas"/>
      <w:sz w:val="21"/>
      <w:szCs w:val="21"/>
      <w:lang w:eastAsia="zh-CN"/>
    </w:rPr>
  </w:style>
  <w:style w:type="character" w:customStyle="1" w:styleId="fixed">
    <w:name w:val="fixed"/>
    <w:basedOn w:val="DefaultParagraphFont"/>
    <w:rsid w:val="006C5F6A"/>
  </w:style>
  <w:style w:type="paragraph" w:customStyle="1" w:styleId="WW-BodyText2">
    <w:name w:val="WW-Body Text 2"/>
    <w:basedOn w:val="Normal"/>
    <w:rsid w:val="003123B0"/>
    <w:pPr>
      <w:suppressAutoHyphens/>
      <w:spacing w:line="240" w:lineRule="auto"/>
    </w:pPr>
    <w:rPr>
      <w:rFonts w:ascii="Times New Roman" w:hAnsi="Times New Roman" w:cs="Times New Roman"/>
      <w:i/>
      <w:iCs/>
      <w:sz w:val="20"/>
      <w:szCs w:val="20"/>
    </w:rPr>
  </w:style>
  <w:style w:type="paragraph" w:customStyle="1" w:styleId="para">
    <w:name w:val="para"/>
    <w:basedOn w:val="Normal"/>
    <w:rsid w:val="00C24810"/>
    <w:pPr>
      <w:spacing w:before="210" w:after="210" w:line="240" w:lineRule="auto"/>
      <w:ind w:left="367" w:right="367"/>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sdn.microsof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eveloper.microsoft.com/en-US/windows/downloads/windows-10-s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D1DB-6D46-4663-B2D3-F15DBE84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235</TotalTime>
  <Pages>18</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13</cp:revision>
  <cp:lastPrinted>2019-06-04T01:35:00Z</cp:lastPrinted>
  <dcterms:created xsi:type="dcterms:W3CDTF">2021-01-27T23:24:00Z</dcterms:created>
  <dcterms:modified xsi:type="dcterms:W3CDTF">2021-06-03T23:18:00Z</dcterms:modified>
</cp:coreProperties>
</file>