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8A3D" w14:textId="3889752A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7A72">
        <w:t>i</w:t>
      </w:r>
      <w:proofErr w:type="spellEnd"/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1E0838B0">
                <wp:simplePos x="0" y="0"/>
                <wp:positionH relativeFrom="column">
                  <wp:posOffset>-302150</wp:posOffset>
                </wp:positionH>
                <wp:positionV relativeFrom="paragraph">
                  <wp:posOffset>1636064</wp:posOffset>
                </wp:positionV>
                <wp:extent cx="6960904" cy="7061310"/>
                <wp:effectExtent l="0" t="0" r="0" b="635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7061310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C6414" w:rsidRPr="00090ACB" w:rsidRDefault="002C6414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A77E3" w14:textId="3C737D79" w:rsidR="005366D1" w:rsidRDefault="00D91DB1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Module 3 </w:t>
                                </w:r>
                                <w:r w:rsidR="005366D1">
                                  <w:rPr>
                                    <w:rFonts w:ascii="Titillium Bd" w:hAnsi="Titillium Bd"/>
                                  </w:rPr>
                                  <w:t xml:space="preserve">Lab </w:t>
                                </w:r>
                                <w:r w:rsidR="007508C9">
                                  <w:rPr>
                                    <w:rFonts w:ascii="Titillium Bd" w:hAnsi="Titillium Bd"/>
                                  </w:rPr>
                                  <w:t>3</w:t>
                                </w:r>
                              </w:p>
                              <w:p w14:paraId="3C4049E3" w14:textId="3959C3B9" w:rsidR="00886A41" w:rsidRDefault="007508C9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Advanced Routing Protocols</w:t>
                                </w:r>
                                <w:r w:rsidR="00B52D8E">
                                  <w:rPr>
                                    <w:rFonts w:ascii="Titillium Bd" w:hAnsi="Titillium Bd"/>
                                  </w:rPr>
                                  <w:t xml:space="preserve"> Lab</w:t>
                                </w:r>
                                <w:r w:rsidR="00B52D8E" w:rsidRPr="00B52D8E">
                                  <w:rPr>
                                    <w:rFonts w:ascii="Titillium Bd" w:hAnsi="Titillium Bd"/>
                                  </w:rPr>
                                  <w:t>- Setup</w:t>
                                </w:r>
                              </w:p>
                              <w:p w14:paraId="767D7429" w14:textId="7C05B3E1" w:rsidR="002C6414" w:rsidRPr="00A45EC3" w:rsidRDefault="002C641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B12870C" w:rsidR="002C6414" w:rsidRPr="00A45EC3" w:rsidRDefault="00AA355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20</w:t>
                                </w:r>
                                <w:r w:rsidR="001D2757">
                                  <w:rPr>
                                    <w:rFonts w:ascii="Titillium Bd" w:hAnsi="Titillium Bd"/>
                                  </w:rPr>
                                  <w:t>6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 w:rsidR="00975EE7" w:rsidRPr="00975EE7">
                                  <w:rPr>
                                    <w:rFonts w:ascii="Titillium Bd" w:hAnsi="Titillium Bd"/>
                                  </w:rPr>
                                  <w:t>Advanced Networking for Offensive and Defensive Environments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C6414" w:rsidRPr="008B6EED" w:rsidRDefault="002C6414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8pt;margin-top:128.8pt;width:548.1pt;height:556pt;z-index:251654656" coordorigin="4226" coordsize="69613,52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">
                <v:group id="Group 30" o:spid="_x0000_s1027" style="position:absolute;left:4226;width:68978;height:47604" coordorigin="4226" coordsize="68978,4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<v:textbox>
                      <w:txbxContent>
                        <w:p w14:paraId="2866EF47" w14:textId="0B94EDA9" w:rsidR="002C6414" w:rsidRPr="00090ACB" w:rsidRDefault="002C6414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14:paraId="0CBA77E3" w14:textId="3C737D79" w:rsidR="005366D1" w:rsidRDefault="00D91DB1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 xml:space="preserve">Module 3 </w:t>
                          </w:r>
                          <w:r w:rsidR="005366D1">
                            <w:rPr>
                              <w:rFonts w:ascii="Titillium Bd" w:hAnsi="Titillium Bd"/>
                            </w:rPr>
                            <w:t xml:space="preserve">Lab </w:t>
                          </w:r>
                          <w:r w:rsidR="007508C9">
                            <w:rPr>
                              <w:rFonts w:ascii="Titillium Bd" w:hAnsi="Titillium Bd"/>
                            </w:rPr>
                            <w:t>3</w:t>
                          </w:r>
                        </w:p>
                        <w:p w14:paraId="3C4049E3" w14:textId="3959C3B9" w:rsidR="00886A41" w:rsidRDefault="007508C9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Advanced Routing Protocols</w:t>
                          </w:r>
                          <w:r w:rsidR="00B52D8E">
                            <w:rPr>
                              <w:rFonts w:ascii="Titillium Bd" w:hAnsi="Titillium Bd"/>
                            </w:rPr>
                            <w:t xml:space="preserve"> Lab</w:t>
                          </w:r>
                          <w:r w:rsidR="00B52D8E" w:rsidRPr="00B52D8E">
                            <w:rPr>
                              <w:rFonts w:ascii="Titillium Bd" w:hAnsi="Titillium Bd"/>
                            </w:rPr>
                            <w:t>- Setup</w:t>
                          </w:r>
                        </w:p>
                        <w:p w14:paraId="767D7429" w14:textId="7C05B3E1" w:rsidR="002C6414" w:rsidRPr="00A45EC3" w:rsidRDefault="002C641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<v:textbox>
                      <w:txbxContent>
                        <w:p w14:paraId="0394799F" w14:textId="7B12870C" w:rsidR="002C6414" w:rsidRPr="00A45EC3" w:rsidRDefault="00AA355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20</w:t>
                          </w:r>
                          <w:r w:rsidR="001D2757">
                            <w:rPr>
                              <w:rFonts w:ascii="Titillium Bd" w:hAnsi="Titillium Bd"/>
                            </w:rPr>
                            <w:t>6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 w:rsidR="00975EE7" w:rsidRPr="00975EE7">
                            <w:rPr>
                              <w:rFonts w:ascii="Titillium Bd" w:hAnsi="Titillium Bd"/>
                            </w:rPr>
                            <w:t>Advanced Networking for Offensive and Defensive Environments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16950A1D" w14:textId="3D2A3FCE" w:rsidR="002C6414" w:rsidRPr="008B6EED" w:rsidRDefault="002C6414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5C2D7EBB" w14:textId="77777777" w:rsidR="00612AF0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505617993" w:history="1">
            <w:r w:rsidR="00612AF0" w:rsidRPr="00CC2C05">
              <w:rPr>
                <w:rStyle w:val="Hyperlink"/>
              </w:rPr>
              <w:t>Lab Setup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_Toc505617993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2</w:t>
            </w:r>
            <w:r w:rsidR="00612AF0">
              <w:rPr>
                <w:webHidden/>
              </w:rPr>
              <w:fldChar w:fldCharType="end"/>
            </w:r>
          </w:hyperlink>
        </w:p>
        <w:p w14:paraId="5863B714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7994" w:history="1">
            <w:r w:rsidR="00612AF0" w:rsidRPr="00CC2C05">
              <w:rPr>
                <w:rStyle w:val="Hyperlink"/>
              </w:rPr>
              <w:t>Files/Download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_Toc505617994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2</w:t>
            </w:r>
            <w:r w:rsidR="00612AF0">
              <w:rPr>
                <w:webHidden/>
              </w:rPr>
              <w:fldChar w:fldCharType="end"/>
            </w:r>
          </w:hyperlink>
        </w:p>
        <w:p w14:paraId="047370BB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7995" w:history="1">
            <w:r w:rsidR="00612AF0" w:rsidRPr="00CC2C05">
              <w:rPr>
                <w:rStyle w:val="Hyperlink"/>
              </w:rPr>
              <w:t>Reading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_Toc505617995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2</w:t>
            </w:r>
            <w:r w:rsidR="00612AF0">
              <w:rPr>
                <w:webHidden/>
              </w:rPr>
              <w:fldChar w:fldCharType="end"/>
            </w:r>
          </w:hyperlink>
        </w:p>
        <w:p w14:paraId="5BB87014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7996" w:history="1">
            <w:r w:rsidR="00612AF0" w:rsidRPr="00CC2C05">
              <w:rPr>
                <w:rStyle w:val="Hyperlink"/>
              </w:rPr>
              <w:t>Introduction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_Toc505617996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2</w:t>
            </w:r>
            <w:r w:rsidR="00612AF0">
              <w:rPr>
                <w:webHidden/>
              </w:rPr>
              <w:fldChar w:fldCharType="end"/>
            </w:r>
          </w:hyperlink>
        </w:p>
        <w:p w14:paraId="4DB0874E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7997" w:history="1">
            <w:r w:rsidR="00612AF0" w:rsidRPr="00CC2C05">
              <w:rPr>
                <w:rStyle w:val="Hyperlink"/>
              </w:rPr>
              <w:t>Initial Switch/Router Setup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_Toc505617997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2</w:t>
            </w:r>
            <w:r w:rsidR="00612AF0">
              <w:rPr>
                <w:webHidden/>
              </w:rPr>
              <w:fldChar w:fldCharType="end"/>
            </w:r>
          </w:hyperlink>
        </w:p>
        <w:p w14:paraId="0843A597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7998" w:history="1">
            <w:r w:rsidR="00612AF0" w:rsidRPr="00CC2C05">
              <w:rPr>
                <w:rStyle w:val="Hyperlink"/>
              </w:rPr>
              <w:t>Kali VM Loki Setup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_Toc505617998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3</w:t>
            </w:r>
            <w:r w:rsidR="00612AF0">
              <w:rPr>
                <w:webHidden/>
              </w:rPr>
              <w:fldChar w:fldCharType="end"/>
            </w:r>
          </w:hyperlink>
        </w:p>
        <w:p w14:paraId="263434B3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7999" w:history="1">
            <w:r w:rsidR="00612AF0" w:rsidRPr="00CC2C05">
              <w:rPr>
                <w:rStyle w:val="Hyperlink"/>
              </w:rPr>
              <w:t>Configure BGP Setup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_Toc505617999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5</w:t>
            </w:r>
            <w:r w:rsidR="00612AF0">
              <w:rPr>
                <w:webHidden/>
              </w:rPr>
              <w:fldChar w:fldCharType="end"/>
            </w:r>
          </w:hyperlink>
        </w:p>
        <w:p w14:paraId="3BD67C43" w14:textId="77777777" w:rsidR="00612AF0" w:rsidRDefault="00831FFD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5618000" w:history="1">
            <w:r w:rsidR="00612AF0" w:rsidRPr="00CC2C05">
              <w:rPr>
                <w:rStyle w:val="Hyperlink"/>
              </w:rPr>
              <w:t>Configure OSPF Setup</w:t>
            </w:r>
            <w:r w:rsidR="00612AF0">
              <w:rPr>
                <w:webHidden/>
              </w:rPr>
              <w:tab/>
            </w:r>
            <w:r w:rsidR="00612AF0">
              <w:rPr>
                <w:webHidden/>
              </w:rPr>
              <w:fldChar w:fldCharType="begin"/>
            </w:r>
            <w:r w:rsidR="00612AF0">
              <w:rPr>
                <w:webHidden/>
              </w:rPr>
              <w:instrText xml:space="preserve"> PAGEREF _Toc505618000 \h </w:instrText>
            </w:r>
            <w:r w:rsidR="00612AF0">
              <w:rPr>
                <w:webHidden/>
              </w:rPr>
            </w:r>
            <w:r w:rsidR="00612AF0">
              <w:rPr>
                <w:webHidden/>
              </w:rPr>
              <w:fldChar w:fldCharType="separate"/>
            </w:r>
            <w:r w:rsidR="00612AF0">
              <w:rPr>
                <w:webHidden/>
              </w:rPr>
              <w:t>5</w:t>
            </w:r>
            <w:r w:rsidR="00612AF0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72DE1E43" w14:textId="2900DCF7" w:rsidR="007B6BA5" w:rsidRPr="000537E5" w:rsidRDefault="00FB3AC4" w:rsidP="007B6BA5">
      <w:pPr>
        <w:pStyle w:val="HeadingStyle1"/>
      </w:pPr>
      <w:bookmarkStart w:id="0" w:name="_Toc452022643"/>
      <w:bookmarkStart w:id="1" w:name="_Toc505617993"/>
      <w:r>
        <w:lastRenderedPageBreak/>
        <w:t xml:space="preserve">Lab </w:t>
      </w:r>
      <w:bookmarkEnd w:id="0"/>
      <w:r w:rsidR="00F85084">
        <w:t>Setup</w:t>
      </w:r>
      <w:bookmarkEnd w:id="1"/>
    </w:p>
    <w:p w14:paraId="00C09487" w14:textId="7DB66F98" w:rsidR="001F470D" w:rsidRDefault="00975F19" w:rsidP="001F470D">
      <w:pPr>
        <w:pStyle w:val="ListParagraph"/>
        <w:numPr>
          <w:ilvl w:val="0"/>
          <w:numId w:val="4"/>
        </w:numPr>
      </w:pPr>
      <w:r>
        <w:t xml:space="preserve">Review architecture </w:t>
      </w:r>
      <w:r w:rsidR="004535E0">
        <w:t xml:space="preserve">for each configuration and </w:t>
      </w:r>
      <w:r w:rsidR="00FB593F">
        <w:t>optimize</w:t>
      </w:r>
      <w:r w:rsidR="005366D1">
        <w:t>.</w:t>
      </w:r>
    </w:p>
    <w:p w14:paraId="234A936A" w14:textId="6EE7846B" w:rsidR="00162316" w:rsidRDefault="006432EB" w:rsidP="00FB3AC4">
      <w:pPr>
        <w:pStyle w:val="HeadingStyle1"/>
      </w:pPr>
      <w:bookmarkStart w:id="2" w:name="_Toc505617994"/>
      <w:r>
        <w:t>Resource/</w:t>
      </w:r>
      <w:r w:rsidR="00162316">
        <w:t>Files/Download</w:t>
      </w:r>
      <w:bookmarkEnd w:id="2"/>
    </w:p>
    <w:p w14:paraId="79E1EF5A" w14:textId="3E0A6C39" w:rsidR="00162316" w:rsidRDefault="006432EB" w:rsidP="00162316">
      <w:pPr>
        <w:pStyle w:val="ListParagraph"/>
        <w:numPr>
          <w:ilvl w:val="0"/>
          <w:numId w:val="18"/>
        </w:numPr>
      </w:pPr>
      <w:r>
        <w:t>Layer 2 or 3 Switch (Cisco Catalyst 2950 or 3750)</w:t>
      </w:r>
    </w:p>
    <w:p w14:paraId="42CFEED6" w14:textId="183FE857" w:rsidR="006432EB" w:rsidRDefault="006432EB" w:rsidP="00162316">
      <w:pPr>
        <w:pStyle w:val="ListParagraph"/>
        <w:numPr>
          <w:ilvl w:val="0"/>
          <w:numId w:val="18"/>
        </w:numPr>
      </w:pPr>
      <w:r>
        <w:t>Virtual Machines</w:t>
      </w:r>
    </w:p>
    <w:p w14:paraId="30E69070" w14:textId="514923FB" w:rsidR="006432EB" w:rsidRDefault="00836195" w:rsidP="006432EB">
      <w:pPr>
        <w:pStyle w:val="ListParagraph"/>
        <w:numPr>
          <w:ilvl w:val="1"/>
          <w:numId w:val="18"/>
        </w:numPr>
      </w:pPr>
      <w:r>
        <w:t xml:space="preserve">Attacker Loki – Win10 (VM or </w:t>
      </w:r>
      <w:proofErr w:type="spellStart"/>
      <w:r>
        <w:t>Virtualbox</w:t>
      </w:r>
      <w:proofErr w:type="spellEnd"/>
      <w:r>
        <w:t>)</w:t>
      </w:r>
    </w:p>
    <w:p w14:paraId="66C1084D" w14:textId="5B7BFEB1" w:rsidR="006432EB" w:rsidRDefault="006432EB" w:rsidP="006432EB">
      <w:pPr>
        <w:pStyle w:val="ListParagraph"/>
        <w:numPr>
          <w:ilvl w:val="1"/>
          <w:numId w:val="18"/>
        </w:numPr>
      </w:pPr>
      <w:r>
        <w:t>Victim - Win2k12R2</w:t>
      </w:r>
    </w:p>
    <w:p w14:paraId="3EE6B1D4" w14:textId="7DF62C5F" w:rsidR="006432EB" w:rsidRDefault="006432EB" w:rsidP="006432EB">
      <w:pPr>
        <w:pStyle w:val="ListParagraph"/>
        <w:numPr>
          <w:ilvl w:val="1"/>
          <w:numId w:val="18"/>
        </w:numPr>
      </w:pPr>
      <w:r>
        <w:t>Victim - Win10 or 7</w:t>
      </w:r>
      <w:r w:rsidR="00836195">
        <w:t xml:space="preserve"> or Kali</w:t>
      </w:r>
    </w:p>
    <w:p w14:paraId="5089985F" w14:textId="7F061555" w:rsidR="00FB3AC4" w:rsidRDefault="00FB3AC4" w:rsidP="00FB3AC4">
      <w:pPr>
        <w:pStyle w:val="HeadingStyle1"/>
      </w:pPr>
      <w:bookmarkStart w:id="3" w:name="_Toc505617995"/>
      <w:r>
        <w:t>Reading</w:t>
      </w:r>
      <w:bookmarkEnd w:id="3"/>
    </w:p>
    <w:p w14:paraId="766E5BB0" w14:textId="440D4C2D" w:rsidR="00264C10" w:rsidRDefault="00371458" w:rsidP="007F2B57">
      <w:pPr>
        <w:pStyle w:val="ListParagraph"/>
        <w:numPr>
          <w:ilvl w:val="0"/>
          <w:numId w:val="5"/>
        </w:numPr>
      </w:pPr>
      <w:r>
        <w:t>None</w:t>
      </w:r>
    </w:p>
    <w:p w14:paraId="78FDBDCF" w14:textId="77777777" w:rsidR="00FB3AC4" w:rsidRPr="001D399F" w:rsidRDefault="00FB3AC4" w:rsidP="00FB3AC4">
      <w:pPr>
        <w:pStyle w:val="HeadingStyle1"/>
      </w:pPr>
      <w:bookmarkStart w:id="4" w:name="_Toc452022645"/>
      <w:bookmarkStart w:id="5" w:name="_Toc505617996"/>
      <w:r w:rsidRPr="001D399F">
        <w:t>Introduction</w:t>
      </w:r>
      <w:bookmarkEnd w:id="4"/>
      <w:bookmarkEnd w:id="5"/>
    </w:p>
    <w:p w14:paraId="3967AFD3" w14:textId="2836D41C" w:rsidR="00FB3AC4" w:rsidRDefault="00E630E5" w:rsidP="00FB3AC4">
      <w:r>
        <w:t xml:space="preserve">This </w:t>
      </w:r>
      <w:r w:rsidR="004535E0">
        <w:t>doc</w:t>
      </w:r>
      <w:r w:rsidR="007508C9">
        <w:t>ument supports the setup of Lab3</w:t>
      </w:r>
      <w:r w:rsidR="00842EB4">
        <w:t>.</w:t>
      </w:r>
    </w:p>
    <w:p w14:paraId="5F35EF57" w14:textId="43445CE5" w:rsidR="00C52864" w:rsidRDefault="00D775E3" w:rsidP="00BE4D23">
      <w:pPr>
        <w:pStyle w:val="HeadingStyle1"/>
      </w:pPr>
      <w:bookmarkStart w:id="6" w:name="_Toc505617997"/>
      <w:r>
        <w:t>Initial Switch</w:t>
      </w:r>
      <w:r w:rsidR="008C603B">
        <w:t>/Router</w:t>
      </w:r>
      <w:r>
        <w:t xml:space="preserve"> Setup</w:t>
      </w:r>
      <w:bookmarkEnd w:id="6"/>
    </w:p>
    <w:p w14:paraId="09C7548D" w14:textId="77777777" w:rsidR="00D91DB1" w:rsidRDefault="00D91DB1" w:rsidP="00D91DB1">
      <w:pPr>
        <w:contextualSpacing/>
      </w:pPr>
      <w:r>
        <w:t>This lab gives you practice in the securing of BGP and in the basic configuration and troubleshooting of a physical install.</w:t>
      </w:r>
    </w:p>
    <w:p w14:paraId="46B8DA14" w14:textId="77777777" w:rsidR="00E371DD" w:rsidRDefault="00E371DD" w:rsidP="00E371DD">
      <w:pPr>
        <w:pStyle w:val="LabSection"/>
        <w:numPr>
          <w:ilvl w:val="0"/>
          <w:numId w:val="29"/>
        </w:numPr>
      </w:pPr>
      <w:bookmarkStart w:id="7" w:name="_Ref347999071"/>
      <w:r>
        <w:t>Addressing Table</w:t>
      </w:r>
      <w:bookmarkEnd w:id="7"/>
    </w:p>
    <w:tbl>
      <w:tblPr>
        <w:tblW w:w="65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1"/>
        <w:gridCol w:w="1845"/>
        <w:gridCol w:w="1673"/>
        <w:gridCol w:w="1761"/>
      </w:tblGrid>
      <w:tr w:rsidR="00E371DD" w14:paraId="7E052514" w14:textId="77777777" w:rsidTr="00E371DD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C9311B3" w14:textId="77777777" w:rsidR="00E371DD" w:rsidRDefault="00E371DD">
            <w:pPr>
              <w:pStyle w:val="TableHeading"/>
            </w:pPr>
            <w:r>
              <w:t>Device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711AD119" w14:textId="77777777" w:rsidR="00E371DD" w:rsidRDefault="00E371DD">
            <w:pPr>
              <w:pStyle w:val="TableHeading"/>
            </w:pPr>
            <w:r>
              <w:t>Interface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CD49A74" w14:textId="77777777" w:rsidR="00E371DD" w:rsidRDefault="00E371DD">
            <w:pPr>
              <w:pStyle w:val="TableHeading"/>
            </w:pPr>
            <w:r>
              <w:t>IP Address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73361D0B" w14:textId="77777777" w:rsidR="00E371DD" w:rsidRDefault="00E371DD">
            <w:pPr>
              <w:pStyle w:val="TableHeading"/>
            </w:pPr>
            <w:r>
              <w:t>Subnet Mask</w:t>
            </w:r>
          </w:p>
        </w:tc>
      </w:tr>
      <w:tr w:rsidR="00016EB1" w14:paraId="47CCF0B0" w14:textId="77777777" w:rsidTr="00E371DD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FE7AAD" w14:textId="1CC34579" w:rsidR="00016EB1" w:rsidRDefault="00016EB1" w:rsidP="00016EB1">
            <w:pPr>
              <w:pStyle w:val="TableText"/>
            </w:pPr>
            <w:proofErr w:type="spellStart"/>
            <w:r>
              <w:t>SwitchA</w:t>
            </w:r>
            <w:proofErr w:type="spellEnd"/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B53635" w14:textId="379625C4" w:rsidR="00016EB1" w:rsidRDefault="00016EB1">
            <w:pPr>
              <w:pStyle w:val="TableText"/>
            </w:pPr>
            <w:r>
              <w:t>VLAN 1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ED76BB" w14:textId="163393DE" w:rsidR="00016EB1" w:rsidRDefault="00016EB1" w:rsidP="00016EB1">
            <w:pPr>
              <w:pStyle w:val="TableText"/>
            </w:pPr>
            <w:r>
              <w:t>172.16.0.1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2F0B7ED" w14:textId="11D5AA73" w:rsidR="00016EB1" w:rsidRDefault="00016EB1" w:rsidP="00C43D40">
            <w:pPr>
              <w:pStyle w:val="TableText"/>
            </w:pPr>
            <w:r>
              <w:t>255.255.25</w:t>
            </w:r>
            <w:r w:rsidR="00C43D40">
              <w:t>5</w:t>
            </w:r>
            <w:r>
              <w:t>.0</w:t>
            </w:r>
          </w:p>
        </w:tc>
      </w:tr>
      <w:tr w:rsidR="004102F1" w14:paraId="4F11E489" w14:textId="77777777" w:rsidTr="00E371DD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3A77DE" w14:textId="0FFD30BC" w:rsidR="004102F1" w:rsidRDefault="004102F1" w:rsidP="00016EB1">
            <w:pPr>
              <w:pStyle w:val="TableText"/>
            </w:pPr>
            <w:proofErr w:type="spellStart"/>
            <w:r>
              <w:t>RouterA</w:t>
            </w:r>
            <w:proofErr w:type="spellEnd"/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1530A8" w14:textId="7F4343A1" w:rsidR="004102F1" w:rsidRDefault="004102F1" w:rsidP="00016EB1">
            <w:pPr>
              <w:pStyle w:val="TableText"/>
            </w:pPr>
            <w:r>
              <w:t>Fa0/0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F84890" w14:textId="5286858D" w:rsidR="004102F1" w:rsidRDefault="004102F1" w:rsidP="00016EB1">
            <w:pPr>
              <w:pStyle w:val="TableText"/>
            </w:pPr>
            <w:r>
              <w:t>10.100.200.1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504AA9B" w14:textId="0DBE5B0D" w:rsidR="004102F1" w:rsidRDefault="004102F1">
            <w:pPr>
              <w:pStyle w:val="TableText"/>
            </w:pPr>
            <w:r w:rsidRPr="00016EB1">
              <w:t>255.0.0.0</w:t>
            </w:r>
          </w:p>
        </w:tc>
      </w:tr>
      <w:tr w:rsidR="004102F1" w14:paraId="3DFE1B9A" w14:textId="77777777" w:rsidTr="00016EB1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6D944C" w14:textId="06904F66" w:rsidR="004102F1" w:rsidRDefault="004102F1">
            <w:pPr>
              <w:pStyle w:val="TableText"/>
            </w:pPr>
            <w:proofErr w:type="spellStart"/>
            <w:r>
              <w:t>RouterA</w:t>
            </w:r>
            <w:proofErr w:type="spellEnd"/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DEEFFD" w14:textId="6942B393" w:rsidR="004102F1" w:rsidRDefault="004102F1" w:rsidP="00016EB1">
            <w:pPr>
              <w:pStyle w:val="TableText"/>
            </w:pPr>
            <w:r>
              <w:t>Fa0/1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9A894" w14:textId="3EEFFF18" w:rsidR="004102F1" w:rsidRDefault="004102F1" w:rsidP="00016EB1">
            <w:pPr>
              <w:pStyle w:val="TableText"/>
            </w:pPr>
            <w:r>
              <w:t>172.16.0.254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B536A5" w14:textId="7B11A108" w:rsidR="004102F1" w:rsidRDefault="004102F1" w:rsidP="00C43D40">
            <w:pPr>
              <w:pStyle w:val="TableText"/>
            </w:pPr>
            <w:r>
              <w:t>255.255.2</w:t>
            </w:r>
            <w:r w:rsidR="00C43D40">
              <w:t>55</w:t>
            </w:r>
            <w:r>
              <w:t>.0</w:t>
            </w:r>
          </w:p>
        </w:tc>
      </w:tr>
      <w:tr w:rsidR="004102F1" w14:paraId="3290809B" w14:textId="77777777" w:rsidTr="00016EB1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DD5F646" w14:textId="5751E388" w:rsidR="004102F1" w:rsidRDefault="004102F1">
            <w:pPr>
              <w:pStyle w:val="TableText"/>
            </w:pPr>
            <w:proofErr w:type="spellStart"/>
            <w:r>
              <w:t>SwitchB</w:t>
            </w:r>
            <w:proofErr w:type="spellEnd"/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55A47C" w14:textId="7428402E" w:rsidR="004102F1" w:rsidRDefault="004102F1">
            <w:pPr>
              <w:pStyle w:val="TableText"/>
            </w:pPr>
            <w:r>
              <w:t>VLAN 1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49406B4" w14:textId="348CE030" w:rsidR="004102F1" w:rsidRDefault="00C43D40" w:rsidP="00016EB1">
            <w:pPr>
              <w:pStyle w:val="TableText"/>
            </w:pPr>
            <w:r>
              <w:t>172.16.4</w:t>
            </w:r>
            <w:r w:rsidR="004102F1">
              <w:t>.1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D2298A" w14:textId="4C4E5EE0" w:rsidR="004102F1" w:rsidRDefault="004102F1" w:rsidP="00C43D40">
            <w:pPr>
              <w:pStyle w:val="TableText"/>
            </w:pPr>
            <w:r>
              <w:t>255.255.25</w:t>
            </w:r>
            <w:r w:rsidR="00C43D40">
              <w:t>5</w:t>
            </w:r>
            <w:r>
              <w:t>.0</w:t>
            </w:r>
          </w:p>
        </w:tc>
      </w:tr>
      <w:tr w:rsidR="004102F1" w14:paraId="7DCD7449" w14:textId="77777777" w:rsidTr="00016EB1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0ABBBF" w14:textId="4747610C" w:rsidR="004102F1" w:rsidRDefault="004102F1" w:rsidP="00016EB1">
            <w:pPr>
              <w:pStyle w:val="TableText"/>
            </w:pPr>
            <w:proofErr w:type="spellStart"/>
            <w:r>
              <w:t>RouterB</w:t>
            </w:r>
            <w:proofErr w:type="spellEnd"/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D15C3D" w14:textId="1862E00E" w:rsidR="004102F1" w:rsidRDefault="004102F1" w:rsidP="00016EB1">
            <w:pPr>
              <w:pStyle w:val="TableText"/>
            </w:pPr>
            <w:r>
              <w:t>Fa0/0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4CC5F70" w14:textId="243A32A2" w:rsidR="004102F1" w:rsidRDefault="004102F1" w:rsidP="00016EB1">
            <w:pPr>
              <w:pStyle w:val="TableText"/>
            </w:pPr>
            <w:r>
              <w:t>10.200.200.1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7605E8" w14:textId="67B53782" w:rsidR="004102F1" w:rsidRDefault="004102F1">
            <w:pPr>
              <w:pStyle w:val="TableText"/>
            </w:pPr>
            <w:r w:rsidRPr="00016EB1">
              <w:t>255.0.0.0</w:t>
            </w:r>
          </w:p>
        </w:tc>
      </w:tr>
      <w:tr w:rsidR="004102F1" w14:paraId="33DB230E" w14:textId="77777777" w:rsidTr="00016EB1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6C7AA9" w14:textId="492E3404" w:rsidR="004102F1" w:rsidRDefault="004102F1" w:rsidP="00016EB1">
            <w:pPr>
              <w:pStyle w:val="TableText"/>
            </w:pPr>
            <w:proofErr w:type="spellStart"/>
            <w:r>
              <w:t>RouterB</w:t>
            </w:r>
            <w:proofErr w:type="spellEnd"/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AA6BC1" w14:textId="36FFC216" w:rsidR="004102F1" w:rsidRDefault="004102F1" w:rsidP="00016EB1">
            <w:pPr>
              <w:pStyle w:val="TableText"/>
            </w:pPr>
            <w:r>
              <w:t>Fa0/1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F49417" w14:textId="4CCE26D6" w:rsidR="004102F1" w:rsidRDefault="00BA029A" w:rsidP="00016EB1">
            <w:pPr>
              <w:pStyle w:val="TableText"/>
            </w:pPr>
            <w:r>
              <w:t>172.16.4</w:t>
            </w:r>
            <w:r w:rsidR="004102F1">
              <w:t>.254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E23369" w14:textId="4ABFDF1D" w:rsidR="004102F1" w:rsidRDefault="004102F1" w:rsidP="00C43D40">
            <w:pPr>
              <w:pStyle w:val="TableText"/>
            </w:pPr>
            <w:r>
              <w:t>255.255.25</w:t>
            </w:r>
            <w:r w:rsidR="00C43D40">
              <w:t>5</w:t>
            </w:r>
            <w:r>
              <w:t>.0</w:t>
            </w:r>
          </w:p>
        </w:tc>
      </w:tr>
      <w:tr w:rsidR="004102F1" w14:paraId="6C3EF69C" w14:textId="77777777" w:rsidTr="00016EB1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5F18EDA" w14:textId="2DEE8E7E" w:rsidR="004102F1" w:rsidRDefault="004102F1" w:rsidP="00016EB1">
            <w:pPr>
              <w:pStyle w:val="TableText"/>
            </w:pPr>
            <w:r>
              <w:t>Attacker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F02370F" w14:textId="515824D9" w:rsidR="004102F1" w:rsidRDefault="004102F1" w:rsidP="00016EB1">
            <w:pPr>
              <w:pStyle w:val="TableText"/>
            </w:pPr>
            <w:r>
              <w:t>NIC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70994" w14:textId="09117B79" w:rsidR="004102F1" w:rsidRDefault="004102F1" w:rsidP="004102F1">
            <w:pPr>
              <w:pStyle w:val="TableText"/>
            </w:pPr>
            <w:r>
              <w:t>172.16.0.4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071F0C" w14:textId="375A322F" w:rsidR="004102F1" w:rsidRDefault="004102F1" w:rsidP="00C43D40">
            <w:pPr>
              <w:pStyle w:val="TableText"/>
            </w:pPr>
            <w:r>
              <w:t>255.255.25</w:t>
            </w:r>
            <w:r w:rsidR="00C43D40">
              <w:t>5</w:t>
            </w:r>
            <w:r>
              <w:t>.0</w:t>
            </w:r>
          </w:p>
        </w:tc>
      </w:tr>
      <w:tr w:rsidR="00C43D40" w14:paraId="4BF2EAA3" w14:textId="77777777" w:rsidTr="00016EB1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016795" w14:textId="34967929" w:rsidR="00C43D40" w:rsidRDefault="00C43D40" w:rsidP="00016EB1">
            <w:pPr>
              <w:pStyle w:val="TableText"/>
            </w:pPr>
            <w:r>
              <w:t>Laptop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EF8DF4" w14:textId="1EBBDBEF" w:rsidR="00C43D40" w:rsidRDefault="00C43D40" w:rsidP="00016EB1">
            <w:pPr>
              <w:pStyle w:val="TableText"/>
            </w:pPr>
            <w:r>
              <w:t>NIC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25A6C6" w14:textId="6509B418" w:rsidR="00C43D40" w:rsidRDefault="00C43D40" w:rsidP="00C43D40">
            <w:pPr>
              <w:pStyle w:val="TableText"/>
            </w:pPr>
            <w:r>
              <w:t>172.16.0.2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67BF1AA" w14:textId="67D45341" w:rsidR="00C43D40" w:rsidRDefault="00C43D40">
            <w:pPr>
              <w:pStyle w:val="TableText"/>
            </w:pPr>
            <w:r>
              <w:t>255.255.255.0</w:t>
            </w:r>
          </w:p>
        </w:tc>
      </w:tr>
      <w:tr w:rsidR="00C43D40" w14:paraId="3CAED981" w14:textId="77777777" w:rsidTr="00E371DD">
        <w:trPr>
          <w:cantSplit/>
        </w:trPr>
        <w:tc>
          <w:tcPr>
            <w:tcW w:w="1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8DC96BD" w14:textId="0B3307D3" w:rsidR="00C43D40" w:rsidRDefault="00C43D40">
            <w:pPr>
              <w:pStyle w:val="TableText"/>
            </w:pPr>
            <w:r>
              <w:t>Server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18FDBE1" w14:textId="77777777" w:rsidR="00C43D40" w:rsidRDefault="00C43D40">
            <w:pPr>
              <w:pStyle w:val="TableText"/>
            </w:pPr>
            <w:r>
              <w:t>NIC</w:t>
            </w:r>
          </w:p>
        </w:tc>
        <w:tc>
          <w:tcPr>
            <w:tcW w:w="1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6F30D19" w14:textId="0F2B45F0" w:rsidR="00C43D40" w:rsidRDefault="00C43D40" w:rsidP="004102F1">
            <w:pPr>
              <w:pStyle w:val="TableText"/>
            </w:pPr>
            <w:r>
              <w:t>172.16.4.2</w:t>
            </w:r>
          </w:p>
        </w:tc>
        <w:tc>
          <w:tcPr>
            <w:tcW w:w="1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54A410F" w14:textId="411C6BBF" w:rsidR="00C43D40" w:rsidRDefault="00C43D40" w:rsidP="00C43D40">
            <w:pPr>
              <w:pStyle w:val="TableText"/>
            </w:pPr>
            <w:r>
              <w:t>255.255.255.0</w:t>
            </w:r>
          </w:p>
        </w:tc>
      </w:tr>
    </w:tbl>
    <w:p w14:paraId="3F036536" w14:textId="77777777" w:rsidR="00D91DB1" w:rsidRDefault="00D91DB1" w:rsidP="00D91DB1">
      <w:pPr>
        <w:contextualSpacing/>
      </w:pPr>
    </w:p>
    <w:p w14:paraId="004EA71B" w14:textId="77777777" w:rsidR="00D91DB1" w:rsidRDefault="00831FFD" w:rsidP="00D91DB1">
      <w:pPr>
        <w:contextualSpacing/>
      </w:pPr>
      <w:r>
        <w:rPr>
          <w:noProof/>
        </w:rPr>
        <w:object w:dxaOrig="11520" w:dyaOrig="2445" w14:anchorId="65B27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.6pt;height:93.05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641358477" r:id="rId10"/>
        </w:object>
      </w:r>
    </w:p>
    <w:p w14:paraId="646D6C28" w14:textId="77777777" w:rsidR="00D91DB1" w:rsidRDefault="00D91DB1" w:rsidP="00D91DB1">
      <w:pPr>
        <w:contextualSpacing/>
      </w:pPr>
    </w:p>
    <w:p w14:paraId="54DB20F5" w14:textId="77777777" w:rsidR="00D91DB1" w:rsidRDefault="00D91DB1" w:rsidP="00D91DB1">
      <w:pPr>
        <w:contextualSpacing/>
      </w:pPr>
      <w:proofErr w:type="spellStart"/>
      <w:r>
        <w:t>RouterA</w:t>
      </w:r>
      <w:proofErr w:type="spellEnd"/>
      <w:r>
        <w:t xml:space="preserve"> should be configured to have 3 addresses: </w:t>
      </w:r>
    </w:p>
    <w:p w14:paraId="758C4AD7" w14:textId="77777777" w:rsidR="00D91DB1" w:rsidRDefault="00D91DB1" w:rsidP="00D91DB1">
      <w:pPr>
        <w:contextualSpacing/>
      </w:pPr>
      <w:r>
        <w:t>•</w:t>
      </w:r>
      <w:r>
        <w:tab/>
        <w:t>FE0 should have an address in the 10/8 range – 10.100.200.1/8</w:t>
      </w:r>
    </w:p>
    <w:p w14:paraId="22201344" w14:textId="7C1E56D5" w:rsidR="00D91DB1" w:rsidRDefault="00D91DB1" w:rsidP="00D91DB1">
      <w:pPr>
        <w:contextualSpacing/>
      </w:pPr>
      <w:r>
        <w:t>•</w:t>
      </w:r>
      <w:r>
        <w:tab/>
        <w:t>FE1 should have an address in the 172.16</w:t>
      </w:r>
      <w:r w:rsidR="00E371DD">
        <w:t>.0.0</w:t>
      </w:r>
      <w:r>
        <w:t>/22 range – 172.16.</w:t>
      </w:r>
      <w:r w:rsidR="00E371DD">
        <w:t>3</w:t>
      </w:r>
      <w:r>
        <w:t>.254/22</w:t>
      </w:r>
    </w:p>
    <w:p w14:paraId="438FE69A" w14:textId="77777777" w:rsidR="00D91DB1" w:rsidRDefault="00D91DB1" w:rsidP="00D91DB1">
      <w:pPr>
        <w:contextualSpacing/>
      </w:pPr>
      <w:r>
        <w:t>•</w:t>
      </w:r>
      <w:r>
        <w:tab/>
        <w:t>Loopback address – 172.16.3.1/32</w:t>
      </w:r>
    </w:p>
    <w:p w14:paraId="028E860E" w14:textId="32344A73" w:rsidR="00D91DB1" w:rsidRDefault="00E87948" w:rsidP="00D91DB1">
      <w:pPr>
        <w:contextualSpacing/>
      </w:pPr>
      <w:proofErr w:type="spellStart"/>
      <w:r>
        <w:t>SwitchA</w:t>
      </w:r>
      <w:proofErr w:type="spellEnd"/>
      <w:r>
        <w:t xml:space="preserve"> </w:t>
      </w:r>
    </w:p>
    <w:p w14:paraId="30B96DFA" w14:textId="77777777" w:rsidR="00D91DB1" w:rsidRDefault="00D91DB1" w:rsidP="00D91DB1">
      <w:pPr>
        <w:contextualSpacing/>
      </w:pPr>
      <w:r>
        <w:t>•</w:t>
      </w:r>
      <w:r>
        <w:tab/>
        <w:t>VLAN1 – 172.16.0.1/22</w:t>
      </w:r>
    </w:p>
    <w:p w14:paraId="54BCCDB6" w14:textId="77777777" w:rsidR="00D91DB1" w:rsidRDefault="00D91DB1" w:rsidP="00D91DB1">
      <w:pPr>
        <w:contextualSpacing/>
      </w:pPr>
      <w:proofErr w:type="spellStart"/>
      <w:r>
        <w:t>RouterB</w:t>
      </w:r>
      <w:proofErr w:type="spellEnd"/>
      <w:r>
        <w:t xml:space="preserve"> should be configured to have 3 addresses: </w:t>
      </w:r>
    </w:p>
    <w:p w14:paraId="6A2CB14E" w14:textId="77777777" w:rsidR="00D91DB1" w:rsidRDefault="00D91DB1" w:rsidP="00D91DB1">
      <w:pPr>
        <w:contextualSpacing/>
      </w:pPr>
      <w:r>
        <w:t>•</w:t>
      </w:r>
      <w:r>
        <w:tab/>
        <w:t>FE0 should have an address in the 10/8 range – 10.200.200.1/8</w:t>
      </w:r>
    </w:p>
    <w:p w14:paraId="4F9AF6A5" w14:textId="77777777" w:rsidR="00D91DB1" w:rsidRDefault="00D91DB1" w:rsidP="00D91DB1">
      <w:pPr>
        <w:contextualSpacing/>
      </w:pPr>
      <w:r>
        <w:t>•</w:t>
      </w:r>
      <w:r>
        <w:tab/>
        <w:t>FE1 should have an address in the 172.16.4/22 range – 172.16.4.254/22</w:t>
      </w:r>
    </w:p>
    <w:p w14:paraId="06F4F4B5" w14:textId="77777777" w:rsidR="00D91DB1" w:rsidRDefault="00D91DB1" w:rsidP="00D91DB1">
      <w:pPr>
        <w:contextualSpacing/>
      </w:pPr>
      <w:r>
        <w:t>•</w:t>
      </w:r>
      <w:r>
        <w:tab/>
        <w:t>Loopback address – 172.16.7.1/32</w:t>
      </w:r>
    </w:p>
    <w:p w14:paraId="7E5C7248" w14:textId="1B18EC28" w:rsidR="00D91DB1" w:rsidRDefault="00D91DB1" w:rsidP="00D91DB1">
      <w:pPr>
        <w:contextualSpacing/>
      </w:pPr>
      <w:proofErr w:type="spellStart"/>
      <w:r>
        <w:t>SwitchB</w:t>
      </w:r>
      <w:proofErr w:type="spellEnd"/>
      <w:r>
        <w:t xml:space="preserve"> </w:t>
      </w:r>
    </w:p>
    <w:p w14:paraId="3B992CA4" w14:textId="77777777" w:rsidR="00D91DB1" w:rsidRDefault="00D91DB1" w:rsidP="00D91DB1">
      <w:pPr>
        <w:contextualSpacing/>
      </w:pPr>
      <w:r>
        <w:t>•</w:t>
      </w:r>
      <w:r>
        <w:tab/>
        <w:t>VLAN1 – 17.16.4.1/22 </w:t>
      </w:r>
    </w:p>
    <w:p w14:paraId="7E526C69" w14:textId="77777777" w:rsidR="00D91DB1" w:rsidRDefault="00D91DB1" w:rsidP="00D91DB1">
      <w:pPr>
        <w:contextualSpacing/>
      </w:pPr>
    </w:p>
    <w:p w14:paraId="3B15FA5F" w14:textId="77777777" w:rsidR="00D91DB1" w:rsidRDefault="00D91DB1" w:rsidP="00D91DB1">
      <w:pPr>
        <w:contextualSpacing/>
      </w:pPr>
      <w:r>
        <w:t>1.0</w:t>
      </w:r>
      <w:r>
        <w:tab/>
        <w:t>Configuring Switches, Routers and BGP</w:t>
      </w:r>
    </w:p>
    <w:p w14:paraId="5532DCA9" w14:textId="77777777" w:rsidR="00D91DB1" w:rsidRDefault="00D91DB1" w:rsidP="00D91DB1">
      <w:pPr>
        <w:contextualSpacing/>
      </w:pPr>
      <w:r>
        <w:t>1.</w:t>
      </w:r>
      <w:r>
        <w:tab/>
        <w:t xml:space="preserve">Connect via serial into </w:t>
      </w:r>
      <w:proofErr w:type="spellStart"/>
      <w:r>
        <w:t>RouterA</w:t>
      </w:r>
      <w:proofErr w:type="spellEnd"/>
      <w:r>
        <w:t xml:space="preserve"> and give it the addresses stipulated </w:t>
      </w:r>
      <w:proofErr w:type="gramStart"/>
      <w:r>
        <w:t>above :</w:t>
      </w:r>
      <w:proofErr w:type="gramEnd"/>
    </w:p>
    <w:p w14:paraId="1B482A8B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r w:rsidRPr="003021DC">
        <w:rPr>
          <w:rFonts w:ascii="Courier" w:hAnsi="Courier"/>
          <w:sz w:val="18"/>
          <w:szCs w:val="18"/>
        </w:rPr>
        <w:t>Router#conf</w:t>
      </w:r>
      <w:proofErr w:type="spellEnd"/>
      <w:r w:rsidRPr="003021DC">
        <w:rPr>
          <w:rFonts w:ascii="Courier" w:hAnsi="Courier"/>
          <w:sz w:val="18"/>
          <w:szCs w:val="18"/>
        </w:rPr>
        <w:t xml:space="preserve"> t</w:t>
      </w:r>
    </w:p>
    <w:p w14:paraId="3A94E698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gramStart"/>
      <w:r w:rsidRPr="003021DC">
        <w:rPr>
          <w:rFonts w:ascii="Courier" w:hAnsi="Courier"/>
          <w:sz w:val="18"/>
          <w:szCs w:val="18"/>
        </w:rPr>
        <w:t>Router(</w:t>
      </w:r>
      <w:proofErr w:type="gramEnd"/>
      <w:r w:rsidRPr="003021DC">
        <w:rPr>
          <w:rFonts w:ascii="Courier" w:hAnsi="Courier"/>
          <w:sz w:val="18"/>
          <w:szCs w:val="18"/>
        </w:rPr>
        <w:t xml:space="preserve">Config)#hostname </w:t>
      </w:r>
      <w:proofErr w:type="spellStart"/>
      <w:r w:rsidRPr="003021DC">
        <w:rPr>
          <w:rFonts w:ascii="Courier" w:hAnsi="Courier"/>
          <w:sz w:val="18"/>
          <w:szCs w:val="18"/>
        </w:rPr>
        <w:t>RouterA</w:t>
      </w:r>
      <w:proofErr w:type="spellEnd"/>
    </w:p>
    <w:p w14:paraId="7D5F35B9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Config)# interface Fastethernet0</w:t>
      </w:r>
      <w:r>
        <w:rPr>
          <w:rFonts w:ascii="Courier" w:hAnsi="Courier"/>
          <w:sz w:val="18"/>
          <w:szCs w:val="18"/>
        </w:rPr>
        <w:t>/0</w:t>
      </w:r>
    </w:p>
    <w:p w14:paraId="489CF89C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10.100.200.1 255.0.0.0</w:t>
      </w:r>
    </w:p>
    <w:p w14:paraId="48FA62FF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Config-if)#interface Fastethernet</w:t>
      </w:r>
      <w:r>
        <w:rPr>
          <w:rFonts w:ascii="Courier" w:hAnsi="Courier"/>
          <w:sz w:val="18"/>
          <w:szCs w:val="18"/>
        </w:rPr>
        <w:t>0/</w:t>
      </w:r>
      <w:r w:rsidRPr="003021DC">
        <w:rPr>
          <w:rFonts w:ascii="Courier" w:hAnsi="Courier"/>
          <w:sz w:val="18"/>
          <w:szCs w:val="18"/>
        </w:rPr>
        <w:t>1</w:t>
      </w:r>
    </w:p>
    <w:p w14:paraId="48B4A0CF" w14:textId="4800FEC3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172.16.0.254 255.255.25</w:t>
      </w:r>
      <w:r w:rsidR="0099351A">
        <w:rPr>
          <w:rFonts w:ascii="Courier" w:hAnsi="Courier"/>
          <w:sz w:val="18"/>
          <w:szCs w:val="18"/>
        </w:rPr>
        <w:t>5</w:t>
      </w:r>
      <w:bookmarkStart w:id="8" w:name="_GoBack"/>
      <w:bookmarkEnd w:id="8"/>
      <w:r w:rsidRPr="003021DC">
        <w:rPr>
          <w:rFonts w:ascii="Courier" w:hAnsi="Courier"/>
          <w:sz w:val="18"/>
          <w:szCs w:val="18"/>
        </w:rPr>
        <w:t>.0</w:t>
      </w:r>
    </w:p>
    <w:p w14:paraId="548A0CAD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Config-if)#interface loopback0</w:t>
      </w:r>
    </w:p>
    <w:p w14:paraId="4F151CC4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172.16.3.1 255.255.255.255</w:t>
      </w:r>
    </w:p>
    <w:p w14:paraId="77FD75D3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Config-if)#exit</w:t>
      </w:r>
    </w:p>
    <w:p w14:paraId="519E0BB3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Config)#end</w:t>
      </w:r>
    </w:p>
    <w:p w14:paraId="3733A92B" w14:textId="77777777" w:rsidR="00D91DB1" w:rsidRDefault="00D91DB1" w:rsidP="00D91DB1">
      <w:pPr>
        <w:contextualSpacing/>
      </w:pPr>
    </w:p>
    <w:p w14:paraId="53EDB9FA" w14:textId="77777777" w:rsidR="00D91DB1" w:rsidRDefault="00D91DB1" w:rsidP="00D91DB1">
      <w:pPr>
        <w:contextualSpacing/>
      </w:pPr>
      <w:r>
        <w:t>2.</w:t>
      </w:r>
      <w:r>
        <w:tab/>
        <w:t xml:space="preserve">Connect via serial into </w:t>
      </w:r>
      <w:proofErr w:type="spellStart"/>
      <w:r>
        <w:t>SwitchA</w:t>
      </w:r>
      <w:proofErr w:type="spellEnd"/>
      <w:r>
        <w:t xml:space="preserve"> and give it the addresses stipulated </w:t>
      </w:r>
      <w:proofErr w:type="gramStart"/>
      <w:r>
        <w:t>above :</w:t>
      </w:r>
      <w:proofErr w:type="gramEnd"/>
    </w:p>
    <w:p w14:paraId="6204801D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r w:rsidRPr="003021DC">
        <w:rPr>
          <w:rFonts w:ascii="Courier" w:hAnsi="Courier"/>
          <w:sz w:val="18"/>
          <w:szCs w:val="18"/>
        </w:rPr>
        <w:t>Switch#conf</w:t>
      </w:r>
      <w:proofErr w:type="spellEnd"/>
      <w:r w:rsidRPr="003021DC">
        <w:rPr>
          <w:rFonts w:ascii="Courier" w:hAnsi="Courier"/>
          <w:sz w:val="18"/>
          <w:szCs w:val="18"/>
        </w:rPr>
        <w:t xml:space="preserve"> t</w:t>
      </w:r>
    </w:p>
    <w:p w14:paraId="61B3BFA2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 xml:space="preserve">Config)#hostname </w:t>
      </w:r>
      <w:proofErr w:type="spellStart"/>
      <w:r w:rsidRPr="003021DC">
        <w:rPr>
          <w:rFonts w:ascii="Courier" w:hAnsi="Courier"/>
          <w:sz w:val="18"/>
          <w:szCs w:val="18"/>
        </w:rPr>
        <w:t>SwitchA</w:t>
      </w:r>
      <w:proofErr w:type="spellEnd"/>
    </w:p>
    <w:p w14:paraId="47CBA7A8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Config)#interface vlan1</w:t>
      </w:r>
    </w:p>
    <w:p w14:paraId="6AEBB0E5" w14:textId="622E177A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172.16.0.1 255.255.25</w:t>
      </w:r>
      <w:r w:rsidR="00C46B9E">
        <w:rPr>
          <w:rFonts w:ascii="Courier" w:hAnsi="Courier"/>
          <w:sz w:val="18"/>
          <w:szCs w:val="18"/>
        </w:rPr>
        <w:t>5</w:t>
      </w:r>
      <w:r w:rsidRPr="003021DC">
        <w:rPr>
          <w:rFonts w:ascii="Courier" w:hAnsi="Courier"/>
          <w:sz w:val="18"/>
          <w:szCs w:val="18"/>
        </w:rPr>
        <w:t>.0</w:t>
      </w:r>
    </w:p>
    <w:p w14:paraId="6EEE2B5D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Config-if)#exit</w:t>
      </w:r>
    </w:p>
    <w:p w14:paraId="42027776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A</w:t>
      </w:r>
      <w:proofErr w:type="spellEnd"/>
      <w:r>
        <w:rPr>
          <w:rFonts w:ascii="Courier" w:hAnsi="Courier"/>
          <w:sz w:val="18"/>
          <w:szCs w:val="18"/>
        </w:rPr>
        <w:t>(</w:t>
      </w:r>
      <w:proofErr w:type="gramEnd"/>
      <w:r>
        <w:rPr>
          <w:rFonts w:ascii="Courier" w:hAnsi="Courier"/>
          <w:sz w:val="18"/>
          <w:szCs w:val="18"/>
        </w:rPr>
        <w:t>Config)#</w:t>
      </w:r>
      <w:proofErr w:type="spellStart"/>
      <w:r>
        <w:rPr>
          <w:rFonts w:ascii="Courier" w:hAnsi="Courier"/>
          <w:sz w:val="18"/>
          <w:szCs w:val="18"/>
        </w:rPr>
        <w:t>ip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Pr="003021DC">
        <w:rPr>
          <w:rFonts w:ascii="Courier" w:hAnsi="Courier"/>
          <w:sz w:val="18"/>
          <w:szCs w:val="18"/>
        </w:rPr>
        <w:t>default-gateway 172.16.0.254</w:t>
      </w:r>
    </w:p>
    <w:p w14:paraId="73ADBA43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SwitchA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Config)#end</w:t>
      </w:r>
    </w:p>
    <w:p w14:paraId="6ACF98B8" w14:textId="77777777" w:rsidR="00D91DB1" w:rsidRDefault="00D91DB1" w:rsidP="00D91DB1">
      <w:pPr>
        <w:contextualSpacing/>
      </w:pPr>
    </w:p>
    <w:p w14:paraId="3922B8C4" w14:textId="77777777" w:rsidR="00D91DB1" w:rsidRDefault="00D91DB1" w:rsidP="00D91DB1">
      <w:pPr>
        <w:contextualSpacing/>
      </w:pPr>
      <w:r>
        <w:t>3.</w:t>
      </w:r>
      <w:r>
        <w:tab/>
        <w:t xml:space="preserve">Connect via serial into </w:t>
      </w:r>
      <w:proofErr w:type="spellStart"/>
      <w:r>
        <w:t>RouterB</w:t>
      </w:r>
      <w:proofErr w:type="spellEnd"/>
      <w:r>
        <w:t xml:space="preserve"> and give it the addresses stipulated </w:t>
      </w:r>
      <w:proofErr w:type="gramStart"/>
      <w:r>
        <w:t>above :</w:t>
      </w:r>
      <w:proofErr w:type="gramEnd"/>
    </w:p>
    <w:p w14:paraId="0416FCAA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r w:rsidRPr="003021DC">
        <w:rPr>
          <w:rFonts w:ascii="Courier" w:hAnsi="Courier"/>
          <w:sz w:val="18"/>
          <w:szCs w:val="18"/>
        </w:rPr>
        <w:t>Router#conf</w:t>
      </w:r>
      <w:proofErr w:type="spellEnd"/>
      <w:r w:rsidRPr="003021DC">
        <w:rPr>
          <w:rFonts w:ascii="Courier" w:hAnsi="Courier"/>
          <w:sz w:val="18"/>
          <w:szCs w:val="18"/>
        </w:rPr>
        <w:t xml:space="preserve"> t</w:t>
      </w:r>
    </w:p>
    <w:p w14:paraId="00E7C7D9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gramStart"/>
      <w:r w:rsidRPr="003021DC">
        <w:rPr>
          <w:rFonts w:ascii="Courier" w:hAnsi="Courier"/>
          <w:sz w:val="18"/>
          <w:szCs w:val="18"/>
        </w:rPr>
        <w:t>Router(</w:t>
      </w:r>
      <w:proofErr w:type="gramEnd"/>
      <w:r w:rsidRPr="003021DC">
        <w:rPr>
          <w:rFonts w:ascii="Courier" w:hAnsi="Courier"/>
          <w:sz w:val="18"/>
          <w:szCs w:val="18"/>
        </w:rPr>
        <w:t xml:space="preserve">Config)#hostname </w:t>
      </w:r>
      <w:proofErr w:type="spellStart"/>
      <w:r w:rsidRPr="003021DC">
        <w:rPr>
          <w:rFonts w:ascii="Courier" w:hAnsi="Courier"/>
          <w:sz w:val="18"/>
          <w:szCs w:val="18"/>
        </w:rPr>
        <w:t>RouterB</w:t>
      </w:r>
      <w:proofErr w:type="spellEnd"/>
    </w:p>
    <w:p w14:paraId="56EA8B40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Config)#interface Fastethernet0</w:t>
      </w:r>
      <w:r>
        <w:rPr>
          <w:rFonts w:ascii="Courier" w:hAnsi="Courier"/>
          <w:sz w:val="18"/>
          <w:szCs w:val="18"/>
        </w:rPr>
        <w:t>/0</w:t>
      </w:r>
    </w:p>
    <w:p w14:paraId="7EECF1A9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10.200.200.</w:t>
      </w:r>
      <w:r>
        <w:rPr>
          <w:rFonts w:ascii="Courier" w:hAnsi="Courier"/>
          <w:sz w:val="18"/>
          <w:szCs w:val="18"/>
        </w:rPr>
        <w:t>1</w:t>
      </w:r>
      <w:r w:rsidRPr="003021DC">
        <w:rPr>
          <w:rFonts w:ascii="Courier" w:hAnsi="Courier"/>
          <w:sz w:val="18"/>
          <w:szCs w:val="18"/>
        </w:rPr>
        <w:t xml:space="preserve"> 255.0.0.0</w:t>
      </w:r>
    </w:p>
    <w:p w14:paraId="62FFDCC6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Config-if)#interface Fastethernet</w:t>
      </w:r>
      <w:r>
        <w:rPr>
          <w:rFonts w:ascii="Courier" w:hAnsi="Courier"/>
          <w:sz w:val="18"/>
          <w:szCs w:val="18"/>
        </w:rPr>
        <w:t>0/</w:t>
      </w:r>
      <w:r w:rsidRPr="003021DC">
        <w:rPr>
          <w:rFonts w:ascii="Courier" w:hAnsi="Courier"/>
          <w:sz w:val="18"/>
          <w:szCs w:val="18"/>
        </w:rPr>
        <w:t>1</w:t>
      </w:r>
    </w:p>
    <w:p w14:paraId="0CC585DA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lastRenderedPageBreak/>
        <w:t>Router</w:t>
      </w:r>
      <w:r>
        <w:rPr>
          <w:rFonts w:ascii="Courier" w:hAnsi="Courier"/>
          <w:sz w:val="18"/>
          <w:szCs w:val="18"/>
        </w:rPr>
        <w:t>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172.16.4.254 255.255.252.0</w:t>
      </w:r>
    </w:p>
    <w:p w14:paraId="10ACC195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>
        <w:rPr>
          <w:rFonts w:ascii="Courier" w:hAnsi="Courier"/>
          <w:sz w:val="18"/>
          <w:szCs w:val="18"/>
        </w:rPr>
        <w:t>RouterB</w:t>
      </w:r>
      <w:proofErr w:type="spellEnd"/>
      <w:r>
        <w:rPr>
          <w:rFonts w:ascii="Courier" w:hAnsi="Courier"/>
          <w:sz w:val="18"/>
          <w:szCs w:val="18"/>
        </w:rPr>
        <w:t>(</w:t>
      </w:r>
      <w:proofErr w:type="gramEnd"/>
      <w:r>
        <w:rPr>
          <w:rFonts w:ascii="Courier" w:hAnsi="Courier"/>
          <w:sz w:val="18"/>
          <w:szCs w:val="18"/>
        </w:rPr>
        <w:t>Config-if)</w:t>
      </w:r>
      <w:r w:rsidRPr="003021DC">
        <w:rPr>
          <w:rFonts w:ascii="Courier" w:hAnsi="Courier"/>
          <w:sz w:val="18"/>
          <w:szCs w:val="18"/>
        </w:rPr>
        <w:t>loopback0</w:t>
      </w:r>
    </w:p>
    <w:p w14:paraId="4E8B2C3F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</w:t>
      </w:r>
      <w:proofErr w:type="spellStart"/>
      <w:r w:rsidRPr="003021DC">
        <w:rPr>
          <w:rFonts w:ascii="Courier" w:hAnsi="Courier"/>
          <w:sz w:val="18"/>
          <w:szCs w:val="18"/>
        </w:rPr>
        <w:t>ip</w:t>
      </w:r>
      <w:proofErr w:type="spellEnd"/>
      <w:r w:rsidRPr="003021DC">
        <w:rPr>
          <w:rFonts w:ascii="Courier" w:hAnsi="Courier"/>
          <w:sz w:val="18"/>
          <w:szCs w:val="18"/>
        </w:rPr>
        <w:t xml:space="preserve"> address 172.16.7.1 255.255.255.255</w:t>
      </w:r>
    </w:p>
    <w:p w14:paraId="4C2D52CA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</w:t>
      </w:r>
      <w:r>
        <w:rPr>
          <w:rFonts w:ascii="Courier" w:hAnsi="Courier"/>
          <w:sz w:val="18"/>
          <w:szCs w:val="18"/>
        </w:rPr>
        <w:t>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Config-if)#exit</w:t>
      </w:r>
    </w:p>
    <w:p w14:paraId="01CDEA6D" w14:textId="77777777" w:rsidR="00D91DB1" w:rsidRPr="003021D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3021DC">
        <w:rPr>
          <w:rFonts w:ascii="Courier" w:hAnsi="Courier"/>
          <w:sz w:val="18"/>
          <w:szCs w:val="18"/>
        </w:rPr>
        <w:t>RouterB</w:t>
      </w:r>
      <w:proofErr w:type="spellEnd"/>
      <w:r w:rsidRPr="003021DC">
        <w:rPr>
          <w:rFonts w:ascii="Courier" w:hAnsi="Courier"/>
          <w:sz w:val="18"/>
          <w:szCs w:val="18"/>
        </w:rPr>
        <w:t>(</w:t>
      </w:r>
      <w:proofErr w:type="gramEnd"/>
      <w:r w:rsidRPr="003021DC">
        <w:rPr>
          <w:rFonts w:ascii="Courier" w:hAnsi="Courier"/>
          <w:sz w:val="18"/>
          <w:szCs w:val="18"/>
        </w:rPr>
        <w:t>Config)#end</w:t>
      </w:r>
    </w:p>
    <w:p w14:paraId="53A6FF4F" w14:textId="77777777" w:rsidR="00D91DB1" w:rsidRDefault="00D91DB1" w:rsidP="00D91DB1">
      <w:pPr>
        <w:contextualSpacing/>
      </w:pPr>
    </w:p>
    <w:p w14:paraId="489D5DE1" w14:textId="77777777" w:rsidR="00D91DB1" w:rsidRDefault="00D91DB1" w:rsidP="00D91DB1">
      <w:pPr>
        <w:contextualSpacing/>
      </w:pPr>
      <w:r>
        <w:t>4.</w:t>
      </w:r>
      <w:r>
        <w:tab/>
        <w:t xml:space="preserve">Connect via serial into </w:t>
      </w:r>
      <w:proofErr w:type="spellStart"/>
      <w:r>
        <w:t>SwitchB</w:t>
      </w:r>
      <w:proofErr w:type="spellEnd"/>
      <w:r>
        <w:t xml:space="preserve"> and give it the addresses stipulated </w:t>
      </w:r>
      <w:proofErr w:type="gramStart"/>
      <w:r>
        <w:t>above :</w:t>
      </w:r>
      <w:proofErr w:type="gramEnd"/>
    </w:p>
    <w:p w14:paraId="58276BF6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Switch#conf</w:t>
      </w:r>
      <w:proofErr w:type="spellEnd"/>
      <w:r w:rsidRPr="00C8029C">
        <w:rPr>
          <w:rFonts w:ascii="Courier" w:hAnsi="Courier"/>
          <w:sz w:val="18"/>
          <w:szCs w:val="18"/>
        </w:rPr>
        <w:t xml:space="preserve"> t</w:t>
      </w:r>
    </w:p>
    <w:p w14:paraId="7B65936E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gramStart"/>
      <w:r w:rsidRPr="00C8029C">
        <w:rPr>
          <w:rFonts w:ascii="Courier" w:hAnsi="Courier"/>
          <w:sz w:val="18"/>
          <w:szCs w:val="18"/>
        </w:rPr>
        <w:t>Switch(</w:t>
      </w:r>
      <w:proofErr w:type="gramEnd"/>
      <w:r w:rsidRPr="00C8029C">
        <w:rPr>
          <w:rFonts w:ascii="Courier" w:hAnsi="Courier"/>
          <w:sz w:val="18"/>
          <w:szCs w:val="18"/>
        </w:rPr>
        <w:t xml:space="preserve">Config)#hostname </w:t>
      </w:r>
      <w:proofErr w:type="spellStart"/>
      <w:r w:rsidRPr="00C8029C">
        <w:rPr>
          <w:rFonts w:ascii="Courier" w:hAnsi="Courier"/>
          <w:sz w:val="18"/>
          <w:szCs w:val="18"/>
        </w:rPr>
        <w:t>SwitchB</w:t>
      </w:r>
      <w:proofErr w:type="spellEnd"/>
    </w:p>
    <w:p w14:paraId="02D5E5B7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C8029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B</w:t>
      </w:r>
      <w:proofErr w:type="spellEnd"/>
      <w:r w:rsidRPr="00C8029C">
        <w:rPr>
          <w:rFonts w:ascii="Courier" w:hAnsi="Courier"/>
          <w:sz w:val="18"/>
          <w:szCs w:val="18"/>
        </w:rPr>
        <w:t>(</w:t>
      </w:r>
      <w:proofErr w:type="gramEnd"/>
      <w:r w:rsidRPr="00C8029C">
        <w:rPr>
          <w:rFonts w:ascii="Courier" w:hAnsi="Courier"/>
          <w:sz w:val="18"/>
          <w:szCs w:val="18"/>
        </w:rPr>
        <w:t>Config)#interface vlan1</w:t>
      </w:r>
    </w:p>
    <w:p w14:paraId="62DA4F9B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C8029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B</w:t>
      </w:r>
      <w:proofErr w:type="spellEnd"/>
      <w:r w:rsidRPr="00C8029C">
        <w:rPr>
          <w:rFonts w:ascii="Courier" w:hAnsi="Courier"/>
          <w:sz w:val="18"/>
          <w:szCs w:val="18"/>
        </w:rPr>
        <w:t>(</w:t>
      </w:r>
      <w:proofErr w:type="gramEnd"/>
      <w:r w:rsidRPr="00C8029C">
        <w:rPr>
          <w:rFonts w:ascii="Courier" w:hAnsi="Courier"/>
          <w:sz w:val="18"/>
          <w:szCs w:val="18"/>
        </w:rPr>
        <w:t>Config-if)#</w:t>
      </w:r>
      <w:proofErr w:type="spellStart"/>
      <w:r w:rsidRPr="00C8029C">
        <w:rPr>
          <w:rFonts w:ascii="Courier" w:hAnsi="Courier"/>
          <w:sz w:val="18"/>
          <w:szCs w:val="18"/>
        </w:rPr>
        <w:t>ip</w:t>
      </w:r>
      <w:proofErr w:type="spellEnd"/>
      <w:r w:rsidRPr="00C8029C">
        <w:rPr>
          <w:rFonts w:ascii="Courier" w:hAnsi="Courier"/>
          <w:sz w:val="18"/>
          <w:szCs w:val="18"/>
        </w:rPr>
        <w:t xml:space="preserve"> address 172.16.4.1 255.255.252.0</w:t>
      </w:r>
    </w:p>
    <w:p w14:paraId="6C2CDB01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C8029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B</w:t>
      </w:r>
      <w:proofErr w:type="spellEnd"/>
      <w:r w:rsidRPr="00C8029C">
        <w:rPr>
          <w:rFonts w:ascii="Courier" w:hAnsi="Courier"/>
          <w:sz w:val="18"/>
          <w:szCs w:val="18"/>
        </w:rPr>
        <w:t>(</w:t>
      </w:r>
      <w:proofErr w:type="gramEnd"/>
      <w:r w:rsidRPr="00C8029C">
        <w:rPr>
          <w:rFonts w:ascii="Courier" w:hAnsi="Courier"/>
          <w:sz w:val="18"/>
          <w:szCs w:val="18"/>
        </w:rPr>
        <w:t>Config-if)#exit</w:t>
      </w:r>
    </w:p>
    <w:p w14:paraId="0FDAA336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C8029C">
        <w:rPr>
          <w:rFonts w:ascii="Courier" w:hAnsi="Courier"/>
          <w:sz w:val="18"/>
          <w:szCs w:val="18"/>
        </w:rPr>
        <w:t>Switch</w:t>
      </w:r>
      <w:r>
        <w:rPr>
          <w:rFonts w:ascii="Courier" w:hAnsi="Courier"/>
          <w:sz w:val="18"/>
          <w:szCs w:val="18"/>
        </w:rPr>
        <w:t>B</w:t>
      </w:r>
      <w:proofErr w:type="spellEnd"/>
      <w:r>
        <w:rPr>
          <w:rFonts w:ascii="Courier" w:hAnsi="Courier"/>
          <w:sz w:val="18"/>
          <w:szCs w:val="18"/>
        </w:rPr>
        <w:t>(</w:t>
      </w:r>
      <w:proofErr w:type="gramEnd"/>
      <w:r>
        <w:rPr>
          <w:rFonts w:ascii="Courier" w:hAnsi="Courier"/>
          <w:sz w:val="18"/>
          <w:szCs w:val="18"/>
        </w:rPr>
        <w:t>Config)#</w:t>
      </w:r>
      <w:proofErr w:type="spellStart"/>
      <w:r>
        <w:rPr>
          <w:rFonts w:ascii="Courier" w:hAnsi="Courier"/>
          <w:sz w:val="18"/>
          <w:szCs w:val="18"/>
        </w:rPr>
        <w:t>ip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Pr="00C8029C">
        <w:rPr>
          <w:rFonts w:ascii="Courier" w:hAnsi="Courier"/>
          <w:sz w:val="18"/>
          <w:szCs w:val="18"/>
        </w:rPr>
        <w:t>default-gateway 172.16.4.254</w:t>
      </w:r>
    </w:p>
    <w:p w14:paraId="51B40D2E" w14:textId="77777777" w:rsidR="00D91DB1" w:rsidRPr="00C8029C" w:rsidRDefault="00D91DB1" w:rsidP="00D91DB1">
      <w:pPr>
        <w:contextualSpacing/>
        <w:rPr>
          <w:rFonts w:ascii="Courier" w:hAnsi="Courier"/>
          <w:sz w:val="18"/>
          <w:szCs w:val="18"/>
        </w:rPr>
      </w:pPr>
      <w:proofErr w:type="spellStart"/>
      <w:proofErr w:type="gramStart"/>
      <w:r w:rsidRPr="00C8029C">
        <w:rPr>
          <w:rFonts w:ascii="Courier" w:hAnsi="Courier"/>
          <w:sz w:val="18"/>
          <w:szCs w:val="18"/>
        </w:rPr>
        <w:t>SwitchB</w:t>
      </w:r>
      <w:proofErr w:type="spellEnd"/>
      <w:r w:rsidRPr="00C8029C">
        <w:rPr>
          <w:rFonts w:ascii="Courier" w:hAnsi="Courier"/>
          <w:sz w:val="18"/>
          <w:szCs w:val="18"/>
        </w:rPr>
        <w:t>(</w:t>
      </w:r>
      <w:proofErr w:type="gramEnd"/>
      <w:r w:rsidRPr="00C8029C">
        <w:rPr>
          <w:rFonts w:ascii="Courier" w:hAnsi="Courier"/>
          <w:sz w:val="18"/>
          <w:szCs w:val="18"/>
        </w:rPr>
        <w:t>Config)#end</w:t>
      </w:r>
    </w:p>
    <w:p w14:paraId="418D522C" w14:textId="103BA2DA" w:rsidR="002416EE" w:rsidRDefault="007508C9" w:rsidP="00BE4D23">
      <w:pPr>
        <w:pStyle w:val="HeadingStyle1"/>
      </w:pPr>
      <w:bookmarkStart w:id="9" w:name="_Toc505617998"/>
      <w:r>
        <w:t>Kali</w:t>
      </w:r>
      <w:r w:rsidR="00A600BD">
        <w:t xml:space="preserve"> VM </w:t>
      </w:r>
      <w:r>
        <w:t>Loki</w:t>
      </w:r>
      <w:r w:rsidR="00A600BD">
        <w:t xml:space="preserve"> Setup</w:t>
      </w:r>
      <w:bookmarkEnd w:id="9"/>
    </w:p>
    <w:p w14:paraId="27C94305" w14:textId="5A01F028" w:rsidR="00ED3967" w:rsidRDefault="00ED3967" w:rsidP="00ED3967">
      <w:r>
        <w:t xml:space="preserve">Setup </w:t>
      </w:r>
      <w:r w:rsidR="007508C9">
        <w:t>Kali</w:t>
      </w:r>
      <w:r>
        <w:t xml:space="preserve"> with the following attributes in the VM Player:</w:t>
      </w:r>
    </w:p>
    <w:p w14:paraId="6CE6DBCE" w14:textId="32E6749C" w:rsidR="00BF3EBF" w:rsidRDefault="00860672" w:rsidP="00BF3EBF">
      <w:pPr>
        <w:pStyle w:val="ListParagraph"/>
        <w:numPr>
          <w:ilvl w:val="0"/>
          <w:numId w:val="22"/>
        </w:numPr>
      </w:pPr>
      <w:r>
        <w:t xml:space="preserve">Download/load </w:t>
      </w:r>
      <w:r w:rsidR="00981352">
        <w:t>Windows</w:t>
      </w:r>
      <w:r>
        <w:t xml:space="preserve"> </w:t>
      </w:r>
      <w:r w:rsidR="00981352">
        <w:t>10</w:t>
      </w:r>
      <w:r>
        <w:t xml:space="preserve"> V</w:t>
      </w:r>
      <w:r w:rsidR="00981352">
        <w:t>M</w:t>
      </w:r>
      <w:r>
        <w:t xml:space="preserve"> or</w:t>
      </w:r>
      <w:r w:rsidR="00981352">
        <w:t xml:space="preserve"> </w:t>
      </w:r>
      <w:proofErr w:type="spellStart"/>
      <w:r w:rsidR="00981352">
        <w:t>Virtualbox</w:t>
      </w:r>
      <w:proofErr w:type="spellEnd"/>
      <w:r w:rsidR="004C6388">
        <w:t xml:space="preserve"> image</w:t>
      </w:r>
      <w:r w:rsidR="00981352">
        <w:t xml:space="preserve"> onto workstation or laptop</w:t>
      </w:r>
    </w:p>
    <w:p w14:paraId="24F9C962" w14:textId="56451293" w:rsidR="00BF3EBF" w:rsidRDefault="00BF3EBF" w:rsidP="00BF3EBF">
      <w:pPr>
        <w:jc w:val="center"/>
      </w:pPr>
    </w:p>
    <w:p w14:paraId="4B4F427C" w14:textId="77777777" w:rsidR="00F67453" w:rsidRDefault="00F67453" w:rsidP="00BF3EBF">
      <w:pPr>
        <w:jc w:val="center"/>
      </w:pPr>
    </w:p>
    <w:p w14:paraId="695CF3E1" w14:textId="7B64E507" w:rsidR="00426D97" w:rsidRDefault="00646C95" w:rsidP="00ED3967">
      <w:pPr>
        <w:pStyle w:val="ListParagraph"/>
        <w:numPr>
          <w:ilvl w:val="0"/>
          <w:numId w:val="22"/>
        </w:numPr>
      </w:pPr>
      <w:r>
        <w:t xml:space="preserve">Change </w:t>
      </w:r>
      <w:r w:rsidR="002F1154">
        <w:t>Win10</w:t>
      </w:r>
      <w:r>
        <w:t xml:space="preserve"> to </w:t>
      </w:r>
      <w:r w:rsidR="00426D97">
        <w:t>Bridged NIC</w:t>
      </w:r>
      <w:r>
        <w:t xml:space="preserve"> of wired network connection</w:t>
      </w:r>
    </w:p>
    <w:p w14:paraId="3D60C88A" w14:textId="0ED05112" w:rsidR="00A16CC6" w:rsidRDefault="00A16CC6" w:rsidP="00A16CC6">
      <w:pPr>
        <w:jc w:val="center"/>
      </w:pPr>
      <w:r>
        <w:rPr>
          <w:noProof/>
        </w:rPr>
        <w:drawing>
          <wp:inline distT="0" distB="0" distL="0" distR="0" wp14:anchorId="73B6E618" wp14:editId="598AD2FC">
            <wp:extent cx="4079020" cy="2582855"/>
            <wp:effectExtent l="0" t="0" r="0" b="8255"/>
            <wp:docPr id="16" name="Picture 16" descr="\\SISLAPTOP14\Temp\SISLAPTOP10VMWrk\Henri\Projects\SISTek\Services\Projects\w_SAIT\ITSC206\labsupport\Lab2\Server2k12R2Setup-NewE-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SISLAPTOP14\Temp\SISLAPTOP10VMWrk\Henri\Projects\SISTek\Services\Projects\w_SAIT\ITSC206\labsupport\Lab2\Server2k12R2Setup-NewE-N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96" cy="258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77CC" w14:textId="77777777" w:rsidR="00F67453" w:rsidRDefault="00F67453" w:rsidP="00A16CC6">
      <w:pPr>
        <w:jc w:val="center"/>
      </w:pPr>
    </w:p>
    <w:p w14:paraId="09BC4FA2" w14:textId="07E3BC1D" w:rsidR="00A16CC6" w:rsidRDefault="002946A5" w:rsidP="00ED3967">
      <w:pPr>
        <w:pStyle w:val="ListParagraph"/>
        <w:numPr>
          <w:ilvl w:val="0"/>
          <w:numId w:val="22"/>
        </w:numPr>
      </w:pPr>
      <w:proofErr w:type="spellStart"/>
      <w:r w:rsidRPr="002946A5">
        <w:t>Start up</w:t>
      </w:r>
      <w:proofErr w:type="spellEnd"/>
      <w:r w:rsidRPr="002946A5">
        <w:t xml:space="preserve"> </w:t>
      </w:r>
      <w:r w:rsidR="002F1154">
        <w:t>Win10</w:t>
      </w:r>
      <w:r w:rsidR="00F67453">
        <w:t xml:space="preserve"> </w:t>
      </w:r>
      <w:r w:rsidRPr="002946A5">
        <w:t xml:space="preserve">VM </w:t>
      </w:r>
      <w:r w:rsidR="002F1154">
        <w:t xml:space="preserve">or </w:t>
      </w:r>
      <w:proofErr w:type="spellStart"/>
      <w:r w:rsidR="002F1154">
        <w:t>Virtualbox</w:t>
      </w:r>
      <w:proofErr w:type="spellEnd"/>
      <w:r w:rsidR="002F1154">
        <w:t xml:space="preserve"> </w:t>
      </w:r>
    </w:p>
    <w:p w14:paraId="29F73C4B" w14:textId="04734AC1" w:rsidR="0027126A" w:rsidRDefault="0027126A" w:rsidP="00F67453">
      <w:pPr>
        <w:ind w:left="360"/>
      </w:pPr>
    </w:p>
    <w:p w14:paraId="3B6439E9" w14:textId="423D5172" w:rsidR="00EA2FC6" w:rsidRDefault="00EA2FC6" w:rsidP="00ED3967">
      <w:pPr>
        <w:pStyle w:val="ListParagraph"/>
        <w:numPr>
          <w:ilvl w:val="0"/>
          <w:numId w:val="22"/>
        </w:numPr>
      </w:pPr>
      <w:r>
        <w:t>C</w:t>
      </w:r>
      <w:r w:rsidR="00E87948">
        <w:t>onnect on A side and c</w:t>
      </w:r>
      <w:r>
        <w:t xml:space="preserve">hange the </w:t>
      </w:r>
      <w:r w:rsidR="0027126A">
        <w:t>IP address to a static address of 1</w:t>
      </w:r>
      <w:r w:rsidR="00E87948">
        <w:t>72.16.</w:t>
      </w:r>
      <w:r w:rsidR="0027126A">
        <w:t>0</w:t>
      </w:r>
      <w:r w:rsidR="00E87948">
        <w:t>.</w:t>
      </w:r>
      <w:r w:rsidR="0027126A">
        <w:t>4</w:t>
      </w:r>
      <w:r w:rsidR="00860672">
        <w:t>/22</w:t>
      </w:r>
    </w:p>
    <w:p w14:paraId="691BCB8C" w14:textId="77777777" w:rsidR="00EE6A85" w:rsidRDefault="00EE6A85" w:rsidP="00EE6A85">
      <w:pPr>
        <w:pStyle w:val="ListParagraph"/>
      </w:pPr>
    </w:p>
    <w:p w14:paraId="0555FE1C" w14:textId="50709222" w:rsidR="00EE6A85" w:rsidRDefault="002F1154" w:rsidP="00ED3967">
      <w:pPr>
        <w:pStyle w:val="ListParagraph"/>
        <w:numPr>
          <w:ilvl w:val="0"/>
          <w:numId w:val="22"/>
        </w:numPr>
      </w:pPr>
      <w:r>
        <w:t>Download Loki package Loki-0.2.7.zip from D2L Student Resources</w:t>
      </w:r>
      <w:r w:rsidR="00836195">
        <w:t xml:space="preserve"> and extract</w:t>
      </w:r>
    </w:p>
    <w:p w14:paraId="1EEFEC65" w14:textId="77777777" w:rsidR="00EE6A85" w:rsidRDefault="00EE6A85" w:rsidP="00EE6A85">
      <w:pPr>
        <w:pStyle w:val="ListParagraph"/>
      </w:pPr>
    </w:p>
    <w:p w14:paraId="0411A3AB" w14:textId="7DF840B8" w:rsidR="00E710D7" w:rsidRDefault="00BB6EFE" w:rsidP="00E710D7">
      <w:pPr>
        <w:pStyle w:val="ListParagraph"/>
        <w:numPr>
          <w:ilvl w:val="0"/>
          <w:numId w:val="22"/>
        </w:numPr>
      </w:pPr>
      <w:r>
        <w:t xml:space="preserve">Install Loki on </w:t>
      </w:r>
      <w:r w:rsidR="002F1154">
        <w:t>Win10</w:t>
      </w:r>
      <w:r>
        <w:t xml:space="preserve"> </w:t>
      </w:r>
      <w:r w:rsidR="00836195">
        <w:t xml:space="preserve">(VM or </w:t>
      </w:r>
      <w:proofErr w:type="spellStart"/>
      <w:r w:rsidR="00836195">
        <w:t>Virtualbox</w:t>
      </w:r>
      <w:proofErr w:type="spellEnd"/>
      <w:r w:rsidR="00836195">
        <w:t xml:space="preserve">) </w:t>
      </w:r>
      <w:r w:rsidR="002F1154">
        <w:t>Loki-0.2.7.exe</w:t>
      </w:r>
    </w:p>
    <w:p w14:paraId="0237E54E" w14:textId="77777777" w:rsidR="00426D97" w:rsidRDefault="00426D97" w:rsidP="00ED3967"/>
    <w:p w14:paraId="1B5B5D89" w14:textId="77777777" w:rsidR="00A93564" w:rsidRDefault="00A93564" w:rsidP="00A93564">
      <w:pPr>
        <w:pStyle w:val="HeadingStyle1"/>
      </w:pPr>
      <w:bookmarkStart w:id="10" w:name="_Toc505617999"/>
      <w:r>
        <w:lastRenderedPageBreak/>
        <w:t>Configure BGP Setup</w:t>
      </w:r>
      <w:bookmarkEnd w:id="10"/>
    </w:p>
    <w:p w14:paraId="1B20043F" w14:textId="77777777" w:rsidR="00A93564" w:rsidRDefault="00A93564" w:rsidP="00A93564">
      <w:pPr>
        <w:pStyle w:val="ListParagraph"/>
        <w:numPr>
          <w:ilvl w:val="0"/>
          <w:numId w:val="26"/>
        </w:numPr>
        <w:spacing w:after="60"/>
      </w:pPr>
      <w:r>
        <w:t>Let’s configure BGP routing on each router to exchange routes</w:t>
      </w:r>
    </w:p>
    <w:p w14:paraId="364FB68F" w14:textId="77777777" w:rsidR="00A93564" w:rsidRDefault="00A93564" w:rsidP="00A93564">
      <w:pPr>
        <w:contextualSpacing/>
      </w:pPr>
      <w:r>
        <w:t xml:space="preserve">On </w:t>
      </w:r>
      <w:proofErr w:type="spellStart"/>
      <w:r>
        <w:t>RouterA</w:t>
      </w:r>
      <w:proofErr w:type="spellEnd"/>
      <w:r>
        <w:t>, issue the following command:</w:t>
      </w:r>
    </w:p>
    <w:p w14:paraId="2B1B6557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RouterA#conf</w:t>
      </w:r>
      <w:proofErr w:type="spellEnd"/>
      <w:r w:rsidRPr="00C8029C">
        <w:rPr>
          <w:rFonts w:ascii="Courier" w:hAnsi="Courier"/>
          <w:sz w:val="18"/>
          <w:szCs w:val="18"/>
        </w:rPr>
        <w:t xml:space="preserve"> t </w:t>
      </w:r>
    </w:p>
    <w:p w14:paraId="550B88D4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router </w:t>
      </w:r>
      <w:proofErr w:type="spellStart"/>
      <w:r w:rsidRPr="00C8029C">
        <w:rPr>
          <w:rFonts w:ascii="Courier" w:hAnsi="Courier"/>
          <w:sz w:val="18"/>
          <w:szCs w:val="18"/>
        </w:rPr>
        <w:t>bgp</w:t>
      </w:r>
      <w:proofErr w:type="spellEnd"/>
      <w:r w:rsidRPr="00C8029C">
        <w:rPr>
          <w:rFonts w:ascii="Courier" w:hAnsi="Courier"/>
          <w:sz w:val="18"/>
          <w:szCs w:val="18"/>
        </w:rPr>
        <w:t xml:space="preserve"> 64001</w:t>
      </w:r>
    </w:p>
    <w:p w14:paraId="368D1F22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</w:t>
      </w:r>
      <w:proofErr w:type="spellStart"/>
      <w:r w:rsidRPr="00C8029C">
        <w:rPr>
          <w:rFonts w:ascii="Courier" w:hAnsi="Courier"/>
          <w:sz w:val="18"/>
          <w:szCs w:val="18"/>
        </w:rPr>
        <w:t>bgp</w:t>
      </w:r>
      <w:proofErr w:type="spellEnd"/>
      <w:r w:rsidRPr="00C8029C">
        <w:rPr>
          <w:rFonts w:ascii="Courier" w:hAnsi="Courier"/>
          <w:sz w:val="18"/>
          <w:szCs w:val="18"/>
        </w:rPr>
        <w:t xml:space="preserve"> log-neighbor-changes</w:t>
      </w:r>
    </w:p>
    <w:p w14:paraId="5EF02754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</w:t>
      </w:r>
      <w:proofErr w:type="spellStart"/>
      <w:r w:rsidRPr="00C8029C">
        <w:rPr>
          <w:rFonts w:ascii="Courier" w:hAnsi="Courier"/>
          <w:sz w:val="18"/>
          <w:szCs w:val="18"/>
        </w:rPr>
        <w:t>bgp</w:t>
      </w:r>
      <w:proofErr w:type="spellEnd"/>
      <w:r w:rsidRPr="00C8029C">
        <w:rPr>
          <w:rFonts w:ascii="Courier" w:hAnsi="Courier"/>
          <w:sz w:val="18"/>
          <w:szCs w:val="18"/>
        </w:rPr>
        <w:t xml:space="preserve"> </w:t>
      </w:r>
      <w:proofErr w:type="spellStart"/>
      <w:r w:rsidRPr="00C8029C">
        <w:rPr>
          <w:rFonts w:ascii="Courier" w:hAnsi="Courier"/>
          <w:sz w:val="18"/>
          <w:szCs w:val="18"/>
        </w:rPr>
        <w:t>maxas</w:t>
      </w:r>
      <w:proofErr w:type="spellEnd"/>
      <w:r w:rsidRPr="00C8029C">
        <w:rPr>
          <w:rFonts w:ascii="Courier" w:hAnsi="Courier"/>
          <w:sz w:val="18"/>
          <w:szCs w:val="18"/>
        </w:rPr>
        <w:t>-limit 50</w:t>
      </w:r>
    </w:p>
    <w:p w14:paraId="3E21A266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aggregate-address 172.16.0.0 255.255.252.0 summary-only</w:t>
      </w:r>
    </w:p>
    <w:p w14:paraId="2B5FF793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redistribute connected</w:t>
      </w:r>
    </w:p>
    <w:p w14:paraId="1BA9980C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redistribute static</w:t>
      </w:r>
    </w:p>
    <w:p w14:paraId="543ACF70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neighbor 10.200.200.</w:t>
      </w:r>
      <w:r>
        <w:rPr>
          <w:rFonts w:ascii="Courier" w:hAnsi="Courier"/>
          <w:sz w:val="18"/>
          <w:szCs w:val="18"/>
        </w:rPr>
        <w:t>1</w:t>
      </w:r>
      <w:r w:rsidRPr="00C8029C">
        <w:rPr>
          <w:rFonts w:ascii="Courier" w:hAnsi="Courier"/>
          <w:sz w:val="18"/>
          <w:szCs w:val="18"/>
        </w:rPr>
        <w:t xml:space="preserve"> remote-as 65001</w:t>
      </w:r>
    </w:p>
    <w:p w14:paraId="6F34D5AC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neighbor 10.200.200.</w:t>
      </w:r>
      <w:r>
        <w:rPr>
          <w:rFonts w:ascii="Courier" w:hAnsi="Courier"/>
          <w:sz w:val="18"/>
          <w:szCs w:val="18"/>
        </w:rPr>
        <w:t>1</w:t>
      </w:r>
      <w:r w:rsidRPr="00C8029C">
        <w:rPr>
          <w:rFonts w:ascii="Courier" w:hAnsi="Courier"/>
          <w:sz w:val="18"/>
          <w:szCs w:val="18"/>
        </w:rPr>
        <w:t xml:space="preserve"> soft-reconfiguration inbound</w:t>
      </w:r>
    </w:p>
    <w:p w14:paraId="58F62D74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RouterA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>end</w:t>
      </w:r>
    </w:p>
    <w:p w14:paraId="773AB2A6" w14:textId="77777777" w:rsidR="00A93564" w:rsidRDefault="00A93564" w:rsidP="00A93564">
      <w:pPr>
        <w:contextualSpacing/>
      </w:pPr>
    </w:p>
    <w:p w14:paraId="21E47FA5" w14:textId="77777777" w:rsidR="00A93564" w:rsidRDefault="00A93564" w:rsidP="00A93564">
      <w:pPr>
        <w:contextualSpacing/>
      </w:pPr>
      <w:r>
        <w:t xml:space="preserve">On </w:t>
      </w:r>
      <w:proofErr w:type="spellStart"/>
      <w:r>
        <w:t>RouterB</w:t>
      </w:r>
      <w:proofErr w:type="spellEnd"/>
      <w:r>
        <w:t>, issue the following command:</w:t>
      </w:r>
    </w:p>
    <w:p w14:paraId="5601A1CD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RouterB#conf</w:t>
      </w:r>
      <w:proofErr w:type="spellEnd"/>
      <w:r w:rsidRPr="00C8029C">
        <w:rPr>
          <w:rFonts w:ascii="Courier" w:hAnsi="Courier"/>
          <w:sz w:val="18"/>
          <w:szCs w:val="18"/>
        </w:rPr>
        <w:t xml:space="preserve"> t </w:t>
      </w:r>
    </w:p>
    <w:p w14:paraId="17A90C8B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router </w:t>
      </w:r>
      <w:proofErr w:type="spellStart"/>
      <w:r w:rsidRPr="00C8029C">
        <w:rPr>
          <w:rFonts w:ascii="Courier" w:hAnsi="Courier"/>
          <w:sz w:val="18"/>
          <w:szCs w:val="18"/>
        </w:rPr>
        <w:t>bgp</w:t>
      </w:r>
      <w:proofErr w:type="spellEnd"/>
      <w:r w:rsidRPr="00C8029C">
        <w:rPr>
          <w:rFonts w:ascii="Courier" w:hAnsi="Courier"/>
          <w:sz w:val="18"/>
          <w:szCs w:val="18"/>
        </w:rPr>
        <w:t xml:space="preserve"> 65001</w:t>
      </w:r>
    </w:p>
    <w:p w14:paraId="4B52E685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</w:t>
      </w:r>
      <w:proofErr w:type="spellStart"/>
      <w:r w:rsidRPr="00C8029C">
        <w:rPr>
          <w:rFonts w:ascii="Courier" w:hAnsi="Courier"/>
          <w:sz w:val="18"/>
          <w:szCs w:val="18"/>
        </w:rPr>
        <w:t>bgp</w:t>
      </w:r>
      <w:proofErr w:type="spellEnd"/>
      <w:r w:rsidRPr="00C8029C">
        <w:rPr>
          <w:rFonts w:ascii="Courier" w:hAnsi="Courier"/>
          <w:sz w:val="18"/>
          <w:szCs w:val="18"/>
        </w:rPr>
        <w:t xml:space="preserve"> log-neighbor-changes</w:t>
      </w:r>
    </w:p>
    <w:p w14:paraId="466254BB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</w:t>
      </w:r>
      <w:proofErr w:type="spellStart"/>
      <w:r w:rsidRPr="00C8029C">
        <w:rPr>
          <w:rFonts w:ascii="Courier" w:hAnsi="Courier"/>
          <w:sz w:val="18"/>
          <w:szCs w:val="18"/>
        </w:rPr>
        <w:t>bgp</w:t>
      </w:r>
      <w:proofErr w:type="spellEnd"/>
      <w:r w:rsidRPr="00C8029C">
        <w:rPr>
          <w:rFonts w:ascii="Courier" w:hAnsi="Courier"/>
          <w:sz w:val="18"/>
          <w:szCs w:val="18"/>
        </w:rPr>
        <w:t xml:space="preserve"> </w:t>
      </w:r>
      <w:proofErr w:type="spellStart"/>
      <w:r w:rsidRPr="00C8029C">
        <w:rPr>
          <w:rFonts w:ascii="Courier" w:hAnsi="Courier"/>
          <w:sz w:val="18"/>
          <w:szCs w:val="18"/>
        </w:rPr>
        <w:t>maxas</w:t>
      </w:r>
      <w:proofErr w:type="spellEnd"/>
      <w:r w:rsidRPr="00C8029C">
        <w:rPr>
          <w:rFonts w:ascii="Courier" w:hAnsi="Courier"/>
          <w:sz w:val="18"/>
          <w:szCs w:val="18"/>
        </w:rPr>
        <w:t>-limit 50</w:t>
      </w:r>
    </w:p>
    <w:p w14:paraId="455970A9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aggregate-address 172.16.3.0 255.255.252.0 summary-only</w:t>
      </w:r>
    </w:p>
    <w:p w14:paraId="1343DE5C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redistribute connected</w:t>
      </w:r>
    </w:p>
    <w:p w14:paraId="2DB63688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redistribute static</w:t>
      </w:r>
    </w:p>
    <w:p w14:paraId="4256C158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neighbor 10.100.200.1 remote-as 64001</w:t>
      </w:r>
    </w:p>
    <w:p w14:paraId="154420D1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 xml:space="preserve"> neighbor 10.100.200.1 soft-reconfiguration inbound</w:t>
      </w:r>
    </w:p>
    <w:p w14:paraId="71ABAF37" w14:textId="77777777" w:rsidR="00A93564" w:rsidRPr="00C8029C" w:rsidRDefault="00A93564" w:rsidP="00A93564">
      <w:pPr>
        <w:contextualSpacing/>
        <w:rPr>
          <w:rFonts w:ascii="Courier" w:hAnsi="Courier"/>
          <w:sz w:val="18"/>
          <w:szCs w:val="18"/>
        </w:rPr>
      </w:pPr>
      <w:proofErr w:type="spellStart"/>
      <w:r w:rsidRPr="00C8029C">
        <w:rPr>
          <w:rFonts w:ascii="Courier" w:hAnsi="Courier"/>
          <w:sz w:val="18"/>
          <w:szCs w:val="18"/>
        </w:rPr>
        <w:t>RouterB</w:t>
      </w:r>
      <w:proofErr w:type="spellEnd"/>
      <w:r w:rsidRPr="00C8029C">
        <w:rPr>
          <w:rFonts w:ascii="Courier" w:hAnsi="Courier"/>
          <w:sz w:val="18"/>
          <w:szCs w:val="18"/>
        </w:rPr>
        <w:t>(config-</w:t>
      </w:r>
      <w:proofErr w:type="gramStart"/>
      <w:r w:rsidRPr="00C8029C">
        <w:rPr>
          <w:rFonts w:ascii="Courier" w:hAnsi="Courier"/>
          <w:sz w:val="18"/>
          <w:szCs w:val="18"/>
        </w:rPr>
        <w:t>router)#</w:t>
      </w:r>
      <w:proofErr w:type="gramEnd"/>
      <w:r w:rsidRPr="00C8029C">
        <w:rPr>
          <w:rFonts w:ascii="Courier" w:hAnsi="Courier"/>
          <w:sz w:val="18"/>
          <w:szCs w:val="18"/>
        </w:rPr>
        <w:t>end</w:t>
      </w:r>
    </w:p>
    <w:p w14:paraId="626DC125" w14:textId="77777777" w:rsidR="00A93564" w:rsidRDefault="00A93564" w:rsidP="00A93564"/>
    <w:p w14:paraId="042C6A65" w14:textId="77777777" w:rsidR="00860672" w:rsidRDefault="00612AF0" w:rsidP="00612AF0">
      <w:pPr>
        <w:pStyle w:val="ListParagraph"/>
        <w:numPr>
          <w:ilvl w:val="0"/>
          <w:numId w:val="26"/>
        </w:numPr>
      </w:pPr>
      <w:r>
        <w:t xml:space="preserve">If you issue the command </w:t>
      </w:r>
      <w:proofErr w:type="spellStart"/>
      <w:r w:rsidRPr="00477826">
        <w:rPr>
          <w:rFonts w:ascii="Courier New" w:hAnsi="Courier New" w:cs="Courier New"/>
          <w:i/>
        </w:rPr>
        <w:t>sh</w:t>
      </w:r>
      <w:proofErr w:type="spellEnd"/>
      <w:r w:rsidRPr="00477826">
        <w:rPr>
          <w:rFonts w:ascii="Courier New" w:hAnsi="Courier New" w:cs="Courier New"/>
          <w:i/>
        </w:rPr>
        <w:t xml:space="preserve"> </w:t>
      </w:r>
      <w:proofErr w:type="spellStart"/>
      <w:r w:rsidRPr="00477826">
        <w:rPr>
          <w:rFonts w:ascii="Courier New" w:hAnsi="Courier New" w:cs="Courier New"/>
          <w:i/>
        </w:rPr>
        <w:t>ip</w:t>
      </w:r>
      <w:proofErr w:type="spellEnd"/>
      <w:r w:rsidRPr="00477826">
        <w:rPr>
          <w:rFonts w:ascii="Courier New" w:hAnsi="Courier New" w:cs="Courier New"/>
          <w:i/>
        </w:rPr>
        <w:t xml:space="preserve"> route</w:t>
      </w:r>
      <w:r>
        <w:t xml:space="preserve"> on </w:t>
      </w:r>
      <w:proofErr w:type="spellStart"/>
      <w:r>
        <w:t>RouterA</w:t>
      </w:r>
      <w:proofErr w:type="spellEnd"/>
      <w:r>
        <w:t>, you should see in your routing table</w:t>
      </w:r>
    </w:p>
    <w:p w14:paraId="7A03738E" w14:textId="71750A11" w:rsidR="00860672" w:rsidRPr="00477826" w:rsidRDefault="00860672" w:rsidP="00860672">
      <w:pPr>
        <w:pStyle w:val="ListParagraph"/>
        <w:numPr>
          <w:ilvl w:val="1"/>
          <w:numId w:val="26"/>
        </w:numPr>
        <w:rPr>
          <w:rFonts w:ascii="Courier New" w:hAnsi="Courier New" w:cs="Courier New"/>
        </w:rPr>
      </w:pPr>
      <w:r w:rsidRPr="00477826">
        <w:rPr>
          <w:rFonts w:ascii="Courier New" w:hAnsi="Courier New" w:cs="Courier New"/>
        </w:rPr>
        <w:t>172.16.4.0/22</w:t>
      </w:r>
    </w:p>
    <w:p w14:paraId="58F64009" w14:textId="77777777" w:rsidR="00860672" w:rsidRDefault="00860672" w:rsidP="00860672"/>
    <w:p w14:paraId="3AB3D6B6" w14:textId="46A376FF" w:rsidR="00860672" w:rsidRDefault="00860672" w:rsidP="00860672">
      <w:pPr>
        <w:pStyle w:val="ListParagraph"/>
        <w:numPr>
          <w:ilvl w:val="0"/>
          <w:numId w:val="26"/>
        </w:numPr>
      </w:pPr>
      <w:r>
        <w:t xml:space="preserve">Confirm network connectivity  by ping from </w:t>
      </w:r>
      <w:r w:rsidR="00E371DD">
        <w:t>Attacker</w:t>
      </w:r>
      <w:r>
        <w:t xml:space="preserve"> w/ Loki to </w:t>
      </w:r>
      <w:proofErr w:type="spellStart"/>
      <w:r>
        <w:t>SwitchB</w:t>
      </w:r>
      <w:proofErr w:type="spellEnd"/>
      <w:r>
        <w:t xml:space="preserve"> </w:t>
      </w:r>
      <w:r w:rsidR="006432EB">
        <w:t>(</w:t>
      </w:r>
      <w:r>
        <w:t>172.16.4.254</w:t>
      </w:r>
      <w:r w:rsidR="006432EB">
        <w:t>)</w:t>
      </w:r>
    </w:p>
    <w:p w14:paraId="48DACE36" w14:textId="77777777" w:rsidR="00E710D7" w:rsidRDefault="00E710D7" w:rsidP="00ED3967"/>
    <w:p w14:paraId="0A73FC5B" w14:textId="57B375D8" w:rsidR="003E259E" w:rsidRDefault="003E259E" w:rsidP="003E259E">
      <w:pPr>
        <w:pStyle w:val="HeadingStyle1"/>
      </w:pPr>
      <w:bookmarkStart w:id="11" w:name="_Toc505618000"/>
      <w:r>
        <w:t>Configure OSPF Setup</w:t>
      </w:r>
      <w:bookmarkEnd w:id="11"/>
    </w:p>
    <w:p w14:paraId="0029EF50" w14:textId="666CF7F0" w:rsidR="005B2857" w:rsidRDefault="005B2857" w:rsidP="005B2857"/>
    <w:p w14:paraId="4B72A264" w14:textId="77777777" w:rsidR="003E259E" w:rsidRDefault="003E259E" w:rsidP="00612AF0">
      <w:pPr>
        <w:pStyle w:val="ListParagraph"/>
        <w:numPr>
          <w:ilvl w:val="0"/>
          <w:numId w:val="27"/>
        </w:numPr>
      </w:pPr>
      <w:r>
        <w:t>Let’s configure OSPF routing on each router to exchange routes</w:t>
      </w:r>
    </w:p>
    <w:p w14:paraId="07CCC620" w14:textId="77777777" w:rsidR="003E259E" w:rsidRDefault="003E259E" w:rsidP="003E259E">
      <w:pPr>
        <w:pStyle w:val="ListParagraph"/>
      </w:pPr>
      <w:r>
        <w:t xml:space="preserve">On </w:t>
      </w:r>
      <w:proofErr w:type="spellStart"/>
      <w:r>
        <w:t>RouterA</w:t>
      </w:r>
      <w:proofErr w:type="spellEnd"/>
      <w:r>
        <w:t xml:space="preserve">, issue the following </w:t>
      </w:r>
      <w:proofErr w:type="gramStart"/>
      <w:r>
        <w:t>command :</w:t>
      </w:r>
      <w:proofErr w:type="gramEnd"/>
    </w:p>
    <w:p w14:paraId="55D96D66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A#conf</w:t>
      </w:r>
      <w:proofErr w:type="spellEnd"/>
      <w:r>
        <w:rPr>
          <w:rFonts w:ascii="Courier New" w:hAnsi="Courier New" w:cs="Courier New"/>
        </w:rPr>
        <w:t xml:space="preserve"> t </w:t>
      </w:r>
    </w:p>
    <w:p w14:paraId="1146CF9A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 xml:space="preserve">router </w:t>
      </w:r>
      <w:proofErr w:type="spellStart"/>
      <w:r w:rsidRPr="00C76BE7">
        <w:rPr>
          <w:rFonts w:ascii="Courier New" w:hAnsi="Courier New" w:cs="Courier New"/>
        </w:rPr>
        <w:t>ospf</w:t>
      </w:r>
      <w:proofErr w:type="spellEnd"/>
      <w:r w:rsidRPr="00C76BE7">
        <w:rPr>
          <w:rFonts w:ascii="Courier New" w:hAnsi="Courier New" w:cs="Courier New"/>
        </w:rPr>
        <w:t xml:space="preserve"> 10</w:t>
      </w:r>
    </w:p>
    <w:p w14:paraId="64970FD9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 xml:space="preserve">router-id </w:t>
      </w:r>
      <w:r>
        <w:rPr>
          <w:rFonts w:ascii="Courier New" w:hAnsi="Courier New" w:cs="Courier New"/>
        </w:rPr>
        <w:t>172.16.3.1</w:t>
      </w:r>
    </w:p>
    <w:p w14:paraId="1247EDEC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>auto-cost reference-bandwidth 10000</w:t>
      </w:r>
    </w:p>
    <w:p w14:paraId="6C7F3466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>redistribute connected subnets</w:t>
      </w:r>
    </w:p>
    <w:p w14:paraId="670A19B3" w14:textId="2A1F89B2" w:rsidR="003E259E" w:rsidRPr="00F111D4" w:rsidRDefault="003E259E" w:rsidP="003E259E">
      <w:pPr>
        <w:ind w:left="720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 xml:space="preserve">no passive-interface </w:t>
      </w:r>
      <w:proofErr w:type="spellStart"/>
      <w:r>
        <w:rPr>
          <w:rFonts w:ascii="Courier New" w:hAnsi="Courier New" w:cs="Courier New"/>
        </w:rPr>
        <w:t>Fastethernet</w:t>
      </w:r>
      <w:proofErr w:type="spellEnd"/>
      <w:r w:rsidR="007B44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="007B447F">
        <w:rPr>
          <w:rFonts w:ascii="Courier New" w:hAnsi="Courier New" w:cs="Courier New"/>
        </w:rPr>
        <w:t>/0</w:t>
      </w:r>
    </w:p>
    <w:p w14:paraId="0988D08E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>network 172.</w:t>
      </w:r>
      <w:r>
        <w:rPr>
          <w:rFonts w:ascii="Courier New" w:hAnsi="Courier New" w:cs="Courier New"/>
        </w:rPr>
        <w:t>16.0.0</w:t>
      </w:r>
      <w:r w:rsidRPr="00C76BE7">
        <w:rPr>
          <w:rFonts w:ascii="Courier New" w:hAnsi="Courier New" w:cs="Courier New"/>
        </w:rPr>
        <w:t xml:space="preserve"> 0.0.</w:t>
      </w:r>
      <w:r>
        <w:rPr>
          <w:rFonts w:ascii="Courier New" w:hAnsi="Courier New" w:cs="Courier New"/>
        </w:rPr>
        <w:t>3</w:t>
      </w:r>
      <w:r w:rsidRPr="00C76BE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255</w:t>
      </w:r>
      <w:r w:rsidRPr="00C76BE7">
        <w:rPr>
          <w:rFonts w:ascii="Courier New" w:hAnsi="Courier New" w:cs="Courier New"/>
        </w:rPr>
        <w:t xml:space="preserve"> area 0</w:t>
      </w:r>
    </w:p>
    <w:p w14:paraId="60B599F9" w14:textId="4F51C153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>
        <w:rPr>
          <w:rFonts w:ascii="Courier New" w:hAnsi="Courier New" w:cs="Courier New"/>
        </w:rPr>
        <w:t>int Fa</w:t>
      </w:r>
      <w:r w:rsidR="00AB39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="00AB395E">
        <w:rPr>
          <w:rFonts w:ascii="Courier New" w:hAnsi="Courier New" w:cs="Courier New"/>
        </w:rPr>
        <w:t>/0</w:t>
      </w:r>
    </w:p>
    <w:p w14:paraId="31E0BCC0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>
        <w:rPr>
          <w:rFonts w:ascii="Courier New" w:hAnsi="Courier New" w:cs="Courier New"/>
        </w:rPr>
        <w:t>if)#</w:t>
      </w:r>
      <w:proofErr w:type="spellStart"/>
      <w:proofErr w:type="gramEnd"/>
      <w:r w:rsidRPr="000347B2">
        <w:rPr>
          <w:rFonts w:ascii="Courier New" w:hAnsi="Courier New" w:cs="Courier New"/>
        </w:rPr>
        <w:t>ip</w:t>
      </w:r>
      <w:proofErr w:type="spellEnd"/>
      <w:r w:rsidRPr="000347B2">
        <w:rPr>
          <w:rFonts w:ascii="Courier New" w:hAnsi="Courier New" w:cs="Courier New"/>
        </w:rPr>
        <w:t xml:space="preserve"> </w:t>
      </w:r>
      <w:proofErr w:type="spellStart"/>
      <w:r w:rsidRPr="000347B2">
        <w:rPr>
          <w:rFonts w:ascii="Courier New" w:hAnsi="Courier New" w:cs="Courier New"/>
        </w:rPr>
        <w:t>ospf</w:t>
      </w:r>
      <w:proofErr w:type="spellEnd"/>
      <w:r w:rsidRPr="000347B2">
        <w:rPr>
          <w:rFonts w:ascii="Courier New" w:hAnsi="Courier New" w:cs="Courier New"/>
        </w:rPr>
        <w:t xml:space="preserve"> network point-to-point</w:t>
      </w:r>
    </w:p>
    <w:p w14:paraId="15B5DCAE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>
        <w:rPr>
          <w:rFonts w:ascii="Courier New" w:hAnsi="Courier New" w:cs="Courier New"/>
        </w:rPr>
        <w:t>if)#</w:t>
      </w:r>
      <w:proofErr w:type="gramEnd"/>
      <w:r>
        <w:rPr>
          <w:rFonts w:ascii="Courier New" w:hAnsi="Courier New" w:cs="Courier New"/>
        </w:rPr>
        <w:t>end</w:t>
      </w:r>
    </w:p>
    <w:p w14:paraId="7CDFCB43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</w:p>
    <w:p w14:paraId="3085B131" w14:textId="77777777" w:rsidR="003E259E" w:rsidRDefault="003E259E" w:rsidP="003E259E">
      <w:pPr>
        <w:pStyle w:val="ListParagraph"/>
      </w:pPr>
      <w:r>
        <w:t xml:space="preserve">On </w:t>
      </w:r>
      <w:proofErr w:type="spellStart"/>
      <w:r>
        <w:t>RouterB</w:t>
      </w:r>
      <w:proofErr w:type="spellEnd"/>
      <w:r>
        <w:t xml:space="preserve">, issue the following </w:t>
      </w:r>
      <w:proofErr w:type="gramStart"/>
      <w:r>
        <w:t>command :</w:t>
      </w:r>
      <w:proofErr w:type="gramEnd"/>
    </w:p>
    <w:p w14:paraId="13EB755A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B#conf</w:t>
      </w:r>
      <w:proofErr w:type="spellEnd"/>
      <w:r>
        <w:rPr>
          <w:rFonts w:ascii="Courier New" w:hAnsi="Courier New" w:cs="Courier New"/>
        </w:rPr>
        <w:t xml:space="preserve"> t </w:t>
      </w:r>
    </w:p>
    <w:p w14:paraId="4B01BB49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 xml:space="preserve">router </w:t>
      </w:r>
      <w:proofErr w:type="spellStart"/>
      <w:r w:rsidRPr="00C76BE7">
        <w:rPr>
          <w:rFonts w:ascii="Courier New" w:hAnsi="Courier New" w:cs="Courier New"/>
        </w:rPr>
        <w:t>ospf</w:t>
      </w:r>
      <w:proofErr w:type="spellEnd"/>
      <w:r w:rsidRPr="00C76BE7">
        <w:rPr>
          <w:rFonts w:ascii="Courier New" w:hAnsi="Courier New" w:cs="Courier New"/>
        </w:rPr>
        <w:t xml:space="preserve"> 10</w:t>
      </w:r>
    </w:p>
    <w:p w14:paraId="1C7AC533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 xml:space="preserve">router-id </w:t>
      </w:r>
      <w:r>
        <w:rPr>
          <w:rFonts w:ascii="Courier New" w:hAnsi="Courier New" w:cs="Courier New"/>
        </w:rPr>
        <w:t>172.16.7.1</w:t>
      </w:r>
    </w:p>
    <w:p w14:paraId="2CEBFBA9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>auto-cost reference-bandwidth 10000</w:t>
      </w:r>
    </w:p>
    <w:p w14:paraId="74225CD5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>redistribute connected subnets</w:t>
      </w:r>
    </w:p>
    <w:p w14:paraId="65503A6F" w14:textId="630BE1CD" w:rsidR="003E259E" w:rsidRPr="00F111D4" w:rsidRDefault="003E259E" w:rsidP="003E259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411D6F">
        <w:rPr>
          <w:rFonts w:ascii="Courier New" w:hAnsi="Courier New" w:cs="Courier New"/>
        </w:rPr>
        <w:t>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 xml:space="preserve">no passive-interface </w:t>
      </w:r>
      <w:proofErr w:type="spellStart"/>
      <w:r>
        <w:rPr>
          <w:rFonts w:ascii="Courier New" w:hAnsi="Courier New" w:cs="Courier New"/>
        </w:rPr>
        <w:t>Fastethernet</w:t>
      </w:r>
      <w:proofErr w:type="spellEnd"/>
      <w:r w:rsidR="007B44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="007B447F">
        <w:rPr>
          <w:rFonts w:ascii="Courier New" w:hAnsi="Courier New" w:cs="Courier New"/>
        </w:rPr>
        <w:t>/0</w:t>
      </w:r>
    </w:p>
    <w:p w14:paraId="51DE9342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 w:rsidRPr="00C76BE7">
        <w:rPr>
          <w:rFonts w:ascii="Courier New" w:hAnsi="Courier New" w:cs="Courier New"/>
        </w:rPr>
        <w:t>network 172.</w:t>
      </w:r>
      <w:r>
        <w:rPr>
          <w:rFonts w:ascii="Courier New" w:hAnsi="Courier New" w:cs="Courier New"/>
        </w:rPr>
        <w:t>16.4.0</w:t>
      </w:r>
      <w:r w:rsidRPr="00C76BE7">
        <w:rPr>
          <w:rFonts w:ascii="Courier New" w:hAnsi="Courier New" w:cs="Courier New"/>
        </w:rPr>
        <w:t xml:space="preserve"> 0.0.</w:t>
      </w:r>
      <w:r>
        <w:rPr>
          <w:rFonts w:ascii="Courier New" w:hAnsi="Courier New" w:cs="Courier New"/>
        </w:rPr>
        <w:t>3</w:t>
      </w:r>
      <w:r w:rsidRPr="00C76BE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255</w:t>
      </w:r>
      <w:r w:rsidRPr="00C76BE7">
        <w:rPr>
          <w:rFonts w:ascii="Courier New" w:hAnsi="Courier New" w:cs="Courier New"/>
        </w:rPr>
        <w:t xml:space="preserve"> area 0</w:t>
      </w:r>
    </w:p>
    <w:p w14:paraId="62C42A22" w14:textId="593E8968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 w:rsidRPr="00C76BE7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)#</w:t>
      </w:r>
      <w:proofErr w:type="gramEnd"/>
      <w:r>
        <w:rPr>
          <w:rFonts w:ascii="Courier New" w:hAnsi="Courier New" w:cs="Courier New"/>
        </w:rPr>
        <w:t>int Fa</w:t>
      </w:r>
      <w:r w:rsidR="00AB39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="00AB395E">
        <w:rPr>
          <w:rFonts w:ascii="Courier New" w:hAnsi="Courier New" w:cs="Courier New"/>
        </w:rPr>
        <w:t>/0</w:t>
      </w:r>
    </w:p>
    <w:p w14:paraId="1A914E6B" w14:textId="77777777" w:rsidR="003E259E" w:rsidRPr="00C76BE7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>
        <w:rPr>
          <w:rFonts w:ascii="Courier New" w:hAnsi="Courier New" w:cs="Courier New"/>
        </w:rPr>
        <w:t>if)#</w:t>
      </w:r>
      <w:proofErr w:type="spellStart"/>
      <w:proofErr w:type="gramEnd"/>
      <w:r w:rsidRPr="000347B2">
        <w:rPr>
          <w:rFonts w:ascii="Courier New" w:hAnsi="Courier New" w:cs="Courier New"/>
        </w:rPr>
        <w:t>ip</w:t>
      </w:r>
      <w:proofErr w:type="spellEnd"/>
      <w:r w:rsidRPr="000347B2">
        <w:rPr>
          <w:rFonts w:ascii="Courier New" w:hAnsi="Courier New" w:cs="Courier New"/>
        </w:rPr>
        <w:t xml:space="preserve"> </w:t>
      </w:r>
      <w:proofErr w:type="spellStart"/>
      <w:r w:rsidRPr="000347B2">
        <w:rPr>
          <w:rFonts w:ascii="Courier New" w:hAnsi="Courier New" w:cs="Courier New"/>
        </w:rPr>
        <w:t>ospf</w:t>
      </w:r>
      <w:proofErr w:type="spellEnd"/>
      <w:r w:rsidRPr="000347B2">
        <w:rPr>
          <w:rFonts w:ascii="Courier New" w:hAnsi="Courier New" w:cs="Courier New"/>
        </w:rPr>
        <w:t xml:space="preserve"> network point-to-point</w:t>
      </w:r>
    </w:p>
    <w:p w14:paraId="537A2035" w14:textId="77777777" w:rsidR="003E259E" w:rsidRDefault="003E259E" w:rsidP="003E259E">
      <w:pPr>
        <w:pStyle w:val="ListParagraph"/>
        <w:rPr>
          <w:rFonts w:ascii="Courier New" w:hAnsi="Courier New" w:cs="Courier New"/>
        </w:rPr>
      </w:pPr>
      <w:proofErr w:type="spellStart"/>
      <w:r w:rsidRPr="00411D6F">
        <w:rPr>
          <w:rFonts w:ascii="Courier New" w:hAnsi="Courier New" w:cs="Courier New"/>
        </w:rPr>
        <w:t>Router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(</w:t>
      </w:r>
      <w:r w:rsidRPr="00C76BE7">
        <w:rPr>
          <w:rFonts w:ascii="Courier New" w:hAnsi="Courier New" w:cs="Courier New"/>
        </w:rPr>
        <w:t>config-</w:t>
      </w:r>
      <w:proofErr w:type="gramStart"/>
      <w:r>
        <w:rPr>
          <w:rFonts w:ascii="Courier New" w:hAnsi="Courier New" w:cs="Courier New"/>
        </w:rPr>
        <w:t>if)#</w:t>
      </w:r>
      <w:proofErr w:type="gramEnd"/>
      <w:r>
        <w:rPr>
          <w:rFonts w:ascii="Courier New" w:hAnsi="Courier New" w:cs="Courier New"/>
        </w:rPr>
        <w:t>end</w:t>
      </w:r>
    </w:p>
    <w:p w14:paraId="0F327A15" w14:textId="77777777" w:rsidR="003E259E" w:rsidRDefault="003E259E" w:rsidP="003E259E">
      <w:pPr>
        <w:rPr>
          <w:rFonts w:ascii="Courier New" w:hAnsi="Courier New" w:cs="Courier New"/>
        </w:rPr>
      </w:pPr>
    </w:p>
    <w:p w14:paraId="036614DB" w14:textId="77777777" w:rsidR="003E259E" w:rsidRPr="007713E4" w:rsidRDefault="003E259E" w:rsidP="003E259E"/>
    <w:p w14:paraId="7B84A166" w14:textId="77777777" w:rsidR="006432EB" w:rsidRDefault="003E259E" w:rsidP="006432EB">
      <w:pPr>
        <w:pStyle w:val="ListParagraph"/>
        <w:numPr>
          <w:ilvl w:val="0"/>
          <w:numId w:val="26"/>
        </w:numPr>
      </w:pPr>
      <w:r>
        <w:t xml:space="preserve">If you issue the command </w:t>
      </w:r>
      <w:proofErr w:type="spellStart"/>
      <w:r w:rsidRPr="00477826">
        <w:rPr>
          <w:rFonts w:ascii="Courier New" w:hAnsi="Courier New" w:cs="Courier New"/>
          <w:i/>
        </w:rPr>
        <w:t>sh</w:t>
      </w:r>
      <w:proofErr w:type="spellEnd"/>
      <w:r w:rsidRPr="00477826">
        <w:rPr>
          <w:rFonts w:ascii="Courier New" w:hAnsi="Courier New" w:cs="Courier New"/>
          <w:i/>
        </w:rPr>
        <w:t xml:space="preserve"> </w:t>
      </w:r>
      <w:proofErr w:type="spellStart"/>
      <w:r w:rsidRPr="00477826">
        <w:rPr>
          <w:rFonts w:ascii="Courier New" w:hAnsi="Courier New" w:cs="Courier New"/>
          <w:i/>
        </w:rPr>
        <w:t>ip</w:t>
      </w:r>
      <w:proofErr w:type="spellEnd"/>
      <w:r w:rsidRPr="00477826">
        <w:rPr>
          <w:rFonts w:ascii="Courier New" w:hAnsi="Courier New" w:cs="Courier New"/>
          <w:i/>
        </w:rPr>
        <w:t xml:space="preserve"> route</w:t>
      </w:r>
      <w:r>
        <w:t xml:space="preserve"> on </w:t>
      </w:r>
      <w:proofErr w:type="spellStart"/>
      <w:r>
        <w:t>RouterA</w:t>
      </w:r>
      <w:proofErr w:type="spellEnd"/>
      <w:r>
        <w:t>, you should see in your routing table</w:t>
      </w:r>
    </w:p>
    <w:p w14:paraId="2A30BF4B" w14:textId="77777777" w:rsidR="006432EB" w:rsidRPr="00477826" w:rsidRDefault="006432EB" w:rsidP="006432EB">
      <w:pPr>
        <w:pStyle w:val="ListParagraph"/>
        <w:numPr>
          <w:ilvl w:val="1"/>
          <w:numId w:val="26"/>
        </w:numPr>
        <w:rPr>
          <w:rFonts w:ascii="Courier New" w:hAnsi="Courier New" w:cs="Courier New"/>
        </w:rPr>
      </w:pPr>
      <w:r w:rsidRPr="00477826">
        <w:rPr>
          <w:rFonts w:ascii="Courier New" w:hAnsi="Courier New" w:cs="Courier New"/>
        </w:rPr>
        <w:t>172.16.4.0/22</w:t>
      </w:r>
    </w:p>
    <w:p w14:paraId="2B2766C1" w14:textId="77777777" w:rsidR="006432EB" w:rsidRDefault="006432EB" w:rsidP="006432EB"/>
    <w:p w14:paraId="6253FF36" w14:textId="0BAA3A69" w:rsidR="003E259E" w:rsidRDefault="006432EB" w:rsidP="005B2857">
      <w:pPr>
        <w:pStyle w:val="ListParagraph"/>
        <w:numPr>
          <w:ilvl w:val="0"/>
          <w:numId w:val="26"/>
        </w:numPr>
      </w:pPr>
      <w:r>
        <w:t xml:space="preserve">Confirm network connectivity  by ping from </w:t>
      </w:r>
      <w:r w:rsidR="00E371DD">
        <w:t>Attacker</w:t>
      </w:r>
      <w:r>
        <w:t xml:space="preserve"> w/ Loki to </w:t>
      </w:r>
      <w:proofErr w:type="spellStart"/>
      <w:r>
        <w:t>SwitchB</w:t>
      </w:r>
      <w:proofErr w:type="spellEnd"/>
      <w:r>
        <w:t xml:space="preserve"> (172.16.4.254)</w:t>
      </w:r>
    </w:p>
    <w:p w14:paraId="48AD9B24" w14:textId="2A829F45" w:rsidR="002425A5" w:rsidRDefault="002425A5">
      <w:pPr>
        <w:spacing w:line="240" w:lineRule="auto"/>
      </w:pPr>
      <w:r>
        <w:br w:type="page"/>
      </w:r>
    </w:p>
    <w:p w14:paraId="7024F4CD" w14:textId="77777777" w:rsidR="00900395" w:rsidRDefault="00900395" w:rsidP="00571487">
      <w:pPr>
        <w:ind w:left="360"/>
      </w:pPr>
    </w:p>
    <w:p w14:paraId="60755330" w14:textId="77777777" w:rsidR="007713E4" w:rsidRPr="007713E4" w:rsidRDefault="007713E4" w:rsidP="007713E4"/>
    <w:p w14:paraId="1FB1DE63" w14:textId="77777777" w:rsidR="00E026F5" w:rsidRDefault="00512D26" w:rsidP="00E026F5">
      <w:r>
        <w:t>Blank page if necessary to make pages an even number</w:t>
      </w:r>
    </w:p>
    <w:p w14:paraId="4F63AA8E" w14:textId="77777777" w:rsidR="00512D26" w:rsidRDefault="00512D26" w:rsidP="00E026F5"/>
    <w:p w14:paraId="3D92F928" w14:textId="09E423C7" w:rsidR="00512D26" w:rsidRPr="009C77F7" w:rsidRDefault="00426F5E" w:rsidP="00E026F5">
      <w:pPr>
        <w:rPr>
          <w:b/>
        </w:rPr>
      </w:pPr>
      <w:r w:rsidRPr="009C77F7">
        <w:rPr>
          <w:b/>
        </w:rPr>
        <w:t xml:space="preserve">DO NOT DELETE THE SECTION BREAK BELOW. DELETING </w:t>
      </w:r>
      <w:r w:rsidR="0016421B" w:rsidRPr="009C77F7">
        <w:rPr>
          <w:b/>
        </w:rPr>
        <w:t>IT</w:t>
      </w:r>
      <w:r w:rsidR="004B3928" w:rsidRPr="009C77F7">
        <w:rPr>
          <w:b/>
        </w:rPr>
        <w:t xml:space="preserve"> MAY</w:t>
      </w:r>
      <w:r w:rsidR="00657374" w:rsidRPr="009C77F7">
        <w:rPr>
          <w:b/>
        </w:rPr>
        <w:t xml:space="preserve"> IMPACT</w:t>
      </w:r>
      <w:r w:rsidRPr="009C77F7">
        <w:rPr>
          <w:b/>
        </w:rPr>
        <w:t xml:space="preserve"> THE FORMATTING IN THIS DOCUMENT.</w:t>
      </w:r>
    </w:p>
    <w:p w14:paraId="4A6D38C4" w14:textId="77777777" w:rsidR="00512D26" w:rsidRDefault="00512D26" w:rsidP="00E026F5"/>
    <w:p w14:paraId="5B278ABF" w14:textId="77777777" w:rsidR="00512D26" w:rsidRDefault="00512D26" w:rsidP="00E026F5"/>
    <w:p w14:paraId="1702AF89" w14:textId="77777777" w:rsidR="00512D26" w:rsidRDefault="00512D26" w:rsidP="00E026F5"/>
    <w:p w14:paraId="6D288093" w14:textId="44AB96D6" w:rsidR="00432E04" w:rsidRPr="00432E04" w:rsidRDefault="00432E04" w:rsidP="00F85084">
      <w:pPr>
        <w:spacing w:line="240" w:lineRule="auto"/>
      </w:pPr>
    </w:p>
    <w:sectPr w:rsidR="00432E04" w:rsidRPr="00432E04" w:rsidSect="00512D26">
      <w:headerReference w:type="first" r:id="rId12"/>
      <w:footerReference w:type="first" r:id="rId13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2D8B" w14:textId="77777777" w:rsidR="00831FFD" w:rsidRDefault="00831FFD" w:rsidP="007F2B57">
      <w:r>
        <w:separator/>
      </w:r>
    </w:p>
    <w:p w14:paraId="00B8FF52" w14:textId="77777777" w:rsidR="00831FFD" w:rsidRDefault="00831FFD" w:rsidP="007F2B57"/>
    <w:p w14:paraId="5427ADC0" w14:textId="77777777" w:rsidR="00831FFD" w:rsidRDefault="00831FFD" w:rsidP="007F2B57"/>
  </w:endnote>
  <w:endnote w:type="continuationSeparator" w:id="0">
    <w:p w14:paraId="1A82160D" w14:textId="77777777" w:rsidR="00831FFD" w:rsidRDefault="00831FFD" w:rsidP="007F2B57">
      <w:r>
        <w:continuationSeparator/>
      </w:r>
    </w:p>
    <w:p w14:paraId="0B94ADA5" w14:textId="77777777" w:rsidR="00831FFD" w:rsidRDefault="00831FFD" w:rsidP="007F2B57"/>
    <w:p w14:paraId="61D639E7" w14:textId="77777777" w:rsidR="00831FFD" w:rsidRDefault="00831FFD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Titillium Bd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1B0ACA58" w:rsidR="00017FD6" w:rsidRDefault="003B0CFB" w:rsidP="00017FD6">
    <w:r>
      <w:t>© 2017</w:t>
    </w:r>
    <w:r w:rsidR="00017FD6"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5C52" w14:textId="77777777" w:rsidR="00831FFD" w:rsidRDefault="00831FFD" w:rsidP="007F2B57">
      <w:r>
        <w:separator/>
      </w:r>
    </w:p>
    <w:p w14:paraId="7CC09ACA" w14:textId="77777777" w:rsidR="00831FFD" w:rsidRDefault="00831FFD" w:rsidP="007F2B57"/>
    <w:p w14:paraId="03FF31E5" w14:textId="77777777" w:rsidR="00831FFD" w:rsidRDefault="00831FFD" w:rsidP="007F2B57"/>
  </w:footnote>
  <w:footnote w:type="continuationSeparator" w:id="0">
    <w:p w14:paraId="0F465FD5" w14:textId="77777777" w:rsidR="00831FFD" w:rsidRDefault="00831FFD" w:rsidP="007F2B57">
      <w:r>
        <w:continuationSeparator/>
      </w:r>
    </w:p>
    <w:p w14:paraId="19D71C2A" w14:textId="77777777" w:rsidR="00831FFD" w:rsidRDefault="00831FFD" w:rsidP="007F2B57"/>
    <w:p w14:paraId="6C602A0F" w14:textId="77777777" w:rsidR="00831FFD" w:rsidRDefault="00831FFD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38BC2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20D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03535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C5"/>
    <w:multiLevelType w:val="hybridMultilevel"/>
    <w:tmpl w:val="6EE6D5DC"/>
    <w:lvl w:ilvl="0" w:tplc="159A0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AA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0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0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C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64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2A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F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22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A3365E"/>
    <w:multiLevelType w:val="hybridMultilevel"/>
    <w:tmpl w:val="3F5C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335F3"/>
    <w:multiLevelType w:val="hybridMultilevel"/>
    <w:tmpl w:val="BA84D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345513"/>
    <w:multiLevelType w:val="multilevel"/>
    <w:tmpl w:val="69AA28B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375AFC"/>
    <w:multiLevelType w:val="hybridMultilevel"/>
    <w:tmpl w:val="1114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0288"/>
    <w:multiLevelType w:val="hybridMultilevel"/>
    <w:tmpl w:val="A5F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EF021A"/>
    <w:multiLevelType w:val="hybridMultilevel"/>
    <w:tmpl w:val="B2C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C61AB"/>
    <w:multiLevelType w:val="hybridMultilevel"/>
    <w:tmpl w:val="5FB66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92FCB"/>
    <w:multiLevelType w:val="multilevel"/>
    <w:tmpl w:val="5132700E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FF" w:themeColor="hyperlink"/>
        <w:u w:val="single"/>
      </w:rPr>
    </w:lvl>
  </w:abstractNum>
  <w:abstractNum w:abstractNumId="15" w15:restartNumberingAfterBreak="0">
    <w:nsid w:val="3F2E0F17"/>
    <w:multiLevelType w:val="multilevel"/>
    <w:tmpl w:val="EEFE0E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6" w15:restartNumberingAfterBreak="0">
    <w:nsid w:val="3F515171"/>
    <w:multiLevelType w:val="hybridMultilevel"/>
    <w:tmpl w:val="3A7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1F26"/>
    <w:multiLevelType w:val="multilevel"/>
    <w:tmpl w:val="5302D80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489E0E6C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8168E"/>
    <w:multiLevelType w:val="hybridMultilevel"/>
    <w:tmpl w:val="3F5C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454A0"/>
    <w:multiLevelType w:val="hybridMultilevel"/>
    <w:tmpl w:val="9CA62EBE"/>
    <w:lvl w:ilvl="0" w:tplc="8E0C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4E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A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E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62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A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823420"/>
    <w:multiLevelType w:val="hybridMultilevel"/>
    <w:tmpl w:val="BAD28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220EAC"/>
    <w:multiLevelType w:val="hybridMultilevel"/>
    <w:tmpl w:val="69C6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1"/>
  </w:num>
  <w:num w:numId="4">
    <w:abstractNumId w:val="2"/>
  </w:num>
  <w:num w:numId="5">
    <w:abstractNumId w:val="22"/>
  </w:num>
  <w:num w:numId="6">
    <w:abstractNumId w:val="3"/>
  </w:num>
  <w:num w:numId="7">
    <w:abstractNumId w:val="2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21"/>
  </w:num>
  <w:num w:numId="16">
    <w:abstractNumId w:val="18"/>
  </w:num>
  <w:num w:numId="17">
    <w:abstractNumId w:val="10"/>
  </w:num>
  <w:num w:numId="18">
    <w:abstractNumId w:val="16"/>
  </w:num>
  <w:num w:numId="19">
    <w:abstractNumId w:val="17"/>
  </w:num>
  <w:num w:numId="20">
    <w:abstractNumId w:val="4"/>
  </w:num>
  <w:num w:numId="21">
    <w:abstractNumId w:val="0"/>
  </w:num>
  <w:num w:numId="22">
    <w:abstractNumId w:val="27"/>
  </w:num>
  <w:num w:numId="23">
    <w:abstractNumId w:val="9"/>
  </w:num>
  <w:num w:numId="24">
    <w:abstractNumId w:val="26"/>
  </w:num>
  <w:num w:numId="25">
    <w:abstractNumId w:val="23"/>
  </w:num>
  <w:num w:numId="26">
    <w:abstractNumId w:val="19"/>
  </w:num>
  <w:num w:numId="27">
    <w:abstractNumId w:val="6"/>
  </w:num>
  <w:num w:numId="28">
    <w:abstractNumId w:val="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4EC"/>
    <w:rsid w:val="00006994"/>
    <w:rsid w:val="00011D38"/>
    <w:rsid w:val="00016EB1"/>
    <w:rsid w:val="00017FD6"/>
    <w:rsid w:val="0002193B"/>
    <w:rsid w:val="000362BD"/>
    <w:rsid w:val="00036EB7"/>
    <w:rsid w:val="00036F15"/>
    <w:rsid w:val="00041B5E"/>
    <w:rsid w:val="0004384D"/>
    <w:rsid w:val="00051CC6"/>
    <w:rsid w:val="0005300F"/>
    <w:rsid w:val="000537E5"/>
    <w:rsid w:val="00053992"/>
    <w:rsid w:val="000554E3"/>
    <w:rsid w:val="000579BB"/>
    <w:rsid w:val="000703BF"/>
    <w:rsid w:val="00075BCF"/>
    <w:rsid w:val="0009096F"/>
    <w:rsid w:val="00090ACB"/>
    <w:rsid w:val="000944B1"/>
    <w:rsid w:val="00095D68"/>
    <w:rsid w:val="000A2BA8"/>
    <w:rsid w:val="000C0F3E"/>
    <w:rsid w:val="000C58FB"/>
    <w:rsid w:val="000D210F"/>
    <w:rsid w:val="000D5A67"/>
    <w:rsid w:val="000D6CD4"/>
    <w:rsid w:val="000F5078"/>
    <w:rsid w:val="0010125A"/>
    <w:rsid w:val="001020E8"/>
    <w:rsid w:val="0010711D"/>
    <w:rsid w:val="00117156"/>
    <w:rsid w:val="0013233B"/>
    <w:rsid w:val="001328B2"/>
    <w:rsid w:val="00144E22"/>
    <w:rsid w:val="001547CE"/>
    <w:rsid w:val="00162316"/>
    <w:rsid w:val="0016421B"/>
    <w:rsid w:val="00165D28"/>
    <w:rsid w:val="00186025"/>
    <w:rsid w:val="00194870"/>
    <w:rsid w:val="001A0046"/>
    <w:rsid w:val="001A0A50"/>
    <w:rsid w:val="001A7B2E"/>
    <w:rsid w:val="001B0A05"/>
    <w:rsid w:val="001B23AA"/>
    <w:rsid w:val="001C77AE"/>
    <w:rsid w:val="001D2757"/>
    <w:rsid w:val="001D399F"/>
    <w:rsid w:val="001E2684"/>
    <w:rsid w:val="001E53ED"/>
    <w:rsid w:val="001E692B"/>
    <w:rsid w:val="001F1521"/>
    <w:rsid w:val="001F470D"/>
    <w:rsid w:val="00230C13"/>
    <w:rsid w:val="0023710B"/>
    <w:rsid w:val="002416EE"/>
    <w:rsid w:val="00242511"/>
    <w:rsid w:val="002425A5"/>
    <w:rsid w:val="00247023"/>
    <w:rsid w:val="002518CB"/>
    <w:rsid w:val="00253EC4"/>
    <w:rsid w:val="00257E1E"/>
    <w:rsid w:val="00260616"/>
    <w:rsid w:val="00264C10"/>
    <w:rsid w:val="0027126A"/>
    <w:rsid w:val="00273641"/>
    <w:rsid w:val="002760F6"/>
    <w:rsid w:val="00276B8F"/>
    <w:rsid w:val="00282174"/>
    <w:rsid w:val="002946A5"/>
    <w:rsid w:val="002A68CA"/>
    <w:rsid w:val="002C0FDA"/>
    <w:rsid w:val="002C6414"/>
    <w:rsid w:val="002D316C"/>
    <w:rsid w:val="002D3584"/>
    <w:rsid w:val="002F1139"/>
    <w:rsid w:val="002F1154"/>
    <w:rsid w:val="002F3569"/>
    <w:rsid w:val="002F765A"/>
    <w:rsid w:val="00311CEF"/>
    <w:rsid w:val="00311F98"/>
    <w:rsid w:val="00313C58"/>
    <w:rsid w:val="003152BC"/>
    <w:rsid w:val="0031746A"/>
    <w:rsid w:val="00337BAE"/>
    <w:rsid w:val="00342C34"/>
    <w:rsid w:val="00350155"/>
    <w:rsid w:val="00350648"/>
    <w:rsid w:val="003558B2"/>
    <w:rsid w:val="00357496"/>
    <w:rsid w:val="003606C8"/>
    <w:rsid w:val="00371458"/>
    <w:rsid w:val="00373D1D"/>
    <w:rsid w:val="00393D87"/>
    <w:rsid w:val="003A6A22"/>
    <w:rsid w:val="003B0CFB"/>
    <w:rsid w:val="003C7789"/>
    <w:rsid w:val="003E0DF0"/>
    <w:rsid w:val="003E259E"/>
    <w:rsid w:val="003E4FEC"/>
    <w:rsid w:val="003F12CC"/>
    <w:rsid w:val="003F1384"/>
    <w:rsid w:val="003F31FE"/>
    <w:rsid w:val="003F3614"/>
    <w:rsid w:val="004054A2"/>
    <w:rsid w:val="004102F1"/>
    <w:rsid w:val="00411C90"/>
    <w:rsid w:val="00412481"/>
    <w:rsid w:val="0041303A"/>
    <w:rsid w:val="00425838"/>
    <w:rsid w:val="00426D97"/>
    <w:rsid w:val="00426F5E"/>
    <w:rsid w:val="00432E04"/>
    <w:rsid w:val="00433B33"/>
    <w:rsid w:val="004503C5"/>
    <w:rsid w:val="004535E0"/>
    <w:rsid w:val="004540D0"/>
    <w:rsid w:val="00457729"/>
    <w:rsid w:val="00464AA9"/>
    <w:rsid w:val="00475522"/>
    <w:rsid w:val="004862FB"/>
    <w:rsid w:val="004974D2"/>
    <w:rsid w:val="004A51BA"/>
    <w:rsid w:val="004B3928"/>
    <w:rsid w:val="004C465A"/>
    <w:rsid w:val="004C4C4D"/>
    <w:rsid w:val="004C5225"/>
    <w:rsid w:val="004C6388"/>
    <w:rsid w:val="004C6B67"/>
    <w:rsid w:val="004D3407"/>
    <w:rsid w:val="004E0A98"/>
    <w:rsid w:val="004E2235"/>
    <w:rsid w:val="0050120A"/>
    <w:rsid w:val="00506CE1"/>
    <w:rsid w:val="00512D26"/>
    <w:rsid w:val="005366D1"/>
    <w:rsid w:val="00551EE2"/>
    <w:rsid w:val="00553AD6"/>
    <w:rsid w:val="00556CD0"/>
    <w:rsid w:val="0055717B"/>
    <w:rsid w:val="00571487"/>
    <w:rsid w:val="0058120D"/>
    <w:rsid w:val="00590F16"/>
    <w:rsid w:val="00595E89"/>
    <w:rsid w:val="005A25B4"/>
    <w:rsid w:val="005A4320"/>
    <w:rsid w:val="005A54F9"/>
    <w:rsid w:val="005A5C3A"/>
    <w:rsid w:val="005B2857"/>
    <w:rsid w:val="005B2B6A"/>
    <w:rsid w:val="005C322D"/>
    <w:rsid w:val="005D2A06"/>
    <w:rsid w:val="005D6163"/>
    <w:rsid w:val="006075E7"/>
    <w:rsid w:val="00612AF0"/>
    <w:rsid w:val="006148DC"/>
    <w:rsid w:val="00623C7F"/>
    <w:rsid w:val="006432EB"/>
    <w:rsid w:val="00644444"/>
    <w:rsid w:val="00646C95"/>
    <w:rsid w:val="006543CA"/>
    <w:rsid w:val="00657374"/>
    <w:rsid w:val="00666EA3"/>
    <w:rsid w:val="006A1CDF"/>
    <w:rsid w:val="006A6D5A"/>
    <w:rsid w:val="006C16DE"/>
    <w:rsid w:val="006D0CD0"/>
    <w:rsid w:val="006D0FE0"/>
    <w:rsid w:val="006E4D09"/>
    <w:rsid w:val="006F44A1"/>
    <w:rsid w:val="00701DE6"/>
    <w:rsid w:val="00703C7D"/>
    <w:rsid w:val="00715028"/>
    <w:rsid w:val="00723846"/>
    <w:rsid w:val="007277C7"/>
    <w:rsid w:val="007343A7"/>
    <w:rsid w:val="007508C9"/>
    <w:rsid w:val="00762164"/>
    <w:rsid w:val="007646FF"/>
    <w:rsid w:val="007713E4"/>
    <w:rsid w:val="007753FB"/>
    <w:rsid w:val="00785175"/>
    <w:rsid w:val="0079356D"/>
    <w:rsid w:val="007A5107"/>
    <w:rsid w:val="007B447F"/>
    <w:rsid w:val="007B6BA5"/>
    <w:rsid w:val="007C12F5"/>
    <w:rsid w:val="007D01AD"/>
    <w:rsid w:val="007E5769"/>
    <w:rsid w:val="007E7317"/>
    <w:rsid w:val="007F2B57"/>
    <w:rsid w:val="00812F17"/>
    <w:rsid w:val="00831FFD"/>
    <w:rsid w:val="00835E23"/>
    <w:rsid w:val="00836195"/>
    <w:rsid w:val="008411EE"/>
    <w:rsid w:val="00842EB4"/>
    <w:rsid w:val="00860672"/>
    <w:rsid w:val="00873AE2"/>
    <w:rsid w:val="0088153E"/>
    <w:rsid w:val="008853E9"/>
    <w:rsid w:val="00886A41"/>
    <w:rsid w:val="00894E03"/>
    <w:rsid w:val="00897B0B"/>
    <w:rsid w:val="008A1EC8"/>
    <w:rsid w:val="008B2EBF"/>
    <w:rsid w:val="008B4330"/>
    <w:rsid w:val="008B573D"/>
    <w:rsid w:val="008B5F02"/>
    <w:rsid w:val="008B6EED"/>
    <w:rsid w:val="008C2999"/>
    <w:rsid w:val="008C2E88"/>
    <w:rsid w:val="008C603B"/>
    <w:rsid w:val="008C77F3"/>
    <w:rsid w:val="008D2B18"/>
    <w:rsid w:val="008E7053"/>
    <w:rsid w:val="008F7C78"/>
    <w:rsid w:val="00900395"/>
    <w:rsid w:val="00900BDB"/>
    <w:rsid w:val="00903AC8"/>
    <w:rsid w:val="009155B1"/>
    <w:rsid w:val="00916B16"/>
    <w:rsid w:val="009213A0"/>
    <w:rsid w:val="009215F3"/>
    <w:rsid w:val="00926A68"/>
    <w:rsid w:val="00935B3E"/>
    <w:rsid w:val="00937A72"/>
    <w:rsid w:val="0094623B"/>
    <w:rsid w:val="00955C37"/>
    <w:rsid w:val="00956AFF"/>
    <w:rsid w:val="00960C3D"/>
    <w:rsid w:val="00964C14"/>
    <w:rsid w:val="00970B47"/>
    <w:rsid w:val="009744B7"/>
    <w:rsid w:val="00975EE7"/>
    <w:rsid w:val="00975F19"/>
    <w:rsid w:val="00981352"/>
    <w:rsid w:val="0099351A"/>
    <w:rsid w:val="009A557C"/>
    <w:rsid w:val="009A7E0D"/>
    <w:rsid w:val="009C1F3C"/>
    <w:rsid w:val="009C3A72"/>
    <w:rsid w:val="009C77F7"/>
    <w:rsid w:val="009F6C19"/>
    <w:rsid w:val="009F6C2C"/>
    <w:rsid w:val="00A00E6C"/>
    <w:rsid w:val="00A024B0"/>
    <w:rsid w:val="00A07387"/>
    <w:rsid w:val="00A16CC6"/>
    <w:rsid w:val="00A213D6"/>
    <w:rsid w:val="00A300E3"/>
    <w:rsid w:val="00A45EC3"/>
    <w:rsid w:val="00A45FB0"/>
    <w:rsid w:val="00A504CA"/>
    <w:rsid w:val="00A5077E"/>
    <w:rsid w:val="00A600BD"/>
    <w:rsid w:val="00A66560"/>
    <w:rsid w:val="00A70299"/>
    <w:rsid w:val="00A80021"/>
    <w:rsid w:val="00A86C79"/>
    <w:rsid w:val="00A91102"/>
    <w:rsid w:val="00A93564"/>
    <w:rsid w:val="00AA177B"/>
    <w:rsid w:val="00AA2C0E"/>
    <w:rsid w:val="00AA3555"/>
    <w:rsid w:val="00AB152B"/>
    <w:rsid w:val="00AB395E"/>
    <w:rsid w:val="00AC0083"/>
    <w:rsid w:val="00AC01A7"/>
    <w:rsid w:val="00AC0832"/>
    <w:rsid w:val="00AC197D"/>
    <w:rsid w:val="00AC1CB5"/>
    <w:rsid w:val="00AC3A6B"/>
    <w:rsid w:val="00AF285B"/>
    <w:rsid w:val="00AF3B24"/>
    <w:rsid w:val="00AF5DBD"/>
    <w:rsid w:val="00AF7CDD"/>
    <w:rsid w:val="00B074E1"/>
    <w:rsid w:val="00B178AE"/>
    <w:rsid w:val="00B221B1"/>
    <w:rsid w:val="00B3168D"/>
    <w:rsid w:val="00B317F4"/>
    <w:rsid w:val="00B4401E"/>
    <w:rsid w:val="00B52D8E"/>
    <w:rsid w:val="00B53BF5"/>
    <w:rsid w:val="00B6174B"/>
    <w:rsid w:val="00B61821"/>
    <w:rsid w:val="00B638AF"/>
    <w:rsid w:val="00B66B8A"/>
    <w:rsid w:val="00B7306A"/>
    <w:rsid w:val="00B97B1D"/>
    <w:rsid w:val="00BA029A"/>
    <w:rsid w:val="00BA4726"/>
    <w:rsid w:val="00BB3F7A"/>
    <w:rsid w:val="00BB6EFE"/>
    <w:rsid w:val="00BB7F5D"/>
    <w:rsid w:val="00BC7C9F"/>
    <w:rsid w:val="00BE4D23"/>
    <w:rsid w:val="00BF377E"/>
    <w:rsid w:val="00BF3EBF"/>
    <w:rsid w:val="00C01287"/>
    <w:rsid w:val="00C021F2"/>
    <w:rsid w:val="00C10994"/>
    <w:rsid w:val="00C10B87"/>
    <w:rsid w:val="00C23596"/>
    <w:rsid w:val="00C23FEE"/>
    <w:rsid w:val="00C24CD4"/>
    <w:rsid w:val="00C42E7B"/>
    <w:rsid w:val="00C43AB3"/>
    <w:rsid w:val="00C43D40"/>
    <w:rsid w:val="00C46B9E"/>
    <w:rsid w:val="00C52086"/>
    <w:rsid w:val="00C52864"/>
    <w:rsid w:val="00C577BB"/>
    <w:rsid w:val="00C72591"/>
    <w:rsid w:val="00C81E39"/>
    <w:rsid w:val="00C91BB9"/>
    <w:rsid w:val="00C964E5"/>
    <w:rsid w:val="00CA271C"/>
    <w:rsid w:val="00CA6375"/>
    <w:rsid w:val="00CC08CE"/>
    <w:rsid w:val="00CC0FE8"/>
    <w:rsid w:val="00CC4ABC"/>
    <w:rsid w:val="00CC55E1"/>
    <w:rsid w:val="00CD04A5"/>
    <w:rsid w:val="00CD0BF9"/>
    <w:rsid w:val="00CE6287"/>
    <w:rsid w:val="00D00BE5"/>
    <w:rsid w:val="00D043D8"/>
    <w:rsid w:val="00D058A1"/>
    <w:rsid w:val="00D143F7"/>
    <w:rsid w:val="00D16B6C"/>
    <w:rsid w:val="00D250AC"/>
    <w:rsid w:val="00D26144"/>
    <w:rsid w:val="00D4672E"/>
    <w:rsid w:val="00D51594"/>
    <w:rsid w:val="00D60049"/>
    <w:rsid w:val="00D601EB"/>
    <w:rsid w:val="00D64C23"/>
    <w:rsid w:val="00D664EC"/>
    <w:rsid w:val="00D74B2C"/>
    <w:rsid w:val="00D775E3"/>
    <w:rsid w:val="00D863CF"/>
    <w:rsid w:val="00D91DB1"/>
    <w:rsid w:val="00D94377"/>
    <w:rsid w:val="00DB0871"/>
    <w:rsid w:val="00DB3942"/>
    <w:rsid w:val="00DC3BFD"/>
    <w:rsid w:val="00DC55FB"/>
    <w:rsid w:val="00DC7B81"/>
    <w:rsid w:val="00DD2035"/>
    <w:rsid w:val="00DD612B"/>
    <w:rsid w:val="00DE4B75"/>
    <w:rsid w:val="00DF124E"/>
    <w:rsid w:val="00E00E9B"/>
    <w:rsid w:val="00E026F5"/>
    <w:rsid w:val="00E02798"/>
    <w:rsid w:val="00E070CA"/>
    <w:rsid w:val="00E0749B"/>
    <w:rsid w:val="00E22232"/>
    <w:rsid w:val="00E22447"/>
    <w:rsid w:val="00E26D34"/>
    <w:rsid w:val="00E33820"/>
    <w:rsid w:val="00E371DD"/>
    <w:rsid w:val="00E45F6E"/>
    <w:rsid w:val="00E528C4"/>
    <w:rsid w:val="00E5353D"/>
    <w:rsid w:val="00E548FA"/>
    <w:rsid w:val="00E552DA"/>
    <w:rsid w:val="00E56E10"/>
    <w:rsid w:val="00E630E5"/>
    <w:rsid w:val="00E64327"/>
    <w:rsid w:val="00E7012B"/>
    <w:rsid w:val="00E70FE0"/>
    <w:rsid w:val="00E710D7"/>
    <w:rsid w:val="00E7460A"/>
    <w:rsid w:val="00E75146"/>
    <w:rsid w:val="00E87948"/>
    <w:rsid w:val="00EA0ED5"/>
    <w:rsid w:val="00EA2FC6"/>
    <w:rsid w:val="00EA33DA"/>
    <w:rsid w:val="00EB176F"/>
    <w:rsid w:val="00EC5E6E"/>
    <w:rsid w:val="00EC77BE"/>
    <w:rsid w:val="00ED3282"/>
    <w:rsid w:val="00ED3967"/>
    <w:rsid w:val="00EE6A85"/>
    <w:rsid w:val="00EF2EBA"/>
    <w:rsid w:val="00EF5C89"/>
    <w:rsid w:val="00F03265"/>
    <w:rsid w:val="00F04DBA"/>
    <w:rsid w:val="00F0551D"/>
    <w:rsid w:val="00F07195"/>
    <w:rsid w:val="00F116E0"/>
    <w:rsid w:val="00F33A84"/>
    <w:rsid w:val="00F609AF"/>
    <w:rsid w:val="00F62EC0"/>
    <w:rsid w:val="00F6742F"/>
    <w:rsid w:val="00F67453"/>
    <w:rsid w:val="00F85084"/>
    <w:rsid w:val="00F8588C"/>
    <w:rsid w:val="00F85962"/>
    <w:rsid w:val="00F91646"/>
    <w:rsid w:val="00F9655A"/>
    <w:rsid w:val="00FA2DA1"/>
    <w:rsid w:val="00FA3A5B"/>
    <w:rsid w:val="00FB3AC4"/>
    <w:rsid w:val="00FB3D74"/>
    <w:rsid w:val="00FB593F"/>
    <w:rsid w:val="00FC1CFE"/>
    <w:rsid w:val="00FE6010"/>
    <w:rsid w:val="00FF2185"/>
    <w:rsid w:val="00FF480E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CCF0449A-153F-4E4B-BA21-6DD7EE73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customStyle="1" w:styleId="LabSection">
    <w:name w:val="Lab Section"/>
    <w:basedOn w:val="Normal"/>
    <w:next w:val="Normal"/>
    <w:autoRedefine/>
    <w:qFormat/>
    <w:rsid w:val="00E371DD"/>
    <w:pPr>
      <w:keepNext/>
      <w:numPr>
        <w:numId w:val="28"/>
      </w:numPr>
      <w:spacing w:before="240" w:after="120" w:line="240" w:lineRule="auto"/>
    </w:pPr>
    <w:rPr>
      <w:rFonts w:cs="Times New Roman"/>
      <w:b/>
      <w:bCs/>
      <w:iCs/>
      <w:sz w:val="24"/>
    </w:rPr>
  </w:style>
  <w:style w:type="character" w:customStyle="1" w:styleId="TableTextChar">
    <w:name w:val="Table Text Char"/>
    <w:link w:val="TableText"/>
    <w:locked/>
    <w:rsid w:val="00E371DD"/>
  </w:style>
  <w:style w:type="paragraph" w:customStyle="1" w:styleId="TableText">
    <w:name w:val="Table Text"/>
    <w:basedOn w:val="Normal"/>
    <w:link w:val="TableTextChar"/>
    <w:autoRedefine/>
    <w:qFormat/>
    <w:rsid w:val="00E371DD"/>
    <w:pPr>
      <w:keepNext/>
      <w:spacing w:before="60" w:after="60" w:line="240" w:lineRule="auto"/>
    </w:pPr>
    <w:rPr>
      <w:rFonts w:ascii="Calibri" w:hAnsi="Calibri" w:cs="Times New Roman"/>
      <w:sz w:val="20"/>
      <w:szCs w:val="20"/>
    </w:rPr>
  </w:style>
  <w:style w:type="paragraph" w:customStyle="1" w:styleId="TableHeading">
    <w:name w:val="Table Heading"/>
    <w:basedOn w:val="Normal"/>
    <w:autoRedefine/>
    <w:qFormat/>
    <w:rsid w:val="00E371DD"/>
    <w:pPr>
      <w:keepNext/>
      <w:spacing w:before="120" w:after="120"/>
      <w:jc w:val="center"/>
    </w:pPr>
    <w:rPr>
      <w:rFonts w:eastAsia="Calibri" w:cs="Times New Roman"/>
      <w:b/>
      <w:sz w:val="20"/>
    </w:rPr>
  </w:style>
  <w:style w:type="paragraph" w:customStyle="1" w:styleId="ReflectionQ">
    <w:name w:val="Reflection Q"/>
    <w:basedOn w:val="Normal"/>
    <w:qFormat/>
    <w:rsid w:val="00E371DD"/>
    <w:pPr>
      <w:numPr>
        <w:ilvl w:val="1"/>
        <w:numId w:val="28"/>
      </w:numPr>
      <w:spacing w:before="60" w:after="60" w:line="240" w:lineRule="auto"/>
    </w:pPr>
    <w:rPr>
      <w:rFonts w:eastAsia="Calibri" w:cs="Times New Roman"/>
      <w:sz w:val="20"/>
    </w:rPr>
  </w:style>
  <w:style w:type="numbering" w:customStyle="1" w:styleId="SectionList">
    <w:name w:val="Section_List"/>
    <w:uiPriority w:val="99"/>
    <w:rsid w:val="00E371D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1111111111111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1213C-26D4-3345-8CDC-887CC656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C:\Users\rlegge\Desktop\er-template-4-word-97-2003-june-6-2013-10-06-13 (1).dot</Template>
  <TotalTime>45</TotalTime>
  <Pages>9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Viktor Lyagutsky</cp:lastModifiedBy>
  <cp:revision>8</cp:revision>
  <cp:lastPrinted>2016-10-25T21:35:00Z</cp:lastPrinted>
  <dcterms:created xsi:type="dcterms:W3CDTF">2019-02-11T00:26:00Z</dcterms:created>
  <dcterms:modified xsi:type="dcterms:W3CDTF">2020-01-24T15:08:00Z</dcterms:modified>
</cp:coreProperties>
</file>