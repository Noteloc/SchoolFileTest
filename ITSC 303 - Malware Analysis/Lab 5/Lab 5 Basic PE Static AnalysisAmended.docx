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  <w:lang w:eastAsia="en-CA"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2E6DA7" w:rsidRPr="00090ACB" w:rsidRDefault="002E6DA7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604D959C" w:rsidR="002E6DA7" w:rsidRPr="00A45EC3" w:rsidRDefault="002E6DA7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Lab 5: Basic</w:t>
                                </w:r>
                                <w:r w:rsidRPr="005476F5">
                                  <w:rPr>
                                    <w:rFonts w:ascii="Titillium Bd" w:hAnsi="Titillium Bd"/>
                                  </w:rPr>
                                  <w:t xml:space="preserve"> PE </w:t>
                                </w:r>
                                <w:r>
                                  <w:rPr>
                                    <w:rFonts w:ascii="Titillium Bd" w:hAnsi="Titillium Bd"/>
                                  </w:rPr>
                                  <w:t>Static Analysis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46DF0243" w:rsidR="002E6DA7" w:rsidRPr="00A45EC3" w:rsidRDefault="002E6DA7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ITSC 303: Malware Analysis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2E6DA7" w:rsidRPr="008B6EED" w:rsidRDefault="002E6DA7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14:paraId="2866EF47" w14:textId="0B94EDA9" w:rsidR="002E6DA7" w:rsidRPr="00090ACB" w:rsidRDefault="002E6DA7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14:paraId="767D7429" w14:textId="604D959C" w:rsidR="002E6DA7" w:rsidRPr="00A45EC3" w:rsidRDefault="002E6DA7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Lab 5: Basic</w:t>
                          </w:r>
                          <w:r w:rsidRPr="005476F5">
                            <w:rPr>
                              <w:rFonts w:ascii="Titillium Bd" w:hAnsi="Titillium Bd"/>
                            </w:rPr>
                            <w:t xml:space="preserve"> PE </w:t>
                          </w:r>
                          <w:r>
                            <w:rPr>
                              <w:rFonts w:ascii="Titillium Bd" w:hAnsi="Titillium Bd"/>
                            </w:rPr>
                            <w:t>Static Analysis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14:paraId="0394799F" w14:textId="46DF0243" w:rsidR="002E6DA7" w:rsidRPr="00A45EC3" w:rsidRDefault="002E6DA7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ITSC 303: Malware Analysis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6950A1D" w14:textId="3D2A3FCE" w:rsidR="002E6DA7" w:rsidRPr="008B6EED" w:rsidRDefault="002E6DA7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030F29F9" w14:textId="77777777" w:rsidR="00C743B3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US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93062953" w:history="1">
            <w:r w:rsidR="00C743B3" w:rsidRPr="00664635">
              <w:rPr>
                <w:rStyle w:val="Hyperlink"/>
              </w:rPr>
              <w:t>Lab Outcomes</w:t>
            </w:r>
            <w:r w:rsidR="00C743B3">
              <w:rPr>
                <w:webHidden/>
              </w:rPr>
              <w:tab/>
            </w:r>
            <w:r w:rsidR="00C743B3">
              <w:rPr>
                <w:webHidden/>
              </w:rPr>
              <w:fldChar w:fldCharType="begin"/>
            </w:r>
            <w:r w:rsidR="00C743B3">
              <w:rPr>
                <w:webHidden/>
              </w:rPr>
              <w:instrText xml:space="preserve"> PAGEREF _Toc493062953 \h </w:instrText>
            </w:r>
            <w:r w:rsidR="00C743B3">
              <w:rPr>
                <w:webHidden/>
              </w:rPr>
            </w:r>
            <w:r w:rsidR="00C743B3">
              <w:rPr>
                <w:webHidden/>
              </w:rPr>
              <w:fldChar w:fldCharType="separate"/>
            </w:r>
            <w:r w:rsidR="00C743B3">
              <w:rPr>
                <w:webHidden/>
              </w:rPr>
              <w:t>2</w:t>
            </w:r>
            <w:r w:rsidR="00C743B3">
              <w:rPr>
                <w:webHidden/>
              </w:rPr>
              <w:fldChar w:fldCharType="end"/>
            </w:r>
          </w:hyperlink>
        </w:p>
        <w:p w14:paraId="77C9EFF9" w14:textId="77777777" w:rsidR="00C743B3" w:rsidRDefault="00D97EB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US"/>
            </w:rPr>
          </w:pPr>
          <w:hyperlink w:anchor="_Toc493062954" w:history="1">
            <w:r w:rsidR="00C743B3" w:rsidRPr="00664635">
              <w:rPr>
                <w:rStyle w:val="Hyperlink"/>
              </w:rPr>
              <w:t>Background Reading</w:t>
            </w:r>
            <w:r w:rsidR="00C743B3">
              <w:rPr>
                <w:webHidden/>
              </w:rPr>
              <w:tab/>
            </w:r>
            <w:r w:rsidR="00C743B3">
              <w:rPr>
                <w:webHidden/>
              </w:rPr>
              <w:fldChar w:fldCharType="begin"/>
            </w:r>
            <w:r w:rsidR="00C743B3">
              <w:rPr>
                <w:webHidden/>
              </w:rPr>
              <w:instrText xml:space="preserve"> PAGEREF _Toc493062954 \h </w:instrText>
            </w:r>
            <w:r w:rsidR="00C743B3">
              <w:rPr>
                <w:webHidden/>
              </w:rPr>
            </w:r>
            <w:r w:rsidR="00C743B3">
              <w:rPr>
                <w:webHidden/>
              </w:rPr>
              <w:fldChar w:fldCharType="separate"/>
            </w:r>
            <w:r w:rsidR="00C743B3">
              <w:rPr>
                <w:webHidden/>
              </w:rPr>
              <w:t>2</w:t>
            </w:r>
            <w:r w:rsidR="00C743B3">
              <w:rPr>
                <w:webHidden/>
              </w:rPr>
              <w:fldChar w:fldCharType="end"/>
            </w:r>
          </w:hyperlink>
        </w:p>
        <w:p w14:paraId="19081E58" w14:textId="77777777" w:rsidR="00C743B3" w:rsidRDefault="00D97EB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US"/>
            </w:rPr>
          </w:pPr>
          <w:hyperlink w:anchor="_Toc493062955" w:history="1">
            <w:r w:rsidR="00C743B3" w:rsidRPr="00664635">
              <w:rPr>
                <w:rStyle w:val="Hyperlink"/>
              </w:rPr>
              <w:t>Introduction</w:t>
            </w:r>
            <w:r w:rsidR="00C743B3">
              <w:rPr>
                <w:webHidden/>
              </w:rPr>
              <w:tab/>
            </w:r>
            <w:r w:rsidR="00C743B3">
              <w:rPr>
                <w:webHidden/>
              </w:rPr>
              <w:fldChar w:fldCharType="begin"/>
            </w:r>
            <w:r w:rsidR="00C743B3">
              <w:rPr>
                <w:webHidden/>
              </w:rPr>
              <w:instrText xml:space="preserve"> PAGEREF _Toc493062955 \h </w:instrText>
            </w:r>
            <w:r w:rsidR="00C743B3">
              <w:rPr>
                <w:webHidden/>
              </w:rPr>
            </w:r>
            <w:r w:rsidR="00C743B3">
              <w:rPr>
                <w:webHidden/>
              </w:rPr>
              <w:fldChar w:fldCharType="separate"/>
            </w:r>
            <w:r w:rsidR="00C743B3">
              <w:rPr>
                <w:webHidden/>
              </w:rPr>
              <w:t>2</w:t>
            </w:r>
            <w:r w:rsidR="00C743B3">
              <w:rPr>
                <w:webHidden/>
              </w:rPr>
              <w:fldChar w:fldCharType="end"/>
            </w:r>
          </w:hyperlink>
        </w:p>
        <w:p w14:paraId="6780DC53" w14:textId="77777777" w:rsidR="00C743B3" w:rsidRDefault="00D97EB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  <w:lang w:val="en-US"/>
            </w:rPr>
          </w:pPr>
          <w:hyperlink w:anchor="_Toc493062956" w:history="1">
            <w:r w:rsidR="00C743B3" w:rsidRPr="00664635">
              <w:rPr>
                <w:rStyle w:val="Hyperlink"/>
              </w:rPr>
              <w:t>1.0</w:t>
            </w:r>
            <w:r w:rsidR="00C743B3">
              <w:rPr>
                <w:rFonts w:asciiTheme="minorHAnsi" w:eastAsiaTheme="minorEastAsia" w:hAnsiTheme="minorHAnsi" w:cstheme="minorBidi"/>
                <w:bCs w:val="0"/>
                <w:szCs w:val="22"/>
                <w:lang w:val="en-US"/>
              </w:rPr>
              <w:tab/>
            </w:r>
            <w:r w:rsidR="00C743B3" w:rsidRPr="00664635">
              <w:rPr>
                <w:rStyle w:val="Hyperlink"/>
              </w:rPr>
              <w:t>Clam AntiVirus (ClamAV)</w:t>
            </w:r>
            <w:r w:rsidR="00C743B3">
              <w:rPr>
                <w:webHidden/>
              </w:rPr>
              <w:tab/>
            </w:r>
            <w:r w:rsidR="00C743B3">
              <w:rPr>
                <w:webHidden/>
              </w:rPr>
              <w:fldChar w:fldCharType="begin"/>
            </w:r>
            <w:r w:rsidR="00C743B3">
              <w:rPr>
                <w:webHidden/>
              </w:rPr>
              <w:instrText xml:space="preserve"> PAGEREF _Toc493062956 \h </w:instrText>
            </w:r>
            <w:r w:rsidR="00C743B3">
              <w:rPr>
                <w:webHidden/>
              </w:rPr>
            </w:r>
            <w:r w:rsidR="00C743B3">
              <w:rPr>
                <w:webHidden/>
              </w:rPr>
              <w:fldChar w:fldCharType="separate"/>
            </w:r>
            <w:r w:rsidR="00C743B3">
              <w:rPr>
                <w:webHidden/>
              </w:rPr>
              <w:t>3</w:t>
            </w:r>
            <w:r w:rsidR="00C743B3">
              <w:rPr>
                <w:webHidden/>
              </w:rPr>
              <w:fldChar w:fldCharType="end"/>
            </w:r>
          </w:hyperlink>
        </w:p>
        <w:p w14:paraId="55914B7F" w14:textId="77777777" w:rsidR="00C743B3" w:rsidRDefault="00D97E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93062957" w:history="1">
            <w:r w:rsidR="00C743B3" w:rsidRPr="00664635">
              <w:rPr>
                <w:rStyle w:val="Hyperlink"/>
                <w:noProof/>
              </w:rPr>
              <w:t>1.1</w:t>
            </w:r>
            <w:r w:rsidR="00C743B3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743B3" w:rsidRPr="00664635">
              <w:rPr>
                <w:rStyle w:val="Hyperlink"/>
                <w:noProof/>
              </w:rPr>
              <w:t>Getting Started</w:t>
            </w:r>
            <w:r w:rsidR="00C743B3">
              <w:rPr>
                <w:noProof/>
                <w:webHidden/>
              </w:rPr>
              <w:tab/>
            </w:r>
            <w:r w:rsidR="00C743B3">
              <w:rPr>
                <w:noProof/>
                <w:webHidden/>
              </w:rPr>
              <w:fldChar w:fldCharType="begin"/>
            </w:r>
            <w:r w:rsidR="00C743B3">
              <w:rPr>
                <w:noProof/>
                <w:webHidden/>
              </w:rPr>
              <w:instrText xml:space="preserve"> PAGEREF _Toc493062957 \h </w:instrText>
            </w:r>
            <w:r w:rsidR="00C743B3">
              <w:rPr>
                <w:noProof/>
                <w:webHidden/>
              </w:rPr>
            </w:r>
            <w:r w:rsidR="00C743B3">
              <w:rPr>
                <w:noProof/>
                <w:webHidden/>
              </w:rPr>
              <w:fldChar w:fldCharType="separate"/>
            </w:r>
            <w:r w:rsidR="00C743B3">
              <w:rPr>
                <w:noProof/>
                <w:webHidden/>
              </w:rPr>
              <w:t>3</w:t>
            </w:r>
            <w:r w:rsidR="00C743B3">
              <w:rPr>
                <w:noProof/>
                <w:webHidden/>
              </w:rPr>
              <w:fldChar w:fldCharType="end"/>
            </w:r>
          </w:hyperlink>
        </w:p>
        <w:p w14:paraId="420A1DD4" w14:textId="77777777" w:rsidR="00C743B3" w:rsidRDefault="00D97E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93062958" w:history="1">
            <w:r w:rsidR="00C743B3" w:rsidRPr="00664635">
              <w:rPr>
                <w:rStyle w:val="Hyperlink"/>
                <w:noProof/>
              </w:rPr>
              <w:t>1.2</w:t>
            </w:r>
            <w:r w:rsidR="00C743B3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743B3" w:rsidRPr="00664635">
              <w:rPr>
                <w:rStyle w:val="Hyperlink"/>
                <w:noProof/>
              </w:rPr>
              <w:t>Full File Hash Signatures</w:t>
            </w:r>
            <w:r w:rsidR="00C743B3">
              <w:rPr>
                <w:noProof/>
                <w:webHidden/>
              </w:rPr>
              <w:tab/>
            </w:r>
            <w:r w:rsidR="00C743B3">
              <w:rPr>
                <w:noProof/>
                <w:webHidden/>
              </w:rPr>
              <w:fldChar w:fldCharType="begin"/>
            </w:r>
            <w:r w:rsidR="00C743B3">
              <w:rPr>
                <w:noProof/>
                <w:webHidden/>
              </w:rPr>
              <w:instrText xml:space="preserve"> PAGEREF _Toc493062958 \h </w:instrText>
            </w:r>
            <w:r w:rsidR="00C743B3">
              <w:rPr>
                <w:noProof/>
                <w:webHidden/>
              </w:rPr>
            </w:r>
            <w:r w:rsidR="00C743B3">
              <w:rPr>
                <w:noProof/>
                <w:webHidden/>
              </w:rPr>
              <w:fldChar w:fldCharType="separate"/>
            </w:r>
            <w:r w:rsidR="00C743B3">
              <w:rPr>
                <w:noProof/>
                <w:webHidden/>
              </w:rPr>
              <w:t>4</w:t>
            </w:r>
            <w:r w:rsidR="00C743B3">
              <w:rPr>
                <w:noProof/>
                <w:webHidden/>
              </w:rPr>
              <w:fldChar w:fldCharType="end"/>
            </w:r>
          </w:hyperlink>
        </w:p>
        <w:p w14:paraId="19272DED" w14:textId="77777777" w:rsidR="00C743B3" w:rsidRDefault="00D97E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93062959" w:history="1">
            <w:r w:rsidR="00C743B3" w:rsidRPr="00664635">
              <w:rPr>
                <w:rStyle w:val="Hyperlink"/>
                <w:noProof/>
              </w:rPr>
              <w:t>1.3</w:t>
            </w:r>
            <w:r w:rsidR="00C743B3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743B3" w:rsidRPr="00664635">
              <w:rPr>
                <w:rStyle w:val="Hyperlink"/>
                <w:noProof/>
              </w:rPr>
              <w:t>PE Section Signatures</w:t>
            </w:r>
            <w:r w:rsidR="00C743B3">
              <w:rPr>
                <w:noProof/>
                <w:webHidden/>
              </w:rPr>
              <w:tab/>
            </w:r>
            <w:r w:rsidR="00C743B3">
              <w:rPr>
                <w:noProof/>
                <w:webHidden/>
              </w:rPr>
              <w:fldChar w:fldCharType="begin"/>
            </w:r>
            <w:r w:rsidR="00C743B3">
              <w:rPr>
                <w:noProof/>
                <w:webHidden/>
              </w:rPr>
              <w:instrText xml:space="preserve"> PAGEREF _Toc493062959 \h </w:instrText>
            </w:r>
            <w:r w:rsidR="00C743B3">
              <w:rPr>
                <w:noProof/>
                <w:webHidden/>
              </w:rPr>
            </w:r>
            <w:r w:rsidR="00C743B3">
              <w:rPr>
                <w:noProof/>
                <w:webHidden/>
              </w:rPr>
              <w:fldChar w:fldCharType="separate"/>
            </w:r>
            <w:r w:rsidR="00C743B3">
              <w:rPr>
                <w:noProof/>
                <w:webHidden/>
              </w:rPr>
              <w:t>6</w:t>
            </w:r>
            <w:r w:rsidR="00C743B3">
              <w:rPr>
                <w:noProof/>
                <w:webHidden/>
              </w:rPr>
              <w:fldChar w:fldCharType="end"/>
            </w:r>
          </w:hyperlink>
        </w:p>
        <w:p w14:paraId="0F19A3C2" w14:textId="77777777" w:rsidR="00C743B3" w:rsidRDefault="00D97E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93062960" w:history="1">
            <w:r w:rsidR="00C743B3" w:rsidRPr="00664635">
              <w:rPr>
                <w:rStyle w:val="Hyperlink"/>
                <w:noProof/>
              </w:rPr>
              <w:t>1.4</w:t>
            </w:r>
            <w:r w:rsidR="00C743B3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743B3" w:rsidRPr="00664635">
              <w:rPr>
                <w:rStyle w:val="Hyperlink"/>
                <w:noProof/>
              </w:rPr>
              <w:t>Body-Based Signatures</w:t>
            </w:r>
            <w:r w:rsidR="00C743B3">
              <w:rPr>
                <w:noProof/>
                <w:webHidden/>
              </w:rPr>
              <w:tab/>
            </w:r>
            <w:r w:rsidR="00C743B3">
              <w:rPr>
                <w:noProof/>
                <w:webHidden/>
              </w:rPr>
              <w:fldChar w:fldCharType="begin"/>
            </w:r>
            <w:r w:rsidR="00C743B3">
              <w:rPr>
                <w:noProof/>
                <w:webHidden/>
              </w:rPr>
              <w:instrText xml:space="preserve"> PAGEREF _Toc493062960 \h </w:instrText>
            </w:r>
            <w:r w:rsidR="00C743B3">
              <w:rPr>
                <w:noProof/>
                <w:webHidden/>
              </w:rPr>
            </w:r>
            <w:r w:rsidR="00C743B3">
              <w:rPr>
                <w:noProof/>
                <w:webHidden/>
              </w:rPr>
              <w:fldChar w:fldCharType="separate"/>
            </w:r>
            <w:r w:rsidR="00C743B3">
              <w:rPr>
                <w:noProof/>
                <w:webHidden/>
              </w:rPr>
              <w:t>10</w:t>
            </w:r>
            <w:r w:rsidR="00C743B3">
              <w:rPr>
                <w:noProof/>
                <w:webHidden/>
              </w:rPr>
              <w:fldChar w:fldCharType="end"/>
            </w:r>
          </w:hyperlink>
        </w:p>
        <w:p w14:paraId="65AC07F7" w14:textId="77777777" w:rsidR="00C743B3" w:rsidRDefault="00D97E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93062961" w:history="1">
            <w:r w:rsidR="00C743B3" w:rsidRPr="00664635">
              <w:rPr>
                <w:rStyle w:val="Hyperlink"/>
                <w:noProof/>
              </w:rPr>
              <w:t>1.5</w:t>
            </w:r>
            <w:r w:rsidR="00C743B3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743B3" w:rsidRPr="00664635">
              <w:rPr>
                <w:rStyle w:val="Hyperlink"/>
                <w:noProof/>
              </w:rPr>
              <w:t>Opcode Signatures</w:t>
            </w:r>
            <w:r w:rsidR="00C743B3">
              <w:rPr>
                <w:noProof/>
                <w:webHidden/>
              </w:rPr>
              <w:tab/>
            </w:r>
            <w:r w:rsidR="00C743B3">
              <w:rPr>
                <w:noProof/>
                <w:webHidden/>
              </w:rPr>
              <w:fldChar w:fldCharType="begin"/>
            </w:r>
            <w:r w:rsidR="00C743B3">
              <w:rPr>
                <w:noProof/>
                <w:webHidden/>
              </w:rPr>
              <w:instrText xml:space="preserve"> PAGEREF _Toc493062961 \h </w:instrText>
            </w:r>
            <w:r w:rsidR="00C743B3">
              <w:rPr>
                <w:noProof/>
                <w:webHidden/>
              </w:rPr>
            </w:r>
            <w:r w:rsidR="00C743B3">
              <w:rPr>
                <w:noProof/>
                <w:webHidden/>
              </w:rPr>
              <w:fldChar w:fldCharType="separate"/>
            </w:r>
            <w:r w:rsidR="00C743B3">
              <w:rPr>
                <w:noProof/>
                <w:webHidden/>
              </w:rPr>
              <w:t>14</w:t>
            </w:r>
            <w:r w:rsidR="00C743B3">
              <w:rPr>
                <w:noProof/>
                <w:webHidden/>
              </w:rPr>
              <w:fldChar w:fldCharType="end"/>
            </w:r>
          </w:hyperlink>
        </w:p>
        <w:p w14:paraId="13BA7B4E" w14:textId="77777777" w:rsidR="00C743B3" w:rsidRDefault="00D97E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93062962" w:history="1">
            <w:r w:rsidR="00C743B3" w:rsidRPr="00664635">
              <w:rPr>
                <w:rStyle w:val="Hyperlink"/>
                <w:noProof/>
              </w:rPr>
              <w:t>1.6</w:t>
            </w:r>
            <w:r w:rsidR="00C743B3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743B3" w:rsidRPr="00664635">
              <w:rPr>
                <w:rStyle w:val="Hyperlink"/>
                <w:noProof/>
              </w:rPr>
              <w:t>Logical Signatures</w:t>
            </w:r>
            <w:r w:rsidR="00C743B3">
              <w:rPr>
                <w:noProof/>
                <w:webHidden/>
              </w:rPr>
              <w:tab/>
            </w:r>
            <w:r w:rsidR="00C743B3">
              <w:rPr>
                <w:noProof/>
                <w:webHidden/>
              </w:rPr>
              <w:fldChar w:fldCharType="begin"/>
            </w:r>
            <w:r w:rsidR="00C743B3">
              <w:rPr>
                <w:noProof/>
                <w:webHidden/>
              </w:rPr>
              <w:instrText xml:space="preserve"> PAGEREF _Toc493062962 \h </w:instrText>
            </w:r>
            <w:r w:rsidR="00C743B3">
              <w:rPr>
                <w:noProof/>
                <w:webHidden/>
              </w:rPr>
            </w:r>
            <w:r w:rsidR="00C743B3">
              <w:rPr>
                <w:noProof/>
                <w:webHidden/>
              </w:rPr>
              <w:fldChar w:fldCharType="separate"/>
            </w:r>
            <w:r w:rsidR="00C743B3">
              <w:rPr>
                <w:noProof/>
                <w:webHidden/>
              </w:rPr>
              <w:t>17</w:t>
            </w:r>
            <w:r w:rsidR="00C743B3">
              <w:rPr>
                <w:noProof/>
                <w:webHidden/>
              </w:rPr>
              <w:fldChar w:fldCharType="end"/>
            </w:r>
          </w:hyperlink>
        </w:p>
        <w:p w14:paraId="74191A60" w14:textId="77777777" w:rsidR="00C743B3" w:rsidRDefault="00D97EB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  <w:lang w:val="en-US"/>
            </w:rPr>
          </w:pPr>
          <w:hyperlink w:anchor="_Toc493062963" w:history="1">
            <w:r w:rsidR="00C743B3" w:rsidRPr="00664635">
              <w:rPr>
                <w:rStyle w:val="Hyperlink"/>
              </w:rPr>
              <w:t>2.0</w:t>
            </w:r>
            <w:r w:rsidR="00C743B3">
              <w:rPr>
                <w:rFonts w:asciiTheme="minorHAnsi" w:eastAsiaTheme="minorEastAsia" w:hAnsiTheme="minorHAnsi" w:cstheme="minorBidi"/>
                <w:bCs w:val="0"/>
                <w:szCs w:val="22"/>
                <w:lang w:val="en-US"/>
              </w:rPr>
              <w:tab/>
            </w:r>
            <w:r w:rsidR="00C743B3" w:rsidRPr="00664635">
              <w:rPr>
                <w:rStyle w:val="Hyperlink"/>
              </w:rPr>
              <w:t>Writing Detections</w:t>
            </w:r>
            <w:r w:rsidR="00C743B3">
              <w:rPr>
                <w:webHidden/>
              </w:rPr>
              <w:tab/>
            </w:r>
            <w:r w:rsidR="00C743B3">
              <w:rPr>
                <w:webHidden/>
              </w:rPr>
              <w:fldChar w:fldCharType="begin"/>
            </w:r>
            <w:r w:rsidR="00C743B3">
              <w:rPr>
                <w:webHidden/>
              </w:rPr>
              <w:instrText xml:space="preserve"> PAGEREF _Toc493062963 \h </w:instrText>
            </w:r>
            <w:r w:rsidR="00C743B3">
              <w:rPr>
                <w:webHidden/>
              </w:rPr>
            </w:r>
            <w:r w:rsidR="00C743B3">
              <w:rPr>
                <w:webHidden/>
              </w:rPr>
              <w:fldChar w:fldCharType="separate"/>
            </w:r>
            <w:r w:rsidR="00C743B3">
              <w:rPr>
                <w:webHidden/>
              </w:rPr>
              <w:t>19</w:t>
            </w:r>
            <w:r w:rsidR="00C743B3">
              <w:rPr>
                <w:webHidden/>
              </w:rPr>
              <w:fldChar w:fldCharType="end"/>
            </w:r>
          </w:hyperlink>
        </w:p>
        <w:p w14:paraId="0215DA2D" w14:textId="77777777" w:rsidR="00C743B3" w:rsidRDefault="00D97E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93062964" w:history="1">
            <w:r w:rsidR="00C743B3" w:rsidRPr="00664635">
              <w:rPr>
                <w:rStyle w:val="Hyperlink"/>
                <w:noProof/>
              </w:rPr>
              <w:t>2.1</w:t>
            </w:r>
            <w:r w:rsidR="00C743B3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743B3" w:rsidRPr="00664635">
              <w:rPr>
                <w:rStyle w:val="Hyperlink"/>
                <w:noProof/>
              </w:rPr>
              <w:t>Full File Hash Detection</w:t>
            </w:r>
            <w:r w:rsidR="00C743B3">
              <w:rPr>
                <w:noProof/>
                <w:webHidden/>
              </w:rPr>
              <w:tab/>
            </w:r>
            <w:r w:rsidR="00C743B3">
              <w:rPr>
                <w:noProof/>
                <w:webHidden/>
              </w:rPr>
              <w:fldChar w:fldCharType="begin"/>
            </w:r>
            <w:r w:rsidR="00C743B3">
              <w:rPr>
                <w:noProof/>
                <w:webHidden/>
              </w:rPr>
              <w:instrText xml:space="preserve"> PAGEREF _Toc493062964 \h </w:instrText>
            </w:r>
            <w:r w:rsidR="00C743B3">
              <w:rPr>
                <w:noProof/>
                <w:webHidden/>
              </w:rPr>
            </w:r>
            <w:r w:rsidR="00C743B3">
              <w:rPr>
                <w:noProof/>
                <w:webHidden/>
              </w:rPr>
              <w:fldChar w:fldCharType="separate"/>
            </w:r>
            <w:r w:rsidR="00C743B3">
              <w:rPr>
                <w:noProof/>
                <w:webHidden/>
              </w:rPr>
              <w:t>19</w:t>
            </w:r>
            <w:r w:rsidR="00C743B3">
              <w:rPr>
                <w:noProof/>
                <w:webHidden/>
              </w:rPr>
              <w:fldChar w:fldCharType="end"/>
            </w:r>
          </w:hyperlink>
        </w:p>
        <w:p w14:paraId="1B5FA939" w14:textId="77777777" w:rsidR="00C743B3" w:rsidRDefault="00D97E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93062965" w:history="1">
            <w:r w:rsidR="00C743B3" w:rsidRPr="00664635">
              <w:rPr>
                <w:rStyle w:val="Hyperlink"/>
                <w:noProof/>
              </w:rPr>
              <w:t>2.2</w:t>
            </w:r>
            <w:r w:rsidR="00C743B3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743B3" w:rsidRPr="00664635">
              <w:rPr>
                <w:rStyle w:val="Hyperlink"/>
                <w:noProof/>
              </w:rPr>
              <w:t>PE Section Hash Detection</w:t>
            </w:r>
            <w:r w:rsidR="00C743B3">
              <w:rPr>
                <w:noProof/>
                <w:webHidden/>
              </w:rPr>
              <w:tab/>
            </w:r>
            <w:r w:rsidR="00C743B3">
              <w:rPr>
                <w:noProof/>
                <w:webHidden/>
              </w:rPr>
              <w:fldChar w:fldCharType="begin"/>
            </w:r>
            <w:r w:rsidR="00C743B3">
              <w:rPr>
                <w:noProof/>
                <w:webHidden/>
              </w:rPr>
              <w:instrText xml:space="preserve"> PAGEREF _Toc493062965 \h </w:instrText>
            </w:r>
            <w:r w:rsidR="00C743B3">
              <w:rPr>
                <w:noProof/>
                <w:webHidden/>
              </w:rPr>
            </w:r>
            <w:r w:rsidR="00C743B3">
              <w:rPr>
                <w:noProof/>
                <w:webHidden/>
              </w:rPr>
              <w:fldChar w:fldCharType="separate"/>
            </w:r>
            <w:r w:rsidR="00C743B3">
              <w:rPr>
                <w:noProof/>
                <w:webHidden/>
              </w:rPr>
              <w:t>19</w:t>
            </w:r>
            <w:r w:rsidR="00C743B3">
              <w:rPr>
                <w:noProof/>
                <w:webHidden/>
              </w:rPr>
              <w:fldChar w:fldCharType="end"/>
            </w:r>
          </w:hyperlink>
        </w:p>
        <w:p w14:paraId="3FEB9E04" w14:textId="77777777" w:rsidR="00C743B3" w:rsidRDefault="00D97E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93062966" w:history="1">
            <w:r w:rsidR="00C743B3" w:rsidRPr="00664635">
              <w:rPr>
                <w:rStyle w:val="Hyperlink"/>
                <w:noProof/>
              </w:rPr>
              <w:t>2.3</w:t>
            </w:r>
            <w:r w:rsidR="00C743B3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743B3" w:rsidRPr="00664635">
              <w:rPr>
                <w:rStyle w:val="Hyperlink"/>
                <w:noProof/>
              </w:rPr>
              <w:t>Body-Based Detection</w:t>
            </w:r>
            <w:r w:rsidR="00C743B3">
              <w:rPr>
                <w:noProof/>
                <w:webHidden/>
              </w:rPr>
              <w:tab/>
            </w:r>
            <w:r w:rsidR="00C743B3">
              <w:rPr>
                <w:noProof/>
                <w:webHidden/>
              </w:rPr>
              <w:fldChar w:fldCharType="begin"/>
            </w:r>
            <w:r w:rsidR="00C743B3">
              <w:rPr>
                <w:noProof/>
                <w:webHidden/>
              </w:rPr>
              <w:instrText xml:space="preserve"> PAGEREF _Toc493062966 \h </w:instrText>
            </w:r>
            <w:r w:rsidR="00C743B3">
              <w:rPr>
                <w:noProof/>
                <w:webHidden/>
              </w:rPr>
            </w:r>
            <w:r w:rsidR="00C743B3">
              <w:rPr>
                <w:noProof/>
                <w:webHidden/>
              </w:rPr>
              <w:fldChar w:fldCharType="separate"/>
            </w:r>
            <w:r w:rsidR="00C743B3">
              <w:rPr>
                <w:noProof/>
                <w:webHidden/>
              </w:rPr>
              <w:t>19</w:t>
            </w:r>
            <w:r w:rsidR="00C743B3">
              <w:rPr>
                <w:noProof/>
                <w:webHidden/>
              </w:rPr>
              <w:fldChar w:fldCharType="end"/>
            </w:r>
          </w:hyperlink>
        </w:p>
        <w:p w14:paraId="4D19D3AC" w14:textId="77777777" w:rsidR="00C743B3" w:rsidRDefault="00D97EB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US"/>
            </w:rPr>
          </w:pPr>
          <w:hyperlink w:anchor="_Toc493062967" w:history="1">
            <w:r w:rsidR="00C743B3" w:rsidRPr="00664635">
              <w:rPr>
                <w:rStyle w:val="Hyperlink"/>
              </w:rPr>
              <w:t>References</w:t>
            </w:r>
            <w:r w:rsidR="00C743B3">
              <w:rPr>
                <w:webHidden/>
              </w:rPr>
              <w:tab/>
            </w:r>
            <w:r w:rsidR="00C743B3">
              <w:rPr>
                <w:webHidden/>
              </w:rPr>
              <w:fldChar w:fldCharType="begin"/>
            </w:r>
            <w:r w:rsidR="00C743B3">
              <w:rPr>
                <w:webHidden/>
              </w:rPr>
              <w:instrText xml:space="preserve"> PAGEREF _Toc493062967 \h </w:instrText>
            </w:r>
            <w:r w:rsidR="00C743B3">
              <w:rPr>
                <w:webHidden/>
              </w:rPr>
            </w:r>
            <w:r w:rsidR="00C743B3">
              <w:rPr>
                <w:webHidden/>
              </w:rPr>
              <w:fldChar w:fldCharType="separate"/>
            </w:r>
            <w:r w:rsidR="00C743B3">
              <w:rPr>
                <w:webHidden/>
              </w:rPr>
              <w:t>22</w:t>
            </w:r>
            <w:r w:rsidR="00C743B3">
              <w:rPr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47C2E5DE" w:rsidR="00117156" w:rsidRPr="00A70299" w:rsidRDefault="00934EB9" w:rsidP="007F2B57">
      <w:pPr>
        <w:pStyle w:val="CourseName"/>
      </w:pPr>
      <w:r>
        <w:lastRenderedPageBreak/>
        <w:t>Malware Analysis</w:t>
      </w:r>
    </w:p>
    <w:p w14:paraId="24AB712E" w14:textId="752EF82A" w:rsidR="001D399F" w:rsidRPr="00A70299" w:rsidRDefault="00934EB9" w:rsidP="007F2B57">
      <w:pPr>
        <w:pStyle w:val="LabTitle"/>
      </w:pPr>
      <w:r>
        <w:t xml:space="preserve">Lab </w:t>
      </w:r>
      <w:r w:rsidR="00AB0667">
        <w:t>5</w:t>
      </w:r>
      <w:r>
        <w:t xml:space="preserve">: </w:t>
      </w:r>
      <w:r w:rsidR="00506503" w:rsidRPr="00506503">
        <w:t>Basic PE Static Analysis</w:t>
      </w:r>
    </w:p>
    <w:p w14:paraId="72DE1E43" w14:textId="2E50228C" w:rsidR="007B6BA5" w:rsidRPr="000537E5" w:rsidRDefault="005476F5" w:rsidP="005476F5">
      <w:pPr>
        <w:pStyle w:val="HeadingStyle1"/>
      </w:pPr>
      <w:bookmarkStart w:id="0" w:name="_Toc493062953"/>
      <w:r>
        <w:t>La</w:t>
      </w:r>
      <w:r w:rsidR="00CA62B7">
        <w:t>b</w:t>
      </w:r>
      <w:r>
        <w:t xml:space="preserve"> Outcomes</w:t>
      </w:r>
      <w:bookmarkEnd w:id="0"/>
    </w:p>
    <w:p w14:paraId="4E3BE8E6" w14:textId="3328E534" w:rsidR="007B6BA5" w:rsidRDefault="007B6BA5" w:rsidP="007B6BA5">
      <w:pPr>
        <w:spacing w:after="120"/>
      </w:pPr>
      <w:r>
        <w:t xml:space="preserve">This lab will </w:t>
      </w:r>
      <w:r w:rsidR="006740A1">
        <w:t>focus on</w:t>
      </w:r>
      <w:r>
        <w:t xml:space="preserve"> the following </w:t>
      </w:r>
      <w:r w:rsidR="006740A1">
        <w:t>o</w:t>
      </w:r>
      <w:r w:rsidR="00C743B3">
        <w:t>utcom</w:t>
      </w:r>
      <w:r w:rsidR="006740A1">
        <w:t>es</w:t>
      </w:r>
      <w:r>
        <w:t>:</w:t>
      </w:r>
    </w:p>
    <w:p w14:paraId="66266C70" w14:textId="7C91E57A" w:rsidR="00AB0667" w:rsidRDefault="00AB0667" w:rsidP="00AB0667">
      <w:pPr>
        <w:pStyle w:val="ListParagraph"/>
        <w:numPr>
          <w:ilvl w:val="0"/>
          <w:numId w:val="1"/>
        </w:numPr>
      </w:pPr>
      <w:r>
        <w:t>Use skills from previous labs.</w:t>
      </w:r>
    </w:p>
    <w:p w14:paraId="6B1AE425" w14:textId="041D7E79" w:rsidR="00AB0667" w:rsidRDefault="00AB0667" w:rsidP="00AB0667">
      <w:pPr>
        <w:pStyle w:val="ListParagraph"/>
        <w:numPr>
          <w:ilvl w:val="0"/>
          <w:numId w:val="1"/>
        </w:numPr>
      </w:pPr>
      <w:r>
        <w:t xml:space="preserve">Become familiar with </w:t>
      </w:r>
      <w:proofErr w:type="spellStart"/>
      <w:r>
        <w:t>ClamAV</w:t>
      </w:r>
      <w:proofErr w:type="spellEnd"/>
      <w:r>
        <w:t>.</w:t>
      </w:r>
    </w:p>
    <w:p w14:paraId="01AF4905" w14:textId="7A8992E3" w:rsidR="00AB0667" w:rsidRDefault="00AB0667" w:rsidP="00AB066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ClamAV</w:t>
      </w:r>
      <w:proofErr w:type="spellEnd"/>
      <w:r>
        <w:t xml:space="preserve"> file hash signatures.</w:t>
      </w:r>
    </w:p>
    <w:p w14:paraId="3C90F5BF" w14:textId="0AD511BE" w:rsidR="00AB0667" w:rsidRDefault="00AB0667" w:rsidP="00AB066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ClamAV</w:t>
      </w:r>
      <w:proofErr w:type="spellEnd"/>
      <w:r>
        <w:t xml:space="preserve"> PE section hash signatures.</w:t>
      </w:r>
    </w:p>
    <w:p w14:paraId="277B6636" w14:textId="21F5F541" w:rsidR="007B6BA5" w:rsidRDefault="00AB0667" w:rsidP="00AB066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ClamAV</w:t>
      </w:r>
      <w:proofErr w:type="spellEnd"/>
      <w:r>
        <w:t xml:space="preserve"> body-based signatures.</w:t>
      </w:r>
    </w:p>
    <w:p w14:paraId="5B221DBE" w14:textId="09786EF3" w:rsidR="007B6BA5" w:rsidRPr="001D399F" w:rsidRDefault="00CA62B7" w:rsidP="00501C43">
      <w:pPr>
        <w:pStyle w:val="HeadingStyle1"/>
      </w:pPr>
      <w:bookmarkStart w:id="1" w:name="_Toc493062954"/>
      <w:r>
        <w:t>Background Reading</w:t>
      </w:r>
      <w:bookmarkEnd w:id="1"/>
    </w:p>
    <w:p w14:paraId="1B5D8534" w14:textId="07245810" w:rsidR="00AB0667" w:rsidRDefault="00AB0667" w:rsidP="00AB0667">
      <w:pPr>
        <w:pStyle w:val="ListParagraph"/>
        <w:numPr>
          <w:ilvl w:val="0"/>
          <w:numId w:val="2"/>
        </w:numPr>
        <w:spacing w:after="120"/>
      </w:pPr>
      <w:proofErr w:type="spellStart"/>
      <w:r>
        <w:t>ClamAV</w:t>
      </w:r>
      <w:proofErr w:type="spellEnd"/>
      <w:r>
        <w:t xml:space="preserve"> documentation:</w:t>
      </w:r>
    </w:p>
    <w:p w14:paraId="6DCBECA9" w14:textId="6F05CC3A" w:rsidR="00AB0667" w:rsidRDefault="00D97EBE" w:rsidP="00AB0667">
      <w:pPr>
        <w:pStyle w:val="ListParagraph"/>
        <w:numPr>
          <w:ilvl w:val="1"/>
          <w:numId w:val="2"/>
        </w:numPr>
        <w:spacing w:after="120"/>
      </w:pPr>
      <w:hyperlink r:id="rId9" w:history="1">
        <w:r w:rsidR="00AB0667" w:rsidRPr="002E6DA7">
          <w:rPr>
            <w:rStyle w:val="Hyperlink"/>
          </w:rPr>
          <w:t>Signatures</w:t>
        </w:r>
      </w:hyperlink>
      <w:r w:rsidR="00AB0667">
        <w:t xml:space="preserve"> </w:t>
      </w:r>
      <w:r w:rsidR="002E6DA7">
        <w:t>(</w:t>
      </w:r>
      <w:r w:rsidR="00AB0667" w:rsidRPr="002E6DA7">
        <w:t>https://github.com/vrtadmin/clamav-devel/blob/master/docs/</w:t>
      </w:r>
      <w:r w:rsidR="001A37BB">
        <w:br/>
      </w:r>
      <w:r w:rsidR="00AB0667" w:rsidRPr="002E6DA7">
        <w:t>signatures.pdf</w:t>
      </w:r>
      <w:r w:rsidR="002E6DA7">
        <w:t>)</w:t>
      </w:r>
    </w:p>
    <w:p w14:paraId="43430841" w14:textId="4C78BDFD" w:rsidR="00AB0667" w:rsidRDefault="00D97EBE" w:rsidP="00AB0667">
      <w:pPr>
        <w:pStyle w:val="ListParagraph"/>
        <w:numPr>
          <w:ilvl w:val="1"/>
          <w:numId w:val="2"/>
        </w:numPr>
        <w:spacing w:after="120"/>
      </w:pPr>
      <w:hyperlink r:id="rId10" w:history="1">
        <w:r w:rsidR="00AB0667" w:rsidRPr="002E6DA7">
          <w:rPr>
            <w:rStyle w:val="Hyperlink"/>
          </w:rPr>
          <w:t>General</w:t>
        </w:r>
      </w:hyperlink>
      <w:r w:rsidR="00AB0667">
        <w:t xml:space="preserve"> </w:t>
      </w:r>
      <w:r w:rsidR="002E6DA7">
        <w:t>(</w:t>
      </w:r>
      <w:r w:rsidR="00AB0667" w:rsidRPr="002E6DA7">
        <w:t>https://github.com/vrtadmin/clamav-devel/blob/master/docs/</w:t>
      </w:r>
      <w:r w:rsidR="001A37BB">
        <w:br/>
      </w:r>
      <w:r w:rsidR="00AB0667" w:rsidRPr="002E6DA7">
        <w:t>clamdoc.pdf</w:t>
      </w:r>
      <w:r w:rsidR="002E6DA7">
        <w:t>)</w:t>
      </w:r>
    </w:p>
    <w:p w14:paraId="1E634ABF" w14:textId="72B4DD2C" w:rsidR="00AD3443" w:rsidRDefault="00B00C23" w:rsidP="00501C43">
      <w:pPr>
        <w:pStyle w:val="HeadingStyle1"/>
      </w:pPr>
      <w:bookmarkStart w:id="2" w:name="_Toc493062955"/>
      <w:r>
        <w:t>Introduction</w:t>
      </w:r>
      <w:bookmarkEnd w:id="2"/>
    </w:p>
    <w:p w14:paraId="7B4CE07A" w14:textId="355BF339" w:rsidR="000174C1" w:rsidRDefault="000174C1" w:rsidP="002E6DA7">
      <w:pPr>
        <w:pStyle w:val="ListParagraph"/>
        <w:ind w:left="0"/>
        <w:contextualSpacing w:val="0"/>
      </w:pPr>
      <w:r>
        <w:t xml:space="preserve">In previous labs, </w:t>
      </w:r>
      <w:r w:rsidR="008B555F">
        <w:t>you</w:t>
      </w:r>
      <w:r>
        <w:t xml:space="preserve"> learned how to identify and gather information about PE files, as well as reverse engineer PE files to verify their functionality. </w:t>
      </w:r>
      <w:r w:rsidR="00D31D67">
        <w:t xml:space="preserve">In this lab, you </w:t>
      </w:r>
      <w:r>
        <w:t xml:space="preserve">will scan for and identify malicious PE files. Software that scans for and identifies malicious software are typically referred to as </w:t>
      </w:r>
      <w:r w:rsidRPr="00C743B3">
        <w:rPr>
          <w:i/>
        </w:rPr>
        <w:t>antivirus scanners</w:t>
      </w:r>
      <w:r>
        <w:t xml:space="preserve"> or </w:t>
      </w:r>
      <w:r w:rsidRPr="00C743B3">
        <w:rPr>
          <w:i/>
        </w:rPr>
        <w:t>antivirus software</w:t>
      </w:r>
      <w:r>
        <w:t xml:space="preserve"> and can scan a computer’s hard drive looking for malicious files. The antivirus scanner relies on a constantly updated malware signature database </w:t>
      </w:r>
      <w:proofErr w:type="gramStart"/>
      <w:r>
        <w:t>in order to</w:t>
      </w:r>
      <w:proofErr w:type="gramEnd"/>
      <w:r>
        <w:t xml:space="preserve"> identify new or modified pieces of malicious software.</w:t>
      </w:r>
    </w:p>
    <w:p w14:paraId="4F4CA79F" w14:textId="77777777" w:rsidR="000174C1" w:rsidRDefault="000174C1" w:rsidP="002E6DA7">
      <w:pPr>
        <w:pStyle w:val="ListParagraph"/>
        <w:ind w:left="0"/>
        <w:contextualSpacing w:val="0"/>
      </w:pPr>
    </w:p>
    <w:p w14:paraId="4AC76FFA" w14:textId="7EC2902F" w:rsidR="000174C1" w:rsidRDefault="000174C1" w:rsidP="002E6DA7">
      <w:pPr>
        <w:pStyle w:val="ListParagraph"/>
        <w:ind w:left="0"/>
        <w:contextualSpacing w:val="0"/>
      </w:pPr>
      <w:r>
        <w:t xml:space="preserve">Many commercial antivirus scanners exist and although they are </w:t>
      </w:r>
      <w:proofErr w:type="gramStart"/>
      <w:r>
        <w:t>effective</w:t>
      </w:r>
      <w:proofErr w:type="gramEnd"/>
      <w:r>
        <w:t xml:space="preserve"> they don’t</w:t>
      </w:r>
      <w:r w:rsidR="00590FE0">
        <w:t xml:space="preserve"> always</w:t>
      </w:r>
      <w:r>
        <w:t xml:space="preserve"> allow users to</w:t>
      </w:r>
      <w:r w:rsidR="00590FE0">
        <w:t xml:space="preserve"> easily</w:t>
      </w:r>
      <w:r>
        <w:t xml:space="preserve"> add detections to their database of malicious file signatures.</w:t>
      </w:r>
      <w:r w:rsidR="00590FE0">
        <w:t xml:space="preserve"> They may have methods to submit the signatures to their central database, which would ultimately find its way to your environment.</w:t>
      </w:r>
      <w:r>
        <w:t xml:space="preserve"> </w:t>
      </w:r>
      <w:proofErr w:type="spellStart"/>
      <w:r>
        <w:t>ClamAV</w:t>
      </w:r>
      <w:proofErr w:type="spellEnd"/>
      <w:r>
        <w:t>, on the other hand, is a free, open-source antivirus scanner that allows end users to create their own malware signatures.</w:t>
      </w:r>
      <w:r w:rsidR="00A3303B">
        <w:t xml:space="preserve"> Many malware authors will also test their binaries against </w:t>
      </w:r>
      <w:r w:rsidR="00590FE0">
        <w:t xml:space="preserve">known AV tools, especially if they’re aware of the tools configured within your corporate environment. </w:t>
      </w:r>
    </w:p>
    <w:p w14:paraId="1E992424" w14:textId="77777777" w:rsidR="00D31D67" w:rsidRDefault="00D31D67" w:rsidP="002E6DA7">
      <w:pPr>
        <w:pStyle w:val="ListParagraph"/>
        <w:ind w:left="0"/>
        <w:contextualSpacing w:val="0"/>
      </w:pPr>
    </w:p>
    <w:p w14:paraId="46C48115" w14:textId="3280553B" w:rsidR="00501C43" w:rsidRPr="00501C43" w:rsidRDefault="000174C1" w:rsidP="002E6DA7">
      <w:pPr>
        <w:pStyle w:val="ListParagraph"/>
        <w:ind w:left="0"/>
        <w:contextualSpacing w:val="0"/>
        <w:rPr>
          <w:lang w:eastAsia="en-CA"/>
        </w:rPr>
      </w:pPr>
      <w:r>
        <w:t xml:space="preserve">This lab will use </w:t>
      </w:r>
      <w:proofErr w:type="spellStart"/>
      <w:r>
        <w:t>ClamAV</w:t>
      </w:r>
      <w:proofErr w:type="spellEnd"/>
      <w:r>
        <w:t xml:space="preserve"> to create detections for malicious PE files you have previously worked with. The lab will introduce file </w:t>
      </w:r>
      <w:proofErr w:type="gramStart"/>
      <w:r>
        <w:t>hash based</w:t>
      </w:r>
      <w:proofErr w:type="gramEnd"/>
      <w:r>
        <w:t xml:space="preserve"> signatures, PE section hash signatures and body</w:t>
      </w:r>
      <w:r w:rsidR="003838CD">
        <w:noBreakHyphen/>
      </w:r>
      <w:r>
        <w:t xml:space="preserve">based signatures. At the end of the </w:t>
      </w:r>
      <w:proofErr w:type="gramStart"/>
      <w:r>
        <w:t>lab</w:t>
      </w:r>
      <w:proofErr w:type="gramEnd"/>
      <w:r>
        <w:t xml:space="preserve"> you will know how to create all three types of signatures.</w:t>
      </w:r>
    </w:p>
    <w:p w14:paraId="7807B2C6" w14:textId="77777777" w:rsidR="000174C1" w:rsidRPr="001A37BB" w:rsidRDefault="000174C1" w:rsidP="001A37BB">
      <w:r w:rsidRPr="001A37BB">
        <w:br w:type="page"/>
      </w:r>
    </w:p>
    <w:p w14:paraId="2D16B910" w14:textId="7B09AD4E" w:rsidR="00E87B6C" w:rsidRDefault="000174C1" w:rsidP="002E6DA7">
      <w:pPr>
        <w:pStyle w:val="HeadingStyle1"/>
        <w:numPr>
          <w:ilvl w:val="0"/>
          <w:numId w:val="8"/>
        </w:numPr>
        <w:tabs>
          <w:tab w:val="left" w:pos="540"/>
        </w:tabs>
        <w:ind w:left="360" w:hanging="360"/>
      </w:pPr>
      <w:bookmarkStart w:id="3" w:name="_Toc493062956"/>
      <w:r>
        <w:lastRenderedPageBreak/>
        <w:t xml:space="preserve">Clam </w:t>
      </w:r>
      <w:proofErr w:type="spellStart"/>
      <w:r>
        <w:t>AntiVirus</w:t>
      </w:r>
      <w:proofErr w:type="spellEnd"/>
      <w:r>
        <w:t xml:space="preserve"> (</w:t>
      </w:r>
      <w:proofErr w:type="spellStart"/>
      <w:r>
        <w:t>ClamAV</w:t>
      </w:r>
      <w:proofErr w:type="spellEnd"/>
      <w:r>
        <w:t>)</w:t>
      </w:r>
      <w:bookmarkEnd w:id="3"/>
    </w:p>
    <w:p w14:paraId="768CC1A3" w14:textId="6D6618DB" w:rsidR="000174C1" w:rsidRDefault="000174C1" w:rsidP="002E6DA7">
      <w:proofErr w:type="spellStart"/>
      <w:r>
        <w:t>ClamAV</w:t>
      </w:r>
      <w:proofErr w:type="spellEnd"/>
      <w:r>
        <w:t xml:space="preserve"> is an open-source, multi-platform antivirus scanning engine that provides antivirus signatures </w:t>
      </w:r>
      <w:r w:rsidR="00620CE3">
        <w:t xml:space="preserve">that are </w:t>
      </w:r>
      <w:r>
        <w:t xml:space="preserve">written and distributed by paid employees of the </w:t>
      </w:r>
      <w:proofErr w:type="spellStart"/>
      <w:r>
        <w:t>ClamAV</w:t>
      </w:r>
      <w:proofErr w:type="spellEnd"/>
      <w:r>
        <w:t xml:space="preserve"> team. In addition, </w:t>
      </w:r>
      <w:proofErr w:type="spellStart"/>
      <w:r>
        <w:t>ClamAV</w:t>
      </w:r>
      <w:proofErr w:type="spellEnd"/>
      <w:r>
        <w:t xml:space="preserve"> allows users to create their own custom malware detection signatures.</w:t>
      </w:r>
      <w:r w:rsidR="00232B0D">
        <w:t xml:space="preserve"> Your VM environments have </w:t>
      </w:r>
      <w:proofErr w:type="spellStart"/>
      <w:r w:rsidR="00232B0D">
        <w:t>ClamAV</w:t>
      </w:r>
      <w:proofErr w:type="spellEnd"/>
      <w:r w:rsidR="00232B0D">
        <w:t xml:space="preserve"> available in the C:\tools\static-analysis\AV location however it is an older version of the toolset, so consider downloading the latest version at </w:t>
      </w:r>
      <w:r w:rsidR="00961C91" w:rsidRPr="00961C91">
        <w:rPr>
          <w:rStyle w:val="Hyperlink"/>
        </w:rPr>
        <w:t>http://www.clamav.net/downloads/production/ClamAV-0.101.3.exe</w:t>
      </w:r>
    </w:p>
    <w:p w14:paraId="269655B9" w14:textId="77777777" w:rsidR="00540CE8" w:rsidRDefault="00540CE8" w:rsidP="002E6DA7"/>
    <w:p w14:paraId="3E7D9EBA" w14:textId="7639E86B" w:rsidR="002B5410" w:rsidRDefault="007B283F" w:rsidP="00540CE8">
      <w:pPr>
        <w:pStyle w:val="ListParagraph"/>
        <w:numPr>
          <w:ilvl w:val="0"/>
          <w:numId w:val="48"/>
        </w:numPr>
      </w:pPr>
      <w:r>
        <w:t xml:space="preserve">Download and install this executable onto your </w:t>
      </w:r>
      <w:r w:rsidR="00540CE8">
        <w:t>analysis machines, be sure to install as administrator</w:t>
      </w:r>
    </w:p>
    <w:p w14:paraId="2DCB9D4B" w14:textId="1D1BA342" w:rsidR="00540CE8" w:rsidRDefault="00540CE8" w:rsidP="002E6DA7">
      <w:pPr>
        <w:pStyle w:val="ListParagraph"/>
        <w:numPr>
          <w:ilvl w:val="0"/>
          <w:numId w:val="48"/>
        </w:numPr>
      </w:pPr>
      <w:r>
        <w:t xml:space="preserve">Once the install is complete, open an administrator level </w:t>
      </w:r>
      <w:proofErr w:type="spellStart"/>
      <w:r>
        <w:t>Powershell</w:t>
      </w:r>
      <w:proofErr w:type="spellEnd"/>
      <w:r>
        <w:t xml:space="preserve"> window </w:t>
      </w:r>
    </w:p>
    <w:p w14:paraId="1CEF22ED" w14:textId="264BD40E" w:rsidR="00540CE8" w:rsidRDefault="00540CE8" w:rsidP="00540CE8">
      <w:pPr>
        <w:pStyle w:val="ListParagraph"/>
        <w:numPr>
          <w:ilvl w:val="1"/>
          <w:numId w:val="48"/>
        </w:numPr>
      </w:pPr>
      <w:r>
        <w:t xml:space="preserve">Windows Key then type </w:t>
      </w:r>
      <w:proofErr w:type="spellStart"/>
      <w:r>
        <w:t>Powershell</w:t>
      </w:r>
      <w:proofErr w:type="spellEnd"/>
      <w:r>
        <w:t>, but DO NOT press enter</w:t>
      </w:r>
    </w:p>
    <w:p w14:paraId="11F95C05" w14:textId="188E2DA9" w:rsidR="00540CE8" w:rsidRDefault="00540CE8" w:rsidP="00540CE8">
      <w:pPr>
        <w:pStyle w:val="ListParagraph"/>
        <w:numPr>
          <w:ilvl w:val="1"/>
          <w:numId w:val="48"/>
        </w:numPr>
      </w:pPr>
      <w:r>
        <w:t>Select run as administrator</w:t>
      </w:r>
    </w:p>
    <w:p w14:paraId="350EEC5B" w14:textId="35D3B352" w:rsidR="00540CE8" w:rsidRDefault="00540CE8" w:rsidP="00540CE8">
      <w:pPr>
        <w:pStyle w:val="ListParagraph"/>
        <w:ind w:left="2160"/>
      </w:pPr>
      <w:r w:rsidRPr="00540CE8">
        <w:rPr>
          <w:noProof/>
        </w:rPr>
        <w:drawing>
          <wp:inline distT="0" distB="0" distL="0" distR="0" wp14:anchorId="15932037" wp14:editId="7AD66CF5">
            <wp:extent cx="2429409" cy="2228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3384" cy="22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E3B3" w14:textId="4D416FBA" w:rsidR="00540CE8" w:rsidRDefault="00540CE8" w:rsidP="00540CE8">
      <w:pPr>
        <w:pStyle w:val="ListParagraph"/>
        <w:numPr>
          <w:ilvl w:val="0"/>
          <w:numId w:val="49"/>
        </w:numPr>
      </w:pPr>
      <w:r>
        <w:t xml:space="preserve">Inside your </w:t>
      </w:r>
      <w:proofErr w:type="spellStart"/>
      <w:r>
        <w:t>Powershell</w:t>
      </w:r>
      <w:proofErr w:type="spellEnd"/>
      <w:r>
        <w:t xml:space="preserve"> window, type the following commands:</w:t>
      </w:r>
    </w:p>
    <w:p w14:paraId="63584AFB" w14:textId="1958F85D" w:rsidR="00540CE8" w:rsidRDefault="00540CE8" w:rsidP="00540CE8">
      <w:pPr>
        <w:pStyle w:val="ListParagraph"/>
        <w:numPr>
          <w:ilvl w:val="1"/>
          <w:numId w:val="49"/>
        </w:numPr>
      </w:pPr>
      <w:r>
        <w:t>cd "c:\program files\</w:t>
      </w:r>
      <w:proofErr w:type="spellStart"/>
      <w:r>
        <w:t>clamav</w:t>
      </w:r>
      <w:proofErr w:type="spellEnd"/>
      <w:r>
        <w:t>"</w:t>
      </w:r>
    </w:p>
    <w:p w14:paraId="5609282E" w14:textId="0E6A0505" w:rsidR="00540CE8" w:rsidRDefault="00540CE8" w:rsidP="00540CE8">
      <w:pPr>
        <w:pStyle w:val="ListParagraph"/>
        <w:numPr>
          <w:ilvl w:val="1"/>
          <w:numId w:val="49"/>
        </w:numPr>
      </w:pPr>
      <w:r>
        <w:t>copy .\</w:t>
      </w:r>
      <w:proofErr w:type="spellStart"/>
      <w:r>
        <w:t>conf_examples</w:t>
      </w:r>
      <w:proofErr w:type="spellEnd"/>
      <w:r>
        <w:t>\</w:t>
      </w:r>
      <w:proofErr w:type="spellStart"/>
      <w:r>
        <w:t>freshclam.conf.sample</w:t>
      </w:r>
      <w:proofErr w:type="spellEnd"/>
      <w:r>
        <w:t xml:space="preserve"> .\</w:t>
      </w:r>
      <w:proofErr w:type="spellStart"/>
      <w:r>
        <w:t>freshclam.conf</w:t>
      </w:r>
      <w:proofErr w:type="spellEnd"/>
    </w:p>
    <w:p w14:paraId="299E4BED" w14:textId="048E71F0" w:rsidR="00540CE8" w:rsidRDefault="00540CE8" w:rsidP="00540CE8">
      <w:pPr>
        <w:pStyle w:val="ListParagraph"/>
        <w:numPr>
          <w:ilvl w:val="1"/>
          <w:numId w:val="49"/>
        </w:numPr>
      </w:pPr>
      <w:r w:rsidRPr="00540CE8">
        <w:t>write.exe .\</w:t>
      </w:r>
      <w:proofErr w:type="spellStart"/>
      <w:r w:rsidRPr="00540CE8">
        <w:t>freshclam.conf</w:t>
      </w:r>
      <w:proofErr w:type="spellEnd"/>
    </w:p>
    <w:p w14:paraId="2A9F43A3" w14:textId="7D5636A0" w:rsidR="00540CE8" w:rsidRDefault="00535734" w:rsidP="00540CE8">
      <w:pPr>
        <w:pStyle w:val="ListParagraph"/>
        <w:numPr>
          <w:ilvl w:val="0"/>
          <w:numId w:val="49"/>
        </w:numPr>
      </w:pPr>
      <w:r>
        <w:t xml:space="preserve">This will open a </w:t>
      </w:r>
      <w:proofErr w:type="spellStart"/>
      <w:r>
        <w:t>W</w:t>
      </w:r>
      <w:r w:rsidR="00540CE8">
        <w:t>ordpad</w:t>
      </w:r>
      <w:proofErr w:type="spellEnd"/>
      <w:r w:rsidR="00540CE8">
        <w:t xml:space="preserve"> document, delete the line that says example, then save and close.</w:t>
      </w:r>
    </w:p>
    <w:p w14:paraId="2B87A989" w14:textId="77777777" w:rsidR="00540CE8" w:rsidRDefault="00540CE8">
      <w:pPr>
        <w:spacing w:line="240" w:lineRule="auto"/>
      </w:pPr>
    </w:p>
    <w:p w14:paraId="0F14C9A0" w14:textId="4FB9150C" w:rsidR="00540CE8" w:rsidRDefault="00540CE8">
      <w:pPr>
        <w:spacing w:line="240" w:lineRule="auto"/>
      </w:pPr>
      <w:r>
        <w:rPr>
          <w:b/>
        </w:rPr>
        <w:t>*A good tip, this lab works better if you run the clam tools from their install location (C:\Program Files\</w:t>
      </w:r>
      <w:proofErr w:type="spellStart"/>
      <w:r>
        <w:rPr>
          <w:b/>
        </w:rPr>
        <w:t>ClamAV</w:t>
      </w:r>
      <w:proofErr w:type="spellEnd"/>
      <w:r>
        <w:rPr>
          <w:b/>
        </w:rPr>
        <w:t>”) and point the Clam tools to the complete paths for your sign</w:t>
      </w:r>
      <w:r w:rsidR="00E15347">
        <w:rPr>
          <w:b/>
        </w:rPr>
        <w:t xml:space="preserve">ature files and samples to </w:t>
      </w:r>
      <w:proofErr w:type="gramStart"/>
      <w:r w:rsidR="00E15347">
        <w:rPr>
          <w:b/>
        </w:rPr>
        <w:t>scan</w:t>
      </w:r>
      <w:r>
        <w:rPr>
          <w:b/>
        </w:rPr>
        <w:t>.*</w:t>
      </w:r>
      <w:proofErr w:type="gramEnd"/>
      <w:r>
        <w:t xml:space="preserve"> </w:t>
      </w:r>
      <w:r>
        <w:br w:type="page"/>
      </w:r>
    </w:p>
    <w:p w14:paraId="5628D42B" w14:textId="5668D734" w:rsidR="00540CE8" w:rsidRDefault="00540CE8" w:rsidP="00540CE8">
      <w:r>
        <w:lastRenderedPageBreak/>
        <w:t xml:space="preserve"> </w:t>
      </w:r>
    </w:p>
    <w:p w14:paraId="312FE0F8" w14:textId="57F2DCF5" w:rsidR="000174C1" w:rsidRDefault="000174C1" w:rsidP="002E6DA7">
      <w:pPr>
        <w:pStyle w:val="Heading2"/>
        <w:ind w:left="540" w:hanging="540"/>
      </w:pPr>
      <w:bookmarkStart w:id="4" w:name="_Toc493062957"/>
      <w:r>
        <w:t>1.1</w:t>
      </w:r>
      <w:r>
        <w:tab/>
        <w:t>Getting Started</w:t>
      </w:r>
      <w:bookmarkEnd w:id="4"/>
    </w:p>
    <w:p w14:paraId="034BA38D" w14:textId="7A4A65AC" w:rsidR="000174C1" w:rsidRDefault="000174C1" w:rsidP="00620CE3">
      <w:pPr>
        <w:pStyle w:val="ListParagraph"/>
        <w:numPr>
          <w:ilvl w:val="0"/>
          <w:numId w:val="26"/>
        </w:numPr>
        <w:spacing w:after="120"/>
        <w:ind w:left="1080"/>
        <w:contextualSpacing w:val="0"/>
      </w:pPr>
      <w:r>
        <w:t xml:space="preserve">Using a command shell, navigate to </w:t>
      </w:r>
      <w:r w:rsidRPr="000174C1">
        <w:rPr>
          <w:b/>
        </w:rPr>
        <w:t>c:\temp\lab5</w:t>
      </w:r>
      <w:r>
        <w:t>. Create the directory if required.</w:t>
      </w:r>
    </w:p>
    <w:p w14:paraId="07CE0D6D" w14:textId="5CB7AEA2" w:rsidR="000174C1" w:rsidRDefault="000174C1" w:rsidP="00620CE3">
      <w:pPr>
        <w:pStyle w:val="ListParagraph"/>
        <w:numPr>
          <w:ilvl w:val="0"/>
          <w:numId w:val="26"/>
        </w:numPr>
        <w:spacing w:after="120"/>
        <w:ind w:left="1080"/>
        <w:contextualSpacing w:val="0"/>
      </w:pPr>
      <w:r>
        <w:t>Execute the following command (</w:t>
      </w:r>
      <w:r w:rsidR="00620CE3">
        <w:t xml:space="preserve">your path may be </w:t>
      </w:r>
      <w:r w:rsidRPr="00620CE3">
        <w:rPr>
          <w:b/>
        </w:rPr>
        <w:t>c:\Program Files\</w:t>
      </w:r>
      <w:proofErr w:type="spellStart"/>
      <w:r w:rsidRPr="00620CE3">
        <w:rPr>
          <w:b/>
        </w:rPr>
        <w:t>ClamAV</w:t>
      </w:r>
      <w:proofErr w:type="spellEnd"/>
      <w:r w:rsidR="00620CE3">
        <w:t>).</w:t>
      </w:r>
    </w:p>
    <w:p w14:paraId="06E5C0BB" w14:textId="08D6FD85" w:rsidR="000174C1" w:rsidRPr="00620CE3" w:rsidRDefault="000174C1" w:rsidP="002017BA">
      <w:pPr>
        <w:pStyle w:val="SourceCode"/>
        <w:spacing w:after="240"/>
        <w:ind w:left="1080"/>
        <w:rPr>
          <w:sz w:val="22"/>
        </w:rPr>
      </w:pPr>
      <w:r w:rsidRPr="00620CE3">
        <w:rPr>
          <w:sz w:val="22"/>
        </w:rPr>
        <w:t xml:space="preserve">&gt; </w:t>
      </w:r>
      <w:proofErr w:type="spellStart"/>
      <w:r w:rsidRPr="00620CE3">
        <w:rPr>
          <w:sz w:val="22"/>
        </w:rPr>
        <w:t>dir</w:t>
      </w:r>
      <w:proofErr w:type="spellEnd"/>
      <w:r w:rsidRPr="00620CE3">
        <w:rPr>
          <w:sz w:val="22"/>
        </w:rPr>
        <w:t xml:space="preserve"> "c:\Program Files\</w:t>
      </w:r>
      <w:proofErr w:type="spellStart"/>
      <w:r w:rsidRPr="00620CE3">
        <w:rPr>
          <w:sz w:val="22"/>
        </w:rPr>
        <w:t>ClamAV</w:t>
      </w:r>
      <w:proofErr w:type="spellEnd"/>
      <w:r w:rsidRPr="00620CE3">
        <w:rPr>
          <w:sz w:val="22"/>
        </w:rPr>
        <w:t>"</w:t>
      </w:r>
    </w:p>
    <w:p w14:paraId="371F7DE6" w14:textId="72A7286C" w:rsidR="000174C1" w:rsidRDefault="00754550" w:rsidP="00620CE3">
      <w:pPr>
        <w:ind w:left="720"/>
        <w:jc w:val="center"/>
      </w:pPr>
      <w:r w:rsidRPr="00754550">
        <w:rPr>
          <w:noProof/>
        </w:rPr>
        <w:drawing>
          <wp:inline distT="0" distB="0" distL="0" distR="0" wp14:anchorId="11C69EB7" wp14:editId="0228190A">
            <wp:extent cx="2940050" cy="3245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5073" cy="325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9F13" w14:textId="51CE0C4F" w:rsidR="000174C1" w:rsidRDefault="000174C1" w:rsidP="00620CE3">
      <w:pPr>
        <w:pStyle w:val="SAITCaption"/>
        <w:ind w:left="720"/>
      </w:pPr>
      <w:r w:rsidRPr="000537E5">
        <w:t xml:space="preserve">Figure 1: </w:t>
      </w:r>
      <w:proofErr w:type="spellStart"/>
      <w:r>
        <w:t>ClamAV</w:t>
      </w:r>
      <w:proofErr w:type="spellEnd"/>
      <w:r>
        <w:t xml:space="preserve"> </w:t>
      </w:r>
      <w:r w:rsidR="002017BA">
        <w:t>D</w:t>
      </w:r>
      <w:r>
        <w:t xml:space="preserve">irectory </w:t>
      </w:r>
      <w:r w:rsidR="002017BA">
        <w:t>L</w:t>
      </w:r>
      <w:r>
        <w:t>isting</w:t>
      </w:r>
    </w:p>
    <w:p w14:paraId="473C6987" w14:textId="09A2057D" w:rsidR="000174C1" w:rsidRPr="008B555F" w:rsidRDefault="002017BA" w:rsidP="002017BA">
      <w:pPr>
        <w:pStyle w:val="SAITCaption"/>
        <w:ind w:left="720"/>
        <w:rPr>
          <w:b w:val="0"/>
          <w:sz w:val="18"/>
          <w:szCs w:val="18"/>
        </w:rPr>
      </w:pPr>
      <w:r w:rsidRPr="008B555F">
        <w:rPr>
          <w:b w:val="0"/>
          <w:sz w:val="18"/>
          <w:szCs w:val="18"/>
        </w:rPr>
        <w:t>Used with permission from Microsoft.</w:t>
      </w:r>
    </w:p>
    <w:p w14:paraId="3F26D8E0" w14:textId="75349752" w:rsidR="000174C1" w:rsidRDefault="002017BA" w:rsidP="002017BA">
      <w:pPr>
        <w:pStyle w:val="ListParagraph"/>
        <w:spacing w:after="120"/>
        <w:ind w:left="1080"/>
        <w:contextualSpacing w:val="0"/>
      </w:pPr>
      <w:r>
        <w:t xml:space="preserve">Although, there are </w:t>
      </w:r>
      <w:proofErr w:type="gramStart"/>
      <w:r>
        <w:t>a number of</w:t>
      </w:r>
      <w:proofErr w:type="gramEnd"/>
      <w:r>
        <w:t xml:space="preserve"> executable files provided in the </w:t>
      </w:r>
      <w:proofErr w:type="spellStart"/>
      <w:r>
        <w:t>ClamAV</w:t>
      </w:r>
      <w:proofErr w:type="spellEnd"/>
      <w:r>
        <w:t xml:space="preserve"> home directory, </w:t>
      </w:r>
      <w:r w:rsidR="00D31D67">
        <w:t xml:space="preserve">you </w:t>
      </w:r>
      <w:r>
        <w:t>will use c</w:t>
      </w:r>
      <w:r w:rsidR="000174C1">
        <w:t xml:space="preserve">lamscan.exe to scan suspected malware files. Clamscan.exe can use signature databases downloaded from </w:t>
      </w:r>
      <w:proofErr w:type="spellStart"/>
      <w:r w:rsidR="000174C1">
        <w:t>ClamAV</w:t>
      </w:r>
      <w:proofErr w:type="spellEnd"/>
      <w:r w:rsidR="000174C1">
        <w:t xml:space="preserve"> or custom databases created by the user. </w:t>
      </w:r>
      <w:r>
        <w:t xml:space="preserve">In this lab </w:t>
      </w:r>
      <w:r w:rsidR="00D31D67">
        <w:t xml:space="preserve">you </w:t>
      </w:r>
      <w:r>
        <w:t>will</w:t>
      </w:r>
      <w:r w:rsidR="000174C1">
        <w:t xml:space="preserve"> create a custom database.</w:t>
      </w:r>
    </w:p>
    <w:p w14:paraId="49EE5351" w14:textId="3313E555" w:rsidR="002017BA" w:rsidRDefault="00F12E3F" w:rsidP="002017BA">
      <w:pPr>
        <w:pStyle w:val="ListParagraph"/>
        <w:numPr>
          <w:ilvl w:val="0"/>
          <w:numId w:val="26"/>
        </w:numPr>
        <w:spacing w:after="120"/>
        <w:ind w:left="1080"/>
        <w:contextualSpacing w:val="0"/>
      </w:pPr>
      <w:r>
        <w:t>Inside your C:\temp\lab5 directory, c</w:t>
      </w:r>
      <w:r w:rsidR="000174C1">
        <w:t xml:space="preserve">reate a folder </w:t>
      </w:r>
      <w:r w:rsidR="002017BA">
        <w:t>nam</w:t>
      </w:r>
      <w:r w:rsidR="000174C1">
        <w:t xml:space="preserve">ed </w:t>
      </w:r>
      <w:proofErr w:type="spellStart"/>
      <w:r w:rsidR="000174C1" w:rsidRPr="002017BA">
        <w:rPr>
          <w:b/>
        </w:rPr>
        <w:t>to_scan</w:t>
      </w:r>
      <w:proofErr w:type="spellEnd"/>
      <w:r w:rsidR="000174C1">
        <w:t xml:space="preserve"> </w:t>
      </w:r>
      <w:r w:rsidR="002017BA">
        <w:t>(you</w:t>
      </w:r>
      <w:r w:rsidR="000174C1">
        <w:t xml:space="preserve"> will place files </w:t>
      </w:r>
      <w:r w:rsidR="002017BA">
        <w:t>you</w:t>
      </w:r>
      <w:r w:rsidR="000174C1">
        <w:t xml:space="preserve"> want to scan in this folder</w:t>
      </w:r>
      <w:r w:rsidR="002017BA">
        <w:t>)</w:t>
      </w:r>
      <w:r w:rsidR="000174C1">
        <w:t xml:space="preserve">. </w:t>
      </w:r>
    </w:p>
    <w:p w14:paraId="2EBD9B27" w14:textId="5F62439E" w:rsidR="002017BA" w:rsidRDefault="002017BA" w:rsidP="002017BA">
      <w:pPr>
        <w:pStyle w:val="ListParagraph"/>
        <w:numPr>
          <w:ilvl w:val="0"/>
          <w:numId w:val="26"/>
        </w:numPr>
        <w:spacing w:after="120"/>
        <w:ind w:left="1080"/>
        <w:contextualSpacing w:val="0"/>
      </w:pPr>
      <w:r>
        <w:t xml:space="preserve">In </w:t>
      </w:r>
      <w:r w:rsidR="00754550">
        <w:t>the lab5</w:t>
      </w:r>
      <w:r>
        <w:t xml:space="preserve"> folder</w:t>
      </w:r>
      <w:r w:rsidR="000174C1">
        <w:t xml:space="preserve">, create an empty file </w:t>
      </w:r>
      <w:r>
        <w:t>nam</w:t>
      </w:r>
      <w:r w:rsidR="000174C1">
        <w:t xml:space="preserve">ed </w:t>
      </w:r>
      <w:r w:rsidR="000174C1" w:rsidRPr="002017BA">
        <w:rPr>
          <w:b/>
        </w:rPr>
        <w:t>lab5_signatures.hdb</w:t>
      </w:r>
      <w:r w:rsidR="000174C1">
        <w:t xml:space="preserve">. </w:t>
      </w:r>
      <w:r w:rsidR="00754550">
        <w:t xml:space="preserve">To create this file, open notepad as administrator on your machine, and save the file as </w:t>
      </w:r>
      <w:r w:rsidR="00754550">
        <w:rPr>
          <w:b/>
        </w:rPr>
        <w:t>lab5_signatures.hdb</w:t>
      </w:r>
      <w:r w:rsidR="00754550">
        <w:t xml:space="preserve"> in the location.</w:t>
      </w:r>
    </w:p>
    <w:p w14:paraId="505AE769" w14:textId="32F32494" w:rsidR="000174C1" w:rsidRDefault="002017BA" w:rsidP="002017BA">
      <w:pPr>
        <w:pStyle w:val="ListParagraph"/>
        <w:spacing w:after="120"/>
        <w:ind w:left="1080"/>
        <w:contextualSpacing w:val="0"/>
      </w:pPr>
      <w:r>
        <w:t>Y</w:t>
      </w:r>
      <w:r w:rsidR="000174C1">
        <w:t xml:space="preserve">our folder should look </w:t>
      </w:r>
      <w:r>
        <w:t xml:space="preserve">like </w:t>
      </w:r>
      <w:r w:rsidR="00264432">
        <w:t>Figure 2.</w:t>
      </w:r>
    </w:p>
    <w:p w14:paraId="4A6C7F69" w14:textId="77777777" w:rsidR="000174C1" w:rsidRDefault="000174C1" w:rsidP="002017BA">
      <w:pPr>
        <w:ind w:left="720"/>
        <w:jc w:val="center"/>
      </w:pPr>
      <w:r w:rsidRPr="007F2CE1">
        <w:rPr>
          <w:noProof/>
          <w:lang w:eastAsia="en-CA"/>
        </w:rPr>
        <w:drawing>
          <wp:inline distT="0" distB="0" distL="0" distR="0" wp14:anchorId="41B70781" wp14:editId="067BBFFC">
            <wp:extent cx="1860605" cy="553682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638" r="68685"/>
                    <a:stretch/>
                  </pic:blipFill>
                  <pic:spPr bwMode="auto">
                    <a:xfrm>
                      <a:off x="0" y="0"/>
                      <a:ext cx="1861265" cy="55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0B7EF" w14:textId="6FBA1885" w:rsidR="000174C1" w:rsidRDefault="000174C1" w:rsidP="002017BA">
      <w:pPr>
        <w:pStyle w:val="SAITCaption"/>
        <w:ind w:left="720"/>
      </w:pPr>
      <w:r w:rsidRPr="000537E5">
        <w:t xml:space="preserve">Figure </w:t>
      </w:r>
      <w:r>
        <w:t xml:space="preserve">2: Prepared </w:t>
      </w:r>
      <w:r w:rsidR="002017BA">
        <w:t>F</w:t>
      </w:r>
      <w:r>
        <w:t>older</w:t>
      </w:r>
    </w:p>
    <w:p w14:paraId="7C7D2F07" w14:textId="714B05AF" w:rsidR="000174C1" w:rsidRPr="008B555F" w:rsidRDefault="002017BA" w:rsidP="002017BA">
      <w:pPr>
        <w:pStyle w:val="SAITCaption"/>
        <w:ind w:left="720"/>
        <w:rPr>
          <w:b w:val="0"/>
          <w:sz w:val="18"/>
          <w:szCs w:val="18"/>
        </w:rPr>
      </w:pPr>
      <w:r w:rsidRPr="008B555F">
        <w:rPr>
          <w:b w:val="0"/>
          <w:sz w:val="18"/>
          <w:szCs w:val="18"/>
        </w:rPr>
        <w:lastRenderedPageBreak/>
        <w:t>Used with permission from Microsoft.</w:t>
      </w:r>
    </w:p>
    <w:p w14:paraId="3D4A8B0A" w14:textId="28B1CD68" w:rsidR="000174C1" w:rsidRDefault="009E5F26" w:rsidP="002017BA">
      <w:pPr>
        <w:pStyle w:val="ListParagraph"/>
        <w:numPr>
          <w:ilvl w:val="0"/>
          <w:numId w:val="26"/>
        </w:numPr>
        <w:spacing w:after="120"/>
        <w:ind w:left="1080"/>
        <w:contextualSpacing w:val="0"/>
      </w:pPr>
      <w:r>
        <w:t xml:space="preserve">Copy </w:t>
      </w:r>
      <w:r w:rsidRPr="002017BA">
        <w:rPr>
          <w:b/>
        </w:rPr>
        <w:t>WinDiagService.exe</w:t>
      </w:r>
      <w:r>
        <w:t xml:space="preserve"> to the </w:t>
      </w:r>
      <w:proofErr w:type="spellStart"/>
      <w:r w:rsidRPr="00C743B3">
        <w:rPr>
          <w:i/>
        </w:rPr>
        <w:t>to_scan</w:t>
      </w:r>
      <w:proofErr w:type="spellEnd"/>
      <w:r>
        <w:t xml:space="preserve"> folder (</w:t>
      </w:r>
      <w:r w:rsidR="00D31D67">
        <w:t xml:space="preserve">you </w:t>
      </w:r>
      <w:r w:rsidR="000174C1">
        <w:t>reverse engineer</w:t>
      </w:r>
      <w:r w:rsidR="00D31D67">
        <w:t>ed</w:t>
      </w:r>
      <w:r w:rsidR="000174C1">
        <w:t xml:space="preserve"> </w:t>
      </w:r>
      <w:r>
        <w:t>this</w:t>
      </w:r>
      <w:r w:rsidR="000174C1">
        <w:t xml:space="preserve"> malware s</w:t>
      </w:r>
      <w:r w:rsidR="002017BA">
        <w:t>ample</w:t>
      </w:r>
      <w:r>
        <w:t xml:space="preserve"> in previous weeks)</w:t>
      </w:r>
      <w:r w:rsidR="000174C1">
        <w:t xml:space="preserve">. </w:t>
      </w:r>
    </w:p>
    <w:p w14:paraId="0D0A8D27" w14:textId="554B745B" w:rsidR="009E5F26" w:rsidRDefault="009E5F26" w:rsidP="002E6DA7">
      <w:pPr>
        <w:pStyle w:val="Heading2"/>
        <w:ind w:left="540" w:hanging="540"/>
      </w:pPr>
      <w:bookmarkStart w:id="5" w:name="_Toc493062958"/>
      <w:r>
        <w:t>1.2</w:t>
      </w:r>
      <w:r>
        <w:tab/>
        <w:t>Full File Hash Signatures</w:t>
      </w:r>
      <w:bookmarkEnd w:id="5"/>
      <w:r>
        <w:t xml:space="preserve"> </w:t>
      </w:r>
    </w:p>
    <w:p w14:paraId="6E63BA7C" w14:textId="639072D8" w:rsidR="009E5F26" w:rsidRDefault="009E5F26" w:rsidP="00216D4B">
      <w:pPr>
        <w:pStyle w:val="ListParagraph"/>
        <w:spacing w:after="120"/>
        <w:ind w:left="0"/>
        <w:contextualSpacing w:val="0"/>
      </w:pPr>
      <w:r>
        <w:t xml:space="preserve">The first signature you will create is a hash-based signature. </w:t>
      </w:r>
      <w:r w:rsidR="00D0632E">
        <w:t xml:space="preserve">Start by </w:t>
      </w:r>
      <w:r>
        <w:t>calculat</w:t>
      </w:r>
      <w:r w:rsidR="00D0632E">
        <w:t>ing</w:t>
      </w:r>
      <w:r>
        <w:t xml:space="preserve"> the SHA-256 of the sample </w:t>
      </w:r>
      <w:r w:rsidR="00D31D67">
        <w:t xml:space="preserve">you </w:t>
      </w:r>
      <w:r>
        <w:t xml:space="preserve">want to detect. In an earlier lab you calculated the SHA-256 hash of a file using a program called sha256sum.exe, and you created a Python file called sha256sum.py to calculate the SHA-256 hash of any file. </w:t>
      </w:r>
    </w:p>
    <w:p w14:paraId="7596948C" w14:textId="77777777" w:rsidR="009E5F26" w:rsidRDefault="009E5F26" w:rsidP="004C2E7D">
      <w:pPr>
        <w:pStyle w:val="ListParagraph"/>
        <w:numPr>
          <w:ilvl w:val="0"/>
          <w:numId w:val="29"/>
        </w:numPr>
        <w:spacing w:after="120"/>
        <w:ind w:left="426"/>
        <w:contextualSpacing w:val="0"/>
      </w:pPr>
      <w:r>
        <w:t xml:space="preserve">Use any method to calculate the SHA-256 hash of the file. </w:t>
      </w:r>
    </w:p>
    <w:p w14:paraId="2B4EBAFB" w14:textId="1D51C94B" w:rsidR="009E5F26" w:rsidRDefault="009E5F26" w:rsidP="00D0632E">
      <w:pPr>
        <w:pStyle w:val="ListParagraph"/>
        <w:spacing w:after="120"/>
        <w:ind w:left="1080"/>
        <w:contextualSpacing w:val="0"/>
      </w:pPr>
      <w:r>
        <w:t xml:space="preserve">The example </w:t>
      </w:r>
      <w:r w:rsidR="00D0632E">
        <w:t xml:space="preserve">in Figure 3 </w:t>
      </w:r>
      <w:r>
        <w:t xml:space="preserve">demonstrates calculating the SHA-256 hash using the </w:t>
      </w:r>
      <w:proofErr w:type="spellStart"/>
      <w:r>
        <w:t>Sysinternals</w:t>
      </w:r>
      <w:proofErr w:type="spellEnd"/>
      <w:r>
        <w:t xml:space="preserve"> tool sigcheck.exe with the -h: option.</w:t>
      </w:r>
      <w:r w:rsidR="00F12E3F">
        <w:t xml:space="preserve"> </w:t>
      </w:r>
      <w:proofErr w:type="spellStart"/>
      <w:r w:rsidR="00F12E3F">
        <w:t>Sysinternals</w:t>
      </w:r>
      <w:proofErr w:type="spellEnd"/>
      <w:r w:rsidR="00F12E3F">
        <w:t xml:space="preserve"> is available at C:\tools\static-analysis\digital-signatures</w:t>
      </w:r>
    </w:p>
    <w:p w14:paraId="0667F5FF" w14:textId="4D1A149A" w:rsidR="009E5F26" w:rsidRDefault="00F12E3F" w:rsidP="00A04D93">
      <w:pPr>
        <w:ind w:left="720"/>
        <w:jc w:val="center"/>
      </w:pPr>
      <w:r w:rsidRPr="00F12E3F">
        <w:rPr>
          <w:noProof/>
        </w:rPr>
        <w:drawing>
          <wp:inline distT="0" distB="0" distL="0" distR="0" wp14:anchorId="7C952D6F" wp14:editId="52591E65">
            <wp:extent cx="5943600" cy="2924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DDB3" w14:textId="3EC73B69" w:rsidR="009E5F26" w:rsidRDefault="009E5F26" w:rsidP="008B555F">
      <w:pPr>
        <w:pStyle w:val="SAITCaption"/>
        <w:ind w:left="720"/>
      </w:pPr>
      <w:r w:rsidRPr="000537E5">
        <w:t xml:space="preserve">Figure </w:t>
      </w:r>
      <w:r>
        <w:t>3: Using sigcheck.exe to Calculate the SHA-256 Hash</w:t>
      </w:r>
    </w:p>
    <w:p w14:paraId="49C4F7DE" w14:textId="77777777" w:rsidR="009E5F26" w:rsidRPr="008B555F" w:rsidRDefault="009E5F26" w:rsidP="008B555F">
      <w:pPr>
        <w:pStyle w:val="SAITCaption"/>
        <w:ind w:left="720"/>
        <w:rPr>
          <w:b w:val="0"/>
          <w:sz w:val="18"/>
          <w:szCs w:val="18"/>
        </w:rPr>
      </w:pPr>
      <w:r w:rsidRPr="008B555F">
        <w:rPr>
          <w:b w:val="0"/>
          <w:sz w:val="18"/>
          <w:szCs w:val="18"/>
        </w:rPr>
        <w:t>Used with permission from Microsoft.</w:t>
      </w:r>
    </w:p>
    <w:p w14:paraId="02567137" w14:textId="77777777" w:rsidR="004C2E7D" w:rsidRDefault="004C2E7D">
      <w:pPr>
        <w:spacing w:line="240" w:lineRule="auto"/>
      </w:pPr>
      <w:r>
        <w:br w:type="page"/>
      </w:r>
    </w:p>
    <w:p w14:paraId="2F7C8537" w14:textId="1529DED6" w:rsidR="009E5F26" w:rsidRDefault="009E5F26" w:rsidP="008733C2">
      <w:pPr>
        <w:pStyle w:val="ListParagraph"/>
        <w:spacing w:after="120"/>
        <w:ind w:left="0"/>
        <w:contextualSpacing w:val="0"/>
      </w:pPr>
      <w:r>
        <w:lastRenderedPageBreak/>
        <w:t xml:space="preserve">A </w:t>
      </w:r>
      <w:proofErr w:type="spellStart"/>
      <w:r>
        <w:t>ClamAV</w:t>
      </w:r>
      <w:proofErr w:type="spellEnd"/>
      <w:r>
        <w:t xml:space="preserve"> hash signature is defined as a single line in a text file with the following format:</w:t>
      </w:r>
    </w:p>
    <w:p w14:paraId="5A9F2E5F" w14:textId="6CA23AEA" w:rsidR="009E5F26" w:rsidRPr="009E5F26" w:rsidRDefault="009E5F26" w:rsidP="008733C2">
      <w:pPr>
        <w:pStyle w:val="SourceCode"/>
        <w:spacing w:after="240"/>
        <w:ind w:left="360"/>
        <w:rPr>
          <w:sz w:val="22"/>
        </w:rPr>
      </w:pPr>
      <w:proofErr w:type="spellStart"/>
      <w:proofErr w:type="gramStart"/>
      <w:r w:rsidRPr="009E5F26">
        <w:rPr>
          <w:sz w:val="22"/>
        </w:rPr>
        <w:t>HashString:FileSize</w:t>
      </w:r>
      <w:proofErr w:type="gramEnd"/>
      <w:r w:rsidRPr="009E5F26">
        <w:rPr>
          <w:sz w:val="22"/>
        </w:rPr>
        <w:t>:MalwareName</w:t>
      </w:r>
      <w:proofErr w:type="spellEnd"/>
    </w:p>
    <w:p w14:paraId="5393D931" w14:textId="77777777" w:rsidR="009E5F26" w:rsidRDefault="009E5F26" w:rsidP="008733C2">
      <w:pPr>
        <w:spacing w:after="120"/>
      </w:pPr>
      <w:r>
        <w:t>The signature has three values delimited by a colon (</w:t>
      </w:r>
      <w:r w:rsidRPr="008733C2">
        <w:rPr>
          <w:b/>
        </w:rPr>
        <w:t>:</w:t>
      </w:r>
      <w:r>
        <w:t xml:space="preserve">). </w:t>
      </w:r>
    </w:p>
    <w:p w14:paraId="6EC04425" w14:textId="74E0BC14" w:rsidR="009E5F26" w:rsidRDefault="009E5F26" w:rsidP="008733C2">
      <w:pPr>
        <w:pStyle w:val="ListParagraph"/>
        <w:numPr>
          <w:ilvl w:val="0"/>
          <w:numId w:val="30"/>
        </w:numPr>
        <w:spacing w:after="120"/>
        <w:ind w:left="720"/>
        <w:contextualSpacing w:val="0"/>
      </w:pPr>
      <w:r>
        <w:t xml:space="preserve">The first value is the hash string, which </w:t>
      </w:r>
      <w:r w:rsidR="00D31D67">
        <w:t xml:space="preserve">you </w:t>
      </w:r>
      <w:r>
        <w:t xml:space="preserve">calculated above. </w:t>
      </w:r>
    </w:p>
    <w:p w14:paraId="5012E3B6" w14:textId="671055DE" w:rsidR="009E5F26" w:rsidRDefault="009E5F26" w:rsidP="008733C2">
      <w:pPr>
        <w:pStyle w:val="ListParagraph"/>
        <w:numPr>
          <w:ilvl w:val="0"/>
          <w:numId w:val="30"/>
        </w:numPr>
        <w:spacing w:after="120"/>
        <w:ind w:left="720"/>
        <w:contextualSpacing w:val="0"/>
      </w:pPr>
      <w:r>
        <w:t xml:space="preserve">The second </w:t>
      </w:r>
      <w:r w:rsidR="008733C2">
        <w:t xml:space="preserve">is </w:t>
      </w:r>
      <w:r>
        <w:t xml:space="preserve">the file size in bytes. File size is included so </w:t>
      </w:r>
      <w:proofErr w:type="spellStart"/>
      <w:r>
        <w:t>ClamAV</w:t>
      </w:r>
      <w:proofErr w:type="spellEnd"/>
      <w:r>
        <w:t xml:space="preserve"> can avoid calculating the SHA-256 hash for any file that doesn’t match the size, making </w:t>
      </w:r>
      <w:proofErr w:type="spellStart"/>
      <w:r>
        <w:t>ClamAV</w:t>
      </w:r>
      <w:proofErr w:type="spellEnd"/>
      <w:r>
        <w:t xml:space="preserve"> more efficient. </w:t>
      </w:r>
    </w:p>
    <w:p w14:paraId="04EA5554" w14:textId="7FB69F1F" w:rsidR="009E5F26" w:rsidRDefault="009E5F26" w:rsidP="008733C2">
      <w:pPr>
        <w:pStyle w:val="ListParagraph"/>
        <w:numPr>
          <w:ilvl w:val="0"/>
          <w:numId w:val="30"/>
        </w:numPr>
        <w:spacing w:after="120"/>
        <w:ind w:left="720"/>
        <w:contextualSpacing w:val="0"/>
      </w:pPr>
      <w:r>
        <w:t>The third value is the malware name, which is selected by the user.</w:t>
      </w:r>
    </w:p>
    <w:p w14:paraId="569E6ED3" w14:textId="26BB253C" w:rsidR="009E5F26" w:rsidRDefault="009E5F26">
      <w:pPr>
        <w:spacing w:line="240" w:lineRule="auto"/>
      </w:pPr>
    </w:p>
    <w:p w14:paraId="2CD8229A" w14:textId="412D60ED" w:rsidR="009E5F26" w:rsidRDefault="009E5F26" w:rsidP="004C2E7D">
      <w:pPr>
        <w:pStyle w:val="ListParagraph"/>
        <w:numPr>
          <w:ilvl w:val="0"/>
          <w:numId w:val="29"/>
        </w:numPr>
        <w:spacing w:after="120"/>
        <w:ind w:left="426"/>
        <w:contextualSpacing w:val="0"/>
      </w:pPr>
      <w:r>
        <w:t xml:space="preserve">To define the first signature, open </w:t>
      </w:r>
      <w:r w:rsidRPr="009E5F26">
        <w:rPr>
          <w:b/>
        </w:rPr>
        <w:t>lab5_signatures.hdb</w:t>
      </w:r>
      <w:r>
        <w:t xml:space="preserve"> in Notepad and enter the following line:</w:t>
      </w:r>
    </w:p>
    <w:p w14:paraId="7AB4326D" w14:textId="77777777" w:rsidR="009E5F26" w:rsidRPr="009E5F26" w:rsidRDefault="009E5F26" w:rsidP="005C2631">
      <w:pPr>
        <w:pStyle w:val="SourceCode"/>
        <w:spacing w:after="120"/>
        <w:ind w:left="1080"/>
        <w:rPr>
          <w:sz w:val="22"/>
        </w:rPr>
      </w:pPr>
      <w:r w:rsidRPr="009E5F26">
        <w:rPr>
          <w:sz w:val="22"/>
        </w:rPr>
        <w:t>3094A3DB6068BE414FD060C2CFD4B10A81961D349393FE6E07A65423D160729C:</w:t>
      </w:r>
      <w:proofErr w:type="gramStart"/>
      <w:r w:rsidRPr="009E5F26">
        <w:rPr>
          <w:sz w:val="22"/>
        </w:rPr>
        <w:t>77824:Hash.Downloader</w:t>
      </w:r>
      <w:proofErr w:type="gramEnd"/>
      <w:r w:rsidRPr="009E5F26">
        <w:rPr>
          <w:sz w:val="22"/>
        </w:rPr>
        <w:t>.Arud</w:t>
      </w:r>
    </w:p>
    <w:p w14:paraId="7973102E" w14:textId="77777777" w:rsidR="00107C1C" w:rsidRDefault="009E5F26" w:rsidP="004C2E7D">
      <w:pPr>
        <w:pStyle w:val="ListParagraph"/>
        <w:numPr>
          <w:ilvl w:val="0"/>
          <w:numId w:val="29"/>
        </w:numPr>
        <w:spacing w:after="120"/>
        <w:ind w:left="426"/>
        <w:contextualSpacing w:val="0"/>
      </w:pPr>
      <w:r>
        <w:t xml:space="preserve">Find the file size by right-clicking </w:t>
      </w:r>
      <w:r w:rsidRPr="009E5F26">
        <w:rPr>
          <w:b/>
        </w:rPr>
        <w:t>WinDiagService.exe</w:t>
      </w:r>
      <w:r>
        <w:t xml:space="preserve"> and selecting </w:t>
      </w:r>
      <w:r w:rsidRPr="009E5F26">
        <w:rPr>
          <w:b/>
        </w:rPr>
        <w:t>Properties</w:t>
      </w:r>
      <w:r>
        <w:t xml:space="preserve">. The name is up to </w:t>
      </w:r>
      <w:r w:rsidR="00107C1C">
        <w:t xml:space="preserve">you. </w:t>
      </w:r>
    </w:p>
    <w:p w14:paraId="244F3C69" w14:textId="409B2846" w:rsidR="00107C1C" w:rsidRDefault="00107C1C" w:rsidP="005C2631">
      <w:pPr>
        <w:pStyle w:val="ListParagraph"/>
        <w:spacing w:after="120"/>
        <w:ind w:left="1080"/>
        <w:contextualSpacing w:val="0"/>
      </w:pPr>
      <w:r>
        <w:t xml:space="preserve">The example uses the name </w:t>
      </w:r>
      <w:proofErr w:type="spellStart"/>
      <w:proofErr w:type="gramStart"/>
      <w:r w:rsidR="009E5F26">
        <w:t>Hash.Downloader.Arud</w:t>
      </w:r>
      <w:proofErr w:type="spellEnd"/>
      <w:proofErr w:type="gramEnd"/>
      <w:r w:rsidR="009E5F26">
        <w:t xml:space="preserve">. </w:t>
      </w:r>
    </w:p>
    <w:p w14:paraId="2BD3D6B2" w14:textId="78E029DD" w:rsidR="00107C1C" w:rsidRPr="00C743B3" w:rsidRDefault="00107C1C" w:rsidP="005C2631">
      <w:pPr>
        <w:pStyle w:val="ListParagraph"/>
        <w:spacing w:after="120"/>
        <w:ind w:left="1080"/>
        <w:contextualSpacing w:val="0"/>
        <w:rPr>
          <w:b/>
        </w:rPr>
      </w:pPr>
      <w:r w:rsidRPr="00C743B3">
        <w:rPr>
          <w:b/>
        </w:rPr>
        <w:t>Notes:</w:t>
      </w:r>
    </w:p>
    <w:p w14:paraId="0161DEC3" w14:textId="77777777" w:rsidR="00107C1C" w:rsidRDefault="009E5F26" w:rsidP="005C2631">
      <w:pPr>
        <w:pStyle w:val="ListParagraph"/>
        <w:numPr>
          <w:ilvl w:val="0"/>
          <w:numId w:val="32"/>
        </w:numPr>
        <w:spacing w:after="120"/>
        <w:ind w:left="1800"/>
        <w:contextualSpacing w:val="0"/>
      </w:pPr>
      <w:r>
        <w:t>It is traditional to use a period (</w:t>
      </w:r>
      <w:r w:rsidRPr="008733C2">
        <w:rPr>
          <w:b/>
        </w:rPr>
        <w:t>.</w:t>
      </w:r>
      <w:r>
        <w:t>) as</w:t>
      </w:r>
      <w:r w:rsidR="00107C1C">
        <w:t xml:space="preserve"> a separator in malware names. </w:t>
      </w:r>
    </w:p>
    <w:p w14:paraId="534E5D30" w14:textId="0959DA14" w:rsidR="00107C1C" w:rsidRDefault="00107C1C" w:rsidP="005C2631">
      <w:pPr>
        <w:pStyle w:val="ListParagraph"/>
        <w:numPr>
          <w:ilvl w:val="0"/>
          <w:numId w:val="32"/>
        </w:numPr>
        <w:spacing w:after="120"/>
        <w:ind w:left="1800"/>
        <w:contextualSpacing w:val="0"/>
      </w:pPr>
      <w:r>
        <w:t>The string “</w:t>
      </w:r>
      <w:r w:rsidR="009E5F26">
        <w:t>Hash</w:t>
      </w:r>
      <w:r>
        <w:t>”</w:t>
      </w:r>
      <w:r w:rsidR="009E5F26">
        <w:t xml:space="preserve"> indicates </w:t>
      </w:r>
      <w:r w:rsidR="008733C2">
        <w:t xml:space="preserve">that </w:t>
      </w:r>
      <w:r w:rsidR="009E5F26">
        <w:t>the signature is based on a hash</w:t>
      </w:r>
      <w:r>
        <w:t xml:space="preserve">. </w:t>
      </w:r>
    </w:p>
    <w:p w14:paraId="379DCEC5" w14:textId="3874D5B7" w:rsidR="00107C1C" w:rsidRDefault="00107C1C" w:rsidP="005C2631">
      <w:pPr>
        <w:pStyle w:val="ListParagraph"/>
        <w:numPr>
          <w:ilvl w:val="0"/>
          <w:numId w:val="32"/>
        </w:numPr>
        <w:spacing w:after="120"/>
        <w:ind w:left="1800"/>
        <w:contextualSpacing w:val="0"/>
      </w:pPr>
      <w:r>
        <w:t>The string “</w:t>
      </w:r>
      <w:r w:rsidR="009E5F26">
        <w:t>Downloader</w:t>
      </w:r>
      <w:r>
        <w:t>”</w:t>
      </w:r>
      <w:r w:rsidR="009E5F26">
        <w:t xml:space="preserve"> indicates </w:t>
      </w:r>
      <w:r w:rsidR="008733C2">
        <w:t>the sample’</w:t>
      </w:r>
      <w:r w:rsidR="009E5F26">
        <w:t>s category</w:t>
      </w:r>
      <w:r>
        <w:t xml:space="preserve">. </w:t>
      </w:r>
    </w:p>
    <w:p w14:paraId="6DFF808C" w14:textId="0E8CB2E5" w:rsidR="009E5F26" w:rsidRDefault="00107C1C" w:rsidP="005C2631">
      <w:pPr>
        <w:pStyle w:val="ListParagraph"/>
        <w:numPr>
          <w:ilvl w:val="0"/>
          <w:numId w:val="32"/>
        </w:numPr>
        <w:spacing w:after="120"/>
        <w:ind w:left="1800"/>
        <w:contextualSpacing w:val="0"/>
      </w:pPr>
      <w:r>
        <w:t>The string “</w:t>
      </w:r>
      <w:proofErr w:type="spellStart"/>
      <w:r w:rsidR="009E5F26">
        <w:t>Arud</w:t>
      </w:r>
      <w:proofErr w:type="spellEnd"/>
      <w:r>
        <w:t>”</w:t>
      </w:r>
      <w:r w:rsidR="008733C2">
        <w:t xml:space="preserve"> was gathered from the malware’</w:t>
      </w:r>
      <w:r w:rsidR="009E5F26">
        <w:t>s hardcod</w:t>
      </w:r>
      <w:r>
        <w:t xml:space="preserve">ed command and control domain, </w:t>
      </w:r>
      <w:r w:rsidR="009E5F26">
        <w:t>hxx</w:t>
      </w:r>
      <w:r w:rsidR="009E5F26" w:rsidRPr="0028281A">
        <w:t>p://aruddheksl.ru/news.php</w:t>
      </w:r>
      <w:r w:rsidR="009E5F26">
        <w:t xml:space="preserve">. Names like </w:t>
      </w:r>
      <w:proofErr w:type="spellStart"/>
      <w:r w:rsidR="009E5F26">
        <w:t>Arud</w:t>
      </w:r>
      <w:proofErr w:type="spellEnd"/>
      <w:r w:rsidR="009E5F26">
        <w:t xml:space="preserve"> are up to the malware analyst and are often chosen from strings in the malware sample.</w:t>
      </w:r>
    </w:p>
    <w:p w14:paraId="7DF36BEC" w14:textId="075F93EA" w:rsidR="009E5F26" w:rsidRDefault="00107C1C" w:rsidP="00C743B3">
      <w:pPr>
        <w:pStyle w:val="ListParagraph"/>
        <w:numPr>
          <w:ilvl w:val="0"/>
          <w:numId w:val="29"/>
        </w:numPr>
        <w:spacing w:after="120"/>
        <w:contextualSpacing w:val="0"/>
      </w:pPr>
      <w:r>
        <w:t>Save</w:t>
      </w:r>
      <w:r w:rsidR="009E5F26">
        <w:t xml:space="preserve"> the file </w:t>
      </w:r>
      <w:r w:rsidR="009E5F26" w:rsidRPr="00107C1C">
        <w:rPr>
          <w:b/>
        </w:rPr>
        <w:t>lab5_signatures.hdb</w:t>
      </w:r>
      <w:r w:rsidR="009E5F26">
        <w:t>.</w:t>
      </w:r>
    </w:p>
    <w:p w14:paraId="49B19B70" w14:textId="18E4AD0D" w:rsidR="0024742A" w:rsidRDefault="0024742A" w:rsidP="00C743B3">
      <w:pPr>
        <w:pStyle w:val="ListParagraph"/>
        <w:numPr>
          <w:ilvl w:val="0"/>
          <w:numId w:val="29"/>
        </w:numPr>
        <w:spacing w:after="120"/>
        <w:contextualSpacing w:val="0"/>
      </w:pPr>
      <w:r>
        <w:t>Open a command window at the install location for your Clam instance (default C:\Program Files\</w:t>
      </w:r>
      <w:proofErr w:type="spellStart"/>
      <w:r>
        <w:t>ClamAV</w:t>
      </w:r>
      <w:proofErr w:type="spellEnd"/>
      <w:r>
        <w:t>)</w:t>
      </w:r>
    </w:p>
    <w:p w14:paraId="7E8040AE" w14:textId="5E23E169" w:rsidR="009E5F26" w:rsidRDefault="009E5F26" w:rsidP="00C743B3">
      <w:pPr>
        <w:pStyle w:val="ListParagraph"/>
        <w:numPr>
          <w:ilvl w:val="0"/>
          <w:numId w:val="29"/>
        </w:numPr>
        <w:spacing w:after="120"/>
        <w:contextualSpacing w:val="0"/>
      </w:pPr>
      <w:r>
        <w:t>To scan a single file</w:t>
      </w:r>
      <w:r w:rsidR="00107C1C">
        <w:t>,</w:t>
      </w:r>
      <w:r>
        <w:t xml:space="preserve"> execute the following</w:t>
      </w:r>
      <w:r w:rsidR="00107C1C">
        <w:t xml:space="preserve"> command:</w:t>
      </w:r>
    </w:p>
    <w:p w14:paraId="193E4E78" w14:textId="0540CF73" w:rsidR="009E5F26" w:rsidRPr="00107C1C" w:rsidRDefault="009E5F26" w:rsidP="005C2631">
      <w:pPr>
        <w:pStyle w:val="SourceCode"/>
        <w:spacing w:after="120"/>
        <w:ind w:left="1080"/>
        <w:rPr>
          <w:sz w:val="22"/>
        </w:rPr>
      </w:pPr>
      <w:r w:rsidRPr="00107C1C">
        <w:rPr>
          <w:sz w:val="22"/>
        </w:rPr>
        <w:t>&gt; clamscan</w:t>
      </w:r>
      <w:r w:rsidR="0024742A">
        <w:rPr>
          <w:sz w:val="22"/>
        </w:rPr>
        <w:t>.exe</w:t>
      </w:r>
      <w:r w:rsidRPr="00107C1C">
        <w:rPr>
          <w:sz w:val="22"/>
        </w:rPr>
        <w:t xml:space="preserve"> -d </w:t>
      </w:r>
      <w:r w:rsidR="0024742A">
        <w:rPr>
          <w:sz w:val="22"/>
        </w:rPr>
        <w:t>&lt;full path to&gt;\</w:t>
      </w:r>
      <w:r w:rsidRPr="00107C1C">
        <w:rPr>
          <w:sz w:val="22"/>
        </w:rPr>
        <w:t xml:space="preserve">lab5_signatures.hdb </w:t>
      </w:r>
      <w:r w:rsidR="0024742A">
        <w:rPr>
          <w:sz w:val="22"/>
        </w:rPr>
        <w:t>&lt;full path to&gt;\</w:t>
      </w:r>
      <w:proofErr w:type="spellStart"/>
      <w:r w:rsidRPr="00107C1C">
        <w:rPr>
          <w:sz w:val="22"/>
        </w:rPr>
        <w:t>to_scan</w:t>
      </w:r>
      <w:proofErr w:type="spellEnd"/>
      <w:r w:rsidRPr="00107C1C">
        <w:rPr>
          <w:sz w:val="22"/>
        </w:rPr>
        <w:t>\WinDiagService.exe</w:t>
      </w:r>
    </w:p>
    <w:p w14:paraId="065523CB" w14:textId="5135B1BA" w:rsidR="009E5F26" w:rsidRDefault="00534790" w:rsidP="00A04D93">
      <w:pPr>
        <w:ind w:left="720"/>
        <w:jc w:val="center"/>
      </w:pPr>
      <w:r w:rsidRPr="00534790">
        <w:rPr>
          <w:noProof/>
        </w:rPr>
        <w:lastRenderedPageBreak/>
        <w:drawing>
          <wp:inline distT="0" distB="0" distL="0" distR="0" wp14:anchorId="13F017CC" wp14:editId="5543D6F9">
            <wp:extent cx="5943600" cy="14681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E031" w14:textId="2069B64D" w:rsidR="009E5F26" w:rsidRDefault="009E5F26" w:rsidP="00A04D93">
      <w:pPr>
        <w:pStyle w:val="SAITCaption"/>
        <w:ind w:left="720"/>
      </w:pPr>
      <w:r w:rsidRPr="000537E5">
        <w:t xml:space="preserve">Figure </w:t>
      </w:r>
      <w:r w:rsidR="00107C1C">
        <w:t>4</w:t>
      </w:r>
      <w:r>
        <w:t xml:space="preserve">: </w:t>
      </w:r>
      <w:r w:rsidR="00534790">
        <w:t>Using Clamscan.exe with custom database</w:t>
      </w:r>
    </w:p>
    <w:p w14:paraId="5287692D" w14:textId="75898CA3" w:rsidR="009E5F26" w:rsidRPr="00A04D93" w:rsidRDefault="00107C1C" w:rsidP="00A04D93">
      <w:pPr>
        <w:pStyle w:val="SAITCaption"/>
        <w:ind w:left="720"/>
        <w:rPr>
          <w:sz w:val="18"/>
          <w:szCs w:val="18"/>
        </w:rPr>
      </w:pPr>
      <w:r w:rsidRPr="00A04D93">
        <w:rPr>
          <w:b w:val="0"/>
          <w:sz w:val="18"/>
          <w:szCs w:val="18"/>
        </w:rPr>
        <w:t>Used with permission from Microsoft.</w:t>
      </w:r>
    </w:p>
    <w:p w14:paraId="33779136" w14:textId="4080ACA5" w:rsidR="009E5F26" w:rsidRDefault="009E5F26" w:rsidP="005C2631">
      <w:pPr>
        <w:pStyle w:val="ListParagraph"/>
        <w:spacing w:after="120"/>
        <w:ind w:left="1080"/>
        <w:contextualSpacing w:val="0"/>
      </w:pPr>
      <w:r>
        <w:t>Clamscan.exe display</w:t>
      </w:r>
      <w:r w:rsidR="00107C1C">
        <w:t>s that</w:t>
      </w:r>
      <w:r>
        <w:t xml:space="preserve"> the</w:t>
      </w:r>
      <w:r w:rsidR="00107C1C">
        <w:t xml:space="preserve"> file was detected, and the string </w:t>
      </w:r>
      <w:r>
        <w:t xml:space="preserve">UNOFFICIAL is appended to the malware name to indicate </w:t>
      </w:r>
      <w:r w:rsidR="00107C1C">
        <w:t xml:space="preserve">that </w:t>
      </w:r>
      <w:r>
        <w:t>the signature is created by the end user.</w:t>
      </w:r>
    </w:p>
    <w:p w14:paraId="7C0D7DF4" w14:textId="1673A4A1" w:rsidR="009A3E1C" w:rsidRDefault="009A3E1C" w:rsidP="002E6DA7">
      <w:pPr>
        <w:pStyle w:val="Heading2"/>
        <w:ind w:left="540" w:hanging="540"/>
      </w:pPr>
      <w:bookmarkStart w:id="6" w:name="_Toc493062959"/>
      <w:r>
        <w:t>1.3</w:t>
      </w:r>
      <w:r>
        <w:tab/>
        <w:t>PE Section Signatures</w:t>
      </w:r>
      <w:bookmarkEnd w:id="6"/>
      <w:r>
        <w:t xml:space="preserve"> </w:t>
      </w:r>
    </w:p>
    <w:p w14:paraId="416F74F8" w14:textId="236C1E52" w:rsidR="009A3E1C" w:rsidRDefault="009A3E1C" w:rsidP="00216D4B">
      <w:pPr>
        <w:pStyle w:val="ListParagraph"/>
        <w:spacing w:after="120"/>
        <w:ind w:left="0"/>
        <w:contextualSpacing w:val="0"/>
      </w:pPr>
      <w:r>
        <w:t>To demonstrate the limitati</w:t>
      </w:r>
      <w:r w:rsidR="005C2631">
        <w:t>ons of hash-</w:t>
      </w:r>
      <w:r>
        <w:t xml:space="preserve">based signatures </w:t>
      </w:r>
      <w:r w:rsidR="00D31D67">
        <w:t xml:space="preserve">you </w:t>
      </w:r>
      <w:r>
        <w:t>will make an inconsequential change to WinDiagService.exe.</w:t>
      </w:r>
    </w:p>
    <w:p w14:paraId="6BE71FFD" w14:textId="0562017A" w:rsidR="009A3E1C" w:rsidRDefault="008B0126" w:rsidP="005C2631">
      <w:pPr>
        <w:pStyle w:val="ListParagraph"/>
        <w:numPr>
          <w:ilvl w:val="0"/>
          <w:numId w:val="24"/>
        </w:numPr>
        <w:spacing w:after="120"/>
        <w:contextualSpacing w:val="0"/>
      </w:pPr>
      <w:r>
        <w:t>Launch</w:t>
      </w:r>
      <w:r w:rsidR="009A3E1C">
        <w:t xml:space="preserve"> </w:t>
      </w:r>
      <w:r w:rsidR="00987A15">
        <w:t>a hex editor (</w:t>
      </w:r>
      <w:proofErr w:type="spellStart"/>
      <w:r w:rsidR="00987A15">
        <w:t>FlexHex</w:t>
      </w:r>
      <w:proofErr w:type="spellEnd"/>
      <w:r w:rsidR="00987A15">
        <w:t xml:space="preserve">, </w:t>
      </w:r>
      <w:proofErr w:type="spellStart"/>
      <w:r w:rsidR="00987A15">
        <w:t>Hexplorer</w:t>
      </w:r>
      <w:proofErr w:type="spellEnd"/>
      <w:r w:rsidR="00987A15">
        <w:t>,</w:t>
      </w:r>
      <w:r w:rsidR="00FE21BA">
        <w:t xml:space="preserve"> </w:t>
      </w:r>
      <w:proofErr w:type="spellStart"/>
      <w:r w:rsidR="00FE21BA">
        <w:t>HxD</w:t>
      </w:r>
      <w:proofErr w:type="spellEnd"/>
      <w:r w:rsidR="00987A15">
        <w:t xml:space="preserve"> </w:t>
      </w:r>
      <w:proofErr w:type="spellStart"/>
      <w:r w:rsidR="00987A15">
        <w:t>etc</w:t>
      </w:r>
      <w:proofErr w:type="spellEnd"/>
      <w:r w:rsidR="00987A15">
        <w:t>)</w:t>
      </w:r>
      <w:r>
        <w:t xml:space="preserve"> from your </w:t>
      </w:r>
      <w:r w:rsidR="009A3E1C">
        <w:t xml:space="preserve">desktop or the </w:t>
      </w:r>
      <w:r>
        <w:t>S</w:t>
      </w:r>
      <w:r w:rsidR="009A3E1C">
        <w:t>tart menu</w:t>
      </w:r>
      <w:r>
        <w:t>.</w:t>
      </w:r>
    </w:p>
    <w:p w14:paraId="4B8580F6" w14:textId="77777777" w:rsidR="005D7C37" w:rsidRDefault="008B0126" w:rsidP="005C2631">
      <w:pPr>
        <w:pStyle w:val="ListParagraph"/>
        <w:numPr>
          <w:ilvl w:val="0"/>
          <w:numId w:val="24"/>
        </w:numPr>
        <w:spacing w:after="120"/>
        <w:contextualSpacing w:val="0"/>
      </w:pPr>
      <w:r>
        <w:t xml:space="preserve">Select </w:t>
      </w:r>
      <w:r w:rsidRPr="008B0126">
        <w:rPr>
          <w:b/>
        </w:rPr>
        <w:t>Fi</w:t>
      </w:r>
      <w:r w:rsidR="009A3E1C" w:rsidRPr="008B0126">
        <w:rPr>
          <w:b/>
        </w:rPr>
        <w:t>le</w:t>
      </w:r>
      <w:r w:rsidRPr="008B0126">
        <w:rPr>
          <w:b/>
        </w:rPr>
        <w:t xml:space="preserve"> </w:t>
      </w:r>
      <w:r w:rsidR="009A3E1C" w:rsidRPr="008B0126">
        <w:rPr>
          <w:b/>
        </w:rPr>
        <w:t>&gt;</w:t>
      </w:r>
      <w:r w:rsidRPr="008B0126">
        <w:rPr>
          <w:b/>
        </w:rPr>
        <w:t xml:space="preserve"> </w:t>
      </w:r>
      <w:r w:rsidR="009A3E1C" w:rsidRPr="008B0126">
        <w:rPr>
          <w:b/>
        </w:rPr>
        <w:t>Open</w:t>
      </w:r>
      <w:r w:rsidR="005D7C37">
        <w:t xml:space="preserve">, navigate to </w:t>
      </w:r>
      <w:r w:rsidR="009A3E1C" w:rsidRPr="005C2631">
        <w:rPr>
          <w:b/>
        </w:rPr>
        <w:t>C:\temp\lab5\to_scan\</w:t>
      </w:r>
      <w:r w:rsidR="005D7C37">
        <w:t xml:space="preserve"> and open </w:t>
      </w:r>
      <w:r w:rsidR="009A3E1C" w:rsidRPr="005D7C37">
        <w:rPr>
          <w:b/>
        </w:rPr>
        <w:t>WinDiagService.exe</w:t>
      </w:r>
      <w:r w:rsidR="009A3E1C">
        <w:t xml:space="preserve">. </w:t>
      </w:r>
    </w:p>
    <w:p w14:paraId="64AB55FF" w14:textId="77777777" w:rsidR="005D7C37" w:rsidRDefault="009A3E1C" w:rsidP="005C2631">
      <w:pPr>
        <w:pStyle w:val="ListParagraph"/>
        <w:numPr>
          <w:ilvl w:val="0"/>
          <w:numId w:val="24"/>
        </w:numPr>
        <w:spacing w:after="120"/>
        <w:contextualSpacing w:val="0"/>
      </w:pPr>
      <w:r>
        <w:t>Make a small</w:t>
      </w:r>
      <w:r w:rsidR="005D7C37">
        <w:t>,</w:t>
      </w:r>
      <w:r>
        <w:t xml:space="preserve"> one byte change</w:t>
      </w:r>
      <w:r w:rsidR="005D7C37">
        <w:t>.</w:t>
      </w:r>
      <w:r>
        <w:t xml:space="preserve"> </w:t>
      </w:r>
    </w:p>
    <w:p w14:paraId="1CC31B35" w14:textId="0D3F95FD" w:rsidR="009A3E1C" w:rsidRDefault="00A950D3" w:rsidP="005C2631">
      <w:pPr>
        <w:pStyle w:val="ListParagraph"/>
        <w:spacing w:after="120"/>
        <w:ind w:left="1080"/>
        <w:contextualSpacing w:val="0"/>
      </w:pPr>
      <w:r>
        <w:t xml:space="preserve">Figure 5 </w:t>
      </w:r>
      <w:r w:rsidR="009A3E1C">
        <w:t xml:space="preserve">shows changing </w:t>
      </w:r>
      <w:r w:rsidR="005D7C37" w:rsidRPr="00C743B3">
        <w:rPr>
          <w:b/>
        </w:rPr>
        <w:t>p</w:t>
      </w:r>
      <w:r w:rsidR="009A3E1C">
        <w:t xml:space="preserve"> at offset 0x53 to </w:t>
      </w:r>
      <w:r w:rsidR="005D7C37" w:rsidRPr="00C743B3">
        <w:rPr>
          <w:b/>
        </w:rPr>
        <w:t>P</w:t>
      </w:r>
      <w:r w:rsidR="005D7C37">
        <w:t>.</w:t>
      </w:r>
    </w:p>
    <w:p w14:paraId="03F7821F" w14:textId="77777777" w:rsidR="009A3E1C" w:rsidRDefault="009A3E1C" w:rsidP="00A04D93">
      <w:pPr>
        <w:ind w:left="720"/>
        <w:jc w:val="center"/>
      </w:pPr>
      <w:r w:rsidRPr="00F2678F">
        <w:rPr>
          <w:noProof/>
          <w:lang w:eastAsia="en-CA"/>
        </w:rPr>
        <w:drawing>
          <wp:inline distT="0" distB="0" distL="0" distR="0" wp14:anchorId="76ED63DC" wp14:editId="03034F81">
            <wp:extent cx="4750905" cy="250996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7307" cy="25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85C6" w14:textId="4A2EFA37" w:rsidR="009A3E1C" w:rsidRDefault="009A3E1C" w:rsidP="00A04D93">
      <w:pPr>
        <w:pStyle w:val="SAITCaption"/>
        <w:ind w:left="720"/>
      </w:pPr>
      <w:r w:rsidRPr="000537E5">
        <w:t xml:space="preserve">Figure </w:t>
      </w:r>
      <w:r w:rsidR="005D7C37">
        <w:t>5</w:t>
      </w:r>
      <w:r>
        <w:t xml:space="preserve">: </w:t>
      </w:r>
      <w:proofErr w:type="spellStart"/>
      <w:r>
        <w:t>HxD</w:t>
      </w:r>
      <w:proofErr w:type="spellEnd"/>
      <w:r>
        <w:t xml:space="preserve"> </w:t>
      </w:r>
      <w:r w:rsidR="005D7C37">
        <w:t>with</w:t>
      </w:r>
      <w:r>
        <w:t xml:space="preserve"> </w:t>
      </w:r>
      <w:r w:rsidR="005D7C37">
        <w:t>S</w:t>
      </w:r>
      <w:r>
        <w:t xml:space="preserve">ingle </w:t>
      </w:r>
      <w:r w:rsidR="005D7C37">
        <w:t>B</w:t>
      </w:r>
      <w:r>
        <w:t xml:space="preserve">yte </w:t>
      </w:r>
      <w:r w:rsidR="005D7C37">
        <w:t>C</w:t>
      </w:r>
      <w:r>
        <w:t>hange</w:t>
      </w:r>
    </w:p>
    <w:p w14:paraId="6DBBC614" w14:textId="204FD963" w:rsidR="00CB4B04" w:rsidRDefault="005D7C37" w:rsidP="00A04D93">
      <w:pPr>
        <w:pStyle w:val="SAITCaption"/>
        <w:ind w:left="720"/>
        <w:rPr>
          <w:b w:val="0"/>
          <w:sz w:val="18"/>
          <w:szCs w:val="18"/>
        </w:rPr>
      </w:pPr>
      <w:r w:rsidRPr="00A04D93">
        <w:rPr>
          <w:b w:val="0"/>
          <w:sz w:val="18"/>
          <w:szCs w:val="18"/>
        </w:rPr>
        <w:t xml:space="preserve">Source: </w:t>
      </w:r>
      <w:proofErr w:type="spellStart"/>
      <w:r w:rsidRPr="00A04D93">
        <w:rPr>
          <w:b w:val="0"/>
          <w:sz w:val="18"/>
          <w:szCs w:val="18"/>
        </w:rPr>
        <w:t>HxD</w:t>
      </w:r>
      <w:proofErr w:type="spellEnd"/>
      <w:r w:rsidRPr="00A04D93">
        <w:rPr>
          <w:b w:val="0"/>
          <w:sz w:val="18"/>
          <w:szCs w:val="18"/>
        </w:rPr>
        <w:t xml:space="preserve">, 2016. </w:t>
      </w:r>
      <w:r w:rsidR="00A04D93" w:rsidRPr="00A04D93">
        <w:rPr>
          <w:b w:val="0"/>
          <w:sz w:val="18"/>
          <w:szCs w:val="18"/>
        </w:rPr>
        <w:t xml:space="preserve">Reproduced and used in accordance with the fair dealing provisions in section 29 of the Canadian Copyright Act for the purposes of education, </w:t>
      </w:r>
      <w:proofErr w:type="gramStart"/>
      <w:r w:rsidR="00A04D93" w:rsidRPr="00A04D93">
        <w:rPr>
          <w:b w:val="0"/>
          <w:sz w:val="18"/>
          <w:szCs w:val="18"/>
        </w:rPr>
        <w:t>research</w:t>
      </w:r>
      <w:proofErr w:type="gramEnd"/>
      <w:r w:rsidR="00A04D93" w:rsidRPr="00A04D93">
        <w:rPr>
          <w:b w:val="0"/>
          <w:sz w:val="18"/>
          <w:szCs w:val="18"/>
        </w:rPr>
        <w:t xml:space="preserve"> or private study. Further distribution may infringe copyright.</w:t>
      </w:r>
    </w:p>
    <w:p w14:paraId="32537ED0" w14:textId="77777777" w:rsidR="00CB4B04" w:rsidRDefault="00CB4B04">
      <w:pPr>
        <w:spacing w:line="240" w:lineRule="auto"/>
        <w:rPr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5CC9BD2F" w14:textId="70654134" w:rsidR="009A3E1C" w:rsidRDefault="009A3E1C" w:rsidP="00A950D3">
      <w:pPr>
        <w:pStyle w:val="ListParagraph"/>
        <w:numPr>
          <w:ilvl w:val="0"/>
          <w:numId w:val="24"/>
        </w:numPr>
        <w:spacing w:after="120"/>
        <w:contextualSpacing w:val="0"/>
      </w:pPr>
      <w:r>
        <w:lastRenderedPageBreak/>
        <w:t>When complete</w:t>
      </w:r>
      <w:r w:rsidR="005D7C37">
        <w:t xml:space="preserve">, select </w:t>
      </w:r>
      <w:r w:rsidRPr="005D7C37">
        <w:rPr>
          <w:b/>
        </w:rPr>
        <w:t>File</w:t>
      </w:r>
      <w:r w:rsidR="005D7C37" w:rsidRPr="005D7C37">
        <w:rPr>
          <w:b/>
        </w:rPr>
        <w:t xml:space="preserve"> </w:t>
      </w:r>
      <w:r w:rsidRPr="005D7C37">
        <w:rPr>
          <w:b/>
        </w:rPr>
        <w:t>&gt;</w:t>
      </w:r>
      <w:r w:rsidR="005D7C37" w:rsidRPr="005D7C37">
        <w:rPr>
          <w:b/>
        </w:rPr>
        <w:t xml:space="preserve"> </w:t>
      </w:r>
      <w:r w:rsidRPr="005D7C37">
        <w:rPr>
          <w:b/>
        </w:rPr>
        <w:t>Save</w:t>
      </w:r>
      <w:r w:rsidR="009A0D64">
        <w:rPr>
          <w:b/>
        </w:rPr>
        <w:t xml:space="preserve"> As</w:t>
      </w:r>
      <w:r>
        <w:t xml:space="preserve"> </w:t>
      </w:r>
      <w:r w:rsidR="005D7C37">
        <w:t>and sa</w:t>
      </w:r>
      <w:r>
        <w:t xml:space="preserve">ve the file </w:t>
      </w:r>
      <w:r w:rsidR="005D7C37">
        <w:t>as</w:t>
      </w:r>
      <w:r>
        <w:t xml:space="preserve"> </w:t>
      </w:r>
      <w:r w:rsidRPr="005D7C37">
        <w:rPr>
          <w:b/>
        </w:rPr>
        <w:t>WinDiagService_2.exe</w:t>
      </w:r>
      <w:r>
        <w:t>.</w:t>
      </w:r>
    </w:p>
    <w:p w14:paraId="574EDC25" w14:textId="07606717" w:rsidR="002A693F" w:rsidRDefault="002A693F" w:rsidP="002A693F">
      <w:pPr>
        <w:pStyle w:val="ListParagraph"/>
        <w:numPr>
          <w:ilvl w:val="1"/>
          <w:numId w:val="24"/>
        </w:numPr>
        <w:spacing w:after="120"/>
        <w:contextualSpacing w:val="0"/>
      </w:pPr>
      <w:r>
        <w:t>You may need to specify the extension as .exe when saving depending on the tool used</w:t>
      </w:r>
    </w:p>
    <w:p w14:paraId="426B8E37" w14:textId="6875A8FC" w:rsidR="009A3E1C" w:rsidRDefault="009A3E1C" w:rsidP="00A950D3">
      <w:pPr>
        <w:pStyle w:val="ListParagraph"/>
        <w:numPr>
          <w:ilvl w:val="0"/>
          <w:numId w:val="24"/>
        </w:numPr>
        <w:spacing w:after="120"/>
        <w:contextualSpacing w:val="0"/>
      </w:pPr>
      <w:r>
        <w:t xml:space="preserve">Using sigcheck.exe, sha256sum.exe or any other method, ensure </w:t>
      </w:r>
      <w:r w:rsidR="005D7C37">
        <w:t xml:space="preserve">that </w:t>
      </w:r>
      <w:r>
        <w:t>the SHA-256 of WinDiagService.exe and WinDiagService_2.exe do not match.</w:t>
      </w:r>
    </w:p>
    <w:p w14:paraId="333B9B2A" w14:textId="6A2603DD" w:rsidR="009A3E1C" w:rsidRDefault="009A3E1C" w:rsidP="00A950D3">
      <w:pPr>
        <w:pStyle w:val="ListParagraph"/>
        <w:numPr>
          <w:ilvl w:val="0"/>
          <w:numId w:val="24"/>
        </w:numPr>
        <w:spacing w:after="120"/>
        <w:contextualSpacing w:val="0"/>
      </w:pPr>
      <w:r>
        <w:t xml:space="preserve">To scan the entire </w:t>
      </w:r>
      <w:proofErr w:type="spellStart"/>
      <w:r>
        <w:t>to_scan</w:t>
      </w:r>
      <w:proofErr w:type="spellEnd"/>
      <w:r>
        <w:t xml:space="preserve"> directory</w:t>
      </w:r>
      <w:r w:rsidR="00A950D3">
        <w:t>,</w:t>
      </w:r>
      <w:r>
        <w:t xml:space="preserve"> use the following command</w:t>
      </w:r>
      <w:r w:rsidR="005D7C37">
        <w:t>:</w:t>
      </w:r>
    </w:p>
    <w:p w14:paraId="10BC632B" w14:textId="3C444733" w:rsidR="009A3E1C" w:rsidRDefault="009A3E1C" w:rsidP="00A950D3">
      <w:pPr>
        <w:pStyle w:val="SourceCode"/>
        <w:spacing w:after="120"/>
        <w:ind w:left="1080"/>
        <w:rPr>
          <w:sz w:val="22"/>
        </w:rPr>
      </w:pPr>
      <w:r w:rsidRPr="005D7C37">
        <w:rPr>
          <w:sz w:val="22"/>
        </w:rPr>
        <w:t xml:space="preserve">&gt; </w:t>
      </w:r>
      <w:proofErr w:type="spellStart"/>
      <w:r w:rsidRPr="005D7C37">
        <w:rPr>
          <w:sz w:val="22"/>
        </w:rPr>
        <w:t>clamscan</w:t>
      </w:r>
      <w:proofErr w:type="spellEnd"/>
      <w:r w:rsidRPr="005D7C37">
        <w:rPr>
          <w:sz w:val="22"/>
        </w:rPr>
        <w:t xml:space="preserve"> -d </w:t>
      </w:r>
      <w:r w:rsidR="00CB4B04">
        <w:rPr>
          <w:sz w:val="22"/>
        </w:rPr>
        <w:t>&lt;full path to&gt;\</w:t>
      </w:r>
      <w:r w:rsidRPr="005D7C37">
        <w:rPr>
          <w:sz w:val="22"/>
        </w:rPr>
        <w:t xml:space="preserve">lab5_signatures.hdb </w:t>
      </w:r>
      <w:r w:rsidR="00CB4B04">
        <w:rPr>
          <w:sz w:val="22"/>
        </w:rPr>
        <w:t>&lt;full path to&gt;\</w:t>
      </w:r>
      <w:proofErr w:type="spellStart"/>
      <w:r w:rsidRPr="005D7C37">
        <w:rPr>
          <w:sz w:val="22"/>
        </w:rPr>
        <w:t>to_scan</w:t>
      </w:r>
      <w:proofErr w:type="spellEnd"/>
      <w:r w:rsidRPr="005D7C37">
        <w:rPr>
          <w:sz w:val="22"/>
        </w:rPr>
        <w:t>\</w:t>
      </w:r>
    </w:p>
    <w:p w14:paraId="59B7C69C" w14:textId="4834AEDB" w:rsidR="00A950D3" w:rsidRDefault="00A950D3">
      <w:pPr>
        <w:spacing w:line="240" w:lineRule="auto"/>
      </w:pPr>
    </w:p>
    <w:p w14:paraId="2926F789" w14:textId="029A0F10" w:rsidR="005D7C37" w:rsidRPr="005D7C37" w:rsidRDefault="00A950D3" w:rsidP="00E83E94">
      <w:pPr>
        <w:pStyle w:val="ListParagraph"/>
        <w:spacing w:after="120"/>
        <w:contextualSpacing w:val="0"/>
      </w:pPr>
      <w:r>
        <w:t>Figure 6 shows</w:t>
      </w:r>
      <w:r w:rsidR="005D7C37">
        <w:t xml:space="preserve"> that an inconsequential change to a malware sample can defeat hash-based signatures.</w:t>
      </w:r>
    </w:p>
    <w:p w14:paraId="263511FC" w14:textId="77777777" w:rsidR="009A3E1C" w:rsidRDefault="009A3E1C" w:rsidP="00E83E94">
      <w:pPr>
        <w:ind w:left="720"/>
        <w:jc w:val="center"/>
      </w:pPr>
      <w:r w:rsidRPr="0059767F">
        <w:rPr>
          <w:noProof/>
          <w:lang w:eastAsia="en-CA"/>
        </w:rPr>
        <w:drawing>
          <wp:inline distT="0" distB="0" distL="0" distR="0" wp14:anchorId="4D844AFE" wp14:editId="6DC4E3F2">
            <wp:extent cx="5037151" cy="2551941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5048" cy="25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AE36" w14:textId="7C91CC6C" w:rsidR="009A3E1C" w:rsidRPr="00A04D93" w:rsidRDefault="009A3E1C" w:rsidP="00A04D93">
      <w:pPr>
        <w:pStyle w:val="SAITCaption"/>
        <w:ind w:left="720"/>
      </w:pPr>
      <w:r w:rsidRPr="00A04D93">
        <w:t xml:space="preserve">Figure </w:t>
      </w:r>
      <w:r w:rsidR="005D7C37" w:rsidRPr="00A04D93">
        <w:t>6</w:t>
      </w:r>
      <w:r w:rsidRPr="00A04D93">
        <w:t xml:space="preserve">: </w:t>
      </w:r>
      <w:r w:rsidR="005D7C37" w:rsidRPr="00A04D93">
        <w:t xml:space="preserve">Output of </w:t>
      </w:r>
      <w:r w:rsidRPr="00A04D93">
        <w:t>clamscan.exe</w:t>
      </w:r>
    </w:p>
    <w:p w14:paraId="2B344ECA" w14:textId="77777777" w:rsidR="005D7C37" w:rsidRPr="00A04D93" w:rsidRDefault="005D7C37" w:rsidP="00A04D93">
      <w:pPr>
        <w:pStyle w:val="SAITCaption"/>
        <w:ind w:left="720"/>
        <w:rPr>
          <w:b w:val="0"/>
          <w:sz w:val="18"/>
          <w:szCs w:val="18"/>
        </w:rPr>
      </w:pPr>
      <w:r w:rsidRPr="00A04D93">
        <w:rPr>
          <w:b w:val="0"/>
          <w:sz w:val="18"/>
          <w:szCs w:val="18"/>
        </w:rPr>
        <w:t>Used with permission from Microsoft.</w:t>
      </w:r>
    </w:p>
    <w:p w14:paraId="2780B367" w14:textId="77777777" w:rsidR="00CB4B04" w:rsidRDefault="00CB4B04">
      <w:pPr>
        <w:spacing w:line="240" w:lineRule="auto"/>
      </w:pPr>
      <w:r>
        <w:br w:type="page"/>
      </w:r>
    </w:p>
    <w:p w14:paraId="013A0BC9" w14:textId="2824D15D" w:rsidR="009A3E1C" w:rsidRDefault="00A950D3" w:rsidP="00A950D3">
      <w:pPr>
        <w:pStyle w:val="ListParagraph"/>
        <w:spacing w:after="120"/>
        <w:ind w:left="0"/>
        <w:contextualSpacing w:val="0"/>
      </w:pPr>
      <w:r>
        <w:lastRenderedPageBreak/>
        <w:t>T</w:t>
      </w:r>
      <w:r w:rsidR="009A3E1C">
        <w:t>o improve detection, write a hash</w:t>
      </w:r>
      <w:r w:rsidR="005D7C37">
        <w:t>-</w:t>
      </w:r>
      <w:r w:rsidR="009A3E1C">
        <w:t xml:space="preserve">based signature on the .text section of the WinDiagService.exe file. </w:t>
      </w:r>
      <w:r w:rsidR="005D7C37">
        <w:t>To do this, you</w:t>
      </w:r>
      <w:r w:rsidR="009A3E1C">
        <w:t xml:space="preserve"> need the SHA-256 hash of the .text section.</w:t>
      </w:r>
      <w:r w:rsidR="00E83E94">
        <w:t xml:space="preserve"> Because </w:t>
      </w:r>
      <w:proofErr w:type="spellStart"/>
      <w:r w:rsidR="009A3E1C">
        <w:t>ClamAV</w:t>
      </w:r>
      <w:proofErr w:type="spellEnd"/>
      <w:r w:rsidR="009A3E1C">
        <w:t xml:space="preserve"> doesn</w:t>
      </w:r>
      <w:r w:rsidR="00E83E94">
        <w:t>’</w:t>
      </w:r>
      <w:r w:rsidR="009A3E1C">
        <w:t>t include a tool to calculate the SHA-256 hash of PE file sections</w:t>
      </w:r>
      <w:r w:rsidR="00E83E94">
        <w:t xml:space="preserve">, you need to </w:t>
      </w:r>
      <w:r w:rsidR="009A3E1C">
        <w:t xml:space="preserve">create a simple </w:t>
      </w:r>
      <w:r w:rsidR="00E83E94">
        <w:t>P</w:t>
      </w:r>
      <w:r w:rsidR="009A3E1C">
        <w:t>ython script.</w:t>
      </w:r>
    </w:p>
    <w:p w14:paraId="2AE2C1D6" w14:textId="3129AB35" w:rsidR="009A3E1C" w:rsidRDefault="009A3E1C" w:rsidP="00A950D3">
      <w:pPr>
        <w:pStyle w:val="ListParagraph"/>
        <w:numPr>
          <w:ilvl w:val="0"/>
          <w:numId w:val="33"/>
        </w:numPr>
        <w:spacing w:after="120"/>
        <w:contextualSpacing w:val="0"/>
      </w:pPr>
      <w:r>
        <w:t>Using the following skeleton</w:t>
      </w:r>
      <w:r w:rsidR="00E83E94">
        <w:t>,</w:t>
      </w:r>
      <w:r>
        <w:t xml:space="preserve"> complete the Python script to calculate and display the SHA-256 hash of all PE file sections of a given input file.</w:t>
      </w:r>
    </w:p>
    <w:p w14:paraId="583301D6" w14:textId="77777777" w:rsidR="009A3E1C" w:rsidRPr="00E83E94" w:rsidRDefault="009A3E1C" w:rsidP="00C743B3">
      <w:pPr>
        <w:pStyle w:val="CodeBlock"/>
      </w:pPr>
      <w:r w:rsidRPr="00E83E94">
        <w:t>import sys</w:t>
      </w:r>
    </w:p>
    <w:p w14:paraId="37DA64F1" w14:textId="77777777" w:rsidR="009A3E1C" w:rsidRPr="00E83E94" w:rsidRDefault="009A3E1C" w:rsidP="00C743B3">
      <w:pPr>
        <w:pStyle w:val="CodeBlock"/>
      </w:pPr>
      <w:r w:rsidRPr="00E83E94">
        <w:t xml:space="preserve">import </w:t>
      </w:r>
      <w:proofErr w:type="spellStart"/>
      <w:r w:rsidRPr="00E83E94">
        <w:t>pefile</w:t>
      </w:r>
      <w:proofErr w:type="spellEnd"/>
    </w:p>
    <w:p w14:paraId="505F4CD0" w14:textId="77777777" w:rsidR="009A3E1C" w:rsidRPr="00E83E94" w:rsidRDefault="009A3E1C" w:rsidP="00C743B3">
      <w:pPr>
        <w:pStyle w:val="CodeBlock"/>
      </w:pPr>
    </w:p>
    <w:p w14:paraId="7312AA8A" w14:textId="77777777" w:rsidR="009A3E1C" w:rsidRPr="00E83E94" w:rsidRDefault="009A3E1C" w:rsidP="00C743B3">
      <w:pPr>
        <w:pStyle w:val="CodeBlock"/>
      </w:pPr>
      <w:r w:rsidRPr="00E83E94">
        <w:t>def main(</w:t>
      </w:r>
      <w:proofErr w:type="spellStart"/>
      <w:r w:rsidRPr="00E83E94">
        <w:t>pe_path</w:t>
      </w:r>
      <w:proofErr w:type="spellEnd"/>
      <w:r w:rsidRPr="00E83E94">
        <w:t>):</w:t>
      </w:r>
    </w:p>
    <w:p w14:paraId="2E256E50" w14:textId="77777777" w:rsidR="009A3E1C" w:rsidRPr="00E83E94" w:rsidRDefault="009A3E1C" w:rsidP="00C743B3">
      <w:pPr>
        <w:pStyle w:val="CodeBlock"/>
      </w:pPr>
      <w:r w:rsidRPr="00E83E94">
        <w:t xml:space="preserve">    pe = pefile.PE(</w:t>
      </w:r>
      <w:proofErr w:type="spellStart"/>
      <w:r w:rsidRPr="00E83E94">
        <w:t>pe_path</w:t>
      </w:r>
      <w:proofErr w:type="spellEnd"/>
      <w:r w:rsidRPr="00E83E94">
        <w:t>)</w:t>
      </w:r>
    </w:p>
    <w:p w14:paraId="6D05C867" w14:textId="77777777" w:rsidR="009A3E1C" w:rsidRPr="00E83E94" w:rsidRDefault="009A3E1C" w:rsidP="00C743B3">
      <w:pPr>
        <w:pStyle w:val="CodeBlock"/>
      </w:pPr>
      <w:r w:rsidRPr="00E83E94">
        <w:t xml:space="preserve">    #TODO: complete this part</w:t>
      </w:r>
    </w:p>
    <w:p w14:paraId="11E6135A" w14:textId="1CC05340" w:rsidR="009A3E1C" w:rsidRPr="00E83E94" w:rsidRDefault="009A3E1C" w:rsidP="00C743B3">
      <w:pPr>
        <w:pStyle w:val="CodeBlock"/>
      </w:pPr>
      <w:r w:rsidRPr="00E83E94">
        <w:t xml:space="preserve">    # Note you can use the </w:t>
      </w:r>
      <w:proofErr w:type="spellStart"/>
      <w:proofErr w:type="gramStart"/>
      <w:r w:rsidRPr="00E83E94">
        <w:t>pe.se</w:t>
      </w:r>
      <w:r w:rsidR="00E83E94">
        <w:t>ctions</w:t>
      </w:r>
      <w:proofErr w:type="spellEnd"/>
      <w:proofErr w:type="gramEnd"/>
      <w:r w:rsidR="00E83E94">
        <w:t xml:space="preserve"> list to get the PE</w:t>
      </w:r>
    </w:p>
    <w:p w14:paraId="428127F5" w14:textId="647D5D0C" w:rsidR="009A3E1C" w:rsidRPr="00E83E94" w:rsidRDefault="009A3E1C" w:rsidP="00C743B3">
      <w:pPr>
        <w:pStyle w:val="CodeBlock"/>
      </w:pPr>
      <w:r w:rsidRPr="00E83E94">
        <w:t xml:space="preserve">    # </w:t>
      </w:r>
      <w:r w:rsidR="00E83E94">
        <w:t xml:space="preserve">file’s </w:t>
      </w:r>
      <w:r w:rsidRPr="00E83E94">
        <w:t xml:space="preserve">sections. The </w:t>
      </w:r>
      <w:proofErr w:type="spellStart"/>
      <w:r w:rsidRPr="00E83E94">
        <w:t>pefile</w:t>
      </w:r>
      <w:proofErr w:type="spellEnd"/>
      <w:r w:rsidRPr="00E83E94">
        <w:t xml:space="preserve"> module provides functions </w:t>
      </w:r>
    </w:p>
    <w:p w14:paraId="6FE6A7AF" w14:textId="10DFE6CE" w:rsidR="009A3E1C" w:rsidRPr="00E83E94" w:rsidRDefault="009A3E1C" w:rsidP="00C743B3">
      <w:pPr>
        <w:pStyle w:val="CodeBlock"/>
      </w:pPr>
      <w:r w:rsidRPr="00E83E94">
        <w:t xml:space="preserve">    # </w:t>
      </w:r>
      <w:proofErr w:type="gramStart"/>
      <w:r w:rsidR="00E83E94" w:rsidRPr="00E83E94">
        <w:t>that</w:t>
      </w:r>
      <w:proofErr w:type="gramEnd"/>
      <w:r w:rsidR="00E83E94" w:rsidRPr="00E83E94">
        <w:t xml:space="preserve"> remove </w:t>
      </w:r>
      <w:r w:rsidRPr="00E83E94">
        <w:t xml:space="preserve">the need to use </w:t>
      </w:r>
      <w:proofErr w:type="spellStart"/>
      <w:r w:rsidRPr="00E83E94">
        <w:t>hashlib</w:t>
      </w:r>
      <w:proofErr w:type="spellEnd"/>
      <w:r w:rsidR="00E83E94">
        <w:t>, a</w:t>
      </w:r>
      <w:r w:rsidRPr="00E83E94">
        <w:t xml:space="preserve">lthough, you </w:t>
      </w:r>
      <w:r w:rsidR="00E83E94" w:rsidRPr="00E83E94">
        <w:t xml:space="preserve">    # </w:t>
      </w:r>
      <w:r w:rsidRPr="00E83E94">
        <w:t xml:space="preserve">are free to use </w:t>
      </w:r>
      <w:proofErr w:type="spellStart"/>
      <w:r w:rsidRPr="00E83E94">
        <w:t>hashlib</w:t>
      </w:r>
      <w:proofErr w:type="spellEnd"/>
    </w:p>
    <w:p w14:paraId="7EBBE1ED" w14:textId="77777777" w:rsidR="009A3E1C" w:rsidRPr="00E83E94" w:rsidRDefault="009A3E1C" w:rsidP="00C743B3">
      <w:pPr>
        <w:pStyle w:val="CodeBlock"/>
      </w:pPr>
    </w:p>
    <w:p w14:paraId="08D73CF5" w14:textId="77777777" w:rsidR="009A3E1C" w:rsidRPr="00E83E94" w:rsidRDefault="009A3E1C" w:rsidP="00C743B3">
      <w:pPr>
        <w:pStyle w:val="CodeBlock"/>
      </w:pPr>
      <w:r w:rsidRPr="00E83E94">
        <w:t>if __name__ == '__main__':</w:t>
      </w:r>
    </w:p>
    <w:p w14:paraId="444A4038" w14:textId="77777777" w:rsidR="009A3E1C" w:rsidRPr="00E83E94" w:rsidRDefault="009A3E1C" w:rsidP="00C743B3">
      <w:pPr>
        <w:pStyle w:val="CodeBlock"/>
      </w:pPr>
      <w:r w:rsidRPr="00E83E94">
        <w:t xml:space="preserve">    if </w:t>
      </w:r>
      <w:proofErr w:type="spellStart"/>
      <w:r w:rsidRPr="00E83E94">
        <w:t>len</w:t>
      </w:r>
      <w:proofErr w:type="spellEnd"/>
      <w:r w:rsidRPr="00E83E94">
        <w:t>(</w:t>
      </w:r>
      <w:proofErr w:type="spellStart"/>
      <w:proofErr w:type="gramStart"/>
      <w:r w:rsidRPr="00E83E94">
        <w:t>sys.argv</w:t>
      </w:r>
      <w:proofErr w:type="spellEnd"/>
      <w:proofErr w:type="gramEnd"/>
      <w:r w:rsidRPr="00E83E94">
        <w:t>) &lt; 2:</w:t>
      </w:r>
    </w:p>
    <w:p w14:paraId="6F8E8D8A" w14:textId="77777777" w:rsidR="009A3E1C" w:rsidRPr="00E83E94" w:rsidRDefault="009A3E1C" w:rsidP="00C743B3">
      <w:pPr>
        <w:pStyle w:val="CodeBlock"/>
      </w:pPr>
      <w:r w:rsidRPr="00E83E94">
        <w:t xml:space="preserve">        print 'Usage:\n\</w:t>
      </w:r>
      <w:proofErr w:type="spellStart"/>
      <w:r w:rsidRPr="00E83E94">
        <w:t>t%s</w:t>
      </w:r>
      <w:proofErr w:type="spellEnd"/>
      <w:r w:rsidRPr="00E83E94">
        <w:t xml:space="preserve"> &lt;</w:t>
      </w:r>
      <w:proofErr w:type="spellStart"/>
      <w:r w:rsidRPr="00E83E94">
        <w:t>pe_file_path</w:t>
      </w:r>
      <w:proofErr w:type="spellEnd"/>
      <w:r w:rsidRPr="00E83E94">
        <w:t>&gt;' % (</w:t>
      </w:r>
      <w:proofErr w:type="spellStart"/>
      <w:proofErr w:type="gramStart"/>
      <w:r w:rsidRPr="00E83E94">
        <w:t>sys.argv</w:t>
      </w:r>
      <w:proofErr w:type="spellEnd"/>
      <w:proofErr w:type="gramEnd"/>
      <w:r w:rsidRPr="00E83E94">
        <w:t>[0])</w:t>
      </w:r>
    </w:p>
    <w:p w14:paraId="4AD8E83C" w14:textId="77777777" w:rsidR="009A3E1C" w:rsidRPr="00E83E94" w:rsidRDefault="009A3E1C" w:rsidP="00C743B3">
      <w:pPr>
        <w:pStyle w:val="CodeBlock"/>
      </w:pPr>
      <w:r w:rsidRPr="00E83E94">
        <w:t xml:space="preserve">        </w:t>
      </w:r>
      <w:proofErr w:type="gramStart"/>
      <w:r w:rsidRPr="00E83E94">
        <w:t>quit(</w:t>
      </w:r>
      <w:proofErr w:type="gramEnd"/>
      <w:r w:rsidRPr="00E83E94">
        <w:t>)</w:t>
      </w:r>
    </w:p>
    <w:p w14:paraId="7E521E6F" w14:textId="77777777" w:rsidR="009A3E1C" w:rsidRPr="00E83E94" w:rsidRDefault="009A3E1C" w:rsidP="00C743B3">
      <w:pPr>
        <w:pStyle w:val="CodeBlock"/>
      </w:pPr>
      <w:r w:rsidRPr="00E83E94">
        <w:t xml:space="preserve">    main(</w:t>
      </w:r>
      <w:proofErr w:type="spellStart"/>
      <w:proofErr w:type="gramStart"/>
      <w:r w:rsidRPr="00E83E94">
        <w:t>sys.argv</w:t>
      </w:r>
      <w:proofErr w:type="spellEnd"/>
      <w:proofErr w:type="gramEnd"/>
      <w:r w:rsidRPr="00E83E94">
        <w:t>[1])</w:t>
      </w:r>
    </w:p>
    <w:p w14:paraId="09009014" w14:textId="77777777" w:rsidR="00350FB5" w:rsidRDefault="00ED00F1">
      <w:pPr>
        <w:spacing w:line="240" w:lineRule="auto"/>
        <w:rPr>
          <w:b/>
        </w:rPr>
      </w:pPr>
      <w:r>
        <w:rPr>
          <w:b/>
        </w:rPr>
        <w:t xml:space="preserve">*You will need working code to progress through the lab, if you do not have a desire to write this code for the bonus marks associated, inform your </w:t>
      </w:r>
      <w:proofErr w:type="gramStart"/>
      <w:r>
        <w:rPr>
          <w:b/>
        </w:rPr>
        <w:t>instructor.*</w:t>
      </w:r>
      <w:proofErr w:type="gramEnd"/>
    </w:p>
    <w:p w14:paraId="7AC79089" w14:textId="628E702E" w:rsidR="00E83E94" w:rsidRDefault="00350FB5">
      <w:pPr>
        <w:spacing w:line="240" w:lineRule="auto"/>
      </w:pPr>
      <w:r>
        <w:rPr>
          <w:b/>
          <w:noProof/>
        </w:rPr>
        <w:drawing>
          <wp:inline distT="0" distB="0" distL="0" distR="0" wp14:anchorId="09101B90" wp14:editId="425F7168">
            <wp:extent cx="593407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3E94">
        <w:br w:type="page"/>
      </w:r>
    </w:p>
    <w:p w14:paraId="2F6683F5" w14:textId="274CD94F" w:rsidR="009A3E1C" w:rsidRDefault="009A3E1C" w:rsidP="00A950D3">
      <w:pPr>
        <w:pStyle w:val="ListParagraph"/>
        <w:spacing w:after="120"/>
        <w:ind w:left="1080"/>
      </w:pPr>
      <w:r>
        <w:lastRenderedPageBreak/>
        <w:t xml:space="preserve">The output of your program should </w:t>
      </w:r>
      <w:r w:rsidR="00E83E94">
        <w:t>appear</w:t>
      </w:r>
      <w:r>
        <w:t xml:space="preserve"> as </w:t>
      </w:r>
      <w:r w:rsidR="004D4317">
        <w:t>in Figure 7</w:t>
      </w:r>
      <w:r>
        <w:t xml:space="preserve"> (with the correct SHA-256 hash values displayed)</w:t>
      </w:r>
      <w:r w:rsidR="004D4317">
        <w:t>.</w:t>
      </w:r>
    </w:p>
    <w:p w14:paraId="0AE11CC2" w14:textId="77777777" w:rsidR="009A3E1C" w:rsidRDefault="009A3E1C" w:rsidP="00A04D93">
      <w:pPr>
        <w:ind w:left="720"/>
        <w:jc w:val="center"/>
      </w:pPr>
      <w:r w:rsidRPr="00001BAC">
        <w:rPr>
          <w:noProof/>
          <w:lang w:eastAsia="en-CA"/>
        </w:rPr>
        <w:drawing>
          <wp:inline distT="0" distB="0" distL="0" distR="0" wp14:anchorId="4C27BF8A" wp14:editId="57D84898">
            <wp:extent cx="4818270" cy="2441051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8675" cy="244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EE47" w14:textId="77B2521F" w:rsidR="009A3E1C" w:rsidRPr="00A04D93" w:rsidRDefault="009A3E1C" w:rsidP="00A04D93">
      <w:pPr>
        <w:pStyle w:val="SAITCaption"/>
        <w:ind w:left="720"/>
      </w:pPr>
      <w:r w:rsidRPr="00A04D93">
        <w:t xml:space="preserve">Figure </w:t>
      </w:r>
      <w:r w:rsidR="00E83E94" w:rsidRPr="00A04D93">
        <w:t>7</w:t>
      </w:r>
      <w:r w:rsidRPr="00A04D93">
        <w:t xml:space="preserve">: pe_sect_hash.py </w:t>
      </w:r>
      <w:r w:rsidR="00E83E94" w:rsidRPr="00A04D93">
        <w:t>O</w:t>
      </w:r>
      <w:r w:rsidRPr="00A04D93">
        <w:t>utput</w:t>
      </w:r>
    </w:p>
    <w:p w14:paraId="31055E18" w14:textId="77777777" w:rsidR="00E83E94" w:rsidRPr="00A04D93" w:rsidRDefault="00E83E94" w:rsidP="00A04D93">
      <w:pPr>
        <w:pStyle w:val="SAITCaption"/>
        <w:ind w:left="720"/>
        <w:rPr>
          <w:b w:val="0"/>
          <w:sz w:val="18"/>
          <w:szCs w:val="18"/>
        </w:rPr>
      </w:pPr>
      <w:r w:rsidRPr="00A04D93">
        <w:rPr>
          <w:b w:val="0"/>
          <w:sz w:val="18"/>
          <w:szCs w:val="18"/>
        </w:rPr>
        <w:t>Used with permission from Microsoft.</w:t>
      </w:r>
    </w:p>
    <w:p w14:paraId="06F50D37" w14:textId="77777777" w:rsidR="00E83E94" w:rsidRDefault="009A3E1C" w:rsidP="00A950D3">
      <w:pPr>
        <w:pStyle w:val="ListParagraph"/>
        <w:numPr>
          <w:ilvl w:val="0"/>
          <w:numId w:val="33"/>
        </w:numPr>
        <w:spacing w:after="120"/>
        <w:contextualSpacing w:val="0"/>
      </w:pPr>
      <w:r>
        <w:t>Using pe_sec_hash.py</w:t>
      </w:r>
      <w:r w:rsidR="00E83E94">
        <w:t>,</w:t>
      </w:r>
      <w:r>
        <w:t xml:space="preserve"> calculate the PE section hashes for WinDiagService.exe and WinDiagService_2.exe. </w:t>
      </w:r>
    </w:p>
    <w:p w14:paraId="029D64E3" w14:textId="02089A47" w:rsidR="009A3E1C" w:rsidRDefault="009A3E1C" w:rsidP="00A950D3">
      <w:pPr>
        <w:pStyle w:val="ListParagraph"/>
        <w:spacing w:after="120"/>
        <w:ind w:left="1080"/>
        <w:contextualSpacing w:val="0"/>
      </w:pPr>
      <w:r>
        <w:t>You should notice (and indeed expect) that the PE section hashes for the two files match.</w:t>
      </w:r>
    </w:p>
    <w:p w14:paraId="5906AEEB" w14:textId="77777777" w:rsidR="00E83E94" w:rsidRDefault="009A3E1C" w:rsidP="00A950D3">
      <w:pPr>
        <w:pStyle w:val="ListParagraph"/>
        <w:numPr>
          <w:ilvl w:val="0"/>
          <w:numId w:val="33"/>
        </w:numPr>
        <w:spacing w:after="120"/>
        <w:contextualSpacing w:val="0"/>
      </w:pPr>
      <w:r>
        <w:t xml:space="preserve">Using the matching values for </w:t>
      </w:r>
      <w:r w:rsidR="00E83E94">
        <w:t xml:space="preserve">the </w:t>
      </w:r>
      <w:r>
        <w:t>SHA-256 of the PE .text</w:t>
      </w:r>
      <w:r w:rsidR="00E83E94">
        <w:t xml:space="preserve"> section,</w:t>
      </w:r>
      <w:r>
        <w:t xml:space="preserve"> write a better signature. </w:t>
      </w:r>
    </w:p>
    <w:p w14:paraId="490833B7" w14:textId="176982FC" w:rsidR="009A3E1C" w:rsidRDefault="00E83E94" w:rsidP="00A950D3">
      <w:pPr>
        <w:pStyle w:val="ListParagraph"/>
        <w:numPr>
          <w:ilvl w:val="0"/>
          <w:numId w:val="33"/>
        </w:numPr>
        <w:spacing w:after="120"/>
        <w:contextualSpacing w:val="0"/>
      </w:pPr>
      <w:r>
        <w:t xml:space="preserve">Put </w:t>
      </w:r>
      <w:r w:rsidR="009A3E1C">
        <w:t>PE section signatu</w:t>
      </w:r>
      <w:r>
        <w:t xml:space="preserve">res in a file named </w:t>
      </w:r>
      <w:r w:rsidR="009A3E1C" w:rsidRPr="00E83E94">
        <w:rPr>
          <w:b/>
        </w:rPr>
        <w:t>lab5_signatures.mdb</w:t>
      </w:r>
      <w:r>
        <w:t xml:space="preserve"> (notice the </w:t>
      </w:r>
      <w:r w:rsidR="004D4317">
        <w:t>.</w:t>
      </w:r>
      <w:proofErr w:type="spellStart"/>
      <w:r w:rsidR="009A3E1C">
        <w:t>mdb</w:t>
      </w:r>
      <w:proofErr w:type="spellEnd"/>
      <w:r w:rsidR="009A3E1C">
        <w:t xml:space="preserve"> extension).</w:t>
      </w:r>
      <w:r>
        <w:t xml:space="preserve"> </w:t>
      </w:r>
      <w:r w:rsidR="009A3E1C">
        <w:t xml:space="preserve">The format for lines in an </w:t>
      </w:r>
      <w:proofErr w:type="spellStart"/>
      <w:r w:rsidR="009A3E1C">
        <w:t>mdb</w:t>
      </w:r>
      <w:proofErr w:type="spellEnd"/>
      <w:r w:rsidR="009A3E1C">
        <w:t xml:space="preserve"> file is as follows:</w:t>
      </w:r>
    </w:p>
    <w:p w14:paraId="5AB4BCAF" w14:textId="77777777" w:rsidR="009A3E1C" w:rsidRPr="00E83E94" w:rsidRDefault="009A3E1C" w:rsidP="00A950D3">
      <w:pPr>
        <w:pStyle w:val="SourceCode"/>
        <w:spacing w:after="240"/>
        <w:ind w:left="1080"/>
        <w:rPr>
          <w:sz w:val="22"/>
        </w:rPr>
      </w:pPr>
      <w:proofErr w:type="spellStart"/>
      <w:proofErr w:type="gramStart"/>
      <w:r w:rsidRPr="00E83E94">
        <w:rPr>
          <w:sz w:val="22"/>
        </w:rPr>
        <w:t>PESectionSize:PESectionHash</w:t>
      </w:r>
      <w:proofErr w:type="gramEnd"/>
      <w:r w:rsidRPr="00E83E94">
        <w:rPr>
          <w:sz w:val="22"/>
        </w:rPr>
        <w:t>:MalwareName</w:t>
      </w:r>
      <w:proofErr w:type="spellEnd"/>
    </w:p>
    <w:p w14:paraId="62B7712B" w14:textId="42B5189F" w:rsidR="009A3E1C" w:rsidRDefault="009A3E1C" w:rsidP="00A950D3">
      <w:pPr>
        <w:pStyle w:val="ListParagraph"/>
        <w:spacing w:after="120"/>
        <w:ind w:left="1080"/>
        <w:contextualSpacing w:val="0"/>
      </w:pPr>
      <w:r>
        <w:t xml:space="preserve">The size and hash value are reversed in order from the full file </w:t>
      </w:r>
      <w:proofErr w:type="gramStart"/>
      <w:r>
        <w:t>based</w:t>
      </w:r>
      <w:r w:rsidR="004D4317">
        <w:t>-</w:t>
      </w:r>
      <w:r>
        <w:t>hash</w:t>
      </w:r>
      <w:proofErr w:type="gramEnd"/>
      <w:r w:rsidR="00D31D67">
        <w:t xml:space="preserve"> you</w:t>
      </w:r>
      <w:r>
        <w:t xml:space="preserve"> used before.</w:t>
      </w:r>
    </w:p>
    <w:p w14:paraId="327D7888" w14:textId="657C8610" w:rsidR="009A3E1C" w:rsidRDefault="00E83E94" w:rsidP="00A950D3">
      <w:pPr>
        <w:pStyle w:val="ListParagraph"/>
        <w:numPr>
          <w:ilvl w:val="0"/>
          <w:numId w:val="33"/>
        </w:numPr>
        <w:spacing w:after="120"/>
        <w:contextualSpacing w:val="0"/>
      </w:pPr>
      <w:r>
        <w:t xml:space="preserve">For the </w:t>
      </w:r>
      <w:proofErr w:type="spellStart"/>
      <w:r>
        <w:t>MalwareName</w:t>
      </w:r>
      <w:proofErr w:type="spellEnd"/>
      <w:r>
        <w:t xml:space="preserve">, use </w:t>
      </w:r>
      <w:proofErr w:type="spellStart"/>
      <w:proofErr w:type="gramStart"/>
      <w:r w:rsidR="009A3E1C" w:rsidRPr="00E83E94">
        <w:rPr>
          <w:b/>
        </w:rPr>
        <w:t>SecHash.Downloader.Arud</w:t>
      </w:r>
      <w:proofErr w:type="spellEnd"/>
      <w:proofErr w:type="gramEnd"/>
      <w:r>
        <w:t>.</w:t>
      </w:r>
    </w:p>
    <w:p w14:paraId="1285C131" w14:textId="752FF6CA" w:rsidR="009A3E1C" w:rsidRDefault="009A3E1C" w:rsidP="00A950D3">
      <w:pPr>
        <w:pStyle w:val="ListParagraph"/>
        <w:numPr>
          <w:ilvl w:val="0"/>
          <w:numId w:val="33"/>
        </w:numPr>
        <w:spacing w:after="120"/>
        <w:contextualSpacing w:val="0"/>
      </w:pPr>
      <w:r>
        <w:t>When complete</w:t>
      </w:r>
      <w:r w:rsidR="00E83E94">
        <w:t>,</w:t>
      </w:r>
      <w:r>
        <w:t xml:space="preserve"> run </w:t>
      </w:r>
      <w:r w:rsidRPr="00E83E94">
        <w:rPr>
          <w:b/>
        </w:rPr>
        <w:t>clamscan.exe</w:t>
      </w:r>
      <w:r>
        <w:t xml:space="preserve"> and specify both signature files with multiple -d options, as </w:t>
      </w:r>
      <w:r w:rsidR="004D4317">
        <w:t>shown in Figure 8.</w:t>
      </w:r>
    </w:p>
    <w:p w14:paraId="305128BA" w14:textId="77777777" w:rsidR="009A3E1C" w:rsidRDefault="009A3E1C" w:rsidP="00A950D3">
      <w:pPr>
        <w:ind w:left="1080"/>
      </w:pPr>
    </w:p>
    <w:p w14:paraId="34943CB1" w14:textId="77777777" w:rsidR="009A3E1C" w:rsidRDefault="009A3E1C" w:rsidP="004D4317">
      <w:pPr>
        <w:ind w:left="720"/>
        <w:jc w:val="center"/>
      </w:pPr>
      <w:r w:rsidRPr="00001BAC">
        <w:rPr>
          <w:noProof/>
          <w:lang w:eastAsia="en-CA"/>
        </w:rPr>
        <w:lastRenderedPageBreak/>
        <w:drawing>
          <wp:inline distT="0" distB="0" distL="0" distR="0" wp14:anchorId="13E18CCC" wp14:editId="314E9209">
            <wp:extent cx="5076908" cy="25720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182" cy="257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12F7" w14:textId="3185A1A3" w:rsidR="009A3E1C" w:rsidRPr="00A04D93" w:rsidRDefault="009A3E1C" w:rsidP="004D4317">
      <w:pPr>
        <w:pStyle w:val="SAITCaption"/>
        <w:ind w:left="720"/>
      </w:pPr>
      <w:r w:rsidRPr="00A04D93">
        <w:t xml:space="preserve">Figure </w:t>
      </w:r>
      <w:r w:rsidR="005D144B" w:rsidRPr="00A04D93">
        <w:t>8</w:t>
      </w:r>
      <w:r w:rsidRPr="00A04D93">
        <w:t>: clamscan.exe</w:t>
      </w:r>
      <w:r w:rsidR="00EA4F37">
        <w:t xml:space="preserve"> Scan 1</w:t>
      </w:r>
      <w:r w:rsidRPr="00A04D93">
        <w:t xml:space="preserve"> </w:t>
      </w:r>
      <w:r w:rsidR="005D144B" w:rsidRPr="00A04D93">
        <w:t>O</w:t>
      </w:r>
      <w:r w:rsidRPr="00A04D93">
        <w:t>utput</w:t>
      </w:r>
    </w:p>
    <w:p w14:paraId="19433A93" w14:textId="77777777" w:rsidR="005D144B" w:rsidRPr="00A04D93" w:rsidRDefault="005D144B" w:rsidP="004D4317">
      <w:pPr>
        <w:pStyle w:val="SAITCaption"/>
        <w:ind w:left="720"/>
        <w:rPr>
          <w:b w:val="0"/>
          <w:sz w:val="18"/>
          <w:szCs w:val="18"/>
        </w:rPr>
      </w:pPr>
      <w:r w:rsidRPr="00A04D93">
        <w:rPr>
          <w:b w:val="0"/>
          <w:sz w:val="18"/>
          <w:szCs w:val="18"/>
        </w:rPr>
        <w:t>Used with permission from Microsoft.</w:t>
      </w:r>
    </w:p>
    <w:p w14:paraId="6EAF5CEC" w14:textId="2CA2F055" w:rsidR="005D144B" w:rsidRDefault="009A3E1C" w:rsidP="002F2961">
      <w:pPr>
        <w:pStyle w:val="ListParagraph"/>
        <w:spacing w:after="120"/>
        <w:ind w:left="1080"/>
        <w:contextualSpacing w:val="0"/>
      </w:pPr>
      <w:r>
        <w:t xml:space="preserve">Notice that </w:t>
      </w:r>
      <w:proofErr w:type="spellStart"/>
      <w:r>
        <w:t>ClamAV</w:t>
      </w:r>
      <w:proofErr w:type="spellEnd"/>
      <w:r>
        <w:t xml:space="preserve"> detects each file </w:t>
      </w:r>
      <w:r w:rsidR="002F2961">
        <w:t xml:space="preserve">only </w:t>
      </w:r>
      <w:r>
        <w:t xml:space="preserve">once, even though WinDiagService.exe should match both </w:t>
      </w:r>
      <w:proofErr w:type="spellStart"/>
      <w:proofErr w:type="gramStart"/>
      <w:r>
        <w:t>Hash.Downloader.Arud</w:t>
      </w:r>
      <w:proofErr w:type="spellEnd"/>
      <w:proofErr w:type="gramEnd"/>
      <w:r>
        <w:t xml:space="preserve"> and </w:t>
      </w:r>
      <w:proofErr w:type="spellStart"/>
      <w:r>
        <w:t>SecHash.Downloader.Arud</w:t>
      </w:r>
      <w:proofErr w:type="spellEnd"/>
      <w:r>
        <w:t xml:space="preserve">. </w:t>
      </w:r>
    </w:p>
    <w:p w14:paraId="35EFCDE1" w14:textId="4C1BA190" w:rsidR="009A3E1C" w:rsidRDefault="009A3E1C" w:rsidP="002F2961">
      <w:pPr>
        <w:pStyle w:val="ListParagraph"/>
        <w:numPr>
          <w:ilvl w:val="0"/>
          <w:numId w:val="33"/>
        </w:numPr>
        <w:spacing w:after="120"/>
        <w:contextualSpacing w:val="0"/>
      </w:pPr>
      <w:r>
        <w:t xml:space="preserve">To demonstrate this, scan the directory again, but specify </w:t>
      </w:r>
      <w:r w:rsidR="00535E54">
        <w:t>only</w:t>
      </w:r>
      <w:r w:rsidR="005D144B">
        <w:br/>
      </w:r>
      <w:r w:rsidRPr="005D144B">
        <w:rPr>
          <w:b/>
        </w:rPr>
        <w:t>-d lab5_signatures.mdb</w:t>
      </w:r>
      <w:r w:rsidR="005D144B">
        <w:t xml:space="preserve">. </w:t>
      </w:r>
    </w:p>
    <w:p w14:paraId="4BB9F42C" w14:textId="77777777" w:rsidR="009A3E1C" w:rsidRDefault="009A3E1C" w:rsidP="00A04D93">
      <w:pPr>
        <w:ind w:left="720"/>
        <w:jc w:val="center"/>
      </w:pPr>
      <w:r w:rsidRPr="00001BAC">
        <w:rPr>
          <w:noProof/>
          <w:lang w:eastAsia="en-CA"/>
        </w:rPr>
        <w:drawing>
          <wp:inline distT="0" distB="0" distL="0" distR="0" wp14:anchorId="7B9D5CE0" wp14:editId="18C1E073">
            <wp:extent cx="4965590" cy="2515687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7668" cy="25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A119" w14:textId="431D5AD4" w:rsidR="005D144B" w:rsidRPr="00A04D93" w:rsidRDefault="005D144B" w:rsidP="00A04D93">
      <w:pPr>
        <w:pStyle w:val="SAITCaption"/>
        <w:ind w:left="720"/>
      </w:pPr>
      <w:r w:rsidRPr="00A04D93">
        <w:t xml:space="preserve">Figure </w:t>
      </w:r>
      <w:r w:rsidR="00C75B60" w:rsidRPr="00A04D93">
        <w:t>9</w:t>
      </w:r>
      <w:r w:rsidRPr="00A04D93">
        <w:t xml:space="preserve">: clamscan.exe </w:t>
      </w:r>
      <w:r w:rsidR="00EA4F37">
        <w:t xml:space="preserve">Scan 2 </w:t>
      </w:r>
      <w:r w:rsidRPr="00A04D93">
        <w:t>Output</w:t>
      </w:r>
    </w:p>
    <w:p w14:paraId="0A522D61" w14:textId="77777777" w:rsidR="005D144B" w:rsidRPr="00A04D93" w:rsidRDefault="005D144B" w:rsidP="00A04D93">
      <w:pPr>
        <w:pStyle w:val="SAITCaption"/>
        <w:ind w:left="720"/>
        <w:rPr>
          <w:b w:val="0"/>
          <w:sz w:val="18"/>
          <w:szCs w:val="18"/>
        </w:rPr>
      </w:pPr>
      <w:r w:rsidRPr="00A04D93">
        <w:rPr>
          <w:b w:val="0"/>
          <w:sz w:val="18"/>
          <w:szCs w:val="18"/>
        </w:rPr>
        <w:t>Used with permission from Microsoft.</w:t>
      </w:r>
    </w:p>
    <w:p w14:paraId="5D5202C8" w14:textId="77777777" w:rsidR="005B0ADC" w:rsidRPr="00535E54" w:rsidRDefault="005B0ADC" w:rsidP="00535E54">
      <w:r w:rsidRPr="00535E54">
        <w:br w:type="page"/>
      </w:r>
    </w:p>
    <w:p w14:paraId="0E957BBE" w14:textId="6A3EFB77" w:rsidR="005B0ADC" w:rsidRDefault="005B0ADC" w:rsidP="002E6DA7">
      <w:pPr>
        <w:pStyle w:val="Heading2"/>
        <w:ind w:left="540" w:hanging="540"/>
      </w:pPr>
      <w:bookmarkStart w:id="7" w:name="_Toc493062960"/>
      <w:r>
        <w:lastRenderedPageBreak/>
        <w:t>1.4</w:t>
      </w:r>
      <w:r>
        <w:tab/>
        <w:t>Body-Based Signatures</w:t>
      </w:r>
      <w:bookmarkEnd w:id="7"/>
      <w:r>
        <w:t xml:space="preserve"> </w:t>
      </w:r>
    </w:p>
    <w:p w14:paraId="651B621D" w14:textId="4CDAE5EC" w:rsidR="005B0ADC" w:rsidRDefault="005B0ADC" w:rsidP="00216D4B">
      <w:pPr>
        <w:spacing w:after="120"/>
      </w:pPr>
      <w:r>
        <w:t xml:space="preserve">Hash-based signatures over portions of a PE file offer some improvement over the hash of an entire file, but they are often not enough. </w:t>
      </w:r>
      <w:proofErr w:type="spellStart"/>
      <w:r>
        <w:t>ClamAV</w:t>
      </w:r>
      <w:proofErr w:type="spellEnd"/>
      <w:r>
        <w:t xml:space="preserve"> also offers body-based signatures, which are the equivalent of matching a sequence of bytes in a file.</w:t>
      </w:r>
    </w:p>
    <w:p w14:paraId="3B70BB94" w14:textId="5B11E6A8" w:rsidR="00CB5220" w:rsidRDefault="00CB5220" w:rsidP="00216D4B">
      <w:pPr>
        <w:pStyle w:val="ListParagraph"/>
        <w:numPr>
          <w:ilvl w:val="0"/>
          <w:numId w:val="34"/>
        </w:numPr>
        <w:spacing w:after="120"/>
        <w:contextualSpacing w:val="0"/>
      </w:pPr>
      <w:r>
        <w:t xml:space="preserve">Create an empty text file named </w:t>
      </w:r>
      <w:r w:rsidRPr="005B0ADC">
        <w:rPr>
          <w:b/>
        </w:rPr>
        <w:t>lab5_signatures.ndb</w:t>
      </w:r>
      <w:r>
        <w:t xml:space="preserve"> to hold body</w:t>
      </w:r>
      <w:r w:rsidR="0018593A">
        <w:t>-</w:t>
      </w:r>
      <w:r>
        <w:t>based signatures.</w:t>
      </w:r>
    </w:p>
    <w:p w14:paraId="6ED8EB70" w14:textId="77777777" w:rsidR="00CB5220" w:rsidRDefault="00CB5220" w:rsidP="00216D4B">
      <w:pPr>
        <w:pStyle w:val="ListParagraph"/>
        <w:spacing w:after="120"/>
        <w:ind w:left="1080"/>
        <w:contextualSpacing w:val="0"/>
      </w:pPr>
      <w:r>
        <w:t>A body-based signature has the following format:</w:t>
      </w:r>
    </w:p>
    <w:p w14:paraId="12CD1D41" w14:textId="77777777" w:rsidR="00CB5220" w:rsidRPr="005B0ADC" w:rsidRDefault="00CB5220" w:rsidP="00216D4B">
      <w:pPr>
        <w:pStyle w:val="SourceCode"/>
        <w:spacing w:after="240"/>
        <w:ind w:left="1080"/>
        <w:rPr>
          <w:sz w:val="22"/>
        </w:rPr>
      </w:pPr>
      <w:proofErr w:type="spellStart"/>
      <w:proofErr w:type="gramStart"/>
      <w:r w:rsidRPr="005B0ADC">
        <w:rPr>
          <w:sz w:val="22"/>
        </w:rPr>
        <w:t>MalwareName:TargetType</w:t>
      </w:r>
      <w:proofErr w:type="gramEnd"/>
      <w:r w:rsidRPr="005B0ADC">
        <w:rPr>
          <w:sz w:val="22"/>
        </w:rPr>
        <w:t>:Offset:HexSignature</w:t>
      </w:r>
      <w:proofErr w:type="spellEnd"/>
      <w:r w:rsidRPr="005B0ADC">
        <w:rPr>
          <w:sz w:val="22"/>
        </w:rPr>
        <w:t>[:</w:t>
      </w:r>
      <w:proofErr w:type="spellStart"/>
      <w:r w:rsidRPr="005B0ADC">
        <w:rPr>
          <w:sz w:val="22"/>
        </w:rPr>
        <w:t>MinFL</w:t>
      </w:r>
      <w:proofErr w:type="spellEnd"/>
      <w:r w:rsidRPr="005B0ADC">
        <w:rPr>
          <w:sz w:val="22"/>
        </w:rPr>
        <w:t>:[</w:t>
      </w:r>
      <w:proofErr w:type="spellStart"/>
      <w:r w:rsidRPr="005B0ADC">
        <w:rPr>
          <w:sz w:val="22"/>
        </w:rPr>
        <w:t>MaxFL</w:t>
      </w:r>
      <w:proofErr w:type="spellEnd"/>
      <w:r w:rsidRPr="005B0ADC">
        <w:rPr>
          <w:sz w:val="22"/>
        </w:rPr>
        <w:t>]]</w:t>
      </w:r>
    </w:p>
    <w:p w14:paraId="61E7F9F0" w14:textId="41DE6E17" w:rsidR="00CB5220" w:rsidRDefault="00CB5220" w:rsidP="00216D4B">
      <w:pPr>
        <w:pStyle w:val="ListParagraph"/>
        <w:numPr>
          <w:ilvl w:val="0"/>
          <w:numId w:val="34"/>
        </w:numPr>
        <w:spacing w:after="240"/>
        <w:contextualSpacing w:val="0"/>
      </w:pPr>
      <w:r>
        <w:t xml:space="preserve">Refer to section 3.2.6 in </w:t>
      </w:r>
      <w:hyperlink r:id="rId22" w:history="1">
        <w:r w:rsidRPr="0018593A">
          <w:rPr>
            <w:rStyle w:val="Hyperlink"/>
          </w:rPr>
          <w:t>Creating signatures for ClamAV</w:t>
        </w:r>
      </w:hyperlink>
      <w:r w:rsidRPr="0018593A">
        <w:t xml:space="preserve"> </w:t>
      </w:r>
      <w:r>
        <w:t>(</w:t>
      </w:r>
      <w:r w:rsidRPr="0018593A">
        <w:t>https://github.com/</w:t>
      </w:r>
      <w:r w:rsidR="0018593A">
        <w:br/>
      </w:r>
      <w:proofErr w:type="spellStart"/>
      <w:r w:rsidRPr="0018593A">
        <w:t>vrtadmin</w:t>
      </w:r>
      <w:proofErr w:type="spellEnd"/>
      <w:r w:rsidRPr="0018593A">
        <w:t>/</w:t>
      </w:r>
      <w:proofErr w:type="spellStart"/>
      <w:r w:rsidRPr="0018593A">
        <w:t>clamav-devel</w:t>
      </w:r>
      <w:proofErr w:type="spellEnd"/>
      <w:r w:rsidRPr="0018593A">
        <w:t>/blob/master/docs/signatures.pdf</w:t>
      </w:r>
      <w:r>
        <w:t>) for an explanation of all values. When writing a s</w:t>
      </w:r>
      <w:r w:rsidR="0018593A">
        <w:t xml:space="preserve">ignature for PE files, set the </w:t>
      </w:r>
      <w:proofErr w:type="spellStart"/>
      <w:r w:rsidR="0018593A">
        <w:t>TargetType</w:t>
      </w:r>
      <w:proofErr w:type="spellEnd"/>
      <w:r>
        <w:t xml:space="preserve"> to </w:t>
      </w:r>
      <w:r w:rsidRPr="0018593A">
        <w:rPr>
          <w:b/>
        </w:rPr>
        <w:t>1</w:t>
      </w:r>
      <w:r>
        <w:t>.</w:t>
      </w:r>
    </w:p>
    <w:p w14:paraId="46F7273C" w14:textId="77777777" w:rsidR="00522496" w:rsidRDefault="00522496" w:rsidP="00216D4B">
      <w:pPr>
        <w:pStyle w:val="ListParagraph"/>
        <w:spacing w:after="120"/>
        <w:ind w:left="0"/>
        <w:contextualSpacing w:val="0"/>
      </w:pPr>
      <w:r>
        <w:t xml:space="preserve">Creating a good body-based signature takes skill, </w:t>
      </w:r>
      <w:proofErr w:type="gramStart"/>
      <w:r>
        <w:t>practice</w:t>
      </w:r>
      <w:proofErr w:type="gramEnd"/>
      <w:r>
        <w:t xml:space="preserve"> and experience. The following guidelines can be helpful:</w:t>
      </w:r>
    </w:p>
    <w:p w14:paraId="12A905C9" w14:textId="58CA9099" w:rsidR="00522496" w:rsidRDefault="00522496" w:rsidP="00216D4B">
      <w:pPr>
        <w:pStyle w:val="ListParagraph"/>
        <w:numPr>
          <w:ilvl w:val="1"/>
          <w:numId w:val="35"/>
        </w:numPr>
        <w:spacing w:after="120"/>
        <w:ind w:left="720"/>
        <w:contextualSpacing w:val="0"/>
      </w:pPr>
      <w:r>
        <w:t>Choose elements that are known not to change. If you have multiple samples of the same malware family that all share a common string, that string may be a good body</w:t>
      </w:r>
      <w:r w:rsidR="00336350">
        <w:noBreakHyphen/>
      </w:r>
      <w:r>
        <w:t>based signature.</w:t>
      </w:r>
    </w:p>
    <w:p w14:paraId="794FB374" w14:textId="77777777" w:rsidR="00522496" w:rsidRDefault="00522496" w:rsidP="00216D4B">
      <w:pPr>
        <w:pStyle w:val="ListParagraph"/>
        <w:numPr>
          <w:ilvl w:val="1"/>
          <w:numId w:val="35"/>
        </w:numPr>
        <w:spacing w:after="120"/>
        <w:ind w:left="720"/>
        <w:contextualSpacing w:val="0"/>
      </w:pPr>
      <w:r>
        <w:t>Choose body-based signatures that are likely to be unique to the malware sample or family, but unlikely to be used elsewhere.</w:t>
      </w:r>
    </w:p>
    <w:p w14:paraId="01A45544" w14:textId="3A3E4B65" w:rsidR="00522496" w:rsidRDefault="00522496" w:rsidP="00216D4B">
      <w:pPr>
        <w:pStyle w:val="ListParagraph"/>
        <w:numPr>
          <w:ilvl w:val="1"/>
          <w:numId w:val="35"/>
        </w:numPr>
        <w:spacing w:after="120"/>
        <w:ind w:left="720"/>
        <w:contextualSpacing w:val="0"/>
      </w:pPr>
      <w:r>
        <w:t xml:space="preserve">Choose code sequences related to external data, such as code that deals with command and control </w:t>
      </w:r>
      <w:proofErr w:type="gramStart"/>
      <w:r>
        <w:t>communications, or</w:t>
      </w:r>
      <w:proofErr w:type="gramEnd"/>
      <w:r>
        <w:t xml:space="preserve"> </w:t>
      </w:r>
      <w:r w:rsidR="00AF4B66">
        <w:t xml:space="preserve">choose </w:t>
      </w:r>
      <w:r>
        <w:t>a configuration file encry</w:t>
      </w:r>
      <w:r w:rsidR="00AF4B66">
        <w:t>ption/</w:t>
      </w:r>
      <w:r w:rsidR="00336350">
        <w:br/>
      </w:r>
      <w:r w:rsidR="00AF4B66">
        <w:t xml:space="preserve">decryption loop. The goal </w:t>
      </w:r>
      <w:r>
        <w:t>is to target code sequences that affect two things</w:t>
      </w:r>
      <w:r w:rsidR="00AF4B66">
        <w:t>:</w:t>
      </w:r>
      <w:r>
        <w:t xml:space="preserve"> the malware itself and something external to the malware. Code sequences like this are less likely to change.</w:t>
      </w:r>
    </w:p>
    <w:p w14:paraId="1867C961" w14:textId="77777777" w:rsidR="00522496" w:rsidRDefault="00522496" w:rsidP="00216D4B">
      <w:pPr>
        <w:pStyle w:val="ListParagraph"/>
        <w:numPr>
          <w:ilvl w:val="1"/>
          <w:numId w:val="35"/>
        </w:numPr>
        <w:spacing w:after="240"/>
        <w:ind w:left="720"/>
        <w:contextualSpacing w:val="0"/>
      </w:pPr>
      <w:r>
        <w:t>Ideally, your signatures should detect only samples from a specific malware family and not detect any clean samples.</w:t>
      </w:r>
    </w:p>
    <w:p w14:paraId="36A9DDC9" w14:textId="244014F1" w:rsidR="00CB5220" w:rsidRPr="00336350" w:rsidRDefault="00CB5220" w:rsidP="00216D4B">
      <w:pPr>
        <w:pStyle w:val="ListParagraph"/>
        <w:spacing w:after="120"/>
        <w:ind w:left="0"/>
        <w:contextualSpacing w:val="0"/>
        <w:rPr>
          <w:rFonts w:asciiTheme="minorHAnsi" w:hAnsiTheme="minorHAnsi" w:cs="Courier New"/>
        </w:rPr>
      </w:pPr>
      <w:r w:rsidRPr="00336350">
        <w:t xml:space="preserve">You will use two strings found in </w:t>
      </w:r>
      <w:proofErr w:type="gramStart"/>
      <w:r w:rsidRPr="00336350">
        <w:t>the .</w:t>
      </w:r>
      <w:proofErr w:type="spellStart"/>
      <w:r w:rsidRPr="00336350">
        <w:t>rdata</w:t>
      </w:r>
      <w:proofErr w:type="spellEnd"/>
      <w:proofErr w:type="gramEnd"/>
      <w:r w:rsidRPr="00336350">
        <w:t xml:space="preserve"> section of WinDiagService.exe for t</w:t>
      </w:r>
      <w:r w:rsidR="00AF4B66" w:rsidRPr="00336350">
        <w:t>he</w:t>
      </w:r>
      <w:r w:rsidR="005B0ADC" w:rsidRPr="00336350">
        <w:t xml:space="preserve"> first body</w:t>
      </w:r>
      <w:r w:rsidR="00A94816" w:rsidRPr="00336350">
        <w:noBreakHyphen/>
      </w:r>
      <w:r w:rsidR="005B0ADC" w:rsidRPr="00336350">
        <w:t>based signature</w:t>
      </w:r>
      <w:r w:rsidRPr="00336350">
        <w:t xml:space="preserve">. These strings </w:t>
      </w:r>
      <w:proofErr w:type="gramStart"/>
      <w:r w:rsidRPr="00336350">
        <w:t>are</w:t>
      </w:r>
      <w:r w:rsidR="00AF4B66" w:rsidRPr="00336350">
        <w:t xml:space="preserve"> </w:t>
      </w:r>
      <w:r w:rsidR="005B0ADC" w:rsidRPr="00336350">
        <w:rPr>
          <w:rFonts w:ascii="Courier New" w:hAnsi="Courier New" w:cs="Courier New"/>
        </w:rPr>
        <w:t>?</w:t>
      </w:r>
      <w:proofErr w:type="spellStart"/>
      <w:r w:rsidR="005B0ADC" w:rsidRPr="00336350">
        <w:rPr>
          <w:rFonts w:ascii="Courier New" w:hAnsi="Courier New" w:cs="Courier New"/>
        </w:rPr>
        <w:t>ver</w:t>
      </w:r>
      <w:proofErr w:type="spellEnd"/>
      <w:proofErr w:type="gramEnd"/>
      <w:r w:rsidR="005B0ADC" w:rsidRPr="00336350">
        <w:rPr>
          <w:rFonts w:ascii="Courier New" w:hAnsi="Courier New" w:cs="Courier New"/>
        </w:rPr>
        <w:t>=%</w:t>
      </w:r>
      <w:proofErr w:type="spellStart"/>
      <w:r w:rsidR="005B0ADC" w:rsidRPr="00336350">
        <w:rPr>
          <w:rFonts w:ascii="Courier New" w:hAnsi="Courier New" w:cs="Courier New"/>
        </w:rPr>
        <w:t>d&amp;ser</w:t>
      </w:r>
      <w:proofErr w:type="spellEnd"/>
      <w:r w:rsidR="005B0ADC" w:rsidRPr="00336350">
        <w:rPr>
          <w:rFonts w:ascii="Courier New" w:hAnsi="Courier New" w:cs="Courier New"/>
        </w:rPr>
        <w:t>=%d</w:t>
      </w:r>
      <w:r w:rsidR="005B0ADC" w:rsidRPr="00336350">
        <w:t xml:space="preserve"> and </w:t>
      </w:r>
      <w:r w:rsidR="005B0ADC" w:rsidRPr="00336350">
        <w:rPr>
          <w:rFonts w:ascii="Courier New" w:hAnsi="Courier New" w:cs="Courier New"/>
        </w:rPr>
        <w:t>C:\Users\qa\Documents\projects\downloader\Release\downloader.pdb</w:t>
      </w:r>
      <w:r w:rsidR="005B0ADC" w:rsidRPr="00336350">
        <w:rPr>
          <w:rFonts w:asciiTheme="minorHAnsi" w:hAnsiTheme="minorHAnsi" w:cs="Courier New"/>
        </w:rPr>
        <w:t xml:space="preserve">. </w:t>
      </w:r>
    </w:p>
    <w:p w14:paraId="78167B4B" w14:textId="77777777" w:rsidR="00CB5220" w:rsidRDefault="00CB5220" w:rsidP="00216D4B">
      <w:pPr>
        <w:pStyle w:val="ListParagraph"/>
        <w:numPr>
          <w:ilvl w:val="0"/>
          <w:numId w:val="36"/>
        </w:numPr>
        <w:spacing w:after="120"/>
        <w:ind w:left="720"/>
        <w:contextualSpacing w:val="0"/>
      </w:pPr>
      <w:r>
        <w:t>Because</w:t>
      </w:r>
      <w:r w:rsidR="005B0ADC">
        <w:t xml:space="preserve"> the format </w:t>
      </w:r>
      <w:proofErr w:type="gramStart"/>
      <w:r w:rsidR="005B0ADC">
        <w:t xml:space="preserve">string </w:t>
      </w:r>
      <w:r w:rsidR="005B0ADC" w:rsidRPr="000F5ADA">
        <w:rPr>
          <w:rFonts w:ascii="Courier New" w:hAnsi="Courier New" w:cs="Courier New"/>
        </w:rPr>
        <w:t>?</w:t>
      </w:r>
      <w:proofErr w:type="spellStart"/>
      <w:r w:rsidR="005B0ADC" w:rsidRPr="000F5ADA">
        <w:rPr>
          <w:rFonts w:ascii="Courier New" w:hAnsi="Courier New" w:cs="Courier New"/>
        </w:rPr>
        <w:t>ver</w:t>
      </w:r>
      <w:proofErr w:type="spellEnd"/>
      <w:proofErr w:type="gramEnd"/>
      <w:r w:rsidR="005B0ADC" w:rsidRPr="000F5ADA">
        <w:rPr>
          <w:rFonts w:ascii="Courier New" w:hAnsi="Courier New" w:cs="Courier New"/>
        </w:rPr>
        <w:t>=%</w:t>
      </w:r>
      <w:proofErr w:type="spellStart"/>
      <w:r w:rsidR="005B0ADC" w:rsidRPr="000F5ADA">
        <w:rPr>
          <w:rFonts w:ascii="Courier New" w:hAnsi="Courier New" w:cs="Courier New"/>
        </w:rPr>
        <w:t>d&amp;ser</w:t>
      </w:r>
      <w:proofErr w:type="spellEnd"/>
      <w:r w:rsidR="005B0ADC" w:rsidRPr="000F5ADA">
        <w:rPr>
          <w:rFonts w:ascii="Courier New" w:hAnsi="Courier New" w:cs="Courier New"/>
        </w:rPr>
        <w:t>=%d</w:t>
      </w:r>
      <w:r w:rsidR="005B0ADC">
        <w:t xml:space="preserve"> is used for command and control communications</w:t>
      </w:r>
      <w:r w:rsidR="00AF4B66">
        <w:t>,</w:t>
      </w:r>
      <w:r w:rsidR="005B0ADC">
        <w:t xml:space="preserve"> it is less likely to change frequently. </w:t>
      </w:r>
    </w:p>
    <w:p w14:paraId="3342B94E" w14:textId="6B242150" w:rsidR="005B0ADC" w:rsidRPr="008733C2" w:rsidRDefault="005B0ADC" w:rsidP="00216D4B">
      <w:pPr>
        <w:pStyle w:val="ListParagraph"/>
        <w:numPr>
          <w:ilvl w:val="0"/>
          <w:numId w:val="36"/>
        </w:numPr>
        <w:spacing w:after="120"/>
        <w:ind w:left="720"/>
        <w:contextualSpacing w:val="0"/>
      </w:pPr>
      <w:r>
        <w:t xml:space="preserve">The string with the path to the debugging symbols file is produced by the compiler and is less easily changed by the programmer. </w:t>
      </w:r>
      <w:r w:rsidR="00D31D67">
        <w:t xml:space="preserve">You </w:t>
      </w:r>
      <w:r>
        <w:t xml:space="preserve">will use </w:t>
      </w:r>
      <w:r w:rsidR="00D31D67">
        <w:t xml:space="preserve">only </w:t>
      </w:r>
      <w:r>
        <w:t xml:space="preserve">the last portion of the string: </w:t>
      </w:r>
      <w:r w:rsidRPr="00EA4F37">
        <w:rPr>
          <w:rFonts w:ascii="Courier New" w:hAnsi="Courier New" w:cs="Courier New"/>
        </w:rPr>
        <w:t>\downloader.pdb</w:t>
      </w:r>
      <w:r w:rsidRPr="008733C2">
        <w:t>.</w:t>
      </w:r>
    </w:p>
    <w:p w14:paraId="4BCF1E75" w14:textId="77777777" w:rsidR="00E7637E" w:rsidRDefault="00E7637E">
      <w:pPr>
        <w:spacing w:line="240" w:lineRule="auto"/>
      </w:pPr>
      <w:r>
        <w:br w:type="page"/>
      </w:r>
    </w:p>
    <w:p w14:paraId="21CBC326" w14:textId="11F49ACB" w:rsidR="005B0ADC" w:rsidRDefault="005B0ADC" w:rsidP="00216D4B">
      <w:pPr>
        <w:pStyle w:val="ListParagraph"/>
        <w:spacing w:after="120"/>
        <w:ind w:left="0"/>
        <w:contextualSpacing w:val="0"/>
      </w:pPr>
      <w:r>
        <w:lastRenderedPageBreak/>
        <w:t xml:space="preserve">The </w:t>
      </w:r>
      <w:r w:rsidR="005D61DD">
        <w:t xml:space="preserve">two strings can be seen in the </w:t>
      </w:r>
      <w:proofErr w:type="spellStart"/>
      <w:r w:rsidR="005D61DD">
        <w:t>Ghidra</w:t>
      </w:r>
      <w:proofErr w:type="spellEnd"/>
      <w:r>
        <w:t xml:space="preserve"> output of WinDiagService.exe</w:t>
      </w:r>
      <w:r w:rsidR="000F5ADA">
        <w:t xml:space="preserve"> (see Figure 10).</w:t>
      </w:r>
    </w:p>
    <w:p w14:paraId="210A4C2B" w14:textId="63E49B3D" w:rsidR="005B0ADC" w:rsidRDefault="005D61DD" w:rsidP="00216D4B">
      <w:pPr>
        <w:jc w:val="center"/>
      </w:pPr>
      <w:r>
        <w:rPr>
          <w:noProof/>
          <w:lang w:eastAsia="en-CA"/>
        </w:rPr>
        <w:drawing>
          <wp:inline distT="0" distB="0" distL="0" distR="0" wp14:anchorId="516523B7" wp14:editId="5424613B">
            <wp:extent cx="5943600" cy="2679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CC6A" w14:textId="735D22AD" w:rsidR="005B0ADC" w:rsidRPr="00DA6706" w:rsidRDefault="005B0ADC" w:rsidP="00216D4B">
      <w:pPr>
        <w:pStyle w:val="SAITCaption"/>
      </w:pPr>
      <w:r w:rsidRPr="00DA6706">
        <w:t xml:space="preserve">Figure </w:t>
      </w:r>
      <w:r w:rsidR="00CB5220" w:rsidRPr="00DA6706">
        <w:t>10</w:t>
      </w:r>
      <w:r w:rsidRPr="00DA6706">
        <w:t xml:space="preserve">: </w:t>
      </w:r>
      <w:proofErr w:type="spellStart"/>
      <w:r w:rsidR="00D64BE9">
        <w:t>Ghidra</w:t>
      </w:r>
      <w:proofErr w:type="spellEnd"/>
      <w:r w:rsidRPr="00DA6706">
        <w:t xml:space="preserve"> </w:t>
      </w:r>
      <w:r w:rsidR="00CB5220" w:rsidRPr="00DA6706">
        <w:t>O</w:t>
      </w:r>
      <w:r w:rsidRPr="00DA6706">
        <w:t xml:space="preserve">utput </w:t>
      </w:r>
      <w:r w:rsidR="00CB5220" w:rsidRPr="00DA6706">
        <w:t>S</w:t>
      </w:r>
      <w:r w:rsidRPr="00DA6706">
        <w:t xml:space="preserve">howing </w:t>
      </w:r>
      <w:r w:rsidR="00CB5220" w:rsidRPr="00DA6706">
        <w:t>S</w:t>
      </w:r>
      <w:r w:rsidRPr="00DA6706">
        <w:t>trings</w:t>
      </w:r>
    </w:p>
    <w:p w14:paraId="671DB697" w14:textId="0FBF234D" w:rsidR="00CB5220" w:rsidRPr="00DA6706" w:rsidRDefault="00CB5220" w:rsidP="00216D4B">
      <w:pPr>
        <w:pStyle w:val="SAITCaption"/>
        <w:rPr>
          <w:b w:val="0"/>
          <w:sz w:val="18"/>
          <w:szCs w:val="18"/>
        </w:rPr>
      </w:pPr>
      <w:r w:rsidRPr="00DA6706">
        <w:rPr>
          <w:b w:val="0"/>
          <w:sz w:val="18"/>
          <w:szCs w:val="18"/>
        </w:rPr>
        <w:t xml:space="preserve">Source: </w:t>
      </w:r>
      <w:proofErr w:type="spellStart"/>
      <w:r w:rsidR="005D61DD">
        <w:rPr>
          <w:b w:val="0"/>
          <w:sz w:val="18"/>
          <w:szCs w:val="18"/>
        </w:rPr>
        <w:t>Ghidra</w:t>
      </w:r>
      <w:proofErr w:type="spellEnd"/>
      <w:r w:rsidRPr="00DA6706">
        <w:rPr>
          <w:b w:val="0"/>
          <w:sz w:val="18"/>
          <w:szCs w:val="18"/>
        </w:rPr>
        <w:t>, 201</w:t>
      </w:r>
      <w:r w:rsidR="005D61DD">
        <w:rPr>
          <w:b w:val="0"/>
          <w:sz w:val="18"/>
          <w:szCs w:val="18"/>
        </w:rPr>
        <w:t>9</w:t>
      </w:r>
      <w:r w:rsidRPr="00DA6706">
        <w:rPr>
          <w:b w:val="0"/>
          <w:sz w:val="18"/>
          <w:szCs w:val="18"/>
        </w:rPr>
        <w:t xml:space="preserve">. </w:t>
      </w:r>
      <w:r w:rsidR="00DA6706" w:rsidRPr="00DA6706">
        <w:rPr>
          <w:b w:val="0"/>
          <w:sz w:val="18"/>
          <w:szCs w:val="18"/>
        </w:rPr>
        <w:t xml:space="preserve">Reproduced and used in accordance with the fair dealing provisions in section 29 of the Canadian Copyright Act for the purposes of education, </w:t>
      </w:r>
      <w:proofErr w:type="gramStart"/>
      <w:r w:rsidR="00DA6706" w:rsidRPr="00DA6706">
        <w:rPr>
          <w:b w:val="0"/>
          <w:sz w:val="18"/>
          <w:szCs w:val="18"/>
        </w:rPr>
        <w:t>research</w:t>
      </w:r>
      <w:proofErr w:type="gramEnd"/>
      <w:r w:rsidR="00DA6706" w:rsidRPr="00DA6706">
        <w:rPr>
          <w:b w:val="0"/>
          <w:sz w:val="18"/>
          <w:szCs w:val="18"/>
        </w:rPr>
        <w:t xml:space="preserve"> or private study. Further distribution may infringe copyright.</w:t>
      </w:r>
    </w:p>
    <w:p w14:paraId="2222D7B5" w14:textId="50899BC5" w:rsidR="005B0ADC" w:rsidRPr="006A46FB" w:rsidRDefault="005B0ADC" w:rsidP="006A46FB">
      <w:pPr>
        <w:pStyle w:val="ListParagraph"/>
        <w:spacing w:after="120"/>
        <w:ind w:left="0"/>
        <w:contextualSpacing w:val="0"/>
        <w:rPr>
          <w:rFonts w:ascii="Courier New" w:hAnsi="Courier New" w:cs="Courier New"/>
        </w:rPr>
      </w:pPr>
      <w:r>
        <w:t xml:space="preserve">For the </w:t>
      </w:r>
      <w:proofErr w:type="spellStart"/>
      <w:r w:rsidRPr="00B16C58">
        <w:t>HexSignature</w:t>
      </w:r>
      <w:proofErr w:type="spellEnd"/>
      <w:r>
        <w:t xml:space="preserve"> portion of the signature</w:t>
      </w:r>
      <w:r w:rsidR="00CB5220">
        <w:t>,</w:t>
      </w:r>
      <w:r>
        <w:t xml:space="preserve"> </w:t>
      </w:r>
      <w:proofErr w:type="gramStart"/>
      <w:r>
        <w:t>use</w:t>
      </w:r>
      <w:r w:rsidR="006A46FB">
        <w:t xml:space="preserve"> </w:t>
      </w:r>
      <w:r w:rsidRPr="006A46FB">
        <w:rPr>
          <w:rFonts w:ascii="Courier New" w:hAnsi="Courier New" w:cs="Courier New"/>
        </w:rPr>
        <w:t>?</w:t>
      </w:r>
      <w:proofErr w:type="spellStart"/>
      <w:r w:rsidRPr="006A46FB">
        <w:rPr>
          <w:rFonts w:ascii="Courier New" w:hAnsi="Courier New" w:cs="Courier New"/>
        </w:rPr>
        <w:t>ver</w:t>
      </w:r>
      <w:proofErr w:type="spellEnd"/>
      <w:proofErr w:type="gramEnd"/>
      <w:r w:rsidRPr="006A46FB">
        <w:rPr>
          <w:rFonts w:ascii="Courier New" w:hAnsi="Courier New" w:cs="Courier New"/>
        </w:rPr>
        <w:t>=%</w:t>
      </w:r>
      <w:proofErr w:type="spellStart"/>
      <w:r w:rsidRPr="006A46FB">
        <w:rPr>
          <w:rFonts w:ascii="Courier New" w:hAnsi="Courier New" w:cs="Courier New"/>
        </w:rPr>
        <w:t>d&amp;ser</w:t>
      </w:r>
      <w:proofErr w:type="spellEnd"/>
      <w:r w:rsidRPr="006A46FB">
        <w:rPr>
          <w:rFonts w:ascii="Courier New" w:hAnsi="Courier New" w:cs="Courier New"/>
        </w:rPr>
        <w:t>=%d*\downloader.pdb</w:t>
      </w:r>
    </w:p>
    <w:p w14:paraId="2DBA0BD4" w14:textId="3C8A27F2" w:rsidR="005B0ADC" w:rsidRDefault="005B0ADC" w:rsidP="00216D4B">
      <w:pPr>
        <w:pStyle w:val="ListParagraph"/>
        <w:spacing w:after="120"/>
        <w:ind w:left="0"/>
        <w:contextualSpacing w:val="0"/>
      </w:pPr>
      <w:r>
        <w:t xml:space="preserve">The above signature matches the format string, </w:t>
      </w:r>
      <w:r w:rsidR="00CB5220">
        <w:t xml:space="preserve">and </w:t>
      </w:r>
      <w:r>
        <w:t xml:space="preserve">the </w:t>
      </w:r>
      <w:r w:rsidRPr="00510D2B">
        <w:rPr>
          <w:b/>
          <w:sz w:val="36"/>
          <w:szCs w:val="28"/>
          <w:vertAlign w:val="subscript"/>
        </w:rPr>
        <w:t>*</w:t>
      </w:r>
      <w:r w:rsidR="00CB5220">
        <w:t xml:space="preserve"> matches anything until the \downloader.pdb</w:t>
      </w:r>
      <w:r>
        <w:t xml:space="preserve"> string is found. This does require that the format string is found </w:t>
      </w:r>
      <w:r w:rsidRPr="00CB5220">
        <w:rPr>
          <w:i/>
        </w:rPr>
        <w:t>before</w:t>
      </w:r>
      <w:r w:rsidR="00CB5220">
        <w:t xml:space="preserve"> \downloader.pdb,</w:t>
      </w:r>
      <w:r>
        <w:t xml:space="preserve"> but since the compiler is likely to place the </w:t>
      </w:r>
      <w:r w:rsidR="00CB5220">
        <w:t xml:space="preserve">\downloader.pdb </w:t>
      </w:r>
      <w:r>
        <w:t xml:space="preserve">string near the end of </w:t>
      </w:r>
      <w:proofErr w:type="gramStart"/>
      <w:r>
        <w:t>the .</w:t>
      </w:r>
      <w:proofErr w:type="spellStart"/>
      <w:r>
        <w:t>rdata</w:t>
      </w:r>
      <w:proofErr w:type="spellEnd"/>
      <w:proofErr w:type="gramEnd"/>
      <w:r>
        <w:t xml:space="preserve"> section</w:t>
      </w:r>
      <w:r w:rsidR="00CB5220">
        <w:t>,</w:t>
      </w:r>
      <w:r>
        <w:t xml:space="preserve"> this is an acceptable assumption.</w:t>
      </w:r>
    </w:p>
    <w:p w14:paraId="1DC0C824" w14:textId="77777777" w:rsidR="00DC42EA" w:rsidRDefault="00CB5220" w:rsidP="00216D4B">
      <w:pPr>
        <w:pStyle w:val="ListParagraph"/>
        <w:spacing w:after="120"/>
        <w:ind w:left="0"/>
        <w:contextualSpacing w:val="0"/>
      </w:pPr>
      <w:proofErr w:type="spellStart"/>
      <w:r>
        <w:t>ClamAV</w:t>
      </w:r>
      <w:proofErr w:type="spellEnd"/>
      <w:r>
        <w:t xml:space="preserve"> body-</w:t>
      </w:r>
      <w:r w:rsidR="005B0ADC">
        <w:t xml:space="preserve">based signatures use hex values rather than </w:t>
      </w:r>
      <w:r>
        <w:t>ASCII,</w:t>
      </w:r>
      <w:r w:rsidR="005B0ADC">
        <w:t xml:space="preserve"> so convert the </w:t>
      </w:r>
      <w:r>
        <w:t>ASCII</w:t>
      </w:r>
      <w:r w:rsidR="005B0ADC">
        <w:t xml:space="preserve"> above </w:t>
      </w:r>
      <w:r w:rsidR="00DC42EA">
        <w:t xml:space="preserve">into hex using </w:t>
      </w:r>
      <w:proofErr w:type="spellStart"/>
      <w:r w:rsidR="00DC42EA">
        <w:t>ClamAV’</w:t>
      </w:r>
      <w:r w:rsidR="005B0ADC">
        <w:t>s</w:t>
      </w:r>
      <w:proofErr w:type="spellEnd"/>
      <w:r w:rsidR="005B0ADC">
        <w:t xml:space="preserve"> sigtool.exe. </w:t>
      </w:r>
    </w:p>
    <w:p w14:paraId="256AC4AE" w14:textId="3C063F6C" w:rsidR="00DC42EA" w:rsidRDefault="005B0ADC" w:rsidP="00216D4B">
      <w:pPr>
        <w:pStyle w:val="ListParagraph"/>
        <w:numPr>
          <w:ilvl w:val="0"/>
          <w:numId w:val="37"/>
        </w:numPr>
        <w:spacing w:after="120"/>
        <w:ind w:left="1080"/>
        <w:contextualSpacing w:val="0"/>
      </w:pPr>
      <w:r>
        <w:t xml:space="preserve">The easiest method is to place the string to convert in a text file </w:t>
      </w:r>
      <w:r w:rsidR="00DC42EA">
        <w:t>nam</w:t>
      </w:r>
      <w:r>
        <w:t xml:space="preserve">ed </w:t>
      </w:r>
      <w:r w:rsidRPr="00DC42EA">
        <w:rPr>
          <w:b/>
        </w:rPr>
        <w:t>tohex.txt</w:t>
      </w:r>
      <w:r>
        <w:t xml:space="preserve">. </w:t>
      </w:r>
    </w:p>
    <w:p w14:paraId="0D5C8B03" w14:textId="244408E6" w:rsidR="005B0ADC" w:rsidRPr="00CB5220" w:rsidRDefault="005B0ADC" w:rsidP="006A46FB">
      <w:pPr>
        <w:pStyle w:val="ListParagraph"/>
        <w:spacing w:after="120"/>
        <w:ind w:left="1080"/>
        <w:contextualSpacing w:val="0"/>
      </w:pPr>
      <w:r>
        <w:t xml:space="preserve">The contents of tohex.txt </w:t>
      </w:r>
      <w:proofErr w:type="gramStart"/>
      <w:r w:rsidR="00DC42EA">
        <w:t>are</w:t>
      </w:r>
      <w:r w:rsidR="006A46FB">
        <w:t xml:space="preserve"> </w:t>
      </w:r>
      <w:r w:rsidRPr="006A46FB">
        <w:rPr>
          <w:rFonts w:ascii="Courier New" w:hAnsi="Courier New" w:cs="Courier New"/>
        </w:rPr>
        <w:t>?</w:t>
      </w:r>
      <w:proofErr w:type="spellStart"/>
      <w:r w:rsidRPr="006A46FB">
        <w:rPr>
          <w:rFonts w:ascii="Courier New" w:hAnsi="Courier New" w:cs="Courier New"/>
        </w:rPr>
        <w:t>ver</w:t>
      </w:r>
      <w:proofErr w:type="spellEnd"/>
      <w:proofErr w:type="gramEnd"/>
      <w:r w:rsidRPr="006A46FB">
        <w:rPr>
          <w:rFonts w:ascii="Courier New" w:hAnsi="Courier New" w:cs="Courier New"/>
        </w:rPr>
        <w:t>=%</w:t>
      </w:r>
      <w:proofErr w:type="spellStart"/>
      <w:r w:rsidRPr="006A46FB">
        <w:rPr>
          <w:rFonts w:ascii="Courier New" w:hAnsi="Courier New" w:cs="Courier New"/>
        </w:rPr>
        <w:t>d&amp;ser</w:t>
      </w:r>
      <w:proofErr w:type="spellEnd"/>
      <w:r w:rsidRPr="006A46FB">
        <w:rPr>
          <w:rFonts w:ascii="Courier New" w:hAnsi="Courier New" w:cs="Courier New"/>
        </w:rPr>
        <w:t>=%d</w:t>
      </w:r>
    </w:p>
    <w:p w14:paraId="324DBAD9" w14:textId="5F2B1F52" w:rsidR="005B0ADC" w:rsidRDefault="005B0ADC" w:rsidP="00216D4B">
      <w:pPr>
        <w:pStyle w:val="ListParagraph"/>
        <w:numPr>
          <w:ilvl w:val="0"/>
          <w:numId w:val="38"/>
        </w:numPr>
      </w:pPr>
      <w:r>
        <w:t>To convert the contents of tohex.txt using sigtool.exe</w:t>
      </w:r>
      <w:r w:rsidR="00DC42EA">
        <w:t>,</w:t>
      </w:r>
      <w:r>
        <w:t xml:space="preserve"> execute the following</w:t>
      </w:r>
      <w:r w:rsidR="00FF4D47">
        <w:t xml:space="preserve"> command</w:t>
      </w:r>
      <w:r>
        <w:t>:</w:t>
      </w:r>
      <w:r>
        <w:tab/>
      </w:r>
    </w:p>
    <w:p w14:paraId="6B05D89E" w14:textId="77777777" w:rsidR="005B0ADC" w:rsidRPr="00CB5220" w:rsidRDefault="005B0ADC" w:rsidP="00216D4B">
      <w:pPr>
        <w:pStyle w:val="SourceCode"/>
        <w:spacing w:before="120" w:after="240"/>
        <w:ind w:left="1080"/>
        <w:rPr>
          <w:sz w:val="22"/>
        </w:rPr>
      </w:pPr>
      <w:r w:rsidRPr="00CB5220">
        <w:rPr>
          <w:sz w:val="22"/>
        </w:rPr>
        <w:t>&gt; sigtool.exe --hex-dump &lt; tohex.txt</w:t>
      </w:r>
    </w:p>
    <w:p w14:paraId="5A5411AB" w14:textId="77777777" w:rsidR="005B0ADC" w:rsidRDefault="005B0ADC" w:rsidP="00DA6706">
      <w:pPr>
        <w:ind w:left="720"/>
        <w:jc w:val="center"/>
      </w:pPr>
      <w:r w:rsidRPr="0009596D">
        <w:rPr>
          <w:noProof/>
          <w:lang w:eastAsia="en-CA"/>
        </w:rPr>
        <w:lastRenderedPageBreak/>
        <w:drawing>
          <wp:inline distT="0" distB="0" distL="0" distR="0" wp14:anchorId="6D835969" wp14:editId="1B4B1DF1">
            <wp:extent cx="4886077" cy="2475404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4874" cy="24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B917" w14:textId="7B747A1B" w:rsidR="005B0ADC" w:rsidRPr="00DA6706" w:rsidRDefault="005B0ADC" w:rsidP="00DA6706">
      <w:pPr>
        <w:pStyle w:val="SAITCaption"/>
        <w:ind w:left="720"/>
      </w:pPr>
      <w:r w:rsidRPr="00DA6706">
        <w:t>Figure 1</w:t>
      </w:r>
      <w:r w:rsidR="00DC42EA" w:rsidRPr="00DA6706">
        <w:t>1</w:t>
      </w:r>
      <w:r w:rsidRPr="00DA6706">
        <w:t xml:space="preserve">: sigtool.exe </w:t>
      </w:r>
      <w:r w:rsidR="00DC42EA" w:rsidRPr="00DA6706">
        <w:t>O</w:t>
      </w:r>
      <w:r w:rsidRPr="00DA6706">
        <w:t xml:space="preserve">utput for the </w:t>
      </w:r>
      <w:r w:rsidR="00DC42EA" w:rsidRPr="00DA6706">
        <w:t>F</w:t>
      </w:r>
      <w:r w:rsidRPr="00DA6706">
        <w:t xml:space="preserve">ormat </w:t>
      </w:r>
      <w:r w:rsidR="00DC42EA" w:rsidRPr="00DA6706">
        <w:t>S</w:t>
      </w:r>
      <w:r w:rsidRPr="00DA6706">
        <w:t>tring</w:t>
      </w:r>
    </w:p>
    <w:p w14:paraId="67015C97" w14:textId="77777777" w:rsidR="00DC42EA" w:rsidRPr="00DA6706" w:rsidRDefault="00DC42EA" w:rsidP="00DA6706">
      <w:pPr>
        <w:pStyle w:val="SAITCaption"/>
        <w:ind w:left="720"/>
        <w:rPr>
          <w:b w:val="0"/>
          <w:sz w:val="18"/>
          <w:szCs w:val="18"/>
        </w:rPr>
      </w:pPr>
      <w:r w:rsidRPr="00DA6706">
        <w:rPr>
          <w:b w:val="0"/>
          <w:sz w:val="18"/>
          <w:szCs w:val="18"/>
        </w:rPr>
        <w:t>Used with permission from Microsoft.</w:t>
      </w:r>
    </w:p>
    <w:p w14:paraId="0E1B5B91" w14:textId="77777777" w:rsidR="005B0ADC" w:rsidRDefault="005B0ADC" w:rsidP="00216D4B">
      <w:pPr>
        <w:pStyle w:val="ListParagraph"/>
        <w:spacing w:after="120"/>
        <w:ind w:left="1080"/>
        <w:contextualSpacing w:val="0"/>
      </w:pPr>
      <w:r>
        <w:t>The output for the second string is as follows:</w:t>
      </w:r>
    </w:p>
    <w:p w14:paraId="4A947F79" w14:textId="77777777" w:rsidR="005B0ADC" w:rsidRDefault="005B0ADC" w:rsidP="00DA6706">
      <w:pPr>
        <w:ind w:left="720"/>
        <w:jc w:val="center"/>
      </w:pPr>
      <w:r w:rsidRPr="0009596D">
        <w:rPr>
          <w:noProof/>
          <w:lang w:eastAsia="en-CA"/>
        </w:rPr>
        <w:drawing>
          <wp:inline distT="0" distB="0" distL="0" distR="0" wp14:anchorId="13E3B989" wp14:editId="13534DFC">
            <wp:extent cx="4909930" cy="2487488"/>
            <wp:effectExtent l="0" t="0" r="508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8620" cy="2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2ED5" w14:textId="422B2E77" w:rsidR="005B0ADC" w:rsidRPr="00DA6706" w:rsidRDefault="005B0ADC" w:rsidP="00DA6706">
      <w:pPr>
        <w:pStyle w:val="SAITCaption"/>
        <w:ind w:left="720"/>
      </w:pPr>
      <w:r w:rsidRPr="00DA6706">
        <w:t>Figure 1</w:t>
      </w:r>
      <w:r w:rsidR="00DC42EA" w:rsidRPr="00DA6706">
        <w:t>2</w:t>
      </w:r>
      <w:r w:rsidRPr="00DA6706">
        <w:t xml:space="preserve">: sigtool.exe </w:t>
      </w:r>
      <w:r w:rsidR="00DC42EA" w:rsidRPr="00DA6706">
        <w:t>O</w:t>
      </w:r>
      <w:r w:rsidRPr="00DA6706">
        <w:t xml:space="preserve">utput for the PDB </w:t>
      </w:r>
      <w:r w:rsidR="00DC42EA" w:rsidRPr="00DA6706">
        <w:t>S</w:t>
      </w:r>
      <w:r w:rsidRPr="00DA6706">
        <w:t>tring</w:t>
      </w:r>
    </w:p>
    <w:p w14:paraId="29685C96" w14:textId="77777777" w:rsidR="00DC42EA" w:rsidRPr="00DA6706" w:rsidRDefault="00DC42EA" w:rsidP="00DA6706">
      <w:pPr>
        <w:pStyle w:val="SAITCaption"/>
        <w:ind w:left="720"/>
        <w:rPr>
          <w:b w:val="0"/>
          <w:sz w:val="18"/>
          <w:szCs w:val="18"/>
        </w:rPr>
      </w:pPr>
      <w:r w:rsidRPr="00DA6706">
        <w:rPr>
          <w:b w:val="0"/>
          <w:sz w:val="18"/>
          <w:szCs w:val="18"/>
        </w:rPr>
        <w:t>Used with permission from Microsoft.</w:t>
      </w:r>
    </w:p>
    <w:p w14:paraId="2E3CDBA6" w14:textId="19CE044A" w:rsidR="005B0ADC" w:rsidRDefault="003838CD" w:rsidP="00216D4B">
      <w:pPr>
        <w:pStyle w:val="ListParagraph"/>
        <w:numPr>
          <w:ilvl w:val="0"/>
          <w:numId w:val="38"/>
        </w:numPr>
        <w:spacing w:after="120"/>
        <w:contextualSpacing w:val="0"/>
      </w:pPr>
      <w:r>
        <w:t xml:space="preserve">Because you </w:t>
      </w:r>
      <w:r w:rsidR="005B0ADC">
        <w:t>are matching to the end of the strings</w:t>
      </w:r>
      <w:r w:rsidR="00DC42EA">
        <w:t>,</w:t>
      </w:r>
      <w:r w:rsidR="005B0ADC">
        <w:t xml:space="preserve"> add a null byte (00) manually to the end of both strings.</w:t>
      </w:r>
    </w:p>
    <w:p w14:paraId="6FC340FA" w14:textId="77777777" w:rsidR="005B0ADC" w:rsidRDefault="005B0ADC" w:rsidP="00216D4B">
      <w:pPr>
        <w:pStyle w:val="ListParagraph"/>
        <w:spacing w:after="120"/>
        <w:ind w:left="1080"/>
        <w:contextualSpacing w:val="0"/>
      </w:pPr>
      <w:r>
        <w:t xml:space="preserve">The final version of </w:t>
      </w:r>
      <w:proofErr w:type="spellStart"/>
      <w:r w:rsidRPr="00B16C58">
        <w:t>HexSignature</w:t>
      </w:r>
      <w:proofErr w:type="spellEnd"/>
      <w:r>
        <w:t xml:space="preserve"> is:</w:t>
      </w:r>
    </w:p>
    <w:p w14:paraId="30A0A737" w14:textId="77777777" w:rsidR="005B0ADC" w:rsidRPr="00FF4D47" w:rsidRDefault="005B0ADC" w:rsidP="00216D4B">
      <w:pPr>
        <w:pStyle w:val="SourceCode"/>
        <w:spacing w:before="120" w:after="240"/>
        <w:ind w:left="1080"/>
        <w:rPr>
          <w:spacing w:val="-2"/>
          <w:sz w:val="22"/>
        </w:rPr>
      </w:pPr>
      <w:r w:rsidRPr="00FF4D47">
        <w:rPr>
          <w:spacing w:val="-2"/>
          <w:sz w:val="22"/>
        </w:rPr>
        <w:t>3f7665723d2564267365723d256400*5c646f776e6c6f616465722e70646200</w:t>
      </w:r>
    </w:p>
    <w:p w14:paraId="1E3BAE24" w14:textId="51B8405F" w:rsidR="005B0ADC" w:rsidRDefault="005B0ADC" w:rsidP="00216D4B">
      <w:pPr>
        <w:pStyle w:val="ListParagraph"/>
        <w:spacing w:after="120"/>
        <w:ind w:left="1080"/>
        <w:contextualSpacing w:val="0"/>
      </w:pPr>
      <w:r>
        <w:t>The final val</w:t>
      </w:r>
      <w:r w:rsidR="00DC42EA">
        <w:t xml:space="preserve">ue for a complete signature is </w:t>
      </w:r>
      <w:r>
        <w:t xml:space="preserve">Offset. </w:t>
      </w:r>
      <w:r w:rsidR="00DB00A4">
        <w:t>You</w:t>
      </w:r>
      <w:r>
        <w:t xml:space="preserve"> could use </w:t>
      </w:r>
      <w:r w:rsidRPr="00DC42EA">
        <w:rPr>
          <w:b/>
        </w:rPr>
        <w:t>*</w:t>
      </w:r>
      <w:r>
        <w:t xml:space="preserve"> to search an entire file, but that is inefficient. Since </w:t>
      </w:r>
      <w:r w:rsidR="00DB00A4">
        <w:t>you</w:t>
      </w:r>
      <w:r>
        <w:t xml:space="preserve"> only need to search in </w:t>
      </w:r>
      <w:proofErr w:type="gramStart"/>
      <w:r>
        <w:t>the .</w:t>
      </w:r>
      <w:proofErr w:type="spellStart"/>
      <w:r>
        <w:t>rdata</w:t>
      </w:r>
      <w:proofErr w:type="spellEnd"/>
      <w:proofErr w:type="gramEnd"/>
      <w:r>
        <w:t xml:space="preserve"> section</w:t>
      </w:r>
      <w:r w:rsidR="00DC42EA">
        <w:t>,</w:t>
      </w:r>
      <w:r>
        <w:t xml:space="preserve"> use </w:t>
      </w:r>
      <w:r w:rsidR="00DC42EA">
        <w:t xml:space="preserve">the </w:t>
      </w:r>
      <w:r>
        <w:t xml:space="preserve">information in section 3.6.2 of the </w:t>
      </w:r>
      <w:r w:rsidR="00DC42EA" w:rsidRPr="005B0ADC">
        <w:rPr>
          <w:i/>
        </w:rPr>
        <w:t xml:space="preserve">Creating signatures for </w:t>
      </w:r>
      <w:proofErr w:type="spellStart"/>
      <w:r w:rsidR="00DC42EA" w:rsidRPr="005B0ADC">
        <w:rPr>
          <w:i/>
        </w:rPr>
        <w:t>ClamAV</w:t>
      </w:r>
      <w:proofErr w:type="spellEnd"/>
      <w:r w:rsidR="00DC42EA">
        <w:t xml:space="preserve"> </w:t>
      </w:r>
      <w:r>
        <w:t xml:space="preserve">document to restrict </w:t>
      </w:r>
      <w:r w:rsidR="003838CD">
        <w:t>y</w:t>
      </w:r>
      <w:r>
        <w:t>our signature to the entire .</w:t>
      </w:r>
      <w:proofErr w:type="spellStart"/>
      <w:r>
        <w:t>rdata</w:t>
      </w:r>
      <w:proofErr w:type="spellEnd"/>
      <w:r>
        <w:t xml:space="preserve"> section.</w:t>
      </w:r>
    </w:p>
    <w:p w14:paraId="729467A7" w14:textId="0E121B75" w:rsidR="005B0ADC" w:rsidRDefault="00DB00A4" w:rsidP="00216D4B">
      <w:pPr>
        <w:pStyle w:val="ListParagraph"/>
        <w:spacing w:after="120"/>
        <w:ind w:left="1080"/>
        <w:contextualSpacing w:val="0"/>
      </w:pPr>
      <w:r>
        <w:lastRenderedPageBreak/>
        <w:t>You can use</w:t>
      </w:r>
      <w:r w:rsidR="005B0ADC">
        <w:t xml:space="preserve"> </w:t>
      </w:r>
      <w:proofErr w:type="spellStart"/>
      <w:r w:rsidR="005B0ADC">
        <w:t>Hiew</w:t>
      </w:r>
      <w:proofErr w:type="spellEnd"/>
      <w:r>
        <w:t xml:space="preserve"> to</w:t>
      </w:r>
      <w:r w:rsidR="005B0ADC">
        <w:t xml:space="preserve"> determine that </w:t>
      </w:r>
      <w:proofErr w:type="gramStart"/>
      <w:r w:rsidR="005B0ADC">
        <w:t>the .</w:t>
      </w:r>
      <w:proofErr w:type="spellStart"/>
      <w:r w:rsidR="005B0ADC">
        <w:t>rdata</w:t>
      </w:r>
      <w:proofErr w:type="spellEnd"/>
      <w:proofErr w:type="gramEnd"/>
      <w:r w:rsidR="005B0ADC">
        <w:t xml:space="preserve"> section is the second section specified, so the index of the second section is 1</w:t>
      </w:r>
      <w:r>
        <w:t>.</w:t>
      </w:r>
    </w:p>
    <w:p w14:paraId="425963EF" w14:textId="77777777" w:rsidR="005B0ADC" w:rsidRDefault="005B0ADC" w:rsidP="00696D62">
      <w:pPr>
        <w:ind w:left="720"/>
        <w:jc w:val="center"/>
      </w:pPr>
      <w:r w:rsidRPr="00D215FE">
        <w:rPr>
          <w:noProof/>
          <w:lang w:eastAsia="en-CA"/>
        </w:rPr>
        <w:drawing>
          <wp:inline distT="0" distB="0" distL="0" distR="0" wp14:anchorId="27D9233E" wp14:editId="762DFA17">
            <wp:extent cx="4684910" cy="1173229"/>
            <wp:effectExtent l="0" t="0" r="1905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6882" cy="118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A1CF" w14:textId="59AB01B2" w:rsidR="005B0ADC" w:rsidRPr="00696D62" w:rsidRDefault="005B0ADC" w:rsidP="00696D62">
      <w:pPr>
        <w:pStyle w:val="SAITCaption"/>
        <w:ind w:left="720"/>
      </w:pPr>
      <w:r w:rsidRPr="00696D62">
        <w:t>Figure 1</w:t>
      </w:r>
      <w:r w:rsidR="00DB00A4" w:rsidRPr="00696D62">
        <w:t>3</w:t>
      </w:r>
      <w:r w:rsidRPr="00696D62">
        <w:t xml:space="preserve">: Section </w:t>
      </w:r>
      <w:r w:rsidR="00DB00A4" w:rsidRPr="00696D62">
        <w:t>L</w:t>
      </w:r>
      <w:r w:rsidRPr="00696D62">
        <w:t xml:space="preserve">isting using </w:t>
      </w:r>
      <w:proofErr w:type="spellStart"/>
      <w:r w:rsidRPr="00696D62">
        <w:t>Hiew</w:t>
      </w:r>
      <w:proofErr w:type="spellEnd"/>
    </w:p>
    <w:p w14:paraId="73E7166D" w14:textId="3A08E0C0" w:rsidR="00DB00A4" w:rsidRPr="00696D62" w:rsidRDefault="00DB00A4" w:rsidP="00696D62">
      <w:pPr>
        <w:pStyle w:val="SAITCaption"/>
        <w:ind w:left="720"/>
        <w:rPr>
          <w:b w:val="0"/>
          <w:sz w:val="18"/>
          <w:szCs w:val="18"/>
        </w:rPr>
      </w:pPr>
      <w:r w:rsidRPr="00696D62">
        <w:rPr>
          <w:b w:val="0"/>
          <w:sz w:val="18"/>
          <w:szCs w:val="18"/>
        </w:rPr>
        <w:t xml:space="preserve">Source: </w:t>
      </w:r>
      <w:proofErr w:type="spellStart"/>
      <w:r w:rsidRPr="00696D62">
        <w:rPr>
          <w:b w:val="0"/>
          <w:sz w:val="18"/>
          <w:szCs w:val="18"/>
        </w:rPr>
        <w:t>Hiew</w:t>
      </w:r>
      <w:proofErr w:type="spellEnd"/>
      <w:r w:rsidRPr="00696D62">
        <w:rPr>
          <w:b w:val="0"/>
          <w:sz w:val="18"/>
          <w:szCs w:val="18"/>
        </w:rPr>
        <w:t xml:space="preserve"> software, 2016.</w:t>
      </w:r>
      <w:r w:rsidR="00471249">
        <w:rPr>
          <w:b w:val="0"/>
          <w:sz w:val="18"/>
          <w:szCs w:val="18"/>
        </w:rPr>
        <w:t xml:space="preserve"> </w:t>
      </w:r>
      <w:r w:rsidR="00471249" w:rsidRPr="00471249">
        <w:rPr>
          <w:b w:val="0"/>
          <w:sz w:val="18"/>
          <w:szCs w:val="18"/>
        </w:rPr>
        <w:t xml:space="preserve">Reproduced and used in accordance with the fair dealing provisions in section 29 of the Canadian Copyright Act for the purposes of education, </w:t>
      </w:r>
      <w:proofErr w:type="gramStart"/>
      <w:r w:rsidR="00471249" w:rsidRPr="00471249">
        <w:rPr>
          <w:b w:val="0"/>
          <w:sz w:val="18"/>
          <w:szCs w:val="18"/>
        </w:rPr>
        <w:t>research</w:t>
      </w:r>
      <w:proofErr w:type="gramEnd"/>
      <w:r w:rsidR="00471249" w:rsidRPr="00471249">
        <w:rPr>
          <w:b w:val="0"/>
          <w:sz w:val="18"/>
          <w:szCs w:val="18"/>
        </w:rPr>
        <w:t xml:space="preserve"> or private study. Further distribution may infringe copyright.</w:t>
      </w:r>
    </w:p>
    <w:p w14:paraId="0DFAD454" w14:textId="78F45EC6" w:rsidR="005B0ADC" w:rsidRPr="00DB00A4" w:rsidRDefault="005B0ADC" w:rsidP="00CC5E97">
      <w:pPr>
        <w:pStyle w:val="ListParagraph"/>
        <w:spacing w:after="120"/>
        <w:ind w:left="1080"/>
        <w:contextualSpacing w:val="0"/>
      </w:pPr>
      <w:r>
        <w:t>The value to use for Offset is</w:t>
      </w:r>
      <w:r w:rsidR="00CC5E97">
        <w:t xml:space="preserve"> </w:t>
      </w:r>
      <w:r w:rsidRPr="00CC5E97">
        <w:rPr>
          <w:rFonts w:ascii="Courier New" w:hAnsi="Courier New" w:cs="Courier New"/>
        </w:rPr>
        <w:t>SE1</w:t>
      </w:r>
    </w:p>
    <w:p w14:paraId="0B41FD34" w14:textId="51EE249B" w:rsidR="005B0ADC" w:rsidRDefault="00DB00A4" w:rsidP="00700582">
      <w:pPr>
        <w:pStyle w:val="ListParagraph"/>
        <w:numPr>
          <w:ilvl w:val="0"/>
          <w:numId w:val="38"/>
        </w:numPr>
        <w:spacing w:after="120"/>
        <w:contextualSpacing w:val="0"/>
      </w:pPr>
      <w:r>
        <w:t>U</w:t>
      </w:r>
      <w:r w:rsidR="005B0ADC">
        <w:t xml:space="preserve">se </w:t>
      </w:r>
      <w:proofErr w:type="spellStart"/>
      <w:proofErr w:type="gramStart"/>
      <w:r w:rsidR="005B0ADC">
        <w:t>PE.Downloader.Arud</w:t>
      </w:r>
      <w:proofErr w:type="gramEnd"/>
      <w:r w:rsidR="005B0ADC">
        <w:t>.A</w:t>
      </w:r>
      <w:proofErr w:type="spellEnd"/>
      <w:r w:rsidR="005B0ADC">
        <w:t xml:space="preserve"> as the name for this signature</w:t>
      </w:r>
      <w:r>
        <w:t xml:space="preserve">. The </w:t>
      </w:r>
      <w:r w:rsidR="005B0ADC">
        <w:t>entire signature is</w:t>
      </w:r>
      <w:r>
        <w:t xml:space="preserve"> thus</w:t>
      </w:r>
      <w:r w:rsidR="005B0ADC">
        <w:t>:</w:t>
      </w:r>
    </w:p>
    <w:p w14:paraId="7D9B7227" w14:textId="77777777" w:rsidR="005B0ADC" w:rsidRPr="00DB00A4" w:rsidRDefault="005B0ADC" w:rsidP="00700582">
      <w:pPr>
        <w:pStyle w:val="SourceCode"/>
        <w:spacing w:before="120" w:after="240"/>
        <w:ind w:left="1080"/>
        <w:rPr>
          <w:sz w:val="22"/>
        </w:rPr>
      </w:pPr>
      <w:proofErr w:type="gramStart"/>
      <w:r w:rsidRPr="00DB00A4">
        <w:rPr>
          <w:sz w:val="22"/>
        </w:rPr>
        <w:t>PE.Downloader.Arud</w:t>
      </w:r>
      <w:proofErr w:type="gramEnd"/>
      <w:r w:rsidRPr="00DB00A4">
        <w:rPr>
          <w:sz w:val="22"/>
        </w:rPr>
        <w:t>.A:1:SE1:3f7665723d2564267365723d256400*5c646f776e6c6f616465722e70646200</w:t>
      </w:r>
    </w:p>
    <w:p w14:paraId="4F774032" w14:textId="2EDE93C3" w:rsidR="005B0ADC" w:rsidRDefault="005B0ADC" w:rsidP="00700582">
      <w:pPr>
        <w:pStyle w:val="ListParagraph"/>
        <w:numPr>
          <w:ilvl w:val="0"/>
          <w:numId w:val="38"/>
        </w:numPr>
        <w:spacing w:after="120"/>
        <w:contextualSpacing w:val="0"/>
      </w:pPr>
      <w:r>
        <w:t xml:space="preserve">Copy the above signature as one line to </w:t>
      </w:r>
      <w:r w:rsidRPr="00DB00A4">
        <w:rPr>
          <w:b/>
        </w:rPr>
        <w:t>lab5_signatures.ndb</w:t>
      </w:r>
      <w:r w:rsidR="00DB00A4">
        <w:t>.</w:t>
      </w:r>
    </w:p>
    <w:p w14:paraId="2CE6AC16" w14:textId="37FF2DEB" w:rsidR="005B0ADC" w:rsidRDefault="005B0ADC" w:rsidP="00700582">
      <w:pPr>
        <w:pStyle w:val="ListParagraph"/>
        <w:numPr>
          <w:ilvl w:val="0"/>
          <w:numId w:val="38"/>
        </w:numPr>
        <w:spacing w:after="120"/>
        <w:contextualSpacing w:val="0"/>
      </w:pPr>
      <w:r>
        <w:t>T</w:t>
      </w:r>
      <w:r w:rsidR="00DB00A4">
        <w:t>est t</w:t>
      </w:r>
      <w:r>
        <w:t>he signature by running the following</w:t>
      </w:r>
      <w:r w:rsidR="00CC5E97">
        <w:t xml:space="preserve"> command</w:t>
      </w:r>
      <w:r>
        <w:t>:</w:t>
      </w:r>
    </w:p>
    <w:p w14:paraId="28648D61" w14:textId="47504052" w:rsidR="005B0ADC" w:rsidRPr="00DB00A4" w:rsidRDefault="005B0ADC" w:rsidP="00700582">
      <w:pPr>
        <w:pStyle w:val="SourceCode"/>
        <w:spacing w:before="120" w:after="240"/>
        <w:ind w:left="1080"/>
        <w:rPr>
          <w:sz w:val="22"/>
        </w:rPr>
      </w:pPr>
      <w:r w:rsidRPr="00DB00A4">
        <w:rPr>
          <w:sz w:val="22"/>
        </w:rPr>
        <w:t xml:space="preserve">&gt; </w:t>
      </w:r>
      <w:proofErr w:type="spellStart"/>
      <w:r w:rsidRPr="00DB00A4">
        <w:rPr>
          <w:sz w:val="22"/>
        </w:rPr>
        <w:t>clamscan</w:t>
      </w:r>
      <w:proofErr w:type="spellEnd"/>
      <w:r w:rsidRPr="00DB00A4">
        <w:rPr>
          <w:sz w:val="22"/>
        </w:rPr>
        <w:t xml:space="preserve"> -d </w:t>
      </w:r>
      <w:r w:rsidR="000900D7">
        <w:rPr>
          <w:sz w:val="22"/>
        </w:rPr>
        <w:t>&lt;full path to&gt;\</w:t>
      </w:r>
      <w:r w:rsidRPr="00DB00A4">
        <w:rPr>
          <w:sz w:val="22"/>
        </w:rPr>
        <w:t xml:space="preserve">lab5_signatures.ndb </w:t>
      </w:r>
      <w:r w:rsidR="000900D7">
        <w:rPr>
          <w:sz w:val="22"/>
        </w:rPr>
        <w:t>&lt;full path to&gt;\</w:t>
      </w:r>
      <w:proofErr w:type="spellStart"/>
      <w:r w:rsidRPr="00DB00A4">
        <w:rPr>
          <w:sz w:val="22"/>
        </w:rPr>
        <w:t>to_scan</w:t>
      </w:r>
      <w:proofErr w:type="spellEnd"/>
    </w:p>
    <w:p w14:paraId="34907D5C" w14:textId="77777777" w:rsidR="005B0ADC" w:rsidRDefault="005B0ADC" w:rsidP="00696D62">
      <w:pPr>
        <w:ind w:left="720"/>
        <w:jc w:val="center"/>
      </w:pPr>
      <w:r w:rsidRPr="00D215FE">
        <w:rPr>
          <w:noProof/>
          <w:lang w:eastAsia="en-CA"/>
        </w:rPr>
        <w:drawing>
          <wp:inline distT="0" distB="0" distL="0" distR="0" wp14:anchorId="6FEE3AAC" wp14:editId="65873573">
            <wp:extent cx="4719099" cy="2390808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0188" cy="239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F1F7" w14:textId="189C8968" w:rsidR="005B0ADC" w:rsidRDefault="005B0ADC" w:rsidP="00696D62">
      <w:pPr>
        <w:pStyle w:val="SAITCaption"/>
        <w:ind w:left="720"/>
      </w:pPr>
      <w:r w:rsidRPr="000537E5">
        <w:t xml:space="preserve">Figure </w:t>
      </w:r>
      <w:r>
        <w:t>1</w:t>
      </w:r>
      <w:r w:rsidR="00940E52">
        <w:t>4</w:t>
      </w:r>
      <w:r>
        <w:t xml:space="preserve">: Detection using </w:t>
      </w:r>
      <w:proofErr w:type="gramStart"/>
      <w:r>
        <w:t>body based</w:t>
      </w:r>
      <w:proofErr w:type="gramEnd"/>
      <w:r>
        <w:t xml:space="preserve"> signature</w:t>
      </w:r>
    </w:p>
    <w:p w14:paraId="1698B968" w14:textId="1C013FB6" w:rsidR="009A3E1C" w:rsidRPr="00696D62" w:rsidRDefault="00DB00A4" w:rsidP="00696D62">
      <w:pPr>
        <w:pStyle w:val="SAITCaption"/>
        <w:ind w:left="720"/>
        <w:rPr>
          <w:b w:val="0"/>
          <w:sz w:val="18"/>
          <w:szCs w:val="18"/>
        </w:rPr>
      </w:pPr>
      <w:r w:rsidRPr="00696D62">
        <w:rPr>
          <w:b w:val="0"/>
          <w:sz w:val="18"/>
          <w:szCs w:val="18"/>
        </w:rPr>
        <w:t>Used with permission from Microsoft.</w:t>
      </w:r>
    </w:p>
    <w:p w14:paraId="6BF9359A" w14:textId="77777777" w:rsidR="00CC5E97" w:rsidRDefault="00CC5E97">
      <w:pPr>
        <w:spacing w:line="240" w:lineRule="auto"/>
        <w:rPr>
          <w:b/>
          <w:bCs/>
          <w:sz w:val="28"/>
          <w:szCs w:val="28"/>
        </w:rPr>
      </w:pPr>
      <w:r>
        <w:br w:type="page"/>
      </w:r>
    </w:p>
    <w:p w14:paraId="2EAE35BD" w14:textId="1D589FDA" w:rsidR="00DB00A4" w:rsidRDefault="00DB00A4" w:rsidP="002E6DA7">
      <w:pPr>
        <w:pStyle w:val="Heading2"/>
        <w:ind w:left="540" w:hanging="540"/>
      </w:pPr>
      <w:bookmarkStart w:id="8" w:name="_Toc493062961"/>
      <w:r>
        <w:lastRenderedPageBreak/>
        <w:t>1.5</w:t>
      </w:r>
      <w:r>
        <w:tab/>
        <w:t>Opcode Signatures</w:t>
      </w:r>
      <w:bookmarkEnd w:id="8"/>
      <w:r>
        <w:t xml:space="preserve"> </w:t>
      </w:r>
    </w:p>
    <w:p w14:paraId="20C967F3" w14:textId="5DB3E9AA" w:rsidR="00DB00A4" w:rsidRDefault="00DB00A4" w:rsidP="00700582">
      <w:pPr>
        <w:pStyle w:val="ListParagraph"/>
        <w:ind w:left="0"/>
      </w:pPr>
      <w:r>
        <w:t xml:space="preserve">Recall the function </w:t>
      </w:r>
      <w:r w:rsidR="00CA4C47">
        <w:t>fun_00401120</w:t>
      </w:r>
      <w:r>
        <w:t xml:space="preserve"> from WinDiagService.exe. When you reverse engineered the sample, you </w:t>
      </w:r>
      <w:r w:rsidR="00662856">
        <w:t>may have identified</w:t>
      </w:r>
      <w:r>
        <w:t xml:space="preserve"> this function as decrypting string names.</w:t>
      </w:r>
    </w:p>
    <w:p w14:paraId="69A59A22" w14:textId="010240AF" w:rsidR="00DB00A4" w:rsidRDefault="00C04195" w:rsidP="00346E8D">
      <w:pPr>
        <w:ind w:left="720"/>
        <w:jc w:val="center"/>
      </w:pPr>
      <w:r>
        <w:rPr>
          <w:noProof/>
          <w:lang w:eastAsia="en-CA"/>
        </w:rPr>
        <w:drawing>
          <wp:inline distT="0" distB="0" distL="0" distR="0" wp14:anchorId="1163A1F8" wp14:editId="1E7AB210">
            <wp:extent cx="4762500" cy="4126483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45" cy="413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07C9" w14:textId="4E7B69C5" w:rsidR="00DB00A4" w:rsidRPr="00346E8D" w:rsidRDefault="00DB00A4" w:rsidP="00346E8D">
      <w:pPr>
        <w:pStyle w:val="SAITCaption"/>
        <w:ind w:left="720"/>
      </w:pPr>
      <w:r w:rsidRPr="00346E8D">
        <w:t>Figure 1</w:t>
      </w:r>
      <w:r w:rsidR="00940E52" w:rsidRPr="00346E8D">
        <w:t>5</w:t>
      </w:r>
      <w:r w:rsidRPr="00346E8D">
        <w:t xml:space="preserve">: </w:t>
      </w:r>
      <w:proofErr w:type="spellStart"/>
      <w:r w:rsidR="002344BE">
        <w:t>Ghidra</w:t>
      </w:r>
      <w:proofErr w:type="spellEnd"/>
      <w:r w:rsidR="002344BE">
        <w:t xml:space="preserve"> output</w:t>
      </w:r>
      <w:r w:rsidRPr="00346E8D">
        <w:t xml:space="preserve"> in WinDiagService.exe</w:t>
      </w:r>
    </w:p>
    <w:p w14:paraId="797B5E69" w14:textId="38A3CB6D" w:rsidR="00DB00A4" w:rsidRDefault="00DB00A4" w:rsidP="00700582">
      <w:pPr>
        <w:pStyle w:val="ListParagraph"/>
        <w:spacing w:after="120"/>
        <w:ind w:left="0"/>
        <w:contextualSpacing w:val="0"/>
      </w:pPr>
      <w:r>
        <w:t>The code blocks highlighted in red are the main parts of the decryption function. These code blocks could be good candidates for a body-based signature.</w:t>
      </w:r>
    </w:p>
    <w:p w14:paraId="1DBBACB1" w14:textId="50ED9517" w:rsidR="00940E52" w:rsidRDefault="00662856" w:rsidP="00662856">
      <w:pPr>
        <w:spacing w:after="120"/>
      </w:pPr>
      <w:r>
        <w:t xml:space="preserve">The opcodes for these instructions are listed beside the mnemonic instructions in the main view. </w:t>
      </w:r>
    </w:p>
    <w:p w14:paraId="0307F0F4" w14:textId="7C66514C" w:rsidR="00DB00A4" w:rsidRDefault="00662856" w:rsidP="00662856">
      <w:pPr>
        <w:pStyle w:val="ListParagraph"/>
        <w:spacing w:after="120"/>
        <w:ind w:left="0"/>
        <w:contextualSpacing w:val="0"/>
        <w:jc w:val="both"/>
      </w:pPr>
      <w:r>
        <w:t>A</w:t>
      </w:r>
      <w:r w:rsidR="00BF50BB">
        <w:t>t this point t</w:t>
      </w:r>
      <w:r w:rsidR="00DB00A4">
        <w:t xml:space="preserve">he opcodes could simply be copied into a </w:t>
      </w:r>
      <w:proofErr w:type="spellStart"/>
      <w:r w:rsidR="00DB00A4">
        <w:t>ClamAV</w:t>
      </w:r>
      <w:proofErr w:type="spellEnd"/>
      <w:r w:rsidR="00BF50BB">
        <w:t xml:space="preserve"> body-based signature, </w:t>
      </w:r>
      <w:r w:rsidR="00EB7B46">
        <w:t xml:space="preserve">but </w:t>
      </w:r>
      <w:r w:rsidR="00BF50BB">
        <w:t>you will m</w:t>
      </w:r>
      <w:r w:rsidR="00DB00A4">
        <w:t>ak</w:t>
      </w:r>
      <w:r w:rsidR="00BF50BB">
        <w:t>e</w:t>
      </w:r>
      <w:r w:rsidR="00DB00A4">
        <w:t xml:space="preserve"> one small improvement</w:t>
      </w:r>
      <w:r w:rsidR="00BF50BB">
        <w:t xml:space="preserve"> first</w:t>
      </w:r>
      <w:r w:rsidR="00DB00A4">
        <w:t>.</w:t>
      </w:r>
    </w:p>
    <w:p w14:paraId="62B36F52" w14:textId="2A79ADF2" w:rsidR="00DB00A4" w:rsidRDefault="00DB00A4" w:rsidP="00662856">
      <w:pPr>
        <w:pStyle w:val="ListParagraph"/>
        <w:spacing w:after="120"/>
        <w:ind w:left="0"/>
        <w:contextualSpacing w:val="0"/>
        <w:jc w:val="both"/>
      </w:pPr>
      <w:r>
        <w:t xml:space="preserve">Assume </w:t>
      </w:r>
      <w:r w:rsidR="003838CD">
        <w:t xml:space="preserve">you want </w:t>
      </w:r>
      <w:r>
        <w:t xml:space="preserve">to account for any single byte </w:t>
      </w:r>
      <w:proofErr w:type="spellStart"/>
      <w:r>
        <w:t>xor</w:t>
      </w:r>
      <w:proofErr w:type="spellEnd"/>
      <w:r>
        <w:t xml:space="preserve"> key, rather than the hard-coded value of 0xa that is in the assembly listing. </w:t>
      </w:r>
      <w:proofErr w:type="gramStart"/>
      <w:r>
        <w:t>Specifically</w:t>
      </w:r>
      <w:proofErr w:type="gramEnd"/>
      <w:r>
        <w:t xml:space="preserve"> this instruction:</w:t>
      </w:r>
    </w:p>
    <w:p w14:paraId="18C27CDA" w14:textId="6A90EEC5" w:rsidR="00DB00A4" w:rsidRPr="00940E52" w:rsidRDefault="00DB00A4" w:rsidP="00662856">
      <w:pPr>
        <w:pStyle w:val="SourceCode"/>
        <w:spacing w:before="120" w:after="240"/>
        <w:ind w:left="1080"/>
        <w:jc w:val="both"/>
        <w:rPr>
          <w:sz w:val="22"/>
        </w:rPr>
      </w:pPr>
      <w:r w:rsidRPr="00940E52">
        <w:rPr>
          <w:sz w:val="22"/>
        </w:rPr>
        <w:t xml:space="preserve">83 F0 0A        </w:t>
      </w:r>
      <w:r w:rsidR="00662856">
        <w:rPr>
          <w:sz w:val="22"/>
        </w:rPr>
        <w:t xml:space="preserve">                </w:t>
      </w:r>
      <w:proofErr w:type="spellStart"/>
      <w:r w:rsidR="00662856">
        <w:rPr>
          <w:sz w:val="22"/>
        </w:rPr>
        <w:t>xor</w:t>
      </w:r>
      <w:proofErr w:type="spellEnd"/>
      <w:r w:rsidR="00662856">
        <w:rPr>
          <w:sz w:val="22"/>
        </w:rPr>
        <w:t xml:space="preserve">     </w:t>
      </w:r>
      <w:proofErr w:type="spellStart"/>
      <w:r w:rsidR="00662856">
        <w:rPr>
          <w:sz w:val="22"/>
        </w:rPr>
        <w:t>eax</w:t>
      </w:r>
      <w:proofErr w:type="spellEnd"/>
      <w:r w:rsidR="00662856">
        <w:rPr>
          <w:sz w:val="22"/>
        </w:rPr>
        <w:t>, 0xA</w:t>
      </w:r>
    </w:p>
    <w:p w14:paraId="783C7C6D" w14:textId="600AD36C" w:rsidR="00DB00A4" w:rsidRDefault="00BF50BB" w:rsidP="00662856">
      <w:pPr>
        <w:pStyle w:val="ListParagraph"/>
        <w:numPr>
          <w:ilvl w:val="0"/>
          <w:numId w:val="39"/>
        </w:numPr>
        <w:spacing w:after="120"/>
        <w:ind w:left="709"/>
        <w:contextualSpacing w:val="0"/>
        <w:jc w:val="both"/>
      </w:pPr>
      <w:r>
        <w:t xml:space="preserve">To do this, </w:t>
      </w:r>
      <w:r w:rsidR="00DB00A4">
        <w:t xml:space="preserve">replace the value of 0A with </w:t>
      </w:r>
      <w:r>
        <w:t>“</w:t>
      </w:r>
      <w:r w:rsidR="00DB00A4">
        <w:t>??</w:t>
      </w:r>
      <w:r>
        <w:t>”</w:t>
      </w:r>
      <w:r w:rsidR="00DB00A4">
        <w:t xml:space="preserve"> to represent any byte. For example:</w:t>
      </w:r>
    </w:p>
    <w:p w14:paraId="437E5B82" w14:textId="77777777" w:rsidR="00DB00A4" w:rsidRPr="00940E52" w:rsidRDefault="00DB00A4" w:rsidP="00662856">
      <w:pPr>
        <w:pStyle w:val="SourceCode"/>
        <w:spacing w:before="120" w:after="240"/>
        <w:ind w:left="1080"/>
        <w:jc w:val="both"/>
        <w:rPr>
          <w:sz w:val="22"/>
        </w:rPr>
      </w:pPr>
      <w:r w:rsidRPr="00940E52">
        <w:rPr>
          <w:sz w:val="22"/>
        </w:rPr>
        <w:t>83 F</w:t>
      </w:r>
      <w:proofErr w:type="gramStart"/>
      <w:r w:rsidRPr="00940E52">
        <w:rPr>
          <w:sz w:val="22"/>
        </w:rPr>
        <w:t>0 ??</w:t>
      </w:r>
      <w:proofErr w:type="gramEnd"/>
      <w:r w:rsidRPr="00940E52">
        <w:rPr>
          <w:sz w:val="22"/>
        </w:rPr>
        <w:t xml:space="preserve">                        </w:t>
      </w:r>
      <w:proofErr w:type="spellStart"/>
      <w:r w:rsidRPr="00940E52">
        <w:rPr>
          <w:sz w:val="22"/>
        </w:rPr>
        <w:t>xor</w:t>
      </w:r>
      <w:proofErr w:type="spellEnd"/>
      <w:r w:rsidRPr="00940E52">
        <w:rPr>
          <w:sz w:val="22"/>
        </w:rPr>
        <w:t xml:space="preserve">     </w:t>
      </w:r>
      <w:proofErr w:type="spellStart"/>
      <w:r w:rsidRPr="00940E52">
        <w:rPr>
          <w:sz w:val="22"/>
        </w:rPr>
        <w:t>eax</w:t>
      </w:r>
      <w:proofErr w:type="spellEnd"/>
      <w:proofErr w:type="gramStart"/>
      <w:r w:rsidRPr="00940E52">
        <w:rPr>
          <w:sz w:val="22"/>
        </w:rPr>
        <w:t>, ??</w:t>
      </w:r>
      <w:proofErr w:type="gramEnd"/>
    </w:p>
    <w:p w14:paraId="61895215" w14:textId="24927DAF" w:rsidR="00DB00A4" w:rsidRDefault="00DB00A4" w:rsidP="00662856">
      <w:pPr>
        <w:pStyle w:val="ListParagraph"/>
        <w:numPr>
          <w:ilvl w:val="0"/>
          <w:numId w:val="39"/>
        </w:numPr>
        <w:spacing w:after="120"/>
        <w:ind w:left="709"/>
        <w:contextualSpacing w:val="0"/>
        <w:jc w:val="both"/>
      </w:pPr>
      <w:r>
        <w:t>Now create a slightly mo</w:t>
      </w:r>
      <w:r w:rsidR="00BF50BB">
        <w:t>re generic signature (note the “??”</w:t>
      </w:r>
      <w:r>
        <w:t xml:space="preserve"> in the middle)</w:t>
      </w:r>
      <w:r w:rsidR="00BF50BB">
        <w:t>:</w:t>
      </w:r>
    </w:p>
    <w:p w14:paraId="6C1ED0E2" w14:textId="77777777" w:rsidR="00DB00A4" w:rsidRPr="00940E52" w:rsidRDefault="00DB00A4" w:rsidP="00662856">
      <w:pPr>
        <w:pStyle w:val="SourceCode"/>
        <w:spacing w:before="120" w:after="240"/>
        <w:ind w:left="1080"/>
        <w:jc w:val="both"/>
        <w:rPr>
          <w:sz w:val="22"/>
        </w:rPr>
      </w:pPr>
      <w:r w:rsidRPr="00940E52">
        <w:rPr>
          <w:sz w:val="22"/>
        </w:rPr>
        <w:t>8B45080345FC0FBE0885C9741F8B55080355FC0FBE0283F0??8B4D08034DFC88018B55FC83C2018955FCEBD4</w:t>
      </w:r>
    </w:p>
    <w:p w14:paraId="75406576" w14:textId="6F9D5ECB" w:rsidR="00DB00A4" w:rsidRDefault="00DB00A4" w:rsidP="00662856">
      <w:pPr>
        <w:pStyle w:val="ListParagraph"/>
        <w:numPr>
          <w:ilvl w:val="0"/>
          <w:numId w:val="39"/>
        </w:numPr>
        <w:spacing w:after="120"/>
        <w:contextualSpacing w:val="0"/>
        <w:jc w:val="both"/>
      </w:pPr>
      <w:r>
        <w:lastRenderedPageBreak/>
        <w:t>Using the above hex values</w:t>
      </w:r>
      <w:r w:rsidR="00BF50BB">
        <w:t>, construct a second body-</w:t>
      </w:r>
      <w:r>
        <w:t>based signature to detect WinDiagService.exe. This time</w:t>
      </w:r>
      <w:r w:rsidR="00BF50BB">
        <w:t xml:space="preserve">, use </w:t>
      </w:r>
      <w:r>
        <w:t>SE0 for the offset</w:t>
      </w:r>
      <w:r w:rsidR="00BF50BB">
        <w:t>,</w:t>
      </w:r>
      <w:r>
        <w:t xml:space="preserve"> </w:t>
      </w:r>
      <w:r w:rsidR="00B20DF9">
        <w:t xml:space="preserve">because </w:t>
      </w:r>
      <w:r>
        <w:t xml:space="preserve">the function sub_401120 </w:t>
      </w:r>
      <w:proofErr w:type="gramStart"/>
      <w:r>
        <w:t>is located in</w:t>
      </w:r>
      <w:proofErr w:type="gramEnd"/>
      <w:r>
        <w:t xml:space="preserve"> the .text section</w:t>
      </w:r>
      <w:r w:rsidR="00BF50BB">
        <w:t>,</w:t>
      </w:r>
      <w:r>
        <w:t xml:space="preserve"> which is the first section in WinDiagService.exe</w:t>
      </w:r>
      <w:r w:rsidR="00BF50BB">
        <w:t>.</w:t>
      </w:r>
    </w:p>
    <w:p w14:paraId="42814758" w14:textId="77777777" w:rsidR="00DB00A4" w:rsidRPr="00940E52" w:rsidRDefault="00DB00A4" w:rsidP="00662856">
      <w:pPr>
        <w:pStyle w:val="SourceCode"/>
        <w:spacing w:before="120" w:after="240"/>
        <w:ind w:left="1080"/>
        <w:jc w:val="both"/>
        <w:rPr>
          <w:sz w:val="22"/>
        </w:rPr>
      </w:pPr>
      <w:proofErr w:type="gramStart"/>
      <w:r w:rsidRPr="00940E52">
        <w:rPr>
          <w:sz w:val="22"/>
        </w:rPr>
        <w:t>PE.Downloader.Arud</w:t>
      </w:r>
      <w:proofErr w:type="gramEnd"/>
      <w:r w:rsidRPr="00940E52">
        <w:rPr>
          <w:sz w:val="22"/>
        </w:rPr>
        <w:t>.B:1:SE0:8B45080345FC0FBE0885C9741F8B55080355FC0FBE0283F0??8B4D08034DFC88018B55FC83C2018955FCEBD4</w:t>
      </w:r>
    </w:p>
    <w:p w14:paraId="749ACEF6" w14:textId="38D4E80E" w:rsidR="00DB00A4" w:rsidRDefault="00DB00A4" w:rsidP="00662856">
      <w:pPr>
        <w:pStyle w:val="ListParagraph"/>
        <w:numPr>
          <w:ilvl w:val="0"/>
          <w:numId w:val="39"/>
        </w:numPr>
        <w:spacing w:after="120"/>
        <w:contextualSpacing w:val="0"/>
        <w:jc w:val="both"/>
      </w:pPr>
      <w:r>
        <w:t xml:space="preserve">Create a file </w:t>
      </w:r>
      <w:r w:rsidR="00BF50BB">
        <w:t>named</w:t>
      </w:r>
      <w:r>
        <w:t xml:space="preserve"> </w:t>
      </w:r>
      <w:r w:rsidRPr="00BF50BB">
        <w:rPr>
          <w:b/>
        </w:rPr>
        <w:t>lab5_signatures2.ndb</w:t>
      </w:r>
      <w:r>
        <w:t xml:space="preserve"> and copy the above signature to the file.</w:t>
      </w:r>
    </w:p>
    <w:p w14:paraId="7202A4F5" w14:textId="70B91FF7" w:rsidR="00DB00A4" w:rsidRDefault="00DB00A4" w:rsidP="00662856">
      <w:pPr>
        <w:pStyle w:val="ListParagraph"/>
        <w:numPr>
          <w:ilvl w:val="0"/>
          <w:numId w:val="39"/>
        </w:numPr>
        <w:spacing w:after="120"/>
        <w:contextualSpacing w:val="0"/>
        <w:jc w:val="both"/>
      </w:pPr>
      <w:r>
        <w:t xml:space="preserve">Test the signature </w:t>
      </w:r>
      <w:r w:rsidR="00BF50BB">
        <w:t>by executing</w:t>
      </w:r>
      <w:r>
        <w:t xml:space="preserve"> the following command</w:t>
      </w:r>
      <w:r w:rsidR="00BF50BB">
        <w:t>:</w:t>
      </w:r>
    </w:p>
    <w:p w14:paraId="6A7F32ED" w14:textId="77777777" w:rsidR="00DB00A4" w:rsidRPr="00940E52" w:rsidRDefault="00DB00A4" w:rsidP="00700582">
      <w:pPr>
        <w:pStyle w:val="SourceCode"/>
        <w:spacing w:before="120" w:after="240"/>
        <w:ind w:left="1080"/>
        <w:rPr>
          <w:sz w:val="22"/>
        </w:rPr>
      </w:pPr>
      <w:r w:rsidRPr="00940E52">
        <w:rPr>
          <w:sz w:val="22"/>
        </w:rPr>
        <w:t xml:space="preserve">&gt; </w:t>
      </w:r>
      <w:proofErr w:type="spellStart"/>
      <w:r w:rsidRPr="00940E52">
        <w:rPr>
          <w:sz w:val="22"/>
        </w:rPr>
        <w:t>clamscan</w:t>
      </w:r>
      <w:proofErr w:type="spellEnd"/>
      <w:r w:rsidRPr="00940E52">
        <w:rPr>
          <w:sz w:val="22"/>
        </w:rPr>
        <w:t xml:space="preserve"> -d lab5_signatures2.ndb </w:t>
      </w:r>
      <w:proofErr w:type="spellStart"/>
      <w:r w:rsidRPr="00940E52">
        <w:rPr>
          <w:sz w:val="22"/>
        </w:rPr>
        <w:t>to_scan</w:t>
      </w:r>
      <w:proofErr w:type="spellEnd"/>
    </w:p>
    <w:p w14:paraId="2CD1ABE7" w14:textId="77777777" w:rsidR="00DB00A4" w:rsidRDefault="00DB00A4" w:rsidP="00346E8D">
      <w:pPr>
        <w:ind w:left="720"/>
        <w:jc w:val="center"/>
      </w:pPr>
      <w:r w:rsidRPr="00ED20F7">
        <w:rPr>
          <w:noProof/>
          <w:lang w:eastAsia="en-CA"/>
        </w:rPr>
        <w:drawing>
          <wp:inline distT="0" distB="0" distL="0" distR="0" wp14:anchorId="4335D556" wp14:editId="5CA80E93">
            <wp:extent cx="4938176" cy="2501798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0948" cy="250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95C9" w14:textId="1CB5BB77" w:rsidR="00DB00A4" w:rsidRPr="00346E8D" w:rsidRDefault="00DB00A4" w:rsidP="00346E8D">
      <w:pPr>
        <w:pStyle w:val="SAITCaption"/>
        <w:ind w:left="720"/>
      </w:pPr>
      <w:r w:rsidRPr="00346E8D">
        <w:t>Figure 1</w:t>
      </w:r>
      <w:r w:rsidR="0072162E" w:rsidRPr="00346E8D">
        <w:t>8</w:t>
      </w:r>
      <w:r w:rsidRPr="00346E8D">
        <w:t xml:space="preserve">: clamscan.exe </w:t>
      </w:r>
      <w:r w:rsidR="00EA4F37">
        <w:t xml:space="preserve">Scan 3 </w:t>
      </w:r>
      <w:r w:rsidR="00BF50BB" w:rsidRPr="00346E8D">
        <w:t>O</w:t>
      </w:r>
      <w:r w:rsidRPr="00346E8D">
        <w:t>utput</w:t>
      </w:r>
    </w:p>
    <w:p w14:paraId="17CB03D5" w14:textId="10B77150" w:rsidR="00DB00A4" w:rsidRPr="00346E8D" w:rsidRDefault="00BF50BB" w:rsidP="00346E8D">
      <w:pPr>
        <w:pStyle w:val="SAITCaption"/>
        <w:ind w:left="720"/>
        <w:rPr>
          <w:b w:val="0"/>
          <w:sz w:val="18"/>
          <w:szCs w:val="18"/>
        </w:rPr>
      </w:pPr>
      <w:r w:rsidRPr="00346E8D">
        <w:rPr>
          <w:b w:val="0"/>
          <w:sz w:val="18"/>
          <w:szCs w:val="18"/>
        </w:rPr>
        <w:t>Used with permission from Microsoft.</w:t>
      </w:r>
    </w:p>
    <w:p w14:paraId="3DC38F0E" w14:textId="06BDC9E1" w:rsidR="008B1ECF" w:rsidRDefault="008B1ECF" w:rsidP="002E6DA7">
      <w:pPr>
        <w:pStyle w:val="Heading2"/>
        <w:ind w:left="540" w:hanging="540"/>
      </w:pPr>
      <w:bookmarkStart w:id="9" w:name="_Toc493062962"/>
      <w:r>
        <w:t>1.6</w:t>
      </w:r>
      <w:r>
        <w:tab/>
        <w:t>Logical Signatures</w:t>
      </w:r>
      <w:bookmarkEnd w:id="9"/>
      <w:r>
        <w:t xml:space="preserve"> </w:t>
      </w:r>
    </w:p>
    <w:p w14:paraId="1AA2085F" w14:textId="77777777" w:rsidR="008B1ECF" w:rsidRDefault="008B1ECF" w:rsidP="00700582">
      <w:pPr>
        <w:spacing w:after="120"/>
      </w:pPr>
      <w:r>
        <w:t>Logical signatures allow for more flexible signature writing and can use Boolean logic.</w:t>
      </w:r>
    </w:p>
    <w:p w14:paraId="5527DFC7" w14:textId="034A9613" w:rsidR="008B1ECF" w:rsidRDefault="008B1ECF" w:rsidP="00700582">
      <w:pPr>
        <w:pStyle w:val="ListParagraph"/>
        <w:spacing w:after="120"/>
        <w:ind w:left="0"/>
        <w:contextualSpacing w:val="0"/>
      </w:pPr>
      <w:r>
        <w:t xml:space="preserve">Recall that </w:t>
      </w:r>
      <w:r w:rsidR="0072162E">
        <w:t>y</w:t>
      </w:r>
      <w:r>
        <w:t>our first body</w:t>
      </w:r>
      <w:r w:rsidR="00563BD3">
        <w:t>-</w:t>
      </w:r>
      <w:r>
        <w:t>based signature for WinDiagService.exe was:</w:t>
      </w:r>
    </w:p>
    <w:p w14:paraId="75C0C921" w14:textId="77777777" w:rsidR="008B1ECF" w:rsidRPr="008B1ECF" w:rsidRDefault="008B1ECF" w:rsidP="00700582">
      <w:pPr>
        <w:pStyle w:val="SourceCode"/>
        <w:spacing w:before="120" w:after="240"/>
        <w:ind w:left="720"/>
        <w:rPr>
          <w:sz w:val="22"/>
        </w:rPr>
      </w:pPr>
      <w:proofErr w:type="gramStart"/>
      <w:r w:rsidRPr="008B1ECF">
        <w:rPr>
          <w:sz w:val="22"/>
        </w:rPr>
        <w:t>PE.Downloader.Arud</w:t>
      </w:r>
      <w:proofErr w:type="gramEnd"/>
      <w:r w:rsidRPr="008B1ECF">
        <w:rPr>
          <w:sz w:val="22"/>
        </w:rPr>
        <w:t>.A:1:SE1:3f7665723d2564267365723d256400*5c646f776e6c6f616465722e70646200</w:t>
      </w:r>
    </w:p>
    <w:p w14:paraId="7FF0F025" w14:textId="22B6A0BC" w:rsidR="008B1ECF" w:rsidRDefault="008B1ECF" w:rsidP="00700582">
      <w:pPr>
        <w:spacing w:after="120"/>
      </w:pPr>
      <w:r>
        <w:t>One shortcoming of th</w:t>
      </w:r>
      <w:r w:rsidR="0072162E">
        <w:t>is</w:t>
      </w:r>
      <w:r>
        <w:t xml:space="preserve"> signature is that it requires the first matching hex chunk </w:t>
      </w:r>
      <w:r w:rsidRPr="00C743B3">
        <w:t>(?</w:t>
      </w:r>
      <w:proofErr w:type="spellStart"/>
      <w:r w:rsidRPr="00C743B3">
        <w:t>ver</w:t>
      </w:r>
      <w:proofErr w:type="spellEnd"/>
      <w:r w:rsidRPr="00C743B3">
        <w:t>=%</w:t>
      </w:r>
      <w:proofErr w:type="spellStart"/>
      <w:r w:rsidRPr="00C743B3">
        <w:t>d&amp;ser</w:t>
      </w:r>
      <w:proofErr w:type="spellEnd"/>
      <w:r w:rsidRPr="00C743B3">
        <w:t>=%d</w:t>
      </w:r>
      <w:r>
        <w:t xml:space="preserve">) to come before the second </w:t>
      </w:r>
      <w:r w:rsidRPr="008B1ECF">
        <w:t>(</w:t>
      </w:r>
      <w:r w:rsidRPr="00C743B3">
        <w:t>\downloader.pdb</w:t>
      </w:r>
      <w:r>
        <w:t>). Logical signatures can be used to eliminate this restriction.</w:t>
      </w:r>
    </w:p>
    <w:p w14:paraId="5939B0B4" w14:textId="0F403A07" w:rsidR="008B1ECF" w:rsidRDefault="008B1ECF" w:rsidP="00700582">
      <w:pPr>
        <w:pStyle w:val="ListParagraph"/>
        <w:ind w:left="0"/>
      </w:pPr>
      <w:r>
        <w:t xml:space="preserve">Section 3.2.7 of the </w:t>
      </w:r>
      <w:r w:rsidRPr="005B0ADC">
        <w:rPr>
          <w:i/>
        </w:rPr>
        <w:t xml:space="preserve">Creating signatures for </w:t>
      </w:r>
      <w:proofErr w:type="spellStart"/>
      <w:r w:rsidRPr="005B0ADC">
        <w:rPr>
          <w:i/>
        </w:rPr>
        <w:t>ClamAV</w:t>
      </w:r>
      <w:proofErr w:type="spellEnd"/>
      <w:r>
        <w:t xml:space="preserve"> document describes the details of logical signatures. The format of logical signatures is as follows:</w:t>
      </w:r>
    </w:p>
    <w:p w14:paraId="153CCD93" w14:textId="77777777" w:rsidR="008B1ECF" w:rsidRPr="008B1ECF" w:rsidRDefault="008B1ECF" w:rsidP="00700582">
      <w:pPr>
        <w:pStyle w:val="SourceCode"/>
        <w:spacing w:before="120" w:after="240"/>
        <w:ind w:left="720"/>
        <w:rPr>
          <w:sz w:val="22"/>
        </w:rPr>
      </w:pPr>
      <w:proofErr w:type="gramStart"/>
      <w:r w:rsidRPr="008B1ECF">
        <w:rPr>
          <w:sz w:val="22"/>
        </w:rPr>
        <w:t>SignatureName;TargetDescriptionBlock</w:t>
      </w:r>
      <w:proofErr w:type="gramEnd"/>
      <w:r w:rsidRPr="008B1ECF">
        <w:rPr>
          <w:sz w:val="22"/>
        </w:rPr>
        <w:t>;LogicalExpression;Subsig0;</w:t>
      </w:r>
    </w:p>
    <w:p w14:paraId="58A72E42" w14:textId="77777777" w:rsidR="008B1ECF" w:rsidRPr="008B1ECF" w:rsidRDefault="008B1ECF" w:rsidP="00700582">
      <w:pPr>
        <w:pStyle w:val="SourceCode"/>
        <w:spacing w:before="120" w:after="240"/>
        <w:ind w:left="720"/>
        <w:rPr>
          <w:sz w:val="22"/>
        </w:rPr>
      </w:pPr>
      <w:r w:rsidRPr="008B1ECF">
        <w:rPr>
          <w:sz w:val="22"/>
        </w:rPr>
        <w:t>Subsig</w:t>
      </w:r>
      <w:proofErr w:type="gramStart"/>
      <w:r w:rsidRPr="008B1ECF">
        <w:rPr>
          <w:sz w:val="22"/>
        </w:rPr>
        <w:t>1;Subsig</w:t>
      </w:r>
      <w:proofErr w:type="gramEnd"/>
      <w:r w:rsidRPr="008B1ECF">
        <w:rPr>
          <w:sz w:val="22"/>
        </w:rPr>
        <w:t>2;...</w:t>
      </w:r>
    </w:p>
    <w:p w14:paraId="20A67A1D" w14:textId="5F6C18EA" w:rsidR="008B1ECF" w:rsidRDefault="0072162E" w:rsidP="00700582">
      <w:pPr>
        <w:pStyle w:val="ListParagraph"/>
        <w:spacing w:after="120"/>
        <w:ind w:left="0"/>
        <w:contextualSpacing w:val="0"/>
      </w:pPr>
      <w:r>
        <w:lastRenderedPageBreak/>
        <w:t>Now you’</w:t>
      </w:r>
      <w:r w:rsidR="008B1ECF">
        <w:t xml:space="preserve">ll convert </w:t>
      </w:r>
      <w:r>
        <w:t>y</w:t>
      </w:r>
      <w:r w:rsidR="008B1ECF">
        <w:t>our body</w:t>
      </w:r>
      <w:r w:rsidR="00A233B4">
        <w:t>-</w:t>
      </w:r>
      <w:r w:rsidR="008B1ECF">
        <w:t>based signature to a logical signature</w:t>
      </w:r>
      <w:r>
        <w:t>.</w:t>
      </w:r>
    </w:p>
    <w:p w14:paraId="2DA75FBC" w14:textId="3A0DA5D4" w:rsidR="008B1ECF" w:rsidRDefault="008B1ECF" w:rsidP="00700582">
      <w:pPr>
        <w:pStyle w:val="ListParagraph"/>
        <w:numPr>
          <w:ilvl w:val="0"/>
          <w:numId w:val="40"/>
        </w:numPr>
        <w:spacing w:after="120"/>
        <w:ind w:left="1080"/>
        <w:contextualSpacing w:val="0"/>
      </w:pPr>
      <w:r>
        <w:t xml:space="preserve">For </w:t>
      </w:r>
      <w:proofErr w:type="spellStart"/>
      <w:r>
        <w:t>SignatureName</w:t>
      </w:r>
      <w:proofErr w:type="spellEnd"/>
      <w:r w:rsidR="0072162E">
        <w:t>,</w:t>
      </w:r>
      <w:r>
        <w:t xml:space="preserve"> </w:t>
      </w:r>
      <w:r w:rsidR="0072162E">
        <w:t xml:space="preserve">use </w:t>
      </w:r>
      <w:proofErr w:type="spellStart"/>
      <w:r w:rsidRPr="00C743B3">
        <w:rPr>
          <w:b/>
        </w:rPr>
        <w:t>PE.Downloader.Arud.C</w:t>
      </w:r>
      <w:proofErr w:type="spellEnd"/>
      <w:r w:rsidR="0072162E">
        <w:t>.</w:t>
      </w:r>
    </w:p>
    <w:p w14:paraId="091087CA" w14:textId="0CF1AEE8" w:rsidR="008B1ECF" w:rsidRDefault="008B1ECF" w:rsidP="00700582">
      <w:pPr>
        <w:pStyle w:val="ListParagraph"/>
        <w:numPr>
          <w:ilvl w:val="0"/>
          <w:numId w:val="40"/>
        </w:numPr>
        <w:spacing w:after="120"/>
        <w:ind w:left="1080"/>
        <w:contextualSpacing w:val="0"/>
      </w:pPr>
      <w:r>
        <w:t xml:space="preserve">The </w:t>
      </w:r>
      <w:proofErr w:type="spellStart"/>
      <w:r>
        <w:t>TargetDescription</w:t>
      </w:r>
      <w:proofErr w:type="spellEnd"/>
      <w:r>
        <w:t xml:space="preserve"> allows </w:t>
      </w:r>
      <w:proofErr w:type="gramStart"/>
      <w:r>
        <w:t>a number of</w:t>
      </w:r>
      <w:proofErr w:type="gramEnd"/>
      <w:r>
        <w:t xml:space="preserve"> options, </w:t>
      </w:r>
      <w:r w:rsidR="0072162E">
        <w:t xml:space="preserve">which are all explained in </w:t>
      </w:r>
      <w:r>
        <w:t xml:space="preserve">the </w:t>
      </w:r>
      <w:r w:rsidR="0072162E" w:rsidRPr="005B0ADC">
        <w:rPr>
          <w:i/>
        </w:rPr>
        <w:t xml:space="preserve">Creating signatures for </w:t>
      </w:r>
      <w:proofErr w:type="spellStart"/>
      <w:r w:rsidR="0072162E" w:rsidRPr="005B0ADC">
        <w:rPr>
          <w:i/>
        </w:rPr>
        <w:t>ClamAV</w:t>
      </w:r>
      <w:proofErr w:type="spellEnd"/>
      <w:r w:rsidR="0072162E">
        <w:t xml:space="preserve"> document</w:t>
      </w:r>
      <w:r>
        <w:t xml:space="preserve">. </w:t>
      </w:r>
      <w:r w:rsidR="0072162E">
        <w:t>U</w:t>
      </w:r>
      <w:r>
        <w:t xml:space="preserve">se </w:t>
      </w:r>
      <w:r w:rsidRPr="00C743B3">
        <w:rPr>
          <w:b/>
        </w:rPr>
        <w:t>Target:</w:t>
      </w:r>
      <w:proofErr w:type="gramStart"/>
      <w:r w:rsidRPr="00C743B3">
        <w:rPr>
          <w:b/>
        </w:rPr>
        <w:t>1</w:t>
      </w:r>
      <w:r w:rsidR="0072162E">
        <w:t>,</w:t>
      </w:r>
      <w:r>
        <w:t xml:space="preserve"> </w:t>
      </w:r>
      <w:r w:rsidR="003838CD">
        <w:t>because</w:t>
      </w:r>
      <w:proofErr w:type="gramEnd"/>
      <w:r w:rsidR="003838CD">
        <w:t xml:space="preserve"> you </w:t>
      </w:r>
      <w:r>
        <w:t xml:space="preserve">are targeting PE files. </w:t>
      </w:r>
      <w:r w:rsidR="0072162E">
        <w:t>Don’t</w:t>
      </w:r>
      <w:r>
        <w:t xml:space="preserve"> use any additional values in </w:t>
      </w:r>
      <w:proofErr w:type="spellStart"/>
      <w:r>
        <w:t>TargetDescription</w:t>
      </w:r>
      <w:proofErr w:type="spellEnd"/>
      <w:r>
        <w:t>.</w:t>
      </w:r>
    </w:p>
    <w:p w14:paraId="5A3617B7" w14:textId="4C27CC05" w:rsidR="008B1ECF" w:rsidRDefault="008B1ECF" w:rsidP="00700582">
      <w:pPr>
        <w:pStyle w:val="ListParagraph"/>
        <w:numPr>
          <w:ilvl w:val="0"/>
          <w:numId w:val="40"/>
        </w:numPr>
        <w:spacing w:after="120"/>
        <w:ind w:left="1080"/>
        <w:contextualSpacing w:val="0"/>
      </w:pPr>
      <w:r>
        <w:t xml:space="preserve">For the </w:t>
      </w:r>
      <w:proofErr w:type="spellStart"/>
      <w:r>
        <w:t>LogicalExpression</w:t>
      </w:r>
      <w:proofErr w:type="spellEnd"/>
      <w:r w:rsidR="0072162E">
        <w:t>,</w:t>
      </w:r>
      <w:r>
        <w:t xml:space="preserve"> use </w:t>
      </w:r>
      <w:r w:rsidRPr="00C743B3">
        <w:rPr>
          <w:b/>
        </w:rPr>
        <w:t>0&amp;1</w:t>
      </w:r>
      <w:r>
        <w:t xml:space="preserve"> </w:t>
      </w:r>
      <w:r w:rsidR="0072162E">
        <w:t xml:space="preserve">where </w:t>
      </w:r>
      <w:r>
        <w:t>0 refers to Subsig0 and 1 refers to Subsig1.</w:t>
      </w:r>
    </w:p>
    <w:p w14:paraId="68389E52" w14:textId="6DB872DE" w:rsidR="008B1ECF" w:rsidRDefault="008B1ECF" w:rsidP="00700582">
      <w:pPr>
        <w:pStyle w:val="ListParagraph"/>
        <w:numPr>
          <w:ilvl w:val="0"/>
          <w:numId w:val="40"/>
        </w:numPr>
        <w:spacing w:after="120"/>
        <w:ind w:left="1080"/>
        <w:contextualSpacing w:val="0"/>
      </w:pPr>
      <w:r>
        <w:t>For Subsig0</w:t>
      </w:r>
      <w:r w:rsidR="0072162E">
        <w:t xml:space="preserve">, use </w:t>
      </w:r>
      <w:r w:rsidRPr="00C743B3">
        <w:rPr>
          <w:b/>
        </w:rPr>
        <w:t>3f7665723d2564267365723d256400</w:t>
      </w:r>
      <w:r>
        <w:t xml:space="preserve"> and for Subsig1</w:t>
      </w:r>
      <w:r w:rsidR="0072162E">
        <w:t xml:space="preserve">, use </w:t>
      </w:r>
      <w:r w:rsidRPr="00C743B3">
        <w:rPr>
          <w:b/>
        </w:rPr>
        <w:t>5c646f776e6c6f616465722e70646200</w:t>
      </w:r>
      <w:r w:rsidR="0072162E">
        <w:t>.</w:t>
      </w:r>
      <w:r>
        <w:t xml:space="preserve"> </w:t>
      </w:r>
      <w:r w:rsidR="0072162E">
        <w:t xml:space="preserve">As well, </w:t>
      </w:r>
      <w:r>
        <w:t>put them in the opposite order they appear in the malicious file to demonstrate that the order do</w:t>
      </w:r>
      <w:r w:rsidR="0072162E">
        <w:t>es</w:t>
      </w:r>
      <w:r>
        <w:t>n</w:t>
      </w:r>
      <w:r w:rsidR="0072162E">
        <w:t>’</w:t>
      </w:r>
      <w:r>
        <w:t>t matter for logical signatures</w:t>
      </w:r>
      <w:r w:rsidR="0072162E">
        <w:t>.</w:t>
      </w:r>
    </w:p>
    <w:p w14:paraId="5F1E9DA2" w14:textId="77777777" w:rsidR="008B1ECF" w:rsidRDefault="008B1ECF" w:rsidP="00700582">
      <w:pPr>
        <w:pStyle w:val="ListParagraph"/>
        <w:ind w:left="1080"/>
      </w:pPr>
      <w:r>
        <w:t>The final signature is:</w:t>
      </w:r>
    </w:p>
    <w:p w14:paraId="349234A2" w14:textId="77777777" w:rsidR="008B1ECF" w:rsidRPr="008B1ECF" w:rsidRDefault="008B1ECF" w:rsidP="00700582">
      <w:pPr>
        <w:pStyle w:val="SourceCode"/>
        <w:spacing w:before="120" w:after="240"/>
        <w:ind w:left="1080"/>
        <w:rPr>
          <w:sz w:val="22"/>
        </w:rPr>
      </w:pPr>
      <w:proofErr w:type="gramStart"/>
      <w:r w:rsidRPr="008B1ECF">
        <w:rPr>
          <w:sz w:val="22"/>
        </w:rPr>
        <w:t>PE.Downloader.Arud</w:t>
      </w:r>
      <w:proofErr w:type="gramEnd"/>
      <w:r w:rsidRPr="008B1ECF">
        <w:rPr>
          <w:sz w:val="22"/>
        </w:rPr>
        <w:t>.C;Target:1;0&amp;1;5c646f776e6c6f616465722e70646200;3f7665723d2564267365723d256400</w:t>
      </w:r>
    </w:p>
    <w:p w14:paraId="67F9EA17" w14:textId="6D23B2EC" w:rsidR="008B1ECF" w:rsidRDefault="008B1ECF" w:rsidP="00700582">
      <w:pPr>
        <w:pStyle w:val="ListParagraph"/>
        <w:numPr>
          <w:ilvl w:val="0"/>
          <w:numId w:val="40"/>
        </w:numPr>
        <w:spacing w:after="120"/>
        <w:ind w:left="1080"/>
        <w:contextualSpacing w:val="0"/>
      </w:pPr>
      <w:r>
        <w:t xml:space="preserve">Create an empty text file </w:t>
      </w:r>
      <w:r w:rsidR="0072162E">
        <w:t>nam</w:t>
      </w:r>
      <w:r>
        <w:t xml:space="preserve">ed </w:t>
      </w:r>
      <w:r w:rsidRPr="0072162E">
        <w:rPr>
          <w:b/>
        </w:rPr>
        <w:t>lab5_signatures.ldb</w:t>
      </w:r>
      <w:r>
        <w:t xml:space="preserve"> and copy the logical signature to it</w:t>
      </w:r>
      <w:r w:rsidR="0072162E">
        <w:t>.</w:t>
      </w:r>
    </w:p>
    <w:p w14:paraId="799659E1" w14:textId="344CE9C7" w:rsidR="008B1ECF" w:rsidRDefault="0072162E" w:rsidP="00700582">
      <w:pPr>
        <w:pStyle w:val="ListParagraph"/>
        <w:numPr>
          <w:ilvl w:val="0"/>
          <w:numId w:val="40"/>
        </w:numPr>
        <w:spacing w:after="120"/>
        <w:ind w:left="1080"/>
        <w:contextualSpacing w:val="0"/>
      </w:pPr>
      <w:r>
        <w:t>Use t</w:t>
      </w:r>
      <w:r w:rsidR="008B1ECF">
        <w:t>he clamscan</w:t>
      </w:r>
      <w:r w:rsidR="002F1A67">
        <w:t>.exe</w:t>
      </w:r>
      <w:r w:rsidR="008B1ECF">
        <w:t xml:space="preserve"> command line </w:t>
      </w:r>
      <w:r w:rsidR="00EB5635">
        <w:t xml:space="preserve">shown in Figure 19 </w:t>
      </w:r>
      <w:r w:rsidR="008B1ECF">
        <w:t>to test the signature</w:t>
      </w:r>
      <w:r w:rsidR="00EB5635">
        <w:t>.</w:t>
      </w:r>
    </w:p>
    <w:p w14:paraId="180311AA" w14:textId="77777777" w:rsidR="008B1ECF" w:rsidRDefault="008B1ECF" w:rsidP="00346E8D">
      <w:pPr>
        <w:ind w:left="720"/>
        <w:jc w:val="center"/>
      </w:pPr>
      <w:r w:rsidRPr="00540C30">
        <w:rPr>
          <w:noProof/>
          <w:lang w:eastAsia="en-CA"/>
        </w:rPr>
        <w:drawing>
          <wp:inline distT="0" distB="0" distL="0" distR="0" wp14:anchorId="535054DD" wp14:editId="7175FC47">
            <wp:extent cx="5331350" cy="2700989"/>
            <wp:effectExtent l="0" t="0" r="317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9209" cy="27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633A" w14:textId="3331F429" w:rsidR="008B1ECF" w:rsidRPr="00346E8D" w:rsidRDefault="008B1ECF" w:rsidP="00346E8D">
      <w:pPr>
        <w:pStyle w:val="SAITCaption"/>
        <w:ind w:left="720"/>
      </w:pPr>
      <w:r w:rsidRPr="00346E8D">
        <w:t>Figure 1</w:t>
      </w:r>
      <w:r w:rsidR="0072162E" w:rsidRPr="00346E8D">
        <w:t>9</w:t>
      </w:r>
      <w:r w:rsidRPr="00346E8D">
        <w:t xml:space="preserve">: clamscan.exe </w:t>
      </w:r>
      <w:r w:rsidR="0072162E" w:rsidRPr="00346E8D">
        <w:t>O</w:t>
      </w:r>
      <w:r w:rsidRPr="00346E8D">
        <w:t xml:space="preserve">utput for </w:t>
      </w:r>
      <w:r w:rsidR="0072162E" w:rsidRPr="00346E8D">
        <w:t>L</w:t>
      </w:r>
      <w:r w:rsidRPr="00346E8D">
        <w:t xml:space="preserve">ogical </w:t>
      </w:r>
      <w:r w:rsidR="0072162E" w:rsidRPr="00346E8D">
        <w:t>S</w:t>
      </w:r>
      <w:r w:rsidRPr="00346E8D">
        <w:t>ignature</w:t>
      </w:r>
    </w:p>
    <w:p w14:paraId="70F071F2" w14:textId="05228345" w:rsidR="008B1ECF" w:rsidRPr="00346E8D" w:rsidRDefault="0072162E" w:rsidP="00346E8D">
      <w:pPr>
        <w:pStyle w:val="SAITCaption"/>
        <w:ind w:left="720"/>
        <w:rPr>
          <w:b w:val="0"/>
          <w:sz w:val="18"/>
          <w:szCs w:val="18"/>
        </w:rPr>
      </w:pPr>
      <w:r w:rsidRPr="00346E8D">
        <w:rPr>
          <w:b w:val="0"/>
          <w:sz w:val="18"/>
          <w:szCs w:val="18"/>
        </w:rPr>
        <w:t>Used with permission from Microsoft.</w:t>
      </w:r>
    </w:p>
    <w:p w14:paraId="359B721C" w14:textId="77777777" w:rsidR="00EB5635" w:rsidRPr="00EB5635" w:rsidRDefault="00EB5635" w:rsidP="00EB5635">
      <w:r>
        <w:br w:type="page"/>
      </w:r>
    </w:p>
    <w:p w14:paraId="5FB7B916" w14:textId="595F3C5C" w:rsidR="0072162E" w:rsidRDefault="0072162E" w:rsidP="002E6DA7">
      <w:pPr>
        <w:pStyle w:val="HeadingStyle1"/>
        <w:numPr>
          <w:ilvl w:val="0"/>
          <w:numId w:val="8"/>
        </w:numPr>
        <w:tabs>
          <w:tab w:val="left" w:pos="540"/>
        </w:tabs>
        <w:ind w:left="360" w:hanging="360"/>
      </w:pPr>
      <w:bookmarkStart w:id="10" w:name="_Toc493062963"/>
      <w:r>
        <w:lastRenderedPageBreak/>
        <w:t>Writing Detections</w:t>
      </w:r>
      <w:bookmarkEnd w:id="10"/>
    </w:p>
    <w:p w14:paraId="142161F5" w14:textId="3FC9B7A1" w:rsidR="0072162E" w:rsidRDefault="0072162E" w:rsidP="008B555F">
      <w:pPr>
        <w:spacing w:line="240" w:lineRule="auto"/>
      </w:pPr>
      <w:r>
        <w:t>Complete the following detection problems to give yourself more practice.</w:t>
      </w:r>
    </w:p>
    <w:p w14:paraId="07ACEF30" w14:textId="0FC0AB29" w:rsidR="0072162E" w:rsidRDefault="0072162E" w:rsidP="002E6DA7">
      <w:pPr>
        <w:pStyle w:val="Heading2"/>
        <w:ind w:left="540" w:hanging="540"/>
      </w:pPr>
      <w:bookmarkStart w:id="11" w:name="_Toc493062964"/>
      <w:r>
        <w:t>2.1</w:t>
      </w:r>
      <w:r>
        <w:tab/>
      </w:r>
      <w:bookmarkStart w:id="12" w:name="_Toc470778000"/>
      <w:r>
        <w:t>Full File Hash Detection</w:t>
      </w:r>
      <w:bookmarkEnd w:id="11"/>
      <w:bookmarkEnd w:id="12"/>
    </w:p>
    <w:p w14:paraId="6666B369" w14:textId="40ADFE60" w:rsidR="0072162E" w:rsidRDefault="0072162E" w:rsidP="0072162E">
      <w:pPr>
        <w:pStyle w:val="ListParagraph"/>
        <w:numPr>
          <w:ilvl w:val="0"/>
          <w:numId w:val="41"/>
        </w:numPr>
        <w:spacing w:after="120"/>
        <w:contextualSpacing w:val="0"/>
      </w:pPr>
      <w:r>
        <w:t xml:space="preserve">Write a full file SHA-256 hash detection for the file </w:t>
      </w:r>
      <w:proofErr w:type="spellStart"/>
      <w:r w:rsidRPr="0072162E">
        <w:rPr>
          <w:b/>
        </w:rPr>
        <w:t>to_scan</w:t>
      </w:r>
      <w:proofErr w:type="spellEnd"/>
      <w:r w:rsidRPr="0072162E">
        <w:rPr>
          <w:b/>
        </w:rPr>
        <w:t>\lsrie.dll</w:t>
      </w:r>
      <w:r>
        <w:t>.</w:t>
      </w:r>
    </w:p>
    <w:p w14:paraId="0CFDBDBB" w14:textId="15C7F528" w:rsidR="0072162E" w:rsidRDefault="0072162E" w:rsidP="0072162E">
      <w:pPr>
        <w:pStyle w:val="ListParagraph"/>
        <w:numPr>
          <w:ilvl w:val="0"/>
          <w:numId w:val="41"/>
        </w:numPr>
        <w:spacing w:after="120"/>
        <w:contextualSpacing w:val="0"/>
      </w:pPr>
      <w:r>
        <w:t>Fill out the following table. To develop a name, find either a string to use inside the file or find some other file data.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490"/>
        <w:gridCol w:w="814"/>
        <w:gridCol w:w="1331"/>
      </w:tblGrid>
      <w:tr w:rsidR="0072162E" w:rsidRPr="00A70299" w14:paraId="53A0406C" w14:textId="77777777" w:rsidTr="00BD376D">
        <w:tc>
          <w:tcPr>
            <w:tcW w:w="3960" w:type="dxa"/>
            <w:shd w:val="clear" w:color="auto" w:fill="D9D9D9" w:themeFill="background1" w:themeFillShade="D9"/>
          </w:tcPr>
          <w:p w14:paraId="7D6468B3" w14:textId="7E11B85E" w:rsidR="0072162E" w:rsidRPr="008B2EBF" w:rsidRDefault="0072162E" w:rsidP="0072162E">
            <w:pPr>
              <w:spacing w:before="60" w:after="120"/>
              <w:rPr>
                <w:b/>
              </w:rPr>
            </w:pPr>
            <w:proofErr w:type="spellStart"/>
            <w:r>
              <w:rPr>
                <w:b/>
              </w:rPr>
              <w:t>HashString</w:t>
            </w:r>
            <w:proofErr w:type="spellEnd"/>
            <w:r w:rsidR="00CF3143">
              <w:rPr>
                <w:b/>
              </w:rPr>
              <w:t xml:space="preserve"> </w:t>
            </w:r>
          </w:p>
        </w:tc>
        <w:tc>
          <w:tcPr>
            <w:tcW w:w="1644" w:type="dxa"/>
            <w:shd w:val="clear" w:color="auto" w:fill="D9D9D9" w:themeFill="background1" w:themeFillShade="D9"/>
          </w:tcPr>
          <w:p w14:paraId="10119CF5" w14:textId="77777777" w:rsidR="0072162E" w:rsidRPr="008B2EBF" w:rsidRDefault="0072162E" w:rsidP="0072162E">
            <w:pPr>
              <w:spacing w:before="60" w:after="120"/>
              <w:rPr>
                <w:b/>
              </w:rPr>
            </w:pPr>
            <w:proofErr w:type="spellStart"/>
            <w:r>
              <w:rPr>
                <w:b/>
              </w:rPr>
              <w:t>FileSize</w:t>
            </w:r>
            <w:proofErr w:type="spellEnd"/>
          </w:p>
        </w:tc>
        <w:tc>
          <w:tcPr>
            <w:tcW w:w="3031" w:type="dxa"/>
            <w:shd w:val="clear" w:color="auto" w:fill="D9D9D9" w:themeFill="background1" w:themeFillShade="D9"/>
          </w:tcPr>
          <w:p w14:paraId="0EBF1549" w14:textId="77777777" w:rsidR="0072162E" w:rsidRDefault="0072162E" w:rsidP="0072162E">
            <w:pPr>
              <w:spacing w:before="60" w:after="120"/>
              <w:rPr>
                <w:b/>
              </w:rPr>
            </w:pPr>
            <w:proofErr w:type="spellStart"/>
            <w:r>
              <w:rPr>
                <w:b/>
              </w:rPr>
              <w:t>MalwareName</w:t>
            </w:r>
            <w:proofErr w:type="spellEnd"/>
          </w:p>
        </w:tc>
      </w:tr>
      <w:tr w:rsidR="0072162E" w14:paraId="54FBEA60" w14:textId="77777777" w:rsidTr="00BD376D">
        <w:trPr>
          <w:trHeight w:val="647"/>
        </w:trPr>
        <w:tc>
          <w:tcPr>
            <w:tcW w:w="3960" w:type="dxa"/>
          </w:tcPr>
          <w:p w14:paraId="45D46433" w14:textId="3DCA2949" w:rsidR="0072162E" w:rsidRPr="00F62EC0" w:rsidRDefault="00D669F0" w:rsidP="0072162E">
            <w:pPr>
              <w:spacing w:after="120"/>
            </w:pPr>
            <w:r w:rsidRPr="00D669F0">
              <w:t>B80C1BB48E94AE37B98EAA09A9EF20DCA7049C3DA12ADB94924B0D8B85EF4E29</w:t>
            </w:r>
          </w:p>
        </w:tc>
        <w:tc>
          <w:tcPr>
            <w:tcW w:w="1644" w:type="dxa"/>
          </w:tcPr>
          <w:p w14:paraId="0014C0C3" w14:textId="72F31735" w:rsidR="0072162E" w:rsidRPr="00F62EC0" w:rsidRDefault="00D669F0" w:rsidP="0072162E">
            <w:pPr>
              <w:spacing w:after="120"/>
            </w:pPr>
            <w:r w:rsidRPr="00D669F0">
              <w:t>178688</w:t>
            </w:r>
          </w:p>
        </w:tc>
        <w:tc>
          <w:tcPr>
            <w:tcW w:w="3031" w:type="dxa"/>
          </w:tcPr>
          <w:p w14:paraId="3733B036" w14:textId="0041DA8E" w:rsidR="0072162E" w:rsidRDefault="00193662" w:rsidP="0072162E">
            <w:pPr>
              <w:spacing w:after="120"/>
            </w:pPr>
            <w:proofErr w:type="spellStart"/>
            <w:r>
              <w:t>Hash.keylogger</w:t>
            </w:r>
            <w:proofErr w:type="spellEnd"/>
          </w:p>
        </w:tc>
      </w:tr>
    </w:tbl>
    <w:p w14:paraId="342B1385" w14:textId="0D7286E8" w:rsidR="0072162E" w:rsidRDefault="0072162E" w:rsidP="00BD376D">
      <w:pPr>
        <w:pStyle w:val="ListParagraph"/>
        <w:numPr>
          <w:ilvl w:val="0"/>
          <w:numId w:val="41"/>
        </w:numPr>
        <w:spacing w:before="120" w:after="120" w:line="240" w:lineRule="auto"/>
      </w:pPr>
      <w:r>
        <w:t xml:space="preserve">Add the signature to the </w:t>
      </w:r>
      <w:r w:rsidRPr="00BD376D">
        <w:rPr>
          <w:b/>
        </w:rPr>
        <w:t>file lab5_signatures.hdb</w:t>
      </w:r>
      <w:r>
        <w:t xml:space="preserve"> and use clamscan.exe to test the signature</w:t>
      </w:r>
      <w:r w:rsidR="00BD376D">
        <w:t>.</w:t>
      </w:r>
    </w:p>
    <w:p w14:paraId="7DAE1EDC" w14:textId="1DF1F873" w:rsidR="00350FB5" w:rsidRDefault="00350FB5" w:rsidP="00350FB5">
      <w:pPr>
        <w:pStyle w:val="ListParagraph"/>
        <w:spacing w:before="120" w:after="120" w:line="240" w:lineRule="auto"/>
        <w:ind w:left="1080"/>
      </w:pPr>
      <w:r>
        <w:rPr>
          <w:noProof/>
        </w:rPr>
        <w:drawing>
          <wp:inline distT="0" distB="0" distL="0" distR="0" wp14:anchorId="10B19DEB" wp14:editId="46ED7017">
            <wp:extent cx="5934075" cy="2000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5272" w14:textId="02716C43" w:rsidR="00BD376D" w:rsidRDefault="00BD376D" w:rsidP="002E6DA7">
      <w:pPr>
        <w:pStyle w:val="Heading2"/>
        <w:ind w:left="540" w:hanging="540"/>
      </w:pPr>
      <w:bookmarkStart w:id="13" w:name="_Toc493062965"/>
      <w:r>
        <w:t>2.2</w:t>
      </w:r>
      <w:r>
        <w:tab/>
        <w:t>PE Section Hash Detection</w:t>
      </w:r>
      <w:bookmarkEnd w:id="13"/>
    </w:p>
    <w:p w14:paraId="66C69BE1" w14:textId="771253D8" w:rsidR="00BD376D" w:rsidRDefault="00BD376D" w:rsidP="00BD376D">
      <w:pPr>
        <w:pStyle w:val="ListParagraph"/>
        <w:numPr>
          <w:ilvl w:val="0"/>
          <w:numId w:val="42"/>
        </w:numPr>
        <w:spacing w:after="120"/>
        <w:contextualSpacing w:val="0"/>
      </w:pPr>
      <w:r>
        <w:t xml:space="preserve">Write a </w:t>
      </w:r>
      <w:r w:rsidRPr="00BD376D">
        <w:t>PE secti</w:t>
      </w:r>
      <w:r>
        <w:t xml:space="preserve">on hash detection for the file </w:t>
      </w:r>
      <w:proofErr w:type="spellStart"/>
      <w:r w:rsidRPr="00BD376D">
        <w:rPr>
          <w:b/>
        </w:rPr>
        <w:t>to_scan</w:t>
      </w:r>
      <w:proofErr w:type="spellEnd"/>
      <w:r w:rsidRPr="00BD376D">
        <w:rPr>
          <w:b/>
        </w:rPr>
        <w:t xml:space="preserve">\New </w:t>
      </w:r>
      <w:proofErr w:type="spellStart"/>
      <w:proofErr w:type="gramStart"/>
      <w:r w:rsidRPr="00BD376D">
        <w:rPr>
          <w:b/>
        </w:rPr>
        <w:t>Folder._</w:t>
      </w:r>
      <w:proofErr w:type="gramEnd"/>
      <w:r w:rsidRPr="00BD376D">
        <w:rPr>
          <w:b/>
        </w:rPr>
        <w:t>exe</w:t>
      </w:r>
      <w:proofErr w:type="spellEnd"/>
      <w:r>
        <w:t>.</w:t>
      </w:r>
    </w:p>
    <w:p w14:paraId="6C56F6FA" w14:textId="77777777" w:rsidR="00BD376D" w:rsidRDefault="00BD376D" w:rsidP="00BD376D">
      <w:pPr>
        <w:pStyle w:val="ListParagraph"/>
        <w:numPr>
          <w:ilvl w:val="0"/>
          <w:numId w:val="42"/>
        </w:numPr>
        <w:spacing w:after="120"/>
        <w:contextualSpacing w:val="0"/>
      </w:pPr>
      <w:r>
        <w:t>Fill out the following table. To develop a name, find either a string to use inside the file or find some other file data.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08"/>
        <w:gridCol w:w="5434"/>
        <w:gridCol w:w="1893"/>
      </w:tblGrid>
      <w:tr w:rsidR="00BD376D" w:rsidRPr="00A70299" w14:paraId="703F28BE" w14:textId="77777777" w:rsidTr="008D3C1C">
        <w:tc>
          <w:tcPr>
            <w:tcW w:w="3827" w:type="dxa"/>
            <w:shd w:val="clear" w:color="auto" w:fill="D9D9D9" w:themeFill="background1" w:themeFillShade="D9"/>
          </w:tcPr>
          <w:p w14:paraId="5F4DD8C4" w14:textId="600D8807" w:rsidR="00BD376D" w:rsidRPr="008B2EBF" w:rsidRDefault="00BD376D" w:rsidP="00BD376D">
            <w:pPr>
              <w:spacing w:before="60" w:after="120"/>
              <w:rPr>
                <w:b/>
              </w:rPr>
            </w:pPr>
            <w:proofErr w:type="spellStart"/>
            <w:r>
              <w:rPr>
                <w:b/>
              </w:rPr>
              <w:t>PESectionSize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881D276" w14:textId="09BD4D0D" w:rsidR="00BD376D" w:rsidRPr="008B2EBF" w:rsidRDefault="00BD376D" w:rsidP="00BD376D">
            <w:pPr>
              <w:spacing w:before="60" w:after="120"/>
              <w:rPr>
                <w:b/>
              </w:rPr>
            </w:pPr>
            <w:proofErr w:type="spellStart"/>
            <w:r>
              <w:rPr>
                <w:b/>
              </w:rPr>
              <w:t>PESectionHash</w:t>
            </w:r>
            <w:proofErr w:type="spellEnd"/>
          </w:p>
        </w:tc>
        <w:tc>
          <w:tcPr>
            <w:tcW w:w="2965" w:type="dxa"/>
            <w:shd w:val="clear" w:color="auto" w:fill="D9D9D9" w:themeFill="background1" w:themeFillShade="D9"/>
          </w:tcPr>
          <w:p w14:paraId="3773CAFD" w14:textId="77777777" w:rsidR="00BD376D" w:rsidRDefault="00BD376D" w:rsidP="00BD376D">
            <w:pPr>
              <w:spacing w:before="60" w:after="120"/>
              <w:rPr>
                <w:b/>
              </w:rPr>
            </w:pPr>
            <w:proofErr w:type="spellStart"/>
            <w:r>
              <w:rPr>
                <w:b/>
              </w:rPr>
              <w:t>MalwareName</w:t>
            </w:r>
            <w:proofErr w:type="spellEnd"/>
          </w:p>
        </w:tc>
      </w:tr>
      <w:tr w:rsidR="00BD376D" w14:paraId="29C0DAFE" w14:textId="77777777" w:rsidTr="008D3C1C">
        <w:trPr>
          <w:trHeight w:val="647"/>
        </w:trPr>
        <w:tc>
          <w:tcPr>
            <w:tcW w:w="3827" w:type="dxa"/>
          </w:tcPr>
          <w:p w14:paraId="420B0340" w14:textId="6D93C02F" w:rsidR="00BD376D" w:rsidRPr="00F62EC0" w:rsidRDefault="00781081" w:rsidP="00BD376D">
            <w:pPr>
              <w:spacing w:after="120"/>
            </w:pPr>
            <w:r>
              <w:t>8192</w:t>
            </w:r>
          </w:p>
        </w:tc>
        <w:tc>
          <w:tcPr>
            <w:tcW w:w="1843" w:type="dxa"/>
          </w:tcPr>
          <w:p w14:paraId="3B887C67" w14:textId="4E8D63C7" w:rsidR="00BD376D" w:rsidRPr="00F62EC0" w:rsidRDefault="00781081" w:rsidP="00BD376D">
            <w:pPr>
              <w:spacing w:after="120"/>
            </w:pPr>
            <w:r w:rsidRPr="00781081">
              <w:t>3fafa78ef481a192df45b999883ea276dee74ecdf4e8cfbd4f9f5d739ed6ec69</w:t>
            </w:r>
          </w:p>
        </w:tc>
        <w:tc>
          <w:tcPr>
            <w:tcW w:w="2965" w:type="dxa"/>
          </w:tcPr>
          <w:p w14:paraId="7E194033" w14:textId="6BCC5A70" w:rsidR="00BD376D" w:rsidRDefault="001E396F" w:rsidP="00BD376D">
            <w:pPr>
              <w:spacing w:after="120"/>
            </w:pPr>
            <w:r>
              <w:t>Sec</w:t>
            </w:r>
            <w:r w:rsidR="00781081">
              <w:t>Hash.</w:t>
            </w:r>
            <w:r>
              <w:t>escalation.xml</w:t>
            </w:r>
          </w:p>
        </w:tc>
      </w:tr>
    </w:tbl>
    <w:p w14:paraId="669DFC7E" w14:textId="66D5224D" w:rsidR="00BD376D" w:rsidRDefault="00BD376D" w:rsidP="00BD376D">
      <w:pPr>
        <w:pStyle w:val="ListParagraph"/>
        <w:numPr>
          <w:ilvl w:val="0"/>
          <w:numId w:val="42"/>
        </w:numPr>
        <w:spacing w:before="120" w:after="120" w:line="240" w:lineRule="auto"/>
      </w:pPr>
      <w:r>
        <w:t xml:space="preserve">Add the signature to the </w:t>
      </w:r>
      <w:r w:rsidRPr="00BD376D">
        <w:rPr>
          <w:b/>
        </w:rPr>
        <w:t>file lab5_signatures.</w:t>
      </w:r>
      <w:r>
        <w:rPr>
          <w:b/>
        </w:rPr>
        <w:t>m</w:t>
      </w:r>
      <w:r w:rsidRPr="00BD376D">
        <w:rPr>
          <w:b/>
        </w:rPr>
        <w:t>db</w:t>
      </w:r>
      <w:r>
        <w:t xml:space="preserve"> and use clamscan.exe to test the signature.</w:t>
      </w:r>
    </w:p>
    <w:p w14:paraId="1991CB9A" w14:textId="26DF0A30" w:rsidR="00350FB5" w:rsidRDefault="00350FB5" w:rsidP="00350FB5">
      <w:pPr>
        <w:pStyle w:val="ListParagraph"/>
        <w:spacing w:before="120" w:after="120" w:line="240" w:lineRule="auto"/>
        <w:ind w:left="1080"/>
      </w:pPr>
      <w:r>
        <w:rPr>
          <w:noProof/>
        </w:rPr>
        <w:lastRenderedPageBreak/>
        <w:drawing>
          <wp:inline distT="0" distB="0" distL="0" distR="0" wp14:anchorId="6941ADFA" wp14:editId="22E784D1">
            <wp:extent cx="5943600" cy="1952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B30B" w14:textId="60A7CBFF" w:rsidR="00BD376D" w:rsidRDefault="00BD376D" w:rsidP="002E6DA7">
      <w:pPr>
        <w:pStyle w:val="Heading2"/>
        <w:ind w:left="540" w:hanging="540"/>
      </w:pPr>
      <w:bookmarkStart w:id="14" w:name="_Toc493062966"/>
      <w:r>
        <w:t>2.3</w:t>
      </w:r>
      <w:r>
        <w:tab/>
        <w:t>Body-Based Detection</w:t>
      </w:r>
      <w:bookmarkEnd w:id="14"/>
    </w:p>
    <w:p w14:paraId="07833CD5" w14:textId="641EEC40" w:rsidR="00BD376D" w:rsidRDefault="00BD376D" w:rsidP="00BD376D">
      <w:pPr>
        <w:pStyle w:val="ListParagraph"/>
        <w:numPr>
          <w:ilvl w:val="0"/>
          <w:numId w:val="44"/>
        </w:numPr>
      </w:pPr>
      <w:r>
        <w:t>Write body</w:t>
      </w:r>
      <w:r w:rsidR="00571BA3">
        <w:t>-</w:t>
      </w:r>
      <w:r>
        <w:t xml:space="preserve">based detections for the following files in the </w:t>
      </w:r>
      <w:proofErr w:type="spellStart"/>
      <w:r w:rsidRPr="00BD376D">
        <w:rPr>
          <w:b/>
        </w:rPr>
        <w:t>to_scan</w:t>
      </w:r>
      <w:proofErr w:type="spellEnd"/>
      <w:r>
        <w:t xml:space="preserve"> directory:</w:t>
      </w:r>
    </w:p>
    <w:p w14:paraId="50C15A25" w14:textId="77777777" w:rsidR="00BD376D" w:rsidRPr="00BD376D" w:rsidRDefault="00BD376D" w:rsidP="00BD376D">
      <w:pPr>
        <w:pStyle w:val="SourceCode"/>
        <w:spacing w:before="120" w:after="240"/>
        <w:ind w:left="1080"/>
        <w:rPr>
          <w:sz w:val="20"/>
        </w:rPr>
      </w:pPr>
      <w:r w:rsidRPr="00BD376D">
        <w:rPr>
          <w:sz w:val="20"/>
        </w:rPr>
        <w:t>9222bca9e7b00c8918c4ac6fb415c77239e88dc296269273056372d5034b0daf.bin</w:t>
      </w:r>
    </w:p>
    <w:p w14:paraId="24AC2212" w14:textId="77777777" w:rsidR="00BD376D" w:rsidRPr="00BD376D" w:rsidRDefault="00BD376D" w:rsidP="00BD376D">
      <w:pPr>
        <w:pStyle w:val="SourceCode"/>
        <w:spacing w:before="120" w:after="240"/>
        <w:ind w:left="1080"/>
        <w:rPr>
          <w:sz w:val="20"/>
        </w:rPr>
      </w:pPr>
      <w:r w:rsidRPr="00BD376D">
        <w:rPr>
          <w:sz w:val="20"/>
        </w:rPr>
        <w:t>943a7838f3eccc0984219642f533deaffb7b99e8c1d51157115bc87cf72aa80f.bin</w:t>
      </w:r>
    </w:p>
    <w:p w14:paraId="7AA3E434" w14:textId="68FE5733" w:rsidR="00BD376D" w:rsidRDefault="00BD376D" w:rsidP="00BD376D">
      <w:pPr>
        <w:pStyle w:val="ListParagraph"/>
        <w:numPr>
          <w:ilvl w:val="0"/>
          <w:numId w:val="44"/>
        </w:numPr>
        <w:spacing w:after="120"/>
        <w:contextualSpacing w:val="0"/>
      </w:pPr>
      <w:r>
        <w:t>Create body-based detections using either strings found in the binary-</w:t>
      </w:r>
      <w:r w:rsidR="00571BA3">
        <w:t>based</w:t>
      </w:r>
      <w:r>
        <w:t xml:space="preserve"> or opcode-based detections. Provide a brief explanation of why you chose one or the other.</w:t>
      </w:r>
    </w:p>
    <w:p w14:paraId="7C768CA8" w14:textId="05B14645" w:rsidR="00BD376D" w:rsidRDefault="00BD376D" w:rsidP="00BD376D">
      <w:pPr>
        <w:pStyle w:val="ListParagraph"/>
        <w:numPr>
          <w:ilvl w:val="0"/>
          <w:numId w:val="44"/>
        </w:numPr>
        <w:spacing w:after="120"/>
        <w:contextualSpacing w:val="0"/>
      </w:pPr>
      <w:r>
        <w:t xml:space="preserve">Refer to the </w:t>
      </w:r>
      <w:r w:rsidRPr="005B0ADC">
        <w:rPr>
          <w:i/>
        </w:rPr>
        <w:t xml:space="preserve">Creating signatures for </w:t>
      </w:r>
      <w:proofErr w:type="spellStart"/>
      <w:r w:rsidRPr="005B0ADC">
        <w:rPr>
          <w:i/>
        </w:rPr>
        <w:t>ClamAV</w:t>
      </w:r>
      <w:proofErr w:type="spellEnd"/>
      <w:r>
        <w:t xml:space="preserve"> documentation for help on writing body</w:t>
      </w:r>
      <w:r w:rsidR="00290923">
        <w:noBreakHyphen/>
      </w:r>
      <w:r>
        <w:t>based detections.</w:t>
      </w:r>
    </w:p>
    <w:p w14:paraId="462F83C4" w14:textId="77777777" w:rsidR="00E7637E" w:rsidRDefault="00E7637E">
      <w:pPr>
        <w:spacing w:line="240" w:lineRule="auto"/>
      </w:pPr>
      <w:r>
        <w:br w:type="page"/>
      </w:r>
    </w:p>
    <w:p w14:paraId="6AFF0D47" w14:textId="63D03935" w:rsidR="00BD376D" w:rsidRDefault="00BD376D" w:rsidP="00BD376D">
      <w:pPr>
        <w:pStyle w:val="ListParagraph"/>
        <w:numPr>
          <w:ilvl w:val="0"/>
          <w:numId w:val="44"/>
        </w:numPr>
        <w:spacing w:after="120"/>
        <w:contextualSpacing w:val="0"/>
      </w:pPr>
      <w:r>
        <w:lastRenderedPageBreak/>
        <w:t>Fill out the following table. To develop a name, find either a string to use inside the file or find some other file data.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811"/>
        <w:gridCol w:w="945"/>
        <w:gridCol w:w="607"/>
        <w:gridCol w:w="4272"/>
      </w:tblGrid>
      <w:tr w:rsidR="0087177A" w:rsidRPr="00A70299" w14:paraId="0886D613" w14:textId="77777777" w:rsidTr="00BD376D">
        <w:tc>
          <w:tcPr>
            <w:tcW w:w="2044" w:type="dxa"/>
            <w:shd w:val="clear" w:color="auto" w:fill="D9D9D9" w:themeFill="background1" w:themeFillShade="D9"/>
          </w:tcPr>
          <w:p w14:paraId="55AD4D8F" w14:textId="77777777" w:rsidR="00BD376D" w:rsidRPr="008B2EBF" w:rsidRDefault="00BD376D" w:rsidP="00BD376D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MalwareName</w:t>
            </w:r>
            <w:proofErr w:type="spellEnd"/>
          </w:p>
        </w:tc>
        <w:tc>
          <w:tcPr>
            <w:tcW w:w="1556" w:type="dxa"/>
            <w:shd w:val="clear" w:color="auto" w:fill="D9D9D9" w:themeFill="background1" w:themeFillShade="D9"/>
          </w:tcPr>
          <w:p w14:paraId="74854F06" w14:textId="77777777" w:rsidR="00BD376D" w:rsidRPr="008B2EBF" w:rsidRDefault="00BD376D" w:rsidP="00BD376D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TargetType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14:paraId="39357E7C" w14:textId="77777777" w:rsidR="00BD376D" w:rsidRDefault="00BD376D" w:rsidP="00BD376D">
            <w:pPr>
              <w:spacing w:before="60" w:after="60"/>
              <w:rPr>
                <w:b/>
              </w:rPr>
            </w:pPr>
            <w:r>
              <w:rPr>
                <w:b/>
              </w:rPr>
              <w:t>Offset</w:t>
            </w:r>
          </w:p>
        </w:tc>
        <w:tc>
          <w:tcPr>
            <w:tcW w:w="3865" w:type="dxa"/>
            <w:shd w:val="clear" w:color="auto" w:fill="D9D9D9" w:themeFill="background1" w:themeFillShade="D9"/>
          </w:tcPr>
          <w:p w14:paraId="544224B3" w14:textId="77777777" w:rsidR="00BD376D" w:rsidRDefault="00BD376D" w:rsidP="00BD376D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HexSignature</w:t>
            </w:r>
            <w:proofErr w:type="spellEnd"/>
          </w:p>
        </w:tc>
      </w:tr>
      <w:tr w:rsidR="0087177A" w14:paraId="35AF810D" w14:textId="77777777" w:rsidTr="00BD376D">
        <w:trPr>
          <w:trHeight w:val="647"/>
        </w:trPr>
        <w:tc>
          <w:tcPr>
            <w:tcW w:w="2044" w:type="dxa"/>
          </w:tcPr>
          <w:p w14:paraId="37CF51B9" w14:textId="5F96C035" w:rsidR="00BD376D" w:rsidRPr="00F62EC0" w:rsidRDefault="00FE71C6" w:rsidP="00BD376D">
            <w:proofErr w:type="gramStart"/>
            <w:r>
              <w:t>PE.</w:t>
            </w:r>
            <w:r w:rsidR="00DA5DFE">
              <w:t>GETPASSWORD1</w:t>
            </w:r>
            <w:r>
              <w:t>.</w:t>
            </w:r>
            <w:r w:rsidR="00DA5DFE">
              <w:t>REPLACEFILEDLG</w:t>
            </w:r>
            <w:proofErr w:type="gramEnd"/>
          </w:p>
        </w:tc>
        <w:tc>
          <w:tcPr>
            <w:tcW w:w="1556" w:type="dxa"/>
          </w:tcPr>
          <w:p w14:paraId="277EF03D" w14:textId="7871E9AA" w:rsidR="00BD376D" w:rsidRPr="00F62EC0" w:rsidRDefault="00310798" w:rsidP="00BD376D">
            <w:r>
              <w:t>1</w:t>
            </w:r>
          </w:p>
        </w:tc>
        <w:tc>
          <w:tcPr>
            <w:tcW w:w="1170" w:type="dxa"/>
          </w:tcPr>
          <w:p w14:paraId="4BD31952" w14:textId="2FBF3459" w:rsidR="00BD376D" w:rsidRDefault="005532D3" w:rsidP="00BD376D">
            <w:r>
              <w:t>se1</w:t>
            </w:r>
          </w:p>
        </w:tc>
        <w:tc>
          <w:tcPr>
            <w:tcW w:w="3865" w:type="dxa"/>
          </w:tcPr>
          <w:p w14:paraId="7C7F2B5D" w14:textId="7E830250" w:rsidR="00BD376D" w:rsidRDefault="00A31E57" w:rsidP="00BD376D">
            <w:r>
              <w:t>474554504053574</w:t>
            </w:r>
            <w:r w:rsidR="0087177A">
              <w:t>f52443100*5245504c41434546494c45444c4700</w:t>
            </w:r>
          </w:p>
        </w:tc>
      </w:tr>
      <w:tr w:rsidR="0087177A" w14:paraId="572F5BFF" w14:textId="77777777" w:rsidTr="00BD376D">
        <w:trPr>
          <w:trHeight w:val="647"/>
        </w:trPr>
        <w:tc>
          <w:tcPr>
            <w:tcW w:w="2044" w:type="dxa"/>
          </w:tcPr>
          <w:p w14:paraId="28F6A9B7" w14:textId="61DBCBDD" w:rsidR="00BD376D" w:rsidRPr="00F62EC0" w:rsidRDefault="00FE71C6" w:rsidP="00BD376D">
            <w:proofErr w:type="spellStart"/>
            <w:proofErr w:type="gramStart"/>
            <w:r>
              <w:t>PE.</w:t>
            </w:r>
            <w:r w:rsidR="00CE04BB">
              <w:t>WriteFile</w:t>
            </w:r>
            <w:r>
              <w:t>.</w:t>
            </w:r>
            <w:r w:rsidR="00CE04BB">
              <w:t>ShellExecuteA</w:t>
            </w:r>
            <w:proofErr w:type="spellEnd"/>
            <w:proofErr w:type="gramEnd"/>
          </w:p>
        </w:tc>
        <w:tc>
          <w:tcPr>
            <w:tcW w:w="1556" w:type="dxa"/>
          </w:tcPr>
          <w:p w14:paraId="19D98ABA" w14:textId="451E057C" w:rsidR="00BD376D" w:rsidRPr="00F62EC0" w:rsidRDefault="00310798" w:rsidP="00BD376D">
            <w:r>
              <w:t>1</w:t>
            </w:r>
          </w:p>
        </w:tc>
        <w:tc>
          <w:tcPr>
            <w:tcW w:w="1170" w:type="dxa"/>
          </w:tcPr>
          <w:p w14:paraId="49ABD2B8" w14:textId="76721A38" w:rsidR="00BD376D" w:rsidRDefault="00CE04BB" w:rsidP="00BD376D">
            <w:r>
              <w:t>se1</w:t>
            </w:r>
          </w:p>
        </w:tc>
        <w:tc>
          <w:tcPr>
            <w:tcW w:w="3865" w:type="dxa"/>
          </w:tcPr>
          <w:p w14:paraId="5FBFABD1" w14:textId="2E7879E4" w:rsidR="00BD376D" w:rsidRDefault="003527E3" w:rsidP="00BD376D">
            <w:r>
              <w:t>577269746546696c6500*5368656c6c457865637574654100</w:t>
            </w:r>
          </w:p>
        </w:tc>
      </w:tr>
    </w:tbl>
    <w:p w14:paraId="4EE93521" w14:textId="2A55ACC6" w:rsidR="00BD376D" w:rsidRDefault="00BD376D" w:rsidP="00BD376D">
      <w:pPr>
        <w:pStyle w:val="ListParagraph"/>
        <w:numPr>
          <w:ilvl w:val="0"/>
          <w:numId w:val="44"/>
        </w:numPr>
        <w:spacing w:before="120" w:after="120"/>
        <w:contextualSpacing w:val="0"/>
      </w:pPr>
      <w:r>
        <w:t xml:space="preserve">Alternatively, use logical signatures for one or </w:t>
      </w:r>
      <w:proofErr w:type="gramStart"/>
      <w:r>
        <w:t>both of the signatures</w:t>
      </w:r>
      <w:proofErr w:type="gramEnd"/>
      <w:r>
        <w:t xml:space="preserve"> you write. If using logical signatures, fill out this table.</w:t>
      </w:r>
    </w:p>
    <w:p w14:paraId="33D1F4A8" w14:textId="79490929" w:rsidR="009806D3" w:rsidRPr="009806D3" w:rsidRDefault="009806D3" w:rsidP="009806D3">
      <w:pPr>
        <w:pStyle w:val="ListParagraph"/>
        <w:spacing w:before="120" w:after="120"/>
        <w:ind w:left="2160"/>
        <w:contextualSpacing w:val="0"/>
        <w:rPr>
          <w:b/>
          <w:bCs/>
        </w:rPr>
      </w:pPr>
      <w:r>
        <w:rPr>
          <w:b/>
          <w:bCs/>
        </w:rPr>
        <w:t xml:space="preserve">As you can see, I used </w:t>
      </w:r>
      <w:proofErr w:type="gramStart"/>
      <w:r>
        <w:rPr>
          <w:b/>
          <w:bCs/>
        </w:rPr>
        <w:t>body based</w:t>
      </w:r>
      <w:proofErr w:type="gramEnd"/>
      <w:r>
        <w:rPr>
          <w:b/>
          <w:bCs/>
        </w:rPr>
        <w:t xml:space="preserve"> signatures not</w:t>
      </w:r>
      <w:r w:rsidR="00AC4CCC">
        <w:rPr>
          <w:b/>
          <w:bCs/>
        </w:rPr>
        <w:t xml:space="preserve"> logical signatures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1890"/>
        <w:gridCol w:w="2070"/>
        <w:gridCol w:w="2340"/>
        <w:gridCol w:w="2335"/>
      </w:tblGrid>
      <w:tr w:rsidR="00BD376D" w:rsidRPr="00A70299" w14:paraId="38A938E9" w14:textId="77777777" w:rsidTr="00BD376D">
        <w:tc>
          <w:tcPr>
            <w:tcW w:w="1890" w:type="dxa"/>
            <w:shd w:val="clear" w:color="auto" w:fill="D9D9D9" w:themeFill="background1" w:themeFillShade="D9"/>
          </w:tcPr>
          <w:p w14:paraId="63A8179D" w14:textId="77777777" w:rsidR="00BD376D" w:rsidRPr="008B2EBF" w:rsidRDefault="00BD376D" w:rsidP="00BD376D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SignatureName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429EE011" w14:textId="77777777" w:rsidR="00BD376D" w:rsidRPr="008B2EBF" w:rsidRDefault="00BD376D" w:rsidP="00BD376D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TargetDesriptionBlock</w:t>
            </w:r>
            <w:proofErr w:type="spellEnd"/>
          </w:p>
        </w:tc>
        <w:tc>
          <w:tcPr>
            <w:tcW w:w="2340" w:type="dxa"/>
            <w:shd w:val="clear" w:color="auto" w:fill="D9D9D9" w:themeFill="background1" w:themeFillShade="D9"/>
          </w:tcPr>
          <w:p w14:paraId="6406B395" w14:textId="77777777" w:rsidR="00BD376D" w:rsidRDefault="00BD376D" w:rsidP="00BD376D">
            <w:pPr>
              <w:spacing w:before="60" w:after="60"/>
              <w:rPr>
                <w:b/>
              </w:rPr>
            </w:pPr>
            <w:proofErr w:type="spellStart"/>
            <w:r>
              <w:rPr>
                <w:b/>
              </w:rPr>
              <w:t>LogicalExpression</w:t>
            </w:r>
            <w:proofErr w:type="spellEnd"/>
          </w:p>
        </w:tc>
        <w:tc>
          <w:tcPr>
            <w:tcW w:w="2335" w:type="dxa"/>
            <w:shd w:val="clear" w:color="auto" w:fill="D9D9D9" w:themeFill="background1" w:themeFillShade="D9"/>
          </w:tcPr>
          <w:p w14:paraId="702438F0" w14:textId="77777777" w:rsidR="00BD376D" w:rsidRDefault="00BD376D" w:rsidP="00BD376D">
            <w:pPr>
              <w:spacing w:before="60" w:after="60"/>
              <w:rPr>
                <w:b/>
              </w:rPr>
            </w:pPr>
            <w:r>
              <w:rPr>
                <w:b/>
              </w:rPr>
              <w:t>Subsig</w:t>
            </w:r>
            <w:proofErr w:type="gramStart"/>
            <w:r>
              <w:rPr>
                <w:b/>
              </w:rPr>
              <w:t>0;Subsig</w:t>
            </w:r>
            <w:proofErr w:type="gramEnd"/>
            <w:r>
              <w:rPr>
                <w:b/>
              </w:rPr>
              <w:t>1;…</w:t>
            </w:r>
          </w:p>
        </w:tc>
      </w:tr>
      <w:tr w:rsidR="00BD376D" w14:paraId="312A5405" w14:textId="77777777" w:rsidTr="00BD376D">
        <w:trPr>
          <w:trHeight w:val="647"/>
        </w:trPr>
        <w:tc>
          <w:tcPr>
            <w:tcW w:w="1890" w:type="dxa"/>
          </w:tcPr>
          <w:p w14:paraId="4EF927DF" w14:textId="77777777" w:rsidR="00BD376D" w:rsidRPr="00F62EC0" w:rsidRDefault="00BD376D" w:rsidP="00BD376D"/>
        </w:tc>
        <w:tc>
          <w:tcPr>
            <w:tcW w:w="2070" w:type="dxa"/>
          </w:tcPr>
          <w:p w14:paraId="477B7F10" w14:textId="77777777" w:rsidR="00BD376D" w:rsidRPr="00F62EC0" w:rsidRDefault="00BD376D" w:rsidP="00BD376D">
            <w:r>
              <w:t>Target:1</w:t>
            </w:r>
          </w:p>
        </w:tc>
        <w:tc>
          <w:tcPr>
            <w:tcW w:w="2340" w:type="dxa"/>
          </w:tcPr>
          <w:p w14:paraId="67C6559D" w14:textId="77777777" w:rsidR="00BD376D" w:rsidRDefault="00BD376D" w:rsidP="00BD376D"/>
        </w:tc>
        <w:tc>
          <w:tcPr>
            <w:tcW w:w="2335" w:type="dxa"/>
          </w:tcPr>
          <w:p w14:paraId="3ECF48D8" w14:textId="77777777" w:rsidR="00BD376D" w:rsidRDefault="00BD376D" w:rsidP="00BD376D"/>
        </w:tc>
      </w:tr>
      <w:tr w:rsidR="00BD376D" w14:paraId="2380457D" w14:textId="77777777" w:rsidTr="00BD376D">
        <w:trPr>
          <w:trHeight w:val="647"/>
        </w:trPr>
        <w:tc>
          <w:tcPr>
            <w:tcW w:w="1890" w:type="dxa"/>
          </w:tcPr>
          <w:p w14:paraId="3FE61D95" w14:textId="77777777" w:rsidR="00BD376D" w:rsidRPr="00F62EC0" w:rsidRDefault="00BD376D" w:rsidP="00BD376D"/>
        </w:tc>
        <w:tc>
          <w:tcPr>
            <w:tcW w:w="2070" w:type="dxa"/>
          </w:tcPr>
          <w:p w14:paraId="7A09A7D4" w14:textId="77777777" w:rsidR="00BD376D" w:rsidRPr="00F62EC0" w:rsidRDefault="00BD376D" w:rsidP="00BD376D">
            <w:r>
              <w:t>Target:1</w:t>
            </w:r>
          </w:p>
        </w:tc>
        <w:tc>
          <w:tcPr>
            <w:tcW w:w="2340" w:type="dxa"/>
          </w:tcPr>
          <w:p w14:paraId="5F7873E3" w14:textId="77777777" w:rsidR="00BD376D" w:rsidRDefault="00BD376D" w:rsidP="00BD376D"/>
        </w:tc>
        <w:tc>
          <w:tcPr>
            <w:tcW w:w="2335" w:type="dxa"/>
          </w:tcPr>
          <w:p w14:paraId="2B02BFAE" w14:textId="77777777" w:rsidR="00BD376D" w:rsidRDefault="00BD376D" w:rsidP="00BD376D"/>
        </w:tc>
      </w:tr>
    </w:tbl>
    <w:p w14:paraId="0AF686A2" w14:textId="77777777" w:rsidR="00BD376D" w:rsidRDefault="00BD376D" w:rsidP="00BD376D"/>
    <w:p w14:paraId="641D3ACC" w14:textId="77777777" w:rsidR="00BD376D" w:rsidRDefault="00BD376D" w:rsidP="002F1A67">
      <w:pPr>
        <w:pStyle w:val="ListParagraph"/>
        <w:numPr>
          <w:ilvl w:val="0"/>
          <w:numId w:val="44"/>
        </w:numPr>
        <w:spacing w:after="120"/>
        <w:contextualSpacing w:val="0"/>
      </w:pPr>
      <w:r>
        <w:t xml:space="preserve">Add the body-based signatures to the file </w:t>
      </w:r>
      <w:r w:rsidRPr="00BD376D">
        <w:rPr>
          <w:b/>
        </w:rPr>
        <w:t>lab5_signatures.ndb</w:t>
      </w:r>
      <w:r>
        <w:t xml:space="preserve">. If you are using any logical signatures, add them to </w:t>
      </w:r>
      <w:r w:rsidRPr="00BD376D">
        <w:rPr>
          <w:b/>
        </w:rPr>
        <w:t>lab5_signatures.ldb</w:t>
      </w:r>
      <w:r>
        <w:t xml:space="preserve">. </w:t>
      </w:r>
    </w:p>
    <w:p w14:paraId="2E97AD80" w14:textId="5596991F" w:rsidR="00BD376D" w:rsidRDefault="00BD376D" w:rsidP="002F1A67">
      <w:pPr>
        <w:pStyle w:val="ListParagraph"/>
        <w:numPr>
          <w:ilvl w:val="0"/>
          <w:numId w:val="44"/>
        </w:numPr>
        <w:spacing w:after="120"/>
        <w:contextualSpacing w:val="0"/>
      </w:pPr>
      <w:r>
        <w:t>Use clamscan.exe to test the signatures.</w:t>
      </w:r>
    </w:p>
    <w:p w14:paraId="0D7D1142" w14:textId="74D01722" w:rsidR="00350FB5" w:rsidRDefault="00350FB5" w:rsidP="00350FB5">
      <w:pPr>
        <w:pStyle w:val="ListParagraph"/>
        <w:spacing w:after="120"/>
        <w:ind w:left="1080"/>
        <w:contextualSpacing w:val="0"/>
      </w:pPr>
      <w:r>
        <w:rPr>
          <w:noProof/>
        </w:rPr>
        <w:drawing>
          <wp:inline distT="0" distB="0" distL="0" distR="0" wp14:anchorId="01CC98EB" wp14:editId="0AE08E69">
            <wp:extent cx="5943600" cy="2400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7340" w14:textId="1954243F" w:rsidR="00350FB5" w:rsidRDefault="00350FB5" w:rsidP="00350FB5">
      <w:pPr>
        <w:pStyle w:val="ListParagraph"/>
        <w:spacing w:after="120"/>
        <w:ind w:left="1080"/>
        <w:contextualSpacing w:val="0"/>
      </w:pPr>
    </w:p>
    <w:p w14:paraId="4BFF5369" w14:textId="77777777" w:rsidR="00350FB5" w:rsidRDefault="00350FB5" w:rsidP="00350FB5">
      <w:pPr>
        <w:pStyle w:val="ListParagraph"/>
        <w:spacing w:after="120"/>
        <w:ind w:left="1080"/>
        <w:contextualSpacing w:val="0"/>
      </w:pPr>
    </w:p>
    <w:p w14:paraId="34863A33" w14:textId="77777777" w:rsidR="00040178" w:rsidRDefault="00040178" w:rsidP="00040178">
      <w:pPr>
        <w:pStyle w:val="ListParagraph"/>
        <w:spacing w:after="120"/>
        <w:ind w:left="1080"/>
        <w:contextualSpacing w:val="0"/>
      </w:pPr>
    </w:p>
    <w:p w14:paraId="33E6CB4F" w14:textId="77777777" w:rsidR="00BD376D" w:rsidRPr="00700582" w:rsidRDefault="00BD376D" w:rsidP="00BD376D">
      <w:pPr>
        <w:pStyle w:val="ListParagraph"/>
        <w:spacing w:after="120"/>
        <w:ind w:left="0"/>
        <w:contextualSpacing w:val="0"/>
        <w:rPr>
          <w:b/>
          <w:sz w:val="28"/>
          <w:szCs w:val="28"/>
        </w:rPr>
      </w:pPr>
      <w:r w:rsidRPr="00700582">
        <w:rPr>
          <w:b/>
          <w:sz w:val="28"/>
          <w:szCs w:val="28"/>
        </w:rPr>
        <w:lastRenderedPageBreak/>
        <w:t>Questions</w:t>
      </w:r>
    </w:p>
    <w:p w14:paraId="0BE7C744" w14:textId="7F0ACFE1" w:rsidR="00BD376D" w:rsidRDefault="00BD376D" w:rsidP="002F1A67">
      <w:pPr>
        <w:pStyle w:val="ListParagraph"/>
        <w:numPr>
          <w:ilvl w:val="0"/>
          <w:numId w:val="45"/>
        </w:numPr>
        <w:spacing w:after="120"/>
        <w:contextualSpacing w:val="0"/>
      </w:pPr>
      <w:r>
        <w:t xml:space="preserve">For file </w:t>
      </w:r>
      <w:r w:rsidRPr="00FC6E67">
        <w:t>9222bca9e7b00c8918c4ac6fb415c77239e88dc296269273056372d5034b0daf.bin</w:t>
      </w:r>
      <w:r w:rsidR="00A42E5D">
        <w:t>,</w:t>
      </w:r>
      <w:r>
        <w:t xml:space="preserve"> describe the signature and why you chose what you did. Attempt to justify why it will uniquely discover this malware</w:t>
      </w:r>
      <w:r w:rsidR="00A42E5D">
        <w:t xml:space="preserve"> without</w:t>
      </w:r>
      <w:r>
        <w:t xml:space="preserve"> creat</w:t>
      </w:r>
      <w:r w:rsidR="00A42E5D">
        <w:t>ing</w:t>
      </w:r>
      <w:r>
        <w:t xml:space="preserve"> false positives on clean files.</w:t>
      </w:r>
    </w:p>
    <w:p w14:paraId="072D1A28" w14:textId="0FC2BBD2" w:rsidR="002F1A67" w:rsidRPr="00062FC5" w:rsidRDefault="00040178" w:rsidP="00062FC5">
      <w:pPr>
        <w:pStyle w:val="ListParagraph"/>
        <w:spacing w:after="120"/>
        <w:ind w:left="2160"/>
        <w:contextualSpacing w:val="0"/>
        <w:rPr>
          <w:b/>
        </w:rPr>
      </w:pPr>
      <w:r>
        <w:rPr>
          <w:b/>
        </w:rPr>
        <w:t>I used the two strings get password and place file, as those are unique and suspicious.</w:t>
      </w:r>
    </w:p>
    <w:p w14:paraId="749497A7" w14:textId="608FC95F" w:rsidR="00BD376D" w:rsidRDefault="00BD376D" w:rsidP="002F1A67">
      <w:pPr>
        <w:pStyle w:val="ListParagraph"/>
        <w:numPr>
          <w:ilvl w:val="0"/>
          <w:numId w:val="47"/>
        </w:numPr>
        <w:spacing w:before="240" w:after="120"/>
        <w:contextualSpacing w:val="0"/>
      </w:pPr>
      <w:r>
        <w:t xml:space="preserve">For file </w:t>
      </w:r>
      <w:r w:rsidRPr="00FC6E67">
        <w:t>943a7838f3eccc0984219642f533deaffb7b99e8c1d51157115bc87cf72aa80f.bin</w:t>
      </w:r>
      <w:r w:rsidR="00A42E5D">
        <w:t>,</w:t>
      </w:r>
      <w:r>
        <w:t xml:space="preserve"> describe the signature and why you chose what you did. Attempt to justify why it will uniquely discover this malware</w:t>
      </w:r>
      <w:r w:rsidR="00A42E5D">
        <w:t xml:space="preserve"> without creating</w:t>
      </w:r>
      <w:r>
        <w:t xml:space="preserve"> false positives on clean files.</w:t>
      </w:r>
    </w:p>
    <w:p w14:paraId="61BEA28E" w14:textId="45A7F449" w:rsidR="00BD376D" w:rsidRPr="00062FC5" w:rsidRDefault="00062FC5" w:rsidP="00062FC5">
      <w:pPr>
        <w:pStyle w:val="ListParagraph"/>
        <w:spacing w:after="120"/>
        <w:ind w:left="2160"/>
        <w:contextualSpacing w:val="0"/>
        <w:rPr>
          <w:b/>
        </w:rPr>
      </w:pPr>
      <w:r>
        <w:rPr>
          <w:b/>
        </w:rPr>
        <w:t>The two strings I chose here was write file and shell execute, so this will scan for any files that will write and execute in a shell, (such as a trojan)</w:t>
      </w:r>
    </w:p>
    <w:p w14:paraId="15139915" w14:textId="77777777" w:rsidR="00060B13" w:rsidRDefault="00060B13" w:rsidP="00BD376D">
      <w:pPr>
        <w:pStyle w:val="ListParagraph"/>
        <w:spacing w:after="120"/>
        <w:contextualSpacing w:val="0"/>
        <w:rPr>
          <w:b/>
        </w:rPr>
      </w:pPr>
    </w:p>
    <w:p w14:paraId="6F1C69F9" w14:textId="3CAC184B" w:rsidR="00D87D1A" w:rsidRPr="002F1A67" w:rsidRDefault="00D87D1A" w:rsidP="002F1A67">
      <w:pPr>
        <w:rPr>
          <w:rFonts w:eastAsiaTheme="minorHAnsi"/>
        </w:rPr>
      </w:pPr>
    </w:p>
    <w:p w14:paraId="2D2F043E" w14:textId="77777777" w:rsidR="00F946A0" w:rsidRDefault="00F946A0" w:rsidP="00BD376D">
      <w:pPr>
        <w:pStyle w:val="Heading1"/>
      </w:pPr>
      <w:bookmarkStart w:id="15" w:name="_Toc493062967"/>
    </w:p>
    <w:p w14:paraId="624E73A7" w14:textId="77777777" w:rsidR="00F946A0" w:rsidRDefault="00F946A0" w:rsidP="00BD376D">
      <w:pPr>
        <w:pStyle w:val="Heading1"/>
      </w:pPr>
    </w:p>
    <w:p w14:paraId="0084E22D" w14:textId="77777777" w:rsidR="00F946A0" w:rsidRDefault="00F946A0" w:rsidP="00BD376D">
      <w:pPr>
        <w:pStyle w:val="Heading1"/>
      </w:pPr>
    </w:p>
    <w:p w14:paraId="0C2F174D" w14:textId="56270045" w:rsidR="00F946A0" w:rsidRDefault="00F946A0" w:rsidP="00BD376D">
      <w:pPr>
        <w:pStyle w:val="Heading1"/>
      </w:pPr>
    </w:p>
    <w:p w14:paraId="314230D5" w14:textId="77777777" w:rsidR="00F946A0" w:rsidRPr="00F946A0" w:rsidRDefault="00F946A0" w:rsidP="00F946A0"/>
    <w:p w14:paraId="0C91C710" w14:textId="77777777" w:rsidR="00F946A0" w:rsidRDefault="00F946A0" w:rsidP="00BD376D">
      <w:pPr>
        <w:pStyle w:val="Heading1"/>
      </w:pPr>
    </w:p>
    <w:p w14:paraId="133FF67C" w14:textId="107EBFDE" w:rsidR="00F946A0" w:rsidRDefault="00F946A0" w:rsidP="00BD376D">
      <w:pPr>
        <w:pStyle w:val="Heading1"/>
      </w:pPr>
    </w:p>
    <w:p w14:paraId="69936217" w14:textId="77777777" w:rsidR="00F946A0" w:rsidRPr="00F946A0" w:rsidRDefault="00F946A0" w:rsidP="00F946A0"/>
    <w:p w14:paraId="7DCCE8C4" w14:textId="77777777" w:rsidR="00F946A0" w:rsidRDefault="00F946A0" w:rsidP="00BD376D">
      <w:pPr>
        <w:pStyle w:val="Heading1"/>
      </w:pPr>
    </w:p>
    <w:p w14:paraId="15F26E50" w14:textId="77777777" w:rsidR="00F946A0" w:rsidRDefault="00F946A0" w:rsidP="00BD376D">
      <w:pPr>
        <w:pStyle w:val="Heading1"/>
      </w:pPr>
    </w:p>
    <w:p w14:paraId="5D14CEB2" w14:textId="776C6F30" w:rsidR="00512D26" w:rsidRDefault="000174C1" w:rsidP="00BD376D">
      <w:pPr>
        <w:pStyle w:val="Heading1"/>
      </w:pPr>
      <w:r>
        <w:t>References</w:t>
      </w:r>
      <w:bookmarkEnd w:id="15"/>
    </w:p>
    <w:p w14:paraId="433F4A5D" w14:textId="726DF4F5" w:rsidR="002E6DA7" w:rsidRDefault="002E6DA7" w:rsidP="00381651">
      <w:pPr>
        <w:spacing w:after="120"/>
        <w:ind w:left="720" w:hanging="720"/>
      </w:pPr>
      <w:r w:rsidRPr="00BD376D">
        <w:rPr>
          <w:i/>
        </w:rPr>
        <w:t xml:space="preserve">Fun with </w:t>
      </w:r>
      <w:proofErr w:type="spellStart"/>
      <w:r w:rsidRPr="00BD376D">
        <w:rPr>
          <w:i/>
        </w:rPr>
        <w:t>ClamAV</w:t>
      </w:r>
      <w:proofErr w:type="spellEnd"/>
      <w:r>
        <w:t xml:space="preserve">. (2013). Retrieved April 24, 2017, from </w:t>
      </w:r>
      <w:r w:rsidRPr="00572254">
        <w:t>http://www.pwnage.io/2013/06/fun-with-clamav.html</w:t>
      </w:r>
    </w:p>
    <w:p w14:paraId="0EEEA8EC" w14:textId="0BF0B18D" w:rsidR="008B555F" w:rsidRDefault="008B555F" w:rsidP="00381651">
      <w:pPr>
        <w:spacing w:after="120"/>
        <w:ind w:left="720" w:hanging="720"/>
      </w:pPr>
      <w:r w:rsidRPr="007460D8">
        <w:t>Hex-Rays. (2017). IDA Pro. [Computer software].</w:t>
      </w:r>
      <w:r w:rsidR="00C743B3">
        <w:t xml:space="preserve"> </w:t>
      </w:r>
      <w:r w:rsidR="00C743B3" w:rsidRPr="00C743B3">
        <w:t>Retrieved from https://www.hex-rays.com/prod</w:t>
      </w:r>
      <w:r w:rsidR="00C743B3">
        <w:t>ucts/ida/support/download.shtml</w:t>
      </w:r>
    </w:p>
    <w:p w14:paraId="5F953425" w14:textId="7E2B8C68" w:rsidR="008B555F" w:rsidRDefault="008B555F" w:rsidP="00381651">
      <w:pPr>
        <w:spacing w:after="120"/>
        <w:ind w:left="720" w:hanging="720"/>
      </w:pPr>
      <w:proofErr w:type="spellStart"/>
      <w:r w:rsidRPr="00572254">
        <w:t>Hörz</w:t>
      </w:r>
      <w:proofErr w:type="spellEnd"/>
      <w:r>
        <w:t xml:space="preserve">, M. (2017). </w:t>
      </w:r>
      <w:proofErr w:type="spellStart"/>
      <w:r>
        <w:t>HxD</w:t>
      </w:r>
      <w:proofErr w:type="spellEnd"/>
      <w:r>
        <w:t xml:space="preserve"> (Version 1.7.7.0). [Computer software].</w:t>
      </w:r>
      <w:r w:rsidR="00C743B3">
        <w:t xml:space="preserve"> Retrieved from </w:t>
      </w:r>
      <w:r w:rsidR="00C743B3" w:rsidRPr="00C743B3">
        <w:t>https://mh-nexus.de/en/hxd/</w:t>
      </w:r>
    </w:p>
    <w:p w14:paraId="6B5310DC" w14:textId="251323BB" w:rsidR="000174C1" w:rsidRDefault="000174C1" w:rsidP="00381651">
      <w:pPr>
        <w:spacing w:after="120"/>
        <w:ind w:left="720" w:hanging="720"/>
      </w:pPr>
      <w:proofErr w:type="spellStart"/>
      <w:r>
        <w:t>Kojm</w:t>
      </w:r>
      <w:proofErr w:type="spellEnd"/>
      <w:r>
        <w:t xml:space="preserve">, T. (2017). </w:t>
      </w:r>
      <w:r w:rsidRPr="000174C1">
        <w:rPr>
          <w:i/>
        </w:rPr>
        <w:t xml:space="preserve">Clam </w:t>
      </w:r>
      <w:proofErr w:type="spellStart"/>
      <w:r w:rsidRPr="000174C1">
        <w:rPr>
          <w:i/>
        </w:rPr>
        <w:t>A</w:t>
      </w:r>
      <w:r>
        <w:rPr>
          <w:i/>
        </w:rPr>
        <w:t>nti</w:t>
      </w:r>
      <w:r w:rsidRPr="000174C1">
        <w:rPr>
          <w:i/>
        </w:rPr>
        <w:t>V</w:t>
      </w:r>
      <w:r>
        <w:rPr>
          <w:i/>
        </w:rPr>
        <w:t>irus</w:t>
      </w:r>
      <w:proofErr w:type="spellEnd"/>
      <w:r>
        <w:rPr>
          <w:i/>
        </w:rPr>
        <w:t xml:space="preserve"> 0.99.3</w:t>
      </w:r>
      <w:r w:rsidRPr="000174C1">
        <w:rPr>
          <w:i/>
        </w:rPr>
        <w:t xml:space="preserve"> </w:t>
      </w:r>
      <w:r w:rsidR="002E6DA7" w:rsidRPr="000174C1">
        <w:rPr>
          <w:i/>
        </w:rPr>
        <w:t>user manual</w:t>
      </w:r>
      <w:r w:rsidR="002E6DA7">
        <w:t>.</w:t>
      </w:r>
      <w:r>
        <w:t xml:space="preserve"> Cisco Systems, Inc. Retrieved </w:t>
      </w:r>
      <w:r w:rsidR="006316C1">
        <w:t>April 24, 2017</w:t>
      </w:r>
      <w:r w:rsidR="002E6DA7">
        <w:t>,</w:t>
      </w:r>
      <w:r w:rsidR="006316C1">
        <w:t xml:space="preserve"> </w:t>
      </w:r>
      <w:r>
        <w:t xml:space="preserve">from </w:t>
      </w:r>
      <w:r w:rsidR="00BD376D" w:rsidRPr="00060B13">
        <w:t>https://github.com/vrtadmin/clamav-devel/blob/master/docs/clamdoc.pdf</w:t>
      </w:r>
      <w:r>
        <w:t>.</w:t>
      </w:r>
    </w:p>
    <w:p w14:paraId="6AC2B1FB" w14:textId="150DB27D" w:rsidR="006316C1" w:rsidRDefault="006316C1" w:rsidP="00381651">
      <w:pPr>
        <w:spacing w:after="120"/>
        <w:ind w:left="720" w:hanging="720"/>
      </w:pPr>
      <w:proofErr w:type="spellStart"/>
      <w:r>
        <w:t>Kojm</w:t>
      </w:r>
      <w:proofErr w:type="spellEnd"/>
      <w:r>
        <w:t xml:space="preserve">, T. (2017). </w:t>
      </w:r>
      <w:r w:rsidRPr="006316C1">
        <w:rPr>
          <w:i/>
        </w:rPr>
        <w:t xml:space="preserve">Creating </w:t>
      </w:r>
      <w:r w:rsidR="002E6DA7" w:rsidRPr="006316C1">
        <w:rPr>
          <w:i/>
        </w:rPr>
        <w:t xml:space="preserve">signatures </w:t>
      </w:r>
      <w:r w:rsidRPr="006316C1">
        <w:rPr>
          <w:i/>
        </w:rPr>
        <w:t xml:space="preserve">for </w:t>
      </w:r>
      <w:proofErr w:type="spellStart"/>
      <w:r w:rsidRPr="006316C1">
        <w:rPr>
          <w:i/>
        </w:rPr>
        <w:t>ClamAV</w:t>
      </w:r>
      <w:proofErr w:type="spellEnd"/>
      <w:r>
        <w:t>. Retrieved April 24, 2017</w:t>
      </w:r>
      <w:r w:rsidR="002E6DA7">
        <w:t>,</w:t>
      </w:r>
      <w:r>
        <w:t xml:space="preserve"> from </w:t>
      </w:r>
      <w:r w:rsidRPr="006316C1">
        <w:t>https://github.com/vrtadmin/clamav-devel/blob/master/docs/signatures.pdf</w:t>
      </w:r>
    </w:p>
    <w:p w14:paraId="14823AAE" w14:textId="0D435130" w:rsidR="00A42E5D" w:rsidRDefault="00A42E5D" w:rsidP="00381651">
      <w:pPr>
        <w:spacing w:after="120"/>
        <w:ind w:left="720" w:hanging="720"/>
      </w:pPr>
      <w:proofErr w:type="spellStart"/>
      <w:r w:rsidRPr="00CB2272">
        <w:t>Suslikov</w:t>
      </w:r>
      <w:proofErr w:type="spellEnd"/>
      <w:r w:rsidRPr="00CB2272">
        <w:t xml:space="preserve">, E. (2017). </w:t>
      </w:r>
      <w:proofErr w:type="spellStart"/>
      <w:r w:rsidRPr="00CB2272">
        <w:t>Hiew</w:t>
      </w:r>
      <w:proofErr w:type="spellEnd"/>
      <w:r w:rsidRPr="00CB2272">
        <w:t xml:space="preserve"> (Version 8.53) [Computer software].</w:t>
      </w:r>
      <w:r w:rsidR="00C743B3">
        <w:t xml:space="preserve"> </w:t>
      </w:r>
      <w:r w:rsidR="00C743B3" w:rsidRPr="00C743B3">
        <w:t>Retrieved from http://www.hiew.ru/</w:t>
      </w:r>
    </w:p>
    <w:p w14:paraId="6177F278" w14:textId="4EFD3E50" w:rsidR="006316C1" w:rsidRDefault="006316C1" w:rsidP="00381651">
      <w:pPr>
        <w:spacing w:after="120"/>
        <w:ind w:left="720" w:hanging="720"/>
      </w:pPr>
      <w:r w:rsidRPr="00BD376D">
        <w:rPr>
          <w:i/>
        </w:rPr>
        <w:t xml:space="preserve">Writing </w:t>
      </w:r>
      <w:r w:rsidR="002E6DA7" w:rsidRPr="00BD376D">
        <w:rPr>
          <w:i/>
        </w:rPr>
        <w:t xml:space="preserve">signatures </w:t>
      </w:r>
      <w:r w:rsidRPr="00BD376D">
        <w:rPr>
          <w:i/>
        </w:rPr>
        <w:t xml:space="preserve">for Clam AV 0.99: A </w:t>
      </w:r>
      <w:r w:rsidR="002E6DA7" w:rsidRPr="00BD376D">
        <w:rPr>
          <w:i/>
        </w:rPr>
        <w:t>tutorial</w:t>
      </w:r>
      <w:r>
        <w:t>. (2016). Retrieved April 24, 2017</w:t>
      </w:r>
      <w:r w:rsidR="002E6DA7">
        <w:t>,</w:t>
      </w:r>
      <w:r>
        <w:t xml:space="preserve"> from </w:t>
      </w:r>
      <w:r w:rsidRPr="00BD376D">
        <w:t>http://malwarefor.me/writing-signatures-for-clam-av-0-99-a-tutorial/</w:t>
      </w:r>
    </w:p>
    <w:p w14:paraId="024A57C9" w14:textId="1CF2D834" w:rsidR="00512D26" w:rsidRDefault="00F000FD" w:rsidP="00FD41C3">
      <w:pPr>
        <w:spacing w:line="240" w:lineRule="auto"/>
        <w:sectPr w:rsidR="00512D26" w:rsidSect="00B837D9">
          <w:headerReference w:type="default" r:id="rId34"/>
          <w:footerReference w:type="default" r:id="rId35"/>
          <w:headerReference w:type="first" r:id="rId36"/>
          <w:footerReference w:type="first" r:id="rId37"/>
          <w:pgSz w:w="12240" w:h="15840" w:code="1"/>
          <w:pgMar w:top="1530" w:right="1440" w:bottom="1152" w:left="1440" w:header="720" w:footer="720" w:gutter="0"/>
          <w:pgNumType w:start="1"/>
          <w:cols w:space="720"/>
          <w:titlePg/>
          <w:docGrid w:linePitch="360"/>
        </w:sectPr>
      </w:pPr>
      <w:r>
        <w:br w:type="page"/>
      </w: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38"/>
      <w:footerReference w:type="first" r:id="rId39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AA2C8" w14:textId="77777777" w:rsidR="00D97EBE" w:rsidRDefault="00D97EBE" w:rsidP="007F2B57">
      <w:r>
        <w:separator/>
      </w:r>
    </w:p>
    <w:p w14:paraId="6513BD21" w14:textId="77777777" w:rsidR="00D97EBE" w:rsidRDefault="00D97EBE" w:rsidP="007F2B57"/>
    <w:p w14:paraId="414B7919" w14:textId="77777777" w:rsidR="00D97EBE" w:rsidRDefault="00D97EBE" w:rsidP="007F2B57"/>
  </w:endnote>
  <w:endnote w:type="continuationSeparator" w:id="0">
    <w:p w14:paraId="2B2D5F19" w14:textId="77777777" w:rsidR="00D97EBE" w:rsidRDefault="00D97EBE" w:rsidP="007F2B57">
      <w:r>
        <w:continuationSeparator/>
      </w:r>
    </w:p>
    <w:p w14:paraId="06A5FF4D" w14:textId="77777777" w:rsidR="00D97EBE" w:rsidRDefault="00D97EBE" w:rsidP="007F2B57"/>
    <w:p w14:paraId="293FEFCF" w14:textId="77777777" w:rsidR="00D97EBE" w:rsidRDefault="00D97EBE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D9F9" w14:textId="009193B3" w:rsidR="002E6DA7" w:rsidRPr="0099405D" w:rsidRDefault="002E6DA7" w:rsidP="00CC79F5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63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  <w:lang w:eastAsia="en-CA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  <w:lang w:eastAsia="en-C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E15347">
      <w:rPr>
        <w:rFonts w:eastAsia="Calibri"/>
        <w:b/>
        <w:bCs/>
        <w:noProof/>
        <w:color w:val="000000"/>
        <w:kern w:val="32"/>
        <w:sz w:val="20"/>
        <w:szCs w:val="20"/>
      </w:rPr>
      <w:t>21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>ICT: Malware Analysis</w:t>
    </w:r>
  </w:p>
  <w:p w14:paraId="6758E91D" w14:textId="0B834D21" w:rsidR="002E6DA7" w:rsidRPr="0099405D" w:rsidRDefault="002E6DA7" w:rsidP="00CC79F5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2E6DA7" w:rsidRPr="0099405D" w:rsidRDefault="002E6DA7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A49F" w14:textId="16EE2CBA" w:rsidR="002E6DA7" w:rsidRPr="00E3669A" w:rsidRDefault="002E6DA7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  <w:lang w:eastAsia="en-C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  <w:lang w:eastAsia="en-C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534790">
      <w:rPr>
        <w:rFonts w:eastAsia="Calibri"/>
        <w:b/>
        <w:bCs/>
        <w:noProof/>
        <w:color w:val="000000"/>
        <w:kern w:val="32"/>
        <w:sz w:val="20"/>
        <w:szCs w:val="20"/>
      </w:rPr>
      <w:t>1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>ICT: Malware Analysis</w:t>
    </w:r>
  </w:p>
  <w:p w14:paraId="4C6E4DE3" w14:textId="77777777" w:rsidR="002E6DA7" w:rsidRPr="00E3669A" w:rsidRDefault="002E6DA7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802A" w14:textId="686C71C3" w:rsidR="002E6DA7" w:rsidRDefault="002E6DA7" w:rsidP="00017FD6">
    <w:r>
      <w:t>© 2017, Southern Alberta Institute of Technology. All rights reserved.</w:t>
    </w:r>
  </w:p>
  <w:p w14:paraId="6B81DECE" w14:textId="232C2329" w:rsidR="002E6DA7" w:rsidRDefault="002E6DA7" w:rsidP="00017FD6">
    <w:r>
      <w:t>This publication and materials herein are protected by applicable intellectual property laws.</w:t>
    </w:r>
  </w:p>
  <w:p w14:paraId="65B9C7A0" w14:textId="130561B0" w:rsidR="002E6DA7" w:rsidRDefault="002E6DA7" w:rsidP="00017FD6">
    <w:r>
      <w:t>Unauthorized reproduction and distribution of this publication in whole or part is prohibited.</w:t>
    </w:r>
  </w:p>
  <w:p w14:paraId="6F4DB428" w14:textId="77777777" w:rsidR="002E6DA7" w:rsidRDefault="002E6DA7" w:rsidP="00017FD6"/>
  <w:p w14:paraId="508159DB" w14:textId="5B791053" w:rsidR="002E6DA7" w:rsidRDefault="002E6DA7" w:rsidP="00017FD6">
    <w:r>
      <w:t>For more information, contact:</w:t>
    </w:r>
  </w:p>
  <w:p w14:paraId="0D60F3E3" w14:textId="56AB9BBB" w:rsidR="002E6DA7" w:rsidRDefault="002E6DA7" w:rsidP="00017FD6">
    <w:r>
      <w:t>Director, Centre for Instructional Technology and Development</w:t>
    </w:r>
  </w:p>
  <w:p w14:paraId="4E741738" w14:textId="6D12960E" w:rsidR="002E6DA7" w:rsidRDefault="002E6DA7" w:rsidP="00017FD6">
    <w:r>
      <w:t>Southern Alberta Institute of Technology</w:t>
    </w:r>
  </w:p>
  <w:p w14:paraId="10822D5A" w14:textId="73CAE1C3" w:rsidR="002E6DA7" w:rsidRDefault="002E6DA7" w:rsidP="00017FD6">
    <w:r>
      <w:t>1301 16 Ave. N.W., Calgary, AB T2M 0L4</w:t>
    </w:r>
  </w:p>
  <w:p w14:paraId="7D139869" w14:textId="77777777" w:rsidR="002E6DA7" w:rsidRDefault="002E6DA7" w:rsidP="00017FD6"/>
  <w:p w14:paraId="4943EC27" w14:textId="77777777" w:rsidR="002E6DA7" w:rsidRPr="0088153E" w:rsidRDefault="002E6DA7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26BCB" w14:textId="77777777" w:rsidR="00D97EBE" w:rsidRDefault="00D97EBE" w:rsidP="007F2B57">
      <w:r>
        <w:separator/>
      </w:r>
    </w:p>
    <w:p w14:paraId="48DE17D9" w14:textId="77777777" w:rsidR="00D97EBE" w:rsidRDefault="00D97EBE" w:rsidP="007F2B57"/>
    <w:p w14:paraId="0B45B627" w14:textId="77777777" w:rsidR="00D97EBE" w:rsidRDefault="00D97EBE" w:rsidP="007F2B57"/>
  </w:footnote>
  <w:footnote w:type="continuationSeparator" w:id="0">
    <w:p w14:paraId="4E0DE00F" w14:textId="77777777" w:rsidR="00D97EBE" w:rsidRDefault="00D97EBE" w:rsidP="007F2B57">
      <w:r>
        <w:continuationSeparator/>
      </w:r>
    </w:p>
    <w:p w14:paraId="0559826F" w14:textId="77777777" w:rsidR="00D97EBE" w:rsidRDefault="00D97EBE" w:rsidP="007F2B57"/>
    <w:p w14:paraId="55ED8DC7" w14:textId="77777777" w:rsidR="00D97EBE" w:rsidRDefault="00D97EBE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4CAE" w14:textId="7C93E373" w:rsidR="002E6DA7" w:rsidRPr="0088153E" w:rsidRDefault="002E6DA7" w:rsidP="0088153E">
    <w:pPr>
      <w:pStyle w:val="Header"/>
    </w:pPr>
    <w:r w:rsidRPr="0088153E"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377F" w14:textId="6321CB9C" w:rsidR="002E6DA7" w:rsidRPr="00EF5C89" w:rsidRDefault="002E6DA7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13C6" w14:textId="77777777" w:rsidR="002E6DA7" w:rsidRPr="00EF5C89" w:rsidRDefault="002E6DA7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eastAsia="en-CA"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598"/>
    <w:multiLevelType w:val="multilevel"/>
    <w:tmpl w:val="7B167CA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054F6059"/>
    <w:multiLevelType w:val="hybridMultilevel"/>
    <w:tmpl w:val="25D82B86"/>
    <w:lvl w:ilvl="0" w:tplc="FE42AE16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CC02CA"/>
    <w:multiLevelType w:val="hybridMultilevel"/>
    <w:tmpl w:val="53F8C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01BE0"/>
    <w:multiLevelType w:val="hybridMultilevel"/>
    <w:tmpl w:val="7A6C21D2"/>
    <w:lvl w:ilvl="0" w:tplc="F3801ED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510AD"/>
    <w:multiLevelType w:val="hybridMultilevel"/>
    <w:tmpl w:val="CC125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D631C4"/>
    <w:multiLevelType w:val="hybridMultilevel"/>
    <w:tmpl w:val="D77C656C"/>
    <w:lvl w:ilvl="0" w:tplc="239C7830">
      <w:start w:val="2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54A25"/>
    <w:multiLevelType w:val="hybridMultilevel"/>
    <w:tmpl w:val="4C109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730C61"/>
    <w:multiLevelType w:val="hybridMultilevel"/>
    <w:tmpl w:val="7DF46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92518A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F0923"/>
    <w:multiLevelType w:val="hybridMultilevel"/>
    <w:tmpl w:val="5AFCF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35804"/>
    <w:multiLevelType w:val="hybridMultilevel"/>
    <w:tmpl w:val="303E3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F4EE0"/>
    <w:multiLevelType w:val="multilevel"/>
    <w:tmpl w:val="71B4A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1BA0754"/>
    <w:multiLevelType w:val="hybridMultilevel"/>
    <w:tmpl w:val="A09E6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E313D7"/>
    <w:multiLevelType w:val="hybridMultilevel"/>
    <w:tmpl w:val="9B6E3298"/>
    <w:lvl w:ilvl="0" w:tplc="9E7C6E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B8075E"/>
    <w:multiLevelType w:val="hybridMultilevel"/>
    <w:tmpl w:val="C818EC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8A52A6"/>
    <w:multiLevelType w:val="hybridMultilevel"/>
    <w:tmpl w:val="08B2E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B504CE"/>
    <w:multiLevelType w:val="hybridMultilevel"/>
    <w:tmpl w:val="5B566B36"/>
    <w:lvl w:ilvl="0" w:tplc="30F45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D76DC5"/>
    <w:multiLevelType w:val="hybridMultilevel"/>
    <w:tmpl w:val="EB38820E"/>
    <w:lvl w:ilvl="0" w:tplc="FE42AE16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85052A"/>
    <w:multiLevelType w:val="hybridMultilevel"/>
    <w:tmpl w:val="A8FA0A64"/>
    <w:lvl w:ilvl="0" w:tplc="1348FF0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677398B"/>
    <w:multiLevelType w:val="hybridMultilevel"/>
    <w:tmpl w:val="25D82B86"/>
    <w:lvl w:ilvl="0" w:tplc="FE42AE16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503D53"/>
    <w:multiLevelType w:val="hybridMultilevel"/>
    <w:tmpl w:val="BF6E57EE"/>
    <w:lvl w:ilvl="0" w:tplc="E0326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CE1B7A"/>
    <w:multiLevelType w:val="hybridMultilevel"/>
    <w:tmpl w:val="BD9C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83045"/>
    <w:multiLevelType w:val="hybridMultilevel"/>
    <w:tmpl w:val="95A666CE"/>
    <w:lvl w:ilvl="0" w:tplc="FE42AE16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252AC1"/>
    <w:multiLevelType w:val="hybridMultilevel"/>
    <w:tmpl w:val="FD16FDC4"/>
    <w:lvl w:ilvl="0" w:tplc="1DCC6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045C6B"/>
    <w:multiLevelType w:val="hybridMultilevel"/>
    <w:tmpl w:val="25D82B86"/>
    <w:lvl w:ilvl="0" w:tplc="FE42AE16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195089"/>
    <w:multiLevelType w:val="hybridMultilevel"/>
    <w:tmpl w:val="4244B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430F17"/>
    <w:multiLevelType w:val="hybridMultilevel"/>
    <w:tmpl w:val="1DFE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1C0533"/>
    <w:multiLevelType w:val="hybridMultilevel"/>
    <w:tmpl w:val="25D82B86"/>
    <w:lvl w:ilvl="0" w:tplc="FE42AE16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C30A0E"/>
    <w:multiLevelType w:val="multilevel"/>
    <w:tmpl w:val="71B4A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00D44D3"/>
    <w:multiLevelType w:val="hybridMultilevel"/>
    <w:tmpl w:val="E826BF66"/>
    <w:lvl w:ilvl="0" w:tplc="C54C9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6C1307"/>
    <w:multiLevelType w:val="hybridMultilevel"/>
    <w:tmpl w:val="2A2AE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26522FA"/>
    <w:multiLevelType w:val="hybridMultilevel"/>
    <w:tmpl w:val="7166F4FE"/>
    <w:lvl w:ilvl="0" w:tplc="BA0865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E5906A2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99310A"/>
    <w:multiLevelType w:val="hybridMultilevel"/>
    <w:tmpl w:val="25D82B86"/>
    <w:lvl w:ilvl="0" w:tplc="FE42AE16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6BB7FB5"/>
    <w:multiLevelType w:val="hybridMultilevel"/>
    <w:tmpl w:val="E4E0E7D0"/>
    <w:lvl w:ilvl="0" w:tplc="77EC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A7A4EDD"/>
    <w:multiLevelType w:val="multilevel"/>
    <w:tmpl w:val="71B4A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1C21BDC"/>
    <w:multiLevelType w:val="hybridMultilevel"/>
    <w:tmpl w:val="8E388C92"/>
    <w:lvl w:ilvl="0" w:tplc="5DE20578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2CB627B"/>
    <w:multiLevelType w:val="hybridMultilevel"/>
    <w:tmpl w:val="B664C3FC"/>
    <w:lvl w:ilvl="0" w:tplc="57804F76">
      <w:start w:val="2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656BF0"/>
    <w:multiLevelType w:val="hybridMultilevel"/>
    <w:tmpl w:val="31CE26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497554"/>
    <w:multiLevelType w:val="hybridMultilevel"/>
    <w:tmpl w:val="25D82B86"/>
    <w:lvl w:ilvl="0" w:tplc="FE42AE16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8C4A02"/>
    <w:multiLevelType w:val="hybridMultilevel"/>
    <w:tmpl w:val="25D82B86"/>
    <w:lvl w:ilvl="0" w:tplc="FE42AE16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1321A5"/>
    <w:multiLevelType w:val="hybridMultilevel"/>
    <w:tmpl w:val="6624DDD8"/>
    <w:lvl w:ilvl="0" w:tplc="216CA78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3D6EC3"/>
    <w:multiLevelType w:val="multilevel"/>
    <w:tmpl w:val="8E388C92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AC97255"/>
    <w:multiLevelType w:val="hybridMultilevel"/>
    <w:tmpl w:val="BE42757E"/>
    <w:lvl w:ilvl="0" w:tplc="8B7EC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AA1DA9"/>
    <w:multiLevelType w:val="hybridMultilevel"/>
    <w:tmpl w:val="88D607FA"/>
    <w:lvl w:ilvl="0" w:tplc="BA08659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F450057"/>
    <w:multiLevelType w:val="hybridMultilevel"/>
    <w:tmpl w:val="C534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CB6067"/>
    <w:multiLevelType w:val="hybridMultilevel"/>
    <w:tmpl w:val="DD76BAA2"/>
    <w:lvl w:ilvl="0" w:tplc="BA08659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26610CD"/>
    <w:multiLevelType w:val="hybridMultilevel"/>
    <w:tmpl w:val="937EB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5C423C1"/>
    <w:multiLevelType w:val="hybridMultilevel"/>
    <w:tmpl w:val="B7802F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 w15:restartNumberingAfterBreak="0">
    <w:nsid w:val="7B8D290F"/>
    <w:multiLevelType w:val="hybridMultilevel"/>
    <w:tmpl w:val="25D82B86"/>
    <w:lvl w:ilvl="0" w:tplc="FE42AE16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4"/>
  </w:num>
  <w:num w:numId="3">
    <w:abstractNumId w:val="28"/>
  </w:num>
  <w:num w:numId="4">
    <w:abstractNumId w:val="11"/>
  </w:num>
  <w:num w:numId="5">
    <w:abstractNumId w:val="34"/>
  </w:num>
  <w:num w:numId="6">
    <w:abstractNumId w:val="21"/>
  </w:num>
  <w:num w:numId="7">
    <w:abstractNumId w:val="25"/>
  </w:num>
  <w:num w:numId="8">
    <w:abstractNumId w:val="0"/>
  </w:num>
  <w:num w:numId="9">
    <w:abstractNumId w:val="16"/>
  </w:num>
  <w:num w:numId="10">
    <w:abstractNumId w:val="13"/>
  </w:num>
  <w:num w:numId="11">
    <w:abstractNumId w:val="43"/>
  </w:num>
  <w:num w:numId="12">
    <w:abstractNumId w:val="15"/>
  </w:num>
  <w:num w:numId="13">
    <w:abstractNumId w:val="18"/>
  </w:num>
  <w:num w:numId="14">
    <w:abstractNumId w:val="8"/>
  </w:num>
  <w:num w:numId="15">
    <w:abstractNumId w:val="31"/>
  </w:num>
  <w:num w:numId="16">
    <w:abstractNumId w:val="35"/>
  </w:num>
  <w:num w:numId="17">
    <w:abstractNumId w:val="7"/>
  </w:num>
  <w:num w:numId="18">
    <w:abstractNumId w:val="46"/>
  </w:num>
  <w:num w:numId="19">
    <w:abstractNumId w:val="41"/>
  </w:num>
  <w:num w:numId="20">
    <w:abstractNumId w:val="4"/>
  </w:num>
  <w:num w:numId="21">
    <w:abstractNumId w:val="45"/>
  </w:num>
  <w:num w:numId="22">
    <w:abstractNumId w:val="20"/>
  </w:num>
  <w:num w:numId="23">
    <w:abstractNumId w:val="30"/>
  </w:num>
  <w:num w:numId="24">
    <w:abstractNumId w:val="24"/>
  </w:num>
  <w:num w:numId="25">
    <w:abstractNumId w:val="26"/>
  </w:num>
  <w:num w:numId="26">
    <w:abstractNumId w:val="10"/>
  </w:num>
  <w:num w:numId="27">
    <w:abstractNumId w:val="14"/>
  </w:num>
  <w:num w:numId="28">
    <w:abstractNumId w:val="2"/>
  </w:num>
  <w:num w:numId="29">
    <w:abstractNumId w:val="23"/>
  </w:num>
  <w:num w:numId="30">
    <w:abstractNumId w:val="12"/>
  </w:num>
  <w:num w:numId="31">
    <w:abstractNumId w:val="29"/>
  </w:num>
  <w:num w:numId="32">
    <w:abstractNumId w:val="47"/>
  </w:num>
  <w:num w:numId="33">
    <w:abstractNumId w:val="1"/>
  </w:num>
  <w:num w:numId="34">
    <w:abstractNumId w:val="22"/>
  </w:num>
  <w:num w:numId="35">
    <w:abstractNumId w:val="17"/>
  </w:num>
  <w:num w:numId="36">
    <w:abstractNumId w:val="5"/>
  </w:num>
  <w:num w:numId="37">
    <w:abstractNumId w:val="33"/>
  </w:num>
  <w:num w:numId="38">
    <w:abstractNumId w:val="36"/>
  </w:num>
  <w:num w:numId="39">
    <w:abstractNumId w:val="19"/>
  </w:num>
  <w:num w:numId="40">
    <w:abstractNumId w:val="40"/>
  </w:num>
  <w:num w:numId="41">
    <w:abstractNumId w:val="27"/>
  </w:num>
  <w:num w:numId="42">
    <w:abstractNumId w:val="38"/>
  </w:num>
  <w:num w:numId="43">
    <w:abstractNumId w:val="39"/>
  </w:num>
  <w:num w:numId="44">
    <w:abstractNumId w:val="32"/>
  </w:num>
  <w:num w:numId="45">
    <w:abstractNumId w:val="42"/>
  </w:num>
  <w:num w:numId="46">
    <w:abstractNumId w:val="48"/>
  </w:num>
  <w:num w:numId="47">
    <w:abstractNumId w:val="6"/>
  </w:num>
  <w:num w:numId="48">
    <w:abstractNumId w:val="37"/>
  </w:num>
  <w:num w:numId="49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11D38"/>
    <w:rsid w:val="000174C1"/>
    <w:rsid w:val="00017FD6"/>
    <w:rsid w:val="00032989"/>
    <w:rsid w:val="000362BD"/>
    <w:rsid w:val="00036F15"/>
    <w:rsid w:val="00040178"/>
    <w:rsid w:val="00041B5E"/>
    <w:rsid w:val="0004384D"/>
    <w:rsid w:val="000439CA"/>
    <w:rsid w:val="0005300F"/>
    <w:rsid w:val="000537E5"/>
    <w:rsid w:val="00053992"/>
    <w:rsid w:val="000554E3"/>
    <w:rsid w:val="000579BB"/>
    <w:rsid w:val="00060B13"/>
    <w:rsid w:val="00062FC5"/>
    <w:rsid w:val="000900D7"/>
    <w:rsid w:val="0009096F"/>
    <w:rsid w:val="00090ACB"/>
    <w:rsid w:val="00095D68"/>
    <w:rsid w:val="000A0964"/>
    <w:rsid w:val="000A68EF"/>
    <w:rsid w:val="000A7B0D"/>
    <w:rsid w:val="000C25FA"/>
    <w:rsid w:val="000D5A67"/>
    <w:rsid w:val="000D6CD4"/>
    <w:rsid w:val="000F5ADA"/>
    <w:rsid w:val="001022DC"/>
    <w:rsid w:val="00106C91"/>
    <w:rsid w:val="0010711D"/>
    <w:rsid w:val="00107C1C"/>
    <w:rsid w:val="00117156"/>
    <w:rsid w:val="001328B2"/>
    <w:rsid w:val="00144E22"/>
    <w:rsid w:val="00147817"/>
    <w:rsid w:val="00147F87"/>
    <w:rsid w:val="001505AA"/>
    <w:rsid w:val="00151EC3"/>
    <w:rsid w:val="001547CE"/>
    <w:rsid w:val="0016421B"/>
    <w:rsid w:val="00166B0D"/>
    <w:rsid w:val="0018593A"/>
    <w:rsid w:val="00193662"/>
    <w:rsid w:val="001A0A50"/>
    <w:rsid w:val="001A37BB"/>
    <w:rsid w:val="001A7B2E"/>
    <w:rsid w:val="001B0A05"/>
    <w:rsid w:val="001B2261"/>
    <w:rsid w:val="001C210C"/>
    <w:rsid w:val="001C38F4"/>
    <w:rsid w:val="001C39D4"/>
    <w:rsid w:val="001C77AE"/>
    <w:rsid w:val="001D399F"/>
    <w:rsid w:val="001E2684"/>
    <w:rsid w:val="001E396F"/>
    <w:rsid w:val="001E53ED"/>
    <w:rsid w:val="001E692B"/>
    <w:rsid w:val="002017BA"/>
    <w:rsid w:val="002049CA"/>
    <w:rsid w:val="0021296C"/>
    <w:rsid w:val="00216D4B"/>
    <w:rsid w:val="00232B0D"/>
    <w:rsid w:val="002344BE"/>
    <w:rsid w:val="00235887"/>
    <w:rsid w:val="00242511"/>
    <w:rsid w:val="00244F7F"/>
    <w:rsid w:val="0024742A"/>
    <w:rsid w:val="00250647"/>
    <w:rsid w:val="00253EC4"/>
    <w:rsid w:val="002555D3"/>
    <w:rsid w:val="00257BA2"/>
    <w:rsid w:val="002622F2"/>
    <w:rsid w:val="00264432"/>
    <w:rsid w:val="00264C10"/>
    <w:rsid w:val="00276B8F"/>
    <w:rsid w:val="002861ED"/>
    <w:rsid w:val="00290923"/>
    <w:rsid w:val="00292D2F"/>
    <w:rsid w:val="002A244D"/>
    <w:rsid w:val="002A693F"/>
    <w:rsid w:val="002B5410"/>
    <w:rsid w:val="002C6414"/>
    <w:rsid w:val="002D316C"/>
    <w:rsid w:val="002E0008"/>
    <w:rsid w:val="002E0357"/>
    <w:rsid w:val="002E6DA7"/>
    <w:rsid w:val="002F1A67"/>
    <w:rsid w:val="002F2961"/>
    <w:rsid w:val="002F3569"/>
    <w:rsid w:val="00303980"/>
    <w:rsid w:val="00304EC0"/>
    <w:rsid w:val="00310798"/>
    <w:rsid w:val="00310A4F"/>
    <w:rsid w:val="00311CEF"/>
    <w:rsid w:val="00311F98"/>
    <w:rsid w:val="003152BC"/>
    <w:rsid w:val="00336350"/>
    <w:rsid w:val="00337BAE"/>
    <w:rsid w:val="0034290C"/>
    <w:rsid w:val="00342C34"/>
    <w:rsid w:val="00346E8D"/>
    <w:rsid w:val="00350155"/>
    <w:rsid w:val="00350648"/>
    <w:rsid w:val="00350FB5"/>
    <w:rsid w:val="003527E3"/>
    <w:rsid w:val="00357496"/>
    <w:rsid w:val="00373D1D"/>
    <w:rsid w:val="00381651"/>
    <w:rsid w:val="003838CD"/>
    <w:rsid w:val="00393D87"/>
    <w:rsid w:val="003A3840"/>
    <w:rsid w:val="003B7A1F"/>
    <w:rsid w:val="003F03F5"/>
    <w:rsid w:val="003F12CC"/>
    <w:rsid w:val="003F1384"/>
    <w:rsid w:val="003F2BF5"/>
    <w:rsid w:val="003F3614"/>
    <w:rsid w:val="00412481"/>
    <w:rsid w:val="0042014E"/>
    <w:rsid w:val="00426F5E"/>
    <w:rsid w:val="00433B33"/>
    <w:rsid w:val="00442EE8"/>
    <w:rsid w:val="0044631B"/>
    <w:rsid w:val="004503C5"/>
    <w:rsid w:val="004540D0"/>
    <w:rsid w:val="004555CF"/>
    <w:rsid w:val="00457729"/>
    <w:rsid w:val="00464AA9"/>
    <w:rsid w:val="00471249"/>
    <w:rsid w:val="004745D8"/>
    <w:rsid w:val="00475522"/>
    <w:rsid w:val="004974D2"/>
    <w:rsid w:val="004A51BA"/>
    <w:rsid w:val="004A5416"/>
    <w:rsid w:val="004B3928"/>
    <w:rsid w:val="004C2E7D"/>
    <w:rsid w:val="004C46F7"/>
    <w:rsid w:val="004C4C4D"/>
    <w:rsid w:val="004C6B67"/>
    <w:rsid w:val="004D4317"/>
    <w:rsid w:val="004E2235"/>
    <w:rsid w:val="0050120A"/>
    <w:rsid w:val="005013FA"/>
    <w:rsid w:val="00501C43"/>
    <w:rsid w:val="00501CD1"/>
    <w:rsid w:val="00501F87"/>
    <w:rsid w:val="00506503"/>
    <w:rsid w:val="00510D2B"/>
    <w:rsid w:val="00512D26"/>
    <w:rsid w:val="00522496"/>
    <w:rsid w:val="00534790"/>
    <w:rsid w:val="00535734"/>
    <w:rsid w:val="00535E54"/>
    <w:rsid w:val="00540CE8"/>
    <w:rsid w:val="005476F5"/>
    <w:rsid w:val="00551EE2"/>
    <w:rsid w:val="005532D3"/>
    <w:rsid w:val="005546A2"/>
    <w:rsid w:val="00563BD3"/>
    <w:rsid w:val="00566DA9"/>
    <w:rsid w:val="00571BA3"/>
    <w:rsid w:val="00572254"/>
    <w:rsid w:val="00590F16"/>
    <w:rsid w:val="00590FE0"/>
    <w:rsid w:val="00595E89"/>
    <w:rsid w:val="005A25B4"/>
    <w:rsid w:val="005B0ADC"/>
    <w:rsid w:val="005B2B6A"/>
    <w:rsid w:val="005C2631"/>
    <w:rsid w:val="005C7232"/>
    <w:rsid w:val="005D144B"/>
    <w:rsid w:val="005D61DD"/>
    <w:rsid w:val="005D7C37"/>
    <w:rsid w:val="006075E7"/>
    <w:rsid w:val="00613A46"/>
    <w:rsid w:val="006148DC"/>
    <w:rsid w:val="00620CE3"/>
    <w:rsid w:val="006316C1"/>
    <w:rsid w:val="00635BFE"/>
    <w:rsid w:val="006413EC"/>
    <w:rsid w:val="00642125"/>
    <w:rsid w:val="00644444"/>
    <w:rsid w:val="00644DDC"/>
    <w:rsid w:val="00656C5F"/>
    <w:rsid w:val="00657374"/>
    <w:rsid w:val="00662856"/>
    <w:rsid w:val="00666EA3"/>
    <w:rsid w:val="00671289"/>
    <w:rsid w:val="00671503"/>
    <w:rsid w:val="006740A1"/>
    <w:rsid w:val="0069485B"/>
    <w:rsid w:val="00696D62"/>
    <w:rsid w:val="006A1CDF"/>
    <w:rsid w:val="006A46FB"/>
    <w:rsid w:val="006A6D5A"/>
    <w:rsid w:val="006C16DE"/>
    <w:rsid w:val="00700582"/>
    <w:rsid w:val="0072162E"/>
    <w:rsid w:val="00736FFC"/>
    <w:rsid w:val="0073798F"/>
    <w:rsid w:val="00754550"/>
    <w:rsid w:val="00762798"/>
    <w:rsid w:val="00781081"/>
    <w:rsid w:val="007A5107"/>
    <w:rsid w:val="007B283F"/>
    <w:rsid w:val="007B6BA5"/>
    <w:rsid w:val="007C12F5"/>
    <w:rsid w:val="007C73E8"/>
    <w:rsid w:val="007D01AD"/>
    <w:rsid w:val="007D131C"/>
    <w:rsid w:val="007E5769"/>
    <w:rsid w:val="007E5E19"/>
    <w:rsid w:val="007F2B57"/>
    <w:rsid w:val="007F7CB0"/>
    <w:rsid w:val="008022C1"/>
    <w:rsid w:val="00812F17"/>
    <w:rsid w:val="0083252A"/>
    <w:rsid w:val="008334C1"/>
    <w:rsid w:val="00835E23"/>
    <w:rsid w:val="00837D7A"/>
    <w:rsid w:val="008411EE"/>
    <w:rsid w:val="00866C35"/>
    <w:rsid w:val="0087177A"/>
    <w:rsid w:val="008733C2"/>
    <w:rsid w:val="00874BDF"/>
    <w:rsid w:val="0088153E"/>
    <w:rsid w:val="008853E9"/>
    <w:rsid w:val="00895D90"/>
    <w:rsid w:val="00897B0B"/>
    <w:rsid w:val="008A0DCB"/>
    <w:rsid w:val="008A1EC8"/>
    <w:rsid w:val="008B0126"/>
    <w:rsid w:val="008B142E"/>
    <w:rsid w:val="008B1704"/>
    <w:rsid w:val="008B1ECF"/>
    <w:rsid w:val="008B2EBF"/>
    <w:rsid w:val="008B555F"/>
    <w:rsid w:val="008B573D"/>
    <w:rsid w:val="008B5F02"/>
    <w:rsid w:val="008B6EED"/>
    <w:rsid w:val="008B7CD9"/>
    <w:rsid w:val="008C1F30"/>
    <w:rsid w:val="008C2999"/>
    <w:rsid w:val="008C2E88"/>
    <w:rsid w:val="008D2B18"/>
    <w:rsid w:val="008D3C1C"/>
    <w:rsid w:val="008E7053"/>
    <w:rsid w:val="00900BDB"/>
    <w:rsid w:val="00903F2A"/>
    <w:rsid w:val="00906ADA"/>
    <w:rsid w:val="00913672"/>
    <w:rsid w:val="009213A0"/>
    <w:rsid w:val="00926A68"/>
    <w:rsid w:val="00934EB9"/>
    <w:rsid w:val="00935B3E"/>
    <w:rsid w:val="00940E52"/>
    <w:rsid w:val="009539CD"/>
    <w:rsid w:val="00955C37"/>
    <w:rsid w:val="00956AFF"/>
    <w:rsid w:val="00961C91"/>
    <w:rsid w:val="00964846"/>
    <w:rsid w:val="00970B47"/>
    <w:rsid w:val="009744B7"/>
    <w:rsid w:val="009806D3"/>
    <w:rsid w:val="00987A15"/>
    <w:rsid w:val="0099405D"/>
    <w:rsid w:val="009A0D64"/>
    <w:rsid w:val="009A2A34"/>
    <w:rsid w:val="009A3E1C"/>
    <w:rsid w:val="009A557C"/>
    <w:rsid w:val="009C1F3C"/>
    <w:rsid w:val="009C77F7"/>
    <w:rsid w:val="009E1065"/>
    <w:rsid w:val="009E5F26"/>
    <w:rsid w:val="009F6C19"/>
    <w:rsid w:val="00A04D93"/>
    <w:rsid w:val="00A07387"/>
    <w:rsid w:val="00A213D6"/>
    <w:rsid w:val="00A233B4"/>
    <w:rsid w:val="00A300E3"/>
    <w:rsid w:val="00A31E57"/>
    <w:rsid w:val="00A3303B"/>
    <w:rsid w:val="00A40050"/>
    <w:rsid w:val="00A42E5D"/>
    <w:rsid w:val="00A45EC3"/>
    <w:rsid w:val="00A45FB0"/>
    <w:rsid w:val="00A504CA"/>
    <w:rsid w:val="00A5077E"/>
    <w:rsid w:val="00A70299"/>
    <w:rsid w:val="00A86C79"/>
    <w:rsid w:val="00A94816"/>
    <w:rsid w:val="00A950D3"/>
    <w:rsid w:val="00AA3847"/>
    <w:rsid w:val="00AB0667"/>
    <w:rsid w:val="00AB152B"/>
    <w:rsid w:val="00AB454C"/>
    <w:rsid w:val="00AC0083"/>
    <w:rsid w:val="00AC4CCC"/>
    <w:rsid w:val="00AD3443"/>
    <w:rsid w:val="00AD73F9"/>
    <w:rsid w:val="00AF4B66"/>
    <w:rsid w:val="00AF5666"/>
    <w:rsid w:val="00B00C23"/>
    <w:rsid w:val="00B074E1"/>
    <w:rsid w:val="00B20DF9"/>
    <w:rsid w:val="00B26873"/>
    <w:rsid w:val="00B317F4"/>
    <w:rsid w:val="00B4401E"/>
    <w:rsid w:val="00B50963"/>
    <w:rsid w:val="00B53BF5"/>
    <w:rsid w:val="00B837D9"/>
    <w:rsid w:val="00B97B1D"/>
    <w:rsid w:val="00BA4726"/>
    <w:rsid w:val="00BA75D0"/>
    <w:rsid w:val="00BB3F7A"/>
    <w:rsid w:val="00BC625A"/>
    <w:rsid w:val="00BD376D"/>
    <w:rsid w:val="00BD6DFC"/>
    <w:rsid w:val="00BE4CF4"/>
    <w:rsid w:val="00BF377E"/>
    <w:rsid w:val="00BF50BB"/>
    <w:rsid w:val="00C01287"/>
    <w:rsid w:val="00C04195"/>
    <w:rsid w:val="00C04854"/>
    <w:rsid w:val="00C05E3C"/>
    <w:rsid w:val="00C10994"/>
    <w:rsid w:val="00C10B87"/>
    <w:rsid w:val="00C24CD4"/>
    <w:rsid w:val="00C30867"/>
    <w:rsid w:val="00C347D7"/>
    <w:rsid w:val="00C43AB3"/>
    <w:rsid w:val="00C51F78"/>
    <w:rsid w:val="00C52086"/>
    <w:rsid w:val="00C577BB"/>
    <w:rsid w:val="00C62FAE"/>
    <w:rsid w:val="00C72591"/>
    <w:rsid w:val="00C743B3"/>
    <w:rsid w:val="00C75B60"/>
    <w:rsid w:val="00C91BB9"/>
    <w:rsid w:val="00C9367B"/>
    <w:rsid w:val="00C96493"/>
    <w:rsid w:val="00C964E5"/>
    <w:rsid w:val="00C96B09"/>
    <w:rsid w:val="00CA4C47"/>
    <w:rsid w:val="00CA62B7"/>
    <w:rsid w:val="00CB2BF7"/>
    <w:rsid w:val="00CB4B04"/>
    <w:rsid w:val="00CB5220"/>
    <w:rsid w:val="00CB7BB9"/>
    <w:rsid w:val="00CC08CE"/>
    <w:rsid w:val="00CC0FE8"/>
    <w:rsid w:val="00CC55E1"/>
    <w:rsid w:val="00CC5E97"/>
    <w:rsid w:val="00CC79F5"/>
    <w:rsid w:val="00CD0BF9"/>
    <w:rsid w:val="00CE04BB"/>
    <w:rsid w:val="00CE6287"/>
    <w:rsid w:val="00CF3143"/>
    <w:rsid w:val="00CF76BE"/>
    <w:rsid w:val="00D0632E"/>
    <w:rsid w:val="00D108A4"/>
    <w:rsid w:val="00D250AC"/>
    <w:rsid w:val="00D26144"/>
    <w:rsid w:val="00D31D67"/>
    <w:rsid w:val="00D362DC"/>
    <w:rsid w:val="00D368B9"/>
    <w:rsid w:val="00D60049"/>
    <w:rsid w:val="00D601EB"/>
    <w:rsid w:val="00D64BE9"/>
    <w:rsid w:val="00D6505F"/>
    <w:rsid w:val="00D664EC"/>
    <w:rsid w:val="00D669F0"/>
    <w:rsid w:val="00D67285"/>
    <w:rsid w:val="00D74B2C"/>
    <w:rsid w:val="00D87D1A"/>
    <w:rsid w:val="00D97EBE"/>
    <w:rsid w:val="00DA5DFE"/>
    <w:rsid w:val="00DA6706"/>
    <w:rsid w:val="00DB00A4"/>
    <w:rsid w:val="00DB0871"/>
    <w:rsid w:val="00DB23A1"/>
    <w:rsid w:val="00DC1539"/>
    <w:rsid w:val="00DC3BFD"/>
    <w:rsid w:val="00DC42EA"/>
    <w:rsid w:val="00DC55FB"/>
    <w:rsid w:val="00DC7B81"/>
    <w:rsid w:val="00DD4774"/>
    <w:rsid w:val="00DD4EC2"/>
    <w:rsid w:val="00DD612B"/>
    <w:rsid w:val="00DE3C98"/>
    <w:rsid w:val="00DE4B75"/>
    <w:rsid w:val="00E00E9B"/>
    <w:rsid w:val="00E026F5"/>
    <w:rsid w:val="00E02798"/>
    <w:rsid w:val="00E030BE"/>
    <w:rsid w:val="00E070CA"/>
    <w:rsid w:val="00E0749B"/>
    <w:rsid w:val="00E15347"/>
    <w:rsid w:val="00E176AA"/>
    <w:rsid w:val="00E22232"/>
    <w:rsid w:val="00E22447"/>
    <w:rsid w:val="00E3669A"/>
    <w:rsid w:val="00E45F6E"/>
    <w:rsid w:val="00E513C5"/>
    <w:rsid w:val="00E528C4"/>
    <w:rsid w:val="00E5353D"/>
    <w:rsid w:val="00E548FA"/>
    <w:rsid w:val="00E552DA"/>
    <w:rsid w:val="00E56E10"/>
    <w:rsid w:val="00E64327"/>
    <w:rsid w:val="00E7012B"/>
    <w:rsid w:val="00E75F73"/>
    <w:rsid w:val="00E7637E"/>
    <w:rsid w:val="00E83E94"/>
    <w:rsid w:val="00E87B6C"/>
    <w:rsid w:val="00EA0ED5"/>
    <w:rsid w:val="00EA4F37"/>
    <w:rsid w:val="00EA5E49"/>
    <w:rsid w:val="00EB176F"/>
    <w:rsid w:val="00EB5635"/>
    <w:rsid w:val="00EB7B46"/>
    <w:rsid w:val="00EC5E6E"/>
    <w:rsid w:val="00ED00F1"/>
    <w:rsid w:val="00ED3282"/>
    <w:rsid w:val="00ED5812"/>
    <w:rsid w:val="00EE69F9"/>
    <w:rsid w:val="00EF2314"/>
    <w:rsid w:val="00EF2EBA"/>
    <w:rsid w:val="00EF5C89"/>
    <w:rsid w:val="00F000FD"/>
    <w:rsid w:val="00F02202"/>
    <w:rsid w:val="00F03265"/>
    <w:rsid w:val="00F0551D"/>
    <w:rsid w:val="00F116E0"/>
    <w:rsid w:val="00F12E3F"/>
    <w:rsid w:val="00F216F2"/>
    <w:rsid w:val="00F218C9"/>
    <w:rsid w:val="00F33A84"/>
    <w:rsid w:val="00F33B45"/>
    <w:rsid w:val="00F475A9"/>
    <w:rsid w:val="00F55442"/>
    <w:rsid w:val="00F62EC0"/>
    <w:rsid w:val="00F66AFE"/>
    <w:rsid w:val="00F84035"/>
    <w:rsid w:val="00F8588C"/>
    <w:rsid w:val="00F86647"/>
    <w:rsid w:val="00F946A0"/>
    <w:rsid w:val="00F95AEC"/>
    <w:rsid w:val="00FB3D74"/>
    <w:rsid w:val="00FC1CFE"/>
    <w:rsid w:val="00FC6E91"/>
    <w:rsid w:val="00FD41C3"/>
    <w:rsid w:val="00FD452D"/>
    <w:rsid w:val="00FD4CF3"/>
    <w:rsid w:val="00FE21BA"/>
    <w:rsid w:val="00FE71C6"/>
    <w:rsid w:val="00FF2185"/>
    <w:rsid w:val="00FF4A18"/>
    <w:rsid w:val="00FF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9"/>
    <w:pPr>
      <w:spacing w:line="276" w:lineRule="auto"/>
    </w:pPr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8B555F"/>
    <w:pPr>
      <w:spacing w:after="120"/>
      <w:contextualSpacing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87D1A"/>
    <w:rPr>
      <w:rFonts w:ascii="Arial" w:eastAsiaTheme="minorHAnsi" w:hAnsi="Arial" w:cstheme="minorBidi"/>
      <w:sz w:val="22"/>
      <w:szCs w:val="22"/>
    </w:rPr>
  </w:style>
  <w:style w:type="paragraph" w:customStyle="1" w:styleId="CodeBlock">
    <w:name w:val="CodeBlock"/>
    <w:basedOn w:val="Normal"/>
    <w:qFormat/>
    <w:rsid w:val="007627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contextualSpacing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footer" Target="footer3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2.xml"/><Relationship Id="rId10" Type="http://schemas.openxmlformats.org/officeDocument/2006/relationships/hyperlink" Target="https://github.com/vrtadmin/clamav-devel/blob/master/docs/clamdoc.pdf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github.com/vrtadmin/clamav-devel/blob/master/docs/signatures.pdf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vrtadmin/clamav-devel/blob/master/docs/signatures.pdf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E155F-3EBE-41E5-B845-F305448C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1841</TotalTime>
  <Pages>25</Pages>
  <Words>3677</Words>
  <Characters>20962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coleton sanheim</cp:lastModifiedBy>
  <cp:revision>50</cp:revision>
  <cp:lastPrinted>2016-05-26T19:36:00Z</cp:lastPrinted>
  <dcterms:created xsi:type="dcterms:W3CDTF">2019-10-09T19:01:00Z</dcterms:created>
  <dcterms:modified xsi:type="dcterms:W3CDTF">2022-02-18T01:01:00Z</dcterms:modified>
</cp:coreProperties>
</file>