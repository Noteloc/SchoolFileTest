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6B839A86" w14:textId="587C1845" w:rsidR="006F4E21" w:rsidRPr="00775750" w:rsidRDefault="006F4E21" w:rsidP="006F4E21">
      <w:pPr>
        <w:rPr>
          <w:sz w:val="32"/>
        </w:rPr>
      </w:pPr>
      <w:r w:rsidRPr="00775750">
        <w:rPr>
          <w:sz w:val="32"/>
        </w:rPr>
        <w:t>NAME:</w:t>
      </w:r>
      <w:r>
        <w:rPr>
          <w:sz w:val="32"/>
        </w:rPr>
        <w:t xml:space="preserve"> _</w:t>
      </w:r>
      <w:r w:rsidR="004458F5" w:rsidRPr="004458F5">
        <w:rPr>
          <w:sz w:val="32"/>
          <w:u w:val="single"/>
        </w:rPr>
        <w:t>Coleton Sanheim</w:t>
      </w:r>
      <w:r>
        <w:rPr>
          <w:sz w:val="32"/>
        </w:rPr>
        <w:t>_____________________</w:t>
      </w:r>
    </w:p>
    <w:p w14:paraId="08D3D319" w14:textId="32CBEA09" w:rsidR="005A25B4" w:rsidRPr="001547CE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C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BA5E84" w:rsidRPr="00090ACB" w:rsidRDefault="00BA5E8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1503912" w:rsidR="00BA5E84" w:rsidRPr="00FA1B0A" w:rsidRDefault="00BA5E84" w:rsidP="009A6E08">
                                <w:pPr>
                                  <w:pStyle w:val="TitlePageCourseName"/>
                                  <w:spacing w:after="120"/>
                                  <w:rPr>
                                    <w:rFonts w:ascii="Titillium Bd" w:hAnsi="Titillium Bd"/>
                                  </w:rPr>
                                </w:pPr>
                                <w:r w:rsidRPr="00FA1B0A">
                                  <w:rPr>
                                    <w:rFonts w:ascii="Titillium Bd" w:hAnsi="Titillium Bd"/>
                                  </w:rPr>
                                  <w:t xml:space="preserve">Lab </w:t>
                                </w:r>
                                <w:r w:rsidR="001D063F">
                                  <w:rPr>
                                    <w:rFonts w:ascii="Titillium Bd" w:hAnsi="Titillium Bd"/>
                                  </w:rPr>
                                  <w:t>7</w:t>
                                </w:r>
                                <w:r w:rsidRPr="00FA1B0A"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Pr="00FA1B0A">
                                  <w:rPr>
                                    <w:rFonts w:ascii="Titillium Bd" w:hAnsi="Titillium Bd"/>
                                  </w:rPr>
                                  <w:br/>
                                </w:r>
                                <w:r w:rsidR="001D063F" w:rsidRPr="001D063F">
                                  <w:rPr>
                                    <w:rFonts w:ascii="Titillium Bd" w:hAnsi="Titillium Bd"/>
                                  </w:rPr>
                                  <w:t>Memory Analysis and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9505C6D" w:rsidR="00BA5E84" w:rsidRPr="00A45EC3" w:rsidRDefault="00BA5E84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306</w:t>
                                </w:r>
                                <w:r w:rsidRPr="00A45EC3">
                                  <w:rPr>
                                    <w:rFonts w:ascii="Titillium Bd" w:hAnsi="Titillium Bd"/>
                                  </w:rPr>
                                  <w:t>: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 Computer Forensics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BA5E84" w:rsidRPr="008B6EED" w:rsidRDefault="00BA5E8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BA5E84" w:rsidRPr="00090ACB" w:rsidRDefault="00BA5E84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61503912" w:rsidR="00BA5E84" w:rsidRPr="00FA1B0A" w:rsidRDefault="00BA5E84" w:rsidP="009A6E08">
                          <w:pPr>
                            <w:pStyle w:val="TitlePageCourseName"/>
                            <w:spacing w:after="120"/>
                            <w:rPr>
                              <w:rFonts w:ascii="Titillium Bd" w:hAnsi="Titillium Bd"/>
                            </w:rPr>
                          </w:pPr>
                          <w:r w:rsidRPr="00FA1B0A">
                            <w:rPr>
                              <w:rFonts w:ascii="Titillium Bd" w:hAnsi="Titillium Bd"/>
                            </w:rPr>
                            <w:t xml:space="preserve">Lab </w:t>
                          </w:r>
                          <w:r w:rsidR="001D063F">
                            <w:rPr>
                              <w:rFonts w:ascii="Titillium Bd" w:hAnsi="Titillium Bd"/>
                            </w:rPr>
                            <w:t>7</w:t>
                          </w:r>
                          <w:r w:rsidRPr="00FA1B0A"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Pr="00FA1B0A">
                            <w:rPr>
                              <w:rFonts w:ascii="Titillium Bd" w:hAnsi="Titillium Bd"/>
                            </w:rPr>
                            <w:br/>
                          </w:r>
                          <w:r w:rsidR="001D063F" w:rsidRPr="001D063F">
                            <w:rPr>
                              <w:rFonts w:ascii="Titillium Bd" w:hAnsi="Titillium Bd"/>
                            </w:rPr>
                            <w:t>Memory Analysis and Documentation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69505C6D" w:rsidR="00BA5E84" w:rsidRPr="00A45EC3" w:rsidRDefault="00BA5E84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306</w:t>
                          </w:r>
                          <w:r w:rsidRPr="00A45EC3">
                            <w:rPr>
                              <w:rFonts w:ascii="Titillium Bd" w:hAnsi="Titillium Bd"/>
                            </w:rPr>
                            <w:t>: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 Computer Forensics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BA5E84" w:rsidRPr="008B6EED" w:rsidRDefault="00BA5E84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109EA4A" w14:textId="77777777" w:rsidR="00D508BE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4964283" w:history="1">
            <w:r w:rsidR="00D508BE" w:rsidRPr="000A534A">
              <w:rPr>
                <w:rStyle w:val="Hyperlink"/>
              </w:rPr>
              <w:t>Lab Outcome</w:t>
            </w:r>
            <w:r w:rsidR="00D508BE">
              <w:rPr>
                <w:webHidden/>
              </w:rPr>
              <w:tab/>
            </w:r>
            <w:r w:rsidR="00D508BE">
              <w:rPr>
                <w:webHidden/>
              </w:rPr>
              <w:fldChar w:fldCharType="begin"/>
            </w:r>
            <w:r w:rsidR="00D508BE">
              <w:rPr>
                <w:webHidden/>
              </w:rPr>
              <w:instrText xml:space="preserve"> PAGEREF _Toc494964283 \h </w:instrText>
            </w:r>
            <w:r w:rsidR="00D508BE">
              <w:rPr>
                <w:webHidden/>
              </w:rPr>
            </w:r>
            <w:r w:rsidR="00D508BE">
              <w:rPr>
                <w:webHidden/>
              </w:rPr>
              <w:fldChar w:fldCharType="separate"/>
            </w:r>
            <w:r w:rsidR="00D508BE">
              <w:rPr>
                <w:webHidden/>
              </w:rPr>
              <w:t>4</w:t>
            </w:r>
            <w:r w:rsidR="00D508BE">
              <w:rPr>
                <w:webHidden/>
              </w:rPr>
              <w:fldChar w:fldCharType="end"/>
            </w:r>
          </w:hyperlink>
        </w:p>
        <w:p w14:paraId="546DFC89" w14:textId="77777777" w:rsidR="00D508B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964284" w:history="1">
            <w:r w:rsidR="00D508BE" w:rsidRPr="000A534A">
              <w:rPr>
                <w:rStyle w:val="Hyperlink"/>
              </w:rPr>
              <w:t>Readings</w:t>
            </w:r>
            <w:r w:rsidR="00D508BE">
              <w:rPr>
                <w:webHidden/>
              </w:rPr>
              <w:tab/>
            </w:r>
            <w:r w:rsidR="00D508BE">
              <w:rPr>
                <w:webHidden/>
              </w:rPr>
              <w:fldChar w:fldCharType="begin"/>
            </w:r>
            <w:r w:rsidR="00D508BE">
              <w:rPr>
                <w:webHidden/>
              </w:rPr>
              <w:instrText xml:space="preserve"> PAGEREF _Toc494964284 \h </w:instrText>
            </w:r>
            <w:r w:rsidR="00D508BE">
              <w:rPr>
                <w:webHidden/>
              </w:rPr>
            </w:r>
            <w:r w:rsidR="00D508BE">
              <w:rPr>
                <w:webHidden/>
              </w:rPr>
              <w:fldChar w:fldCharType="separate"/>
            </w:r>
            <w:r w:rsidR="00D508BE">
              <w:rPr>
                <w:webHidden/>
              </w:rPr>
              <w:t>4</w:t>
            </w:r>
            <w:r w:rsidR="00D508BE">
              <w:rPr>
                <w:webHidden/>
              </w:rPr>
              <w:fldChar w:fldCharType="end"/>
            </w:r>
          </w:hyperlink>
        </w:p>
        <w:p w14:paraId="1A7E03F1" w14:textId="77777777" w:rsidR="00D508B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964285" w:history="1">
            <w:r w:rsidR="00D508BE" w:rsidRPr="000A534A">
              <w:rPr>
                <w:rStyle w:val="Hyperlink"/>
              </w:rPr>
              <w:t>Introduction</w:t>
            </w:r>
            <w:r w:rsidR="00D508BE">
              <w:rPr>
                <w:webHidden/>
              </w:rPr>
              <w:tab/>
            </w:r>
            <w:r w:rsidR="00D508BE">
              <w:rPr>
                <w:webHidden/>
              </w:rPr>
              <w:fldChar w:fldCharType="begin"/>
            </w:r>
            <w:r w:rsidR="00D508BE">
              <w:rPr>
                <w:webHidden/>
              </w:rPr>
              <w:instrText xml:space="preserve"> PAGEREF _Toc494964285 \h </w:instrText>
            </w:r>
            <w:r w:rsidR="00D508BE">
              <w:rPr>
                <w:webHidden/>
              </w:rPr>
            </w:r>
            <w:r w:rsidR="00D508BE">
              <w:rPr>
                <w:webHidden/>
              </w:rPr>
              <w:fldChar w:fldCharType="separate"/>
            </w:r>
            <w:r w:rsidR="00D508BE">
              <w:rPr>
                <w:webHidden/>
              </w:rPr>
              <w:t>4</w:t>
            </w:r>
            <w:r w:rsidR="00D508BE">
              <w:rPr>
                <w:webHidden/>
              </w:rPr>
              <w:fldChar w:fldCharType="end"/>
            </w:r>
          </w:hyperlink>
        </w:p>
        <w:p w14:paraId="6F69E4CD" w14:textId="77777777" w:rsidR="00D508BE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964286" w:history="1">
            <w:r w:rsidR="00D508BE" w:rsidRPr="000A534A">
              <w:rPr>
                <w:rStyle w:val="Hyperlink"/>
              </w:rPr>
              <w:t>1.0</w:t>
            </w:r>
            <w:r w:rsidR="00D508BE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D508BE" w:rsidRPr="000A534A">
              <w:rPr>
                <w:rStyle w:val="Hyperlink"/>
              </w:rPr>
              <w:t>Lab Set-Up</w:t>
            </w:r>
            <w:r w:rsidR="00D508BE">
              <w:rPr>
                <w:webHidden/>
              </w:rPr>
              <w:tab/>
            </w:r>
            <w:r w:rsidR="00D508BE">
              <w:rPr>
                <w:webHidden/>
              </w:rPr>
              <w:fldChar w:fldCharType="begin"/>
            </w:r>
            <w:r w:rsidR="00D508BE">
              <w:rPr>
                <w:webHidden/>
              </w:rPr>
              <w:instrText xml:space="preserve"> PAGEREF _Toc494964286 \h </w:instrText>
            </w:r>
            <w:r w:rsidR="00D508BE">
              <w:rPr>
                <w:webHidden/>
              </w:rPr>
            </w:r>
            <w:r w:rsidR="00D508BE">
              <w:rPr>
                <w:webHidden/>
              </w:rPr>
              <w:fldChar w:fldCharType="separate"/>
            </w:r>
            <w:r w:rsidR="00D508BE">
              <w:rPr>
                <w:webHidden/>
              </w:rPr>
              <w:t>5</w:t>
            </w:r>
            <w:r w:rsidR="00D508BE">
              <w:rPr>
                <w:webHidden/>
              </w:rPr>
              <w:fldChar w:fldCharType="end"/>
            </w:r>
          </w:hyperlink>
        </w:p>
        <w:p w14:paraId="4C7B8BC7" w14:textId="77777777" w:rsidR="00D508BE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964287" w:history="1">
            <w:r w:rsidR="00D508BE" w:rsidRPr="000A534A">
              <w:rPr>
                <w:rStyle w:val="Hyperlink"/>
              </w:rPr>
              <w:t>2.0</w:t>
            </w:r>
            <w:r w:rsidR="00D508BE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D508BE" w:rsidRPr="000A534A">
              <w:rPr>
                <w:rStyle w:val="Hyperlink"/>
              </w:rPr>
              <w:t>Volatility</w:t>
            </w:r>
            <w:r w:rsidR="00D508BE">
              <w:rPr>
                <w:webHidden/>
              </w:rPr>
              <w:tab/>
            </w:r>
            <w:r w:rsidR="00D508BE">
              <w:rPr>
                <w:webHidden/>
              </w:rPr>
              <w:fldChar w:fldCharType="begin"/>
            </w:r>
            <w:r w:rsidR="00D508BE">
              <w:rPr>
                <w:webHidden/>
              </w:rPr>
              <w:instrText xml:space="preserve"> PAGEREF _Toc494964287 \h </w:instrText>
            </w:r>
            <w:r w:rsidR="00D508BE">
              <w:rPr>
                <w:webHidden/>
              </w:rPr>
            </w:r>
            <w:r w:rsidR="00D508BE">
              <w:rPr>
                <w:webHidden/>
              </w:rPr>
              <w:fldChar w:fldCharType="separate"/>
            </w:r>
            <w:r w:rsidR="00D508BE">
              <w:rPr>
                <w:webHidden/>
              </w:rPr>
              <w:t>5</w:t>
            </w:r>
            <w:r w:rsidR="00D508BE">
              <w:rPr>
                <w:webHidden/>
              </w:rPr>
              <w:fldChar w:fldCharType="end"/>
            </w:r>
          </w:hyperlink>
        </w:p>
        <w:p w14:paraId="3AAE1C26" w14:textId="77777777" w:rsidR="00D508B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964288" w:history="1">
            <w:r w:rsidR="00D508BE" w:rsidRPr="000A534A">
              <w:rPr>
                <w:rStyle w:val="Hyperlink"/>
                <w:noProof/>
              </w:rPr>
              <w:t>Questions</w:t>
            </w:r>
            <w:r w:rsidR="00D508BE">
              <w:rPr>
                <w:noProof/>
                <w:webHidden/>
              </w:rPr>
              <w:tab/>
            </w:r>
            <w:r w:rsidR="00D508BE">
              <w:rPr>
                <w:noProof/>
                <w:webHidden/>
              </w:rPr>
              <w:fldChar w:fldCharType="begin"/>
            </w:r>
            <w:r w:rsidR="00D508BE">
              <w:rPr>
                <w:noProof/>
                <w:webHidden/>
              </w:rPr>
              <w:instrText xml:space="preserve"> PAGEREF _Toc494964288 \h </w:instrText>
            </w:r>
            <w:r w:rsidR="00D508BE">
              <w:rPr>
                <w:noProof/>
                <w:webHidden/>
              </w:rPr>
            </w:r>
            <w:r w:rsidR="00D508BE">
              <w:rPr>
                <w:noProof/>
                <w:webHidden/>
              </w:rPr>
              <w:fldChar w:fldCharType="separate"/>
            </w:r>
            <w:r w:rsidR="00D508BE">
              <w:rPr>
                <w:noProof/>
                <w:webHidden/>
              </w:rPr>
              <w:t>5</w:t>
            </w:r>
            <w:r w:rsidR="00D508BE">
              <w:rPr>
                <w:noProof/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0E3F3574" w:rsidR="00117156" w:rsidRPr="00A70299" w:rsidRDefault="006F4E21" w:rsidP="007F2B57">
      <w:pPr>
        <w:pStyle w:val="CourseName"/>
      </w:pPr>
      <w:r>
        <w:lastRenderedPageBreak/>
        <w:t>ITSC 306</w:t>
      </w:r>
      <w:r w:rsidR="008411EE" w:rsidRPr="00A70299">
        <w:t xml:space="preserve">: </w:t>
      </w:r>
      <w:r>
        <w:t>Computer Forensics</w:t>
      </w:r>
    </w:p>
    <w:p w14:paraId="24AB712E" w14:textId="69F40466" w:rsidR="001D399F" w:rsidRPr="00A70299" w:rsidRDefault="006F4E21" w:rsidP="007F2B57">
      <w:pPr>
        <w:pStyle w:val="LabTitle"/>
      </w:pPr>
      <w:r>
        <w:t xml:space="preserve">Lab </w:t>
      </w:r>
      <w:r w:rsidR="001D063F">
        <w:t>7</w:t>
      </w:r>
      <w:r>
        <w:t xml:space="preserve">: </w:t>
      </w:r>
      <w:r w:rsidR="001D063F" w:rsidRPr="001D063F">
        <w:t>Memory Analysis and Documentation</w:t>
      </w:r>
    </w:p>
    <w:p w14:paraId="5F0632F7" w14:textId="0A436387" w:rsidR="00FA1B0A" w:rsidRPr="000537E5" w:rsidRDefault="007B6BA5" w:rsidP="00FA1B0A">
      <w:pPr>
        <w:pStyle w:val="HeadingStyle1"/>
      </w:pPr>
      <w:bookmarkStart w:id="0" w:name="_Toc452022643"/>
      <w:bookmarkStart w:id="1" w:name="_Toc494964283"/>
      <w:r w:rsidRPr="000537E5">
        <w:t>L</w:t>
      </w:r>
      <w:r w:rsidR="006F4E21">
        <w:t>ab</w:t>
      </w:r>
      <w:r w:rsidRPr="000537E5">
        <w:t xml:space="preserve"> Outcome</w:t>
      </w:r>
      <w:bookmarkEnd w:id="0"/>
      <w:bookmarkEnd w:id="1"/>
      <w:r w:rsidR="00FA1B0A" w:rsidRPr="00FA1B0A">
        <w:t xml:space="preserve"> </w:t>
      </w:r>
    </w:p>
    <w:p w14:paraId="5FD25DD7" w14:textId="4B1B70FD" w:rsidR="00FA1B0A" w:rsidRDefault="001D063F" w:rsidP="007378A6">
      <w:pPr>
        <w:pStyle w:val="ListParagraph"/>
        <w:numPr>
          <w:ilvl w:val="0"/>
          <w:numId w:val="1"/>
        </w:numPr>
      </w:pPr>
      <w:r>
        <w:t>Import a captured memory image. Use Volatility and specific plugins to analyze the memory. Create a basic procedure and results report.</w:t>
      </w:r>
    </w:p>
    <w:p w14:paraId="047272E1" w14:textId="2CB1A764" w:rsidR="006F4E21" w:rsidRDefault="006F4E21" w:rsidP="00FA1B0A">
      <w:pPr>
        <w:pStyle w:val="HeadingStyle1"/>
      </w:pPr>
      <w:bookmarkStart w:id="2" w:name="_Toc494964284"/>
      <w:r>
        <w:t>Readings</w:t>
      </w:r>
      <w:bookmarkEnd w:id="2"/>
    </w:p>
    <w:p w14:paraId="759AC1FE" w14:textId="76CD30C7" w:rsidR="006F4E21" w:rsidRDefault="00B75CF4" w:rsidP="001D063F">
      <w:r>
        <w:t>Download and r</w:t>
      </w:r>
      <w:r w:rsidR="001D063F">
        <w:t xml:space="preserve">eview the </w:t>
      </w:r>
      <w:hyperlink r:id="rId9" w:history="1">
        <w:r w:rsidR="001D063F" w:rsidRPr="00B75CF4">
          <w:rPr>
            <w:rStyle w:val="Hyperlink"/>
          </w:rPr>
          <w:t>Volatility Memory Forensics Cheat Sheet</w:t>
        </w:r>
      </w:hyperlink>
      <w:r w:rsidR="001D063F">
        <w:t>.</w:t>
      </w:r>
    </w:p>
    <w:p w14:paraId="5B221DBE" w14:textId="77777777" w:rsidR="007B6BA5" w:rsidRPr="001D399F" w:rsidRDefault="007B6BA5" w:rsidP="007B6BA5">
      <w:pPr>
        <w:pStyle w:val="HeadingStyle1"/>
      </w:pPr>
      <w:bookmarkStart w:id="3" w:name="_Toc452022645"/>
      <w:bookmarkStart w:id="4" w:name="_Toc494964285"/>
      <w:r w:rsidRPr="001D399F">
        <w:t>Introduction</w:t>
      </w:r>
      <w:bookmarkEnd w:id="3"/>
      <w:bookmarkEnd w:id="4"/>
    </w:p>
    <w:p w14:paraId="01708A0A" w14:textId="391B2E8C" w:rsidR="001D063F" w:rsidRDefault="001D063F" w:rsidP="001D063F">
      <w:r>
        <w:t xml:space="preserve">Your co-worker is complaining about suspicious activity on his computer. He tells you that the last thing he did was open a PDF file attached in an email he received from a colleague. You tell him you may be able to help. You have a RAM capture of the system and you can begin an examination. </w:t>
      </w:r>
    </w:p>
    <w:p w14:paraId="556C62D2" w14:textId="77777777" w:rsidR="001D063F" w:rsidRDefault="001D063F" w:rsidP="001D063F"/>
    <w:p w14:paraId="7721E677" w14:textId="513878D8" w:rsidR="001D063F" w:rsidRDefault="001D063F" w:rsidP="001D063F">
      <w:r>
        <w:t>Examine the RAM by following and answering the included questions to determine the possible cause of your co-worker’s complaint. Document your procedure and findings to create a basic procedure and results report. One option is to open a text editor. Another idea is to direct the output of the commands to a text file and add to it with each command to format a report, or copy and paste the results into a final report.</w:t>
      </w:r>
    </w:p>
    <w:p w14:paraId="6A934C5A" w14:textId="77777777" w:rsidR="001D063F" w:rsidRDefault="001D063F" w:rsidP="001D063F"/>
    <w:p w14:paraId="2FE512E8" w14:textId="50FA9CD0" w:rsidR="001D063F" w:rsidRPr="001D063F" w:rsidRDefault="001D063F" w:rsidP="001D063F">
      <w:pPr>
        <w:rPr>
          <w:b/>
        </w:rPr>
      </w:pPr>
      <w:r>
        <w:rPr>
          <w:b/>
        </w:rPr>
        <w:t>Sample Report</w:t>
      </w:r>
    </w:p>
    <w:p w14:paraId="06D357E1" w14:textId="77777777" w:rsidR="001D063F" w:rsidRDefault="001D063F" w:rsidP="001D063F">
      <w:pPr>
        <w:spacing w:line="240" w:lineRule="auto"/>
      </w:pPr>
      <w:r>
        <w:t>20170427</w:t>
      </w:r>
    </w:p>
    <w:p w14:paraId="74DEF5F4" w14:textId="77777777" w:rsidR="001D063F" w:rsidRDefault="001D063F" w:rsidP="001D063F">
      <w:pPr>
        <w:spacing w:line="240" w:lineRule="auto"/>
      </w:pPr>
      <w:r>
        <w:t>1610</w:t>
      </w:r>
    </w:p>
    <w:p w14:paraId="288E79B8" w14:textId="77777777" w:rsidR="001D063F" w:rsidRDefault="001D063F" w:rsidP="001D063F">
      <w:pPr>
        <w:spacing w:line="240" w:lineRule="auto"/>
      </w:pPr>
      <w:r>
        <w:t>I copied the U6L2.vmem file to the SIFT Desktop. I ran md5sum to verify the file had not changed.</w:t>
      </w:r>
    </w:p>
    <w:p w14:paraId="7CE046DB" w14:textId="77777777" w:rsidR="001D063F" w:rsidRDefault="001D063F" w:rsidP="001D063F">
      <w:pPr>
        <w:spacing w:line="240" w:lineRule="auto"/>
      </w:pPr>
    </w:p>
    <w:p w14:paraId="430B368B" w14:textId="77777777" w:rsidR="001D063F" w:rsidRPr="002D53F6" w:rsidRDefault="001D063F" w:rsidP="001D063F">
      <w:pPr>
        <w:spacing w:line="240" w:lineRule="auto"/>
        <w:rPr>
          <w:b/>
        </w:rPr>
      </w:pPr>
      <w:r w:rsidRPr="002D53F6">
        <w:rPr>
          <w:b/>
        </w:rPr>
        <w:t>Results</w:t>
      </w:r>
    </w:p>
    <w:p w14:paraId="2D64B36E" w14:textId="77777777" w:rsidR="001D063F" w:rsidRDefault="001D063F" w:rsidP="001D063F">
      <w:pPr>
        <w:spacing w:line="240" w:lineRule="auto"/>
      </w:pPr>
      <w:r>
        <w:t>1615</w:t>
      </w:r>
    </w:p>
    <w:p w14:paraId="0B444979" w14:textId="77777777" w:rsidR="001D063F" w:rsidRDefault="001D063F" w:rsidP="001D063F">
      <w:pPr>
        <w:spacing w:line="240" w:lineRule="auto"/>
      </w:pPr>
      <w:r>
        <w:t>I ran the Volatility Plugin [ *********</w:t>
      </w:r>
      <w:proofErr w:type="gramStart"/>
      <w:r>
        <w:t>* ]</w:t>
      </w:r>
      <w:proofErr w:type="gramEnd"/>
      <w:r>
        <w:t xml:space="preserve"> to determine what profile to use with Volatility.</w:t>
      </w:r>
    </w:p>
    <w:p w14:paraId="55C35782" w14:textId="77777777" w:rsidR="001D063F" w:rsidRDefault="001D063F" w:rsidP="001D063F">
      <w:pPr>
        <w:spacing w:line="240" w:lineRule="auto"/>
      </w:pPr>
    </w:p>
    <w:p w14:paraId="42010B0A" w14:textId="77777777" w:rsidR="001D063F" w:rsidRPr="002D53F6" w:rsidRDefault="001D063F" w:rsidP="001D063F">
      <w:pPr>
        <w:spacing w:line="240" w:lineRule="auto"/>
        <w:rPr>
          <w:b/>
        </w:rPr>
      </w:pPr>
      <w:r w:rsidRPr="002D53F6">
        <w:rPr>
          <w:b/>
        </w:rPr>
        <w:t>Results</w:t>
      </w:r>
    </w:p>
    <w:p w14:paraId="5E817FDC" w14:textId="77777777" w:rsidR="001D063F" w:rsidRDefault="001D063F" w:rsidP="001D063F">
      <w:pPr>
        <w:spacing w:line="240" w:lineRule="auto"/>
      </w:pPr>
      <w:r>
        <w:t>1618</w:t>
      </w:r>
    </w:p>
    <w:p w14:paraId="2912FCEE" w14:textId="77777777" w:rsidR="001D063F" w:rsidRDefault="001D063F" w:rsidP="001D063F">
      <w:pPr>
        <w:spacing w:line="240" w:lineRule="auto"/>
      </w:pPr>
      <w:r>
        <w:t>To determine what processes were running on this system, I ran the [******] plugin.</w:t>
      </w:r>
    </w:p>
    <w:p w14:paraId="587E006A" w14:textId="77777777" w:rsidR="001D063F" w:rsidRDefault="001D063F" w:rsidP="001D063F">
      <w:pPr>
        <w:spacing w:line="240" w:lineRule="auto"/>
      </w:pPr>
    </w:p>
    <w:p w14:paraId="74E2C70F" w14:textId="77777777" w:rsidR="001D063F" w:rsidRPr="002D53F6" w:rsidRDefault="001D063F" w:rsidP="001D063F">
      <w:pPr>
        <w:spacing w:line="240" w:lineRule="auto"/>
        <w:rPr>
          <w:b/>
        </w:rPr>
      </w:pPr>
      <w:r w:rsidRPr="002D53F6">
        <w:rPr>
          <w:b/>
        </w:rPr>
        <w:t>Results</w:t>
      </w:r>
    </w:p>
    <w:p w14:paraId="677BD5EC" w14:textId="62D575DE" w:rsidR="0050120A" w:rsidRDefault="001D063F" w:rsidP="007F2B57">
      <w:pPr>
        <w:rPr>
          <w:sz w:val="32"/>
        </w:rPr>
      </w:pPr>
      <w:r>
        <w:t>Continue answering and documenting the process.</w:t>
      </w:r>
      <w:r w:rsidR="0050120A">
        <w:br w:type="page"/>
      </w:r>
    </w:p>
    <w:p w14:paraId="4EF92C33" w14:textId="4A2A6BA2" w:rsidR="001D063F" w:rsidRDefault="001D063F" w:rsidP="001D063F">
      <w:pPr>
        <w:pStyle w:val="HeadingStyle1"/>
        <w:numPr>
          <w:ilvl w:val="0"/>
          <w:numId w:val="2"/>
        </w:numPr>
      </w:pPr>
      <w:bookmarkStart w:id="5" w:name="_Toc366908563"/>
      <w:bookmarkStart w:id="6" w:name="_Toc494964286"/>
      <w:bookmarkStart w:id="7" w:name="_Toc366735122"/>
      <w:bookmarkStart w:id="8" w:name="_Toc366822469"/>
      <w:r>
        <w:lastRenderedPageBreak/>
        <w:t>Lab Set-Up</w:t>
      </w:r>
      <w:bookmarkEnd w:id="5"/>
      <w:bookmarkEnd w:id="6"/>
    </w:p>
    <w:p w14:paraId="48218B73" w14:textId="2C5C824D" w:rsidR="001D063F" w:rsidRPr="001D063F" w:rsidRDefault="001D063F" w:rsidP="001D063F">
      <w:pPr>
        <w:pStyle w:val="ListParagraph"/>
        <w:numPr>
          <w:ilvl w:val="0"/>
          <w:numId w:val="23"/>
        </w:numPr>
        <w:rPr>
          <w:color w:val="222222"/>
        </w:rPr>
      </w:pPr>
      <w:r w:rsidRPr="001D063F">
        <w:rPr>
          <w:color w:val="222222"/>
        </w:rPr>
        <w:t xml:space="preserve">Locate the memory capture </w:t>
      </w:r>
      <w:r w:rsidRPr="001D063F">
        <w:rPr>
          <w:b/>
          <w:color w:val="222222"/>
        </w:rPr>
        <w:t>U6L2.vmem</w:t>
      </w:r>
      <w:r w:rsidRPr="001D063F">
        <w:rPr>
          <w:color w:val="222222"/>
        </w:rPr>
        <w:t xml:space="preserve"> and copy to your SIFT Forensic </w:t>
      </w:r>
      <w:r>
        <w:rPr>
          <w:color w:val="222222"/>
        </w:rPr>
        <w:t>w</w:t>
      </w:r>
      <w:r w:rsidRPr="001D063F">
        <w:rPr>
          <w:color w:val="222222"/>
        </w:rPr>
        <w:t>orkstation.</w:t>
      </w:r>
    </w:p>
    <w:p w14:paraId="73FF7E44" w14:textId="77777777" w:rsidR="001D063F" w:rsidRDefault="001D063F" w:rsidP="001D063F">
      <w:pPr>
        <w:rPr>
          <w:color w:val="222222"/>
        </w:rPr>
      </w:pPr>
    </w:p>
    <w:p w14:paraId="49EF9C55" w14:textId="77777777" w:rsidR="001D063F" w:rsidRDefault="001D063F" w:rsidP="001D063F">
      <w:pPr>
        <w:ind w:left="720"/>
        <w:rPr>
          <w:color w:val="222222"/>
        </w:rPr>
      </w:pPr>
      <w:r>
        <w:rPr>
          <w:color w:val="222222"/>
        </w:rPr>
        <w:t>File: U6L2.vmem</w:t>
      </w:r>
    </w:p>
    <w:p w14:paraId="084D55C1" w14:textId="77777777" w:rsidR="001D063F" w:rsidRPr="00BC3B5E" w:rsidRDefault="001D063F" w:rsidP="001D063F">
      <w:pPr>
        <w:ind w:left="720"/>
        <w:rPr>
          <w:color w:val="222222"/>
        </w:rPr>
      </w:pPr>
      <w:r>
        <w:rPr>
          <w:color w:val="222222"/>
        </w:rPr>
        <w:t xml:space="preserve">MD5: </w:t>
      </w:r>
      <w:r w:rsidRPr="00E61A32">
        <w:rPr>
          <w:color w:val="222222"/>
        </w:rPr>
        <w:t>20d420729287026a3f55704154bd6163</w:t>
      </w:r>
    </w:p>
    <w:p w14:paraId="19DF7DAB" w14:textId="1B75F239" w:rsidR="001D063F" w:rsidRDefault="001D063F" w:rsidP="001D063F">
      <w:pPr>
        <w:pStyle w:val="HeadingStyle1"/>
        <w:numPr>
          <w:ilvl w:val="0"/>
          <w:numId w:val="2"/>
        </w:numPr>
      </w:pPr>
      <w:bookmarkStart w:id="9" w:name="_Toc366908564"/>
      <w:bookmarkStart w:id="10" w:name="_Toc494964287"/>
      <w:r>
        <w:t>Volatility</w:t>
      </w:r>
      <w:bookmarkEnd w:id="9"/>
      <w:bookmarkEnd w:id="10"/>
    </w:p>
    <w:p w14:paraId="3F2EDCB2" w14:textId="17C2FD55" w:rsidR="001D063F" w:rsidRDefault="001D063F" w:rsidP="001D063F">
      <w:pPr>
        <w:pStyle w:val="ListParagraph"/>
        <w:numPr>
          <w:ilvl w:val="0"/>
          <w:numId w:val="24"/>
        </w:numPr>
      </w:pPr>
      <w:r>
        <w:t xml:space="preserve">Use Volatility on the provided image to complete the following steps and to answer the following questions. </w:t>
      </w:r>
    </w:p>
    <w:p w14:paraId="03D57EA5" w14:textId="77777777" w:rsidR="001D063F" w:rsidRDefault="001D063F" w:rsidP="001D063F"/>
    <w:p w14:paraId="30683B96" w14:textId="7600645A" w:rsidR="001D063F" w:rsidRDefault="00A47C0E" w:rsidP="000F31EB">
      <w:pPr>
        <w:pStyle w:val="ListParagraph"/>
        <w:numPr>
          <w:ilvl w:val="0"/>
          <w:numId w:val="24"/>
        </w:numPr>
      </w:pPr>
      <w:r>
        <w:t xml:space="preserve">Use </w:t>
      </w:r>
      <w:proofErr w:type="spellStart"/>
      <w:r w:rsidR="001D063F">
        <w:t>gedit</w:t>
      </w:r>
      <w:proofErr w:type="spellEnd"/>
      <w:r>
        <w:t xml:space="preserve"> to </w:t>
      </w:r>
      <w:r w:rsidR="001D063F">
        <w:t>document your actions to generate a basic report</w:t>
      </w:r>
      <w:r>
        <w:t xml:space="preserve"> named </w:t>
      </w:r>
      <w:r w:rsidR="001D063F" w:rsidRPr="00A47C0E">
        <w:rPr>
          <w:b/>
        </w:rPr>
        <w:t>U6L2_(Name).txt</w:t>
      </w:r>
      <w:r w:rsidR="001D063F">
        <w:t>.</w:t>
      </w:r>
    </w:p>
    <w:p w14:paraId="29C2B373" w14:textId="77777777" w:rsidR="001D063F" w:rsidRDefault="001D063F" w:rsidP="001D063F"/>
    <w:p w14:paraId="2D6B00F8" w14:textId="343FFE5D" w:rsidR="001D063F" w:rsidRDefault="00A47C0E" w:rsidP="00A47C0E">
      <w:pPr>
        <w:pStyle w:val="ListParagraph"/>
      </w:pPr>
      <w:r>
        <w:t>Note: Remember to document</w:t>
      </w:r>
      <w:r w:rsidR="001D063F">
        <w:t xml:space="preserve"> </w:t>
      </w:r>
      <w:r>
        <w:t xml:space="preserve">all </w:t>
      </w:r>
      <w:r w:rsidR="001D063F">
        <w:t>the commands</w:t>
      </w:r>
      <w:r>
        <w:t xml:space="preserve"> you run</w:t>
      </w:r>
      <w:r w:rsidR="001D063F">
        <w:t>.</w:t>
      </w:r>
    </w:p>
    <w:p w14:paraId="160DF8C6" w14:textId="77777777" w:rsidR="00A47C0E" w:rsidRDefault="00A47C0E" w:rsidP="00A47C0E">
      <w:pPr>
        <w:pStyle w:val="Heading2"/>
        <w:ind w:left="720"/>
      </w:pPr>
      <w:bookmarkStart w:id="11" w:name="_Toc494964288"/>
      <w:r>
        <w:t>Questions</w:t>
      </w:r>
      <w:bookmarkEnd w:id="11"/>
    </w:p>
    <w:p w14:paraId="0F720947" w14:textId="45F18773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What is the command to determine wh</w:t>
      </w:r>
      <w:r w:rsidR="00A47C0E">
        <w:t>ich</w:t>
      </w:r>
      <w:r>
        <w:t xml:space="preserve"> Volatility profile to use with this capture?</w:t>
      </w:r>
    </w:p>
    <w:p w14:paraId="24DA9FDE" w14:textId="77777777" w:rsidR="001D063F" w:rsidRDefault="001D063F" w:rsidP="00A47C0E">
      <w:pPr>
        <w:ind w:left="1080"/>
      </w:pPr>
    </w:p>
    <w:p w14:paraId="7233CE87" w14:textId="221223B2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Run this command. What suggested profiles can be used with this capture?</w:t>
      </w:r>
    </w:p>
    <w:p w14:paraId="48870ACD" w14:textId="77777777" w:rsidR="001D063F" w:rsidRDefault="001D063F" w:rsidP="00A47C0E">
      <w:pPr>
        <w:ind w:left="1080"/>
      </w:pPr>
    </w:p>
    <w:p w14:paraId="7FB63AC0" w14:textId="56C4E0FE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When was this image created? </w:t>
      </w:r>
    </w:p>
    <w:p w14:paraId="0CF8E79E" w14:textId="77777777" w:rsidR="001D063F" w:rsidRDefault="001D063F" w:rsidP="00A47C0E">
      <w:pPr>
        <w:ind w:left="1080"/>
      </w:pPr>
    </w:p>
    <w:p w14:paraId="43DA4249" w14:textId="2F9725C2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What processes were running on this person’s computer?</w:t>
      </w:r>
    </w:p>
    <w:p w14:paraId="272DB29A" w14:textId="77777777" w:rsidR="001D063F" w:rsidRDefault="001D063F" w:rsidP="00A47C0E">
      <w:pPr>
        <w:ind w:left="1080"/>
      </w:pPr>
    </w:p>
    <w:p w14:paraId="1F298DBF" w14:textId="77777777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Review the results. Do you notice anything?</w:t>
      </w:r>
    </w:p>
    <w:p w14:paraId="182F9D06" w14:textId="77777777" w:rsidR="001D063F" w:rsidRDefault="001D063F" w:rsidP="00A47C0E">
      <w:pPr>
        <w:ind w:left="1080"/>
      </w:pPr>
    </w:p>
    <w:p w14:paraId="75A7B157" w14:textId="10F0BC09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Your co-worker stated the last this he did was </w:t>
      </w:r>
      <w:r w:rsidR="00A47C0E">
        <w:t>to open</w:t>
      </w:r>
      <w:r>
        <w:t xml:space="preserve"> a PDF file. Is there any executable in the output worth investigating? What is the file? </w:t>
      </w:r>
    </w:p>
    <w:p w14:paraId="3D4B3F5B" w14:textId="77777777" w:rsidR="001D063F" w:rsidRDefault="001D063F" w:rsidP="00A47C0E">
      <w:pPr>
        <w:ind w:left="1080"/>
      </w:pPr>
    </w:p>
    <w:p w14:paraId="0ACA5D81" w14:textId="2E9C0618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What is the AcroRd32.exe file’s PID</w:t>
      </w:r>
      <w:r w:rsidR="00A47C0E">
        <w:t>?</w:t>
      </w:r>
      <w:r>
        <w:t xml:space="preserve"> </w:t>
      </w:r>
      <w:r w:rsidR="00A47C0E">
        <w:t>W</w:t>
      </w:r>
      <w:r>
        <w:t>hat is the Parent Executable and its PID?</w:t>
      </w:r>
    </w:p>
    <w:p w14:paraId="1071D05E" w14:textId="77777777" w:rsidR="001D063F" w:rsidRDefault="001D063F" w:rsidP="00A47C0E">
      <w:pPr>
        <w:ind w:left="1080"/>
      </w:pPr>
    </w:p>
    <w:p w14:paraId="795369F5" w14:textId="34A86D7C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List the network connections that were opened on the system.</w:t>
      </w:r>
    </w:p>
    <w:p w14:paraId="1014C49B" w14:textId="77777777" w:rsidR="001D063F" w:rsidRDefault="001D063F" w:rsidP="00A47C0E">
      <w:pPr>
        <w:ind w:left="1080"/>
      </w:pPr>
    </w:p>
    <w:p w14:paraId="07C737AB" w14:textId="0B020084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Review the results. Using the file</w:t>
      </w:r>
      <w:r w:rsidRPr="00A47C0E">
        <w:rPr>
          <w:lang w:val="en-CA"/>
        </w:rPr>
        <w:t>’s</w:t>
      </w:r>
      <w:r>
        <w:t xml:space="preserve"> PID, did </w:t>
      </w:r>
      <w:r w:rsidR="00A47C0E">
        <w:t>the</w:t>
      </w:r>
      <w:r>
        <w:t xml:space="preserve"> suspicious file make a network connection? Document your findings.</w:t>
      </w:r>
    </w:p>
    <w:p w14:paraId="00AF47EF" w14:textId="77777777" w:rsidR="001D063F" w:rsidRDefault="001D063F" w:rsidP="00A47C0E">
      <w:pPr>
        <w:ind w:left="1080"/>
      </w:pPr>
    </w:p>
    <w:p w14:paraId="5F6740C3" w14:textId="0F5A78B7" w:rsidR="001D063F" w:rsidRDefault="00A47C0E" w:rsidP="00A47C0E">
      <w:pPr>
        <w:pStyle w:val="ListParagraph"/>
        <w:numPr>
          <w:ilvl w:val="0"/>
          <w:numId w:val="25"/>
        </w:numPr>
        <w:ind w:left="1080"/>
      </w:pPr>
      <w:r>
        <w:t xml:space="preserve">Run the </w:t>
      </w:r>
      <w:proofErr w:type="spellStart"/>
      <w:r w:rsidR="001D063F" w:rsidRPr="00A47C0E">
        <w:rPr>
          <w:rFonts w:ascii="Courier New" w:hAnsi="Courier New" w:cs="Courier New"/>
        </w:rPr>
        <w:t>whois</w:t>
      </w:r>
      <w:proofErr w:type="spellEnd"/>
      <w:r w:rsidR="001D063F">
        <w:t xml:space="preserve"> </w:t>
      </w:r>
      <w:r>
        <w:t>command</w:t>
      </w:r>
      <w:r w:rsidR="001D063F">
        <w:t xml:space="preserve"> on the IP. Who does the IP resolve to? </w:t>
      </w:r>
    </w:p>
    <w:p w14:paraId="172C67BD" w14:textId="77777777" w:rsidR="001D063F" w:rsidRDefault="001D063F" w:rsidP="00A47C0E">
      <w:pPr>
        <w:ind w:left="1080"/>
      </w:pPr>
    </w:p>
    <w:p w14:paraId="1D947602" w14:textId="768BFB43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What sockets are associated to </w:t>
      </w:r>
      <w:r w:rsidR="00A47C0E">
        <w:t>the</w:t>
      </w:r>
      <w:r>
        <w:t xml:space="preserve"> suspicious PID? Use grep to isolate 1752.</w:t>
      </w:r>
    </w:p>
    <w:p w14:paraId="637FF4FB" w14:textId="77777777" w:rsidR="001D063F" w:rsidRDefault="001D063F" w:rsidP="00A47C0E">
      <w:pPr>
        <w:ind w:left="1080"/>
      </w:pPr>
    </w:p>
    <w:p w14:paraId="3EE61B3F" w14:textId="7659DA6B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You suspect the AcroRd32.exe file contains malware. Dump the file for additional analysis to a folder on your system.</w:t>
      </w:r>
    </w:p>
    <w:p w14:paraId="1CB02677" w14:textId="77777777" w:rsidR="001D063F" w:rsidRDefault="001D063F" w:rsidP="00A47C0E">
      <w:pPr>
        <w:ind w:left="1080"/>
      </w:pPr>
    </w:p>
    <w:p w14:paraId="2CC07042" w14:textId="51D05D63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Before you report your findings, run the plugin </w:t>
      </w:r>
      <w:r w:rsidRPr="00A47C0E">
        <w:rPr>
          <w:b/>
        </w:rPr>
        <w:t>screenshot</w:t>
      </w:r>
      <w:r>
        <w:t>. Did the plugin provide any additional evidence?</w:t>
      </w:r>
    </w:p>
    <w:p w14:paraId="6D9F6353" w14:textId="77777777" w:rsidR="001D063F" w:rsidRDefault="001D063F" w:rsidP="00A47C0E">
      <w:pPr>
        <w:ind w:left="1080"/>
      </w:pPr>
    </w:p>
    <w:p w14:paraId="16B24EB5" w14:textId="29CC88EE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Dump the </w:t>
      </w:r>
      <w:proofErr w:type="spellStart"/>
      <w:r>
        <w:t>hivelist</w:t>
      </w:r>
      <w:proofErr w:type="spellEnd"/>
      <w:r>
        <w:t xml:space="preserve"> to recover any Registry Hives.</w:t>
      </w:r>
    </w:p>
    <w:p w14:paraId="51822A6E" w14:textId="77777777" w:rsidR="001D063F" w:rsidRDefault="001D063F" w:rsidP="00A47C0E">
      <w:pPr>
        <w:ind w:left="1080"/>
      </w:pPr>
    </w:p>
    <w:p w14:paraId="09A28C0A" w14:textId="49095709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 xml:space="preserve">Run </w:t>
      </w:r>
      <w:proofErr w:type="spellStart"/>
      <w:r w:rsidRPr="00A47C0E">
        <w:rPr>
          <w:b/>
        </w:rPr>
        <w:t>hashdump</w:t>
      </w:r>
      <w:proofErr w:type="spellEnd"/>
      <w:r>
        <w:t xml:space="preserve"> to recover the account password hashes. Output the results to a text file.</w:t>
      </w:r>
    </w:p>
    <w:p w14:paraId="3BE31973" w14:textId="77777777" w:rsidR="001D063F" w:rsidRDefault="001D063F" w:rsidP="00A47C0E">
      <w:pPr>
        <w:ind w:left="1080"/>
      </w:pPr>
    </w:p>
    <w:p w14:paraId="12542500" w14:textId="705BB863" w:rsidR="001D063F" w:rsidRDefault="001D063F" w:rsidP="00A47C0E">
      <w:pPr>
        <w:pStyle w:val="ListParagraph"/>
        <w:numPr>
          <w:ilvl w:val="0"/>
          <w:numId w:val="25"/>
        </w:numPr>
        <w:ind w:left="1080"/>
      </w:pPr>
      <w:r>
        <w:t>Can you determine the Administrator account password?</w:t>
      </w:r>
    </w:p>
    <w:p w14:paraId="411C2AC5" w14:textId="77777777" w:rsidR="001D063F" w:rsidRDefault="001D063F" w:rsidP="001D063F">
      <w:pPr>
        <w:tabs>
          <w:tab w:val="left" w:pos="7736"/>
        </w:tabs>
      </w:pPr>
    </w:p>
    <w:p w14:paraId="7DA7163C" w14:textId="77777777" w:rsidR="00A47C0E" w:rsidRDefault="001D063F" w:rsidP="00A47C0E">
      <w:pPr>
        <w:pStyle w:val="ListParagraph"/>
        <w:numPr>
          <w:ilvl w:val="0"/>
          <w:numId w:val="27"/>
        </w:numPr>
        <w:tabs>
          <w:tab w:val="left" w:pos="7736"/>
        </w:tabs>
        <w:ind w:left="1800"/>
      </w:pPr>
      <w:r>
        <w:t>I</w:t>
      </w:r>
      <w:r w:rsidR="00A47C0E">
        <w:t xml:space="preserve">nstall </w:t>
      </w:r>
      <w:r w:rsidRPr="00A47C0E">
        <w:rPr>
          <w:b/>
        </w:rPr>
        <w:t>John the Ripper</w:t>
      </w:r>
      <w:r>
        <w:t xml:space="preserve">. </w:t>
      </w:r>
    </w:p>
    <w:p w14:paraId="127077BA" w14:textId="77777777" w:rsidR="00A47C0E" w:rsidRDefault="001D063F" w:rsidP="001D063F">
      <w:pPr>
        <w:pStyle w:val="ListParagraph"/>
        <w:numPr>
          <w:ilvl w:val="0"/>
          <w:numId w:val="27"/>
        </w:numPr>
        <w:tabs>
          <w:tab w:val="left" w:pos="7736"/>
        </w:tabs>
        <w:ind w:left="1800"/>
      </w:pPr>
      <w:r>
        <w:t xml:space="preserve">From a Terminal, run </w:t>
      </w:r>
      <w:proofErr w:type="spellStart"/>
      <w:r w:rsidRPr="00A47C0E">
        <w:rPr>
          <w:rFonts w:ascii="Courier New" w:hAnsi="Courier New" w:cs="Courier New"/>
        </w:rPr>
        <w:t>sudo</w:t>
      </w:r>
      <w:proofErr w:type="spellEnd"/>
      <w:r w:rsidRPr="00A47C0E">
        <w:rPr>
          <w:rFonts w:ascii="Courier New" w:hAnsi="Courier New" w:cs="Courier New"/>
        </w:rPr>
        <w:t xml:space="preserve"> apt-get install john</w:t>
      </w:r>
      <w:r>
        <w:t>.</w:t>
      </w:r>
    </w:p>
    <w:p w14:paraId="668C8222" w14:textId="77777777" w:rsidR="00807492" w:rsidRDefault="00A47C0E" w:rsidP="001D063F">
      <w:pPr>
        <w:pStyle w:val="ListParagraph"/>
        <w:numPr>
          <w:ilvl w:val="0"/>
          <w:numId w:val="27"/>
        </w:numPr>
        <w:tabs>
          <w:tab w:val="left" w:pos="7736"/>
        </w:tabs>
        <w:ind w:left="1800"/>
      </w:pPr>
      <w:r>
        <w:t>R</w:t>
      </w:r>
      <w:r w:rsidR="001D063F">
        <w:t xml:space="preserve">un the command </w:t>
      </w:r>
      <w:r w:rsidR="001D063F" w:rsidRPr="00A47C0E">
        <w:rPr>
          <w:rFonts w:ascii="Courier New" w:hAnsi="Courier New" w:cs="Courier New"/>
        </w:rPr>
        <w:t xml:space="preserve">john (Path to the exported password file you created in </w:t>
      </w:r>
      <w:r w:rsidR="00807492">
        <w:rPr>
          <w:rFonts w:ascii="Courier New" w:hAnsi="Courier New" w:cs="Courier New"/>
        </w:rPr>
        <w:t>question o</w:t>
      </w:r>
      <w:r w:rsidRPr="00A47C0E">
        <w:rPr>
          <w:rFonts w:ascii="Courier New" w:hAnsi="Courier New" w:cs="Courier New"/>
        </w:rPr>
        <w:t>)</w:t>
      </w:r>
      <w:r w:rsidR="001D063F">
        <w:t>.</w:t>
      </w:r>
    </w:p>
    <w:p w14:paraId="43F3AFFB" w14:textId="006ED963" w:rsidR="001D063F" w:rsidRDefault="001D063F" w:rsidP="001D063F">
      <w:pPr>
        <w:pStyle w:val="ListParagraph"/>
        <w:numPr>
          <w:ilvl w:val="0"/>
          <w:numId w:val="27"/>
        </w:numPr>
        <w:tabs>
          <w:tab w:val="left" w:pos="7736"/>
        </w:tabs>
        <w:ind w:left="1800"/>
      </w:pPr>
      <w:r w:rsidRPr="005C3EF6">
        <w:t>Run the command</w:t>
      </w:r>
      <w:r>
        <w:t xml:space="preserve"> </w:t>
      </w:r>
      <w:r w:rsidRPr="00807492">
        <w:rPr>
          <w:rFonts w:ascii="Courier New" w:hAnsi="Courier New" w:cs="Courier New"/>
        </w:rPr>
        <w:t>john Desktop/U6L2/passwords</w:t>
      </w:r>
      <w:r>
        <w:t>.</w:t>
      </w:r>
    </w:p>
    <w:bookmarkEnd w:id="7"/>
    <w:p w14:paraId="38CB5CB9" w14:textId="77777777" w:rsidR="004236E9" w:rsidRDefault="004236E9" w:rsidP="004236E9">
      <w:pPr>
        <w:spacing w:line="240" w:lineRule="auto"/>
        <w:rPr>
          <w:b/>
          <w:sz w:val="32"/>
        </w:rPr>
      </w:pPr>
    </w:p>
    <w:bookmarkEnd w:id="8"/>
    <w:p w14:paraId="024A57C9" w14:textId="77777777" w:rsidR="00512D26" w:rsidRDefault="00512D26" w:rsidP="00E026F5">
      <w:pPr>
        <w:sectPr w:rsidR="00512D26" w:rsidSect="00512D2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80B6" w14:textId="77777777" w:rsidR="00F3609B" w:rsidRDefault="00F3609B" w:rsidP="007F2B57">
      <w:r>
        <w:separator/>
      </w:r>
    </w:p>
    <w:p w14:paraId="1562CBDE" w14:textId="77777777" w:rsidR="00F3609B" w:rsidRDefault="00F3609B" w:rsidP="007F2B57"/>
    <w:p w14:paraId="0A33BFF8" w14:textId="77777777" w:rsidR="00F3609B" w:rsidRDefault="00F3609B" w:rsidP="007F2B57"/>
  </w:endnote>
  <w:endnote w:type="continuationSeparator" w:id="0">
    <w:p w14:paraId="1BF6C41A" w14:textId="77777777" w:rsidR="00F3609B" w:rsidRDefault="00F3609B" w:rsidP="007F2B57">
      <w:r>
        <w:continuationSeparator/>
      </w:r>
    </w:p>
    <w:p w14:paraId="64CDC739" w14:textId="77777777" w:rsidR="00F3609B" w:rsidRDefault="00F3609B" w:rsidP="007F2B57"/>
    <w:p w14:paraId="4560D53C" w14:textId="77777777" w:rsidR="00F3609B" w:rsidRDefault="00F3609B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601AAE96" w:rsidR="00BA5E84" w:rsidRPr="0099405D" w:rsidRDefault="00BA5E84" w:rsidP="005D17A0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54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DF7AFF">
      <w:rPr>
        <w:rFonts w:eastAsia="Calibri"/>
        <w:b/>
        <w:bCs/>
        <w:noProof/>
        <w:color w:val="000000"/>
        <w:kern w:val="32"/>
        <w:sz w:val="20"/>
        <w:szCs w:val="20"/>
      </w:rPr>
      <w:t>6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Computer Forensics</w:t>
    </w:r>
  </w:p>
  <w:p w14:paraId="6758E91D" w14:textId="0B834D21" w:rsidR="00BA5E84" w:rsidRPr="0099405D" w:rsidRDefault="00BA5E84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BA5E84" w:rsidRPr="0099405D" w:rsidRDefault="00BA5E84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3815EFBB" w:rsidR="00BA5E84" w:rsidRPr="00E3669A" w:rsidRDefault="00BA5E84" w:rsidP="004C36D1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54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DF7AFF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Computer Forensics</w:t>
    </w:r>
  </w:p>
  <w:p w14:paraId="4C6E4DE3" w14:textId="77777777" w:rsidR="00BA5E84" w:rsidRPr="00E3669A" w:rsidRDefault="00BA5E84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BA5E84" w:rsidRDefault="00BA5E84" w:rsidP="00017FD6">
    <w:r>
      <w:t>© 2017, Southern Alberta Institute of Technology. All rights reserved.</w:t>
    </w:r>
  </w:p>
  <w:p w14:paraId="6B81DECE" w14:textId="232C2329" w:rsidR="00BA5E84" w:rsidRDefault="00BA5E84" w:rsidP="00017FD6">
    <w:r>
      <w:t>This publication and materials herein are protected by applicable intellectual property laws.</w:t>
    </w:r>
  </w:p>
  <w:p w14:paraId="65B9C7A0" w14:textId="130561B0" w:rsidR="00BA5E84" w:rsidRDefault="00BA5E84" w:rsidP="00017FD6">
    <w:r>
      <w:t>Unauthorized reproduction and distribution of this publication in whole or part is prohibited.</w:t>
    </w:r>
  </w:p>
  <w:p w14:paraId="6F4DB428" w14:textId="77777777" w:rsidR="00BA5E84" w:rsidRDefault="00BA5E84" w:rsidP="00017FD6"/>
  <w:p w14:paraId="508159DB" w14:textId="5B791053" w:rsidR="00BA5E84" w:rsidRDefault="00BA5E84" w:rsidP="00017FD6">
    <w:r>
      <w:t>For more information, contact:</w:t>
    </w:r>
  </w:p>
  <w:p w14:paraId="0D60F3E3" w14:textId="56AB9BBB" w:rsidR="00BA5E84" w:rsidRDefault="00BA5E84" w:rsidP="00017FD6">
    <w:r>
      <w:t>Director, Centre for Instructional Technology and Development</w:t>
    </w:r>
  </w:p>
  <w:p w14:paraId="4E741738" w14:textId="6D12960E" w:rsidR="00BA5E84" w:rsidRDefault="00BA5E84" w:rsidP="00017FD6">
    <w:r>
      <w:t>Southern Alberta Institute of Technology</w:t>
    </w:r>
  </w:p>
  <w:p w14:paraId="10822D5A" w14:textId="73CAE1C3" w:rsidR="00BA5E84" w:rsidRDefault="00BA5E84" w:rsidP="00017FD6">
    <w:r>
      <w:t>1301 16 Ave. N.W., Calgary, AB T2M 0L4</w:t>
    </w:r>
  </w:p>
  <w:p w14:paraId="7D139869" w14:textId="77777777" w:rsidR="00BA5E84" w:rsidRDefault="00BA5E84" w:rsidP="00017FD6"/>
  <w:p w14:paraId="4943EC27" w14:textId="77777777" w:rsidR="00BA5E84" w:rsidRPr="0088153E" w:rsidRDefault="00BA5E84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96C9" w14:textId="77777777" w:rsidR="00F3609B" w:rsidRDefault="00F3609B" w:rsidP="007F2B57">
      <w:r>
        <w:separator/>
      </w:r>
    </w:p>
    <w:p w14:paraId="06698BEB" w14:textId="77777777" w:rsidR="00F3609B" w:rsidRDefault="00F3609B" w:rsidP="007F2B57"/>
    <w:p w14:paraId="1A296341" w14:textId="77777777" w:rsidR="00F3609B" w:rsidRDefault="00F3609B" w:rsidP="007F2B57"/>
  </w:footnote>
  <w:footnote w:type="continuationSeparator" w:id="0">
    <w:p w14:paraId="413076E0" w14:textId="77777777" w:rsidR="00F3609B" w:rsidRDefault="00F3609B" w:rsidP="007F2B57">
      <w:r>
        <w:continuationSeparator/>
      </w:r>
    </w:p>
    <w:p w14:paraId="7B4D42FE" w14:textId="77777777" w:rsidR="00F3609B" w:rsidRDefault="00F3609B" w:rsidP="007F2B57"/>
    <w:p w14:paraId="5E0FFF63" w14:textId="77777777" w:rsidR="00F3609B" w:rsidRDefault="00F3609B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BA5E84" w:rsidRPr="0088153E" w:rsidRDefault="00BA5E84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BA5E84" w:rsidRPr="00EF5C89" w:rsidRDefault="00BA5E84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BA5E84" w:rsidRPr="00EF5C89" w:rsidRDefault="00BA5E84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56D6261"/>
    <w:multiLevelType w:val="hybridMultilevel"/>
    <w:tmpl w:val="C6EE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ED08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2923"/>
    <w:multiLevelType w:val="hybridMultilevel"/>
    <w:tmpl w:val="0C68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14BE0"/>
    <w:multiLevelType w:val="hybridMultilevel"/>
    <w:tmpl w:val="08BC8E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20AE1"/>
    <w:multiLevelType w:val="hybridMultilevel"/>
    <w:tmpl w:val="5396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92BA1"/>
    <w:multiLevelType w:val="hybridMultilevel"/>
    <w:tmpl w:val="0F629B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5A80"/>
    <w:multiLevelType w:val="hybridMultilevel"/>
    <w:tmpl w:val="9260D9E6"/>
    <w:lvl w:ilvl="0" w:tplc="20AC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1A5D"/>
    <w:multiLevelType w:val="hybridMultilevel"/>
    <w:tmpl w:val="D2FE06D0"/>
    <w:lvl w:ilvl="0" w:tplc="D1427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F6170"/>
    <w:multiLevelType w:val="hybridMultilevel"/>
    <w:tmpl w:val="03B2046C"/>
    <w:lvl w:ilvl="0" w:tplc="20ACC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7E61"/>
    <w:multiLevelType w:val="hybridMultilevel"/>
    <w:tmpl w:val="C0EA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7D1B60"/>
    <w:multiLevelType w:val="hybridMultilevel"/>
    <w:tmpl w:val="26FAA7AA"/>
    <w:lvl w:ilvl="0" w:tplc="D2CEA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51012"/>
    <w:multiLevelType w:val="hybridMultilevel"/>
    <w:tmpl w:val="62E45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F2BF4"/>
    <w:multiLevelType w:val="hybridMultilevel"/>
    <w:tmpl w:val="3D84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A036C"/>
    <w:multiLevelType w:val="hybridMultilevel"/>
    <w:tmpl w:val="4566D1EC"/>
    <w:lvl w:ilvl="0" w:tplc="D1880A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0127B"/>
    <w:multiLevelType w:val="hybridMultilevel"/>
    <w:tmpl w:val="900EF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4105"/>
    <w:multiLevelType w:val="hybridMultilevel"/>
    <w:tmpl w:val="20E67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E39E3"/>
    <w:multiLevelType w:val="hybridMultilevel"/>
    <w:tmpl w:val="BC44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55932"/>
    <w:multiLevelType w:val="hybridMultilevel"/>
    <w:tmpl w:val="76EC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950F1"/>
    <w:multiLevelType w:val="hybridMultilevel"/>
    <w:tmpl w:val="7CBA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2E4D"/>
    <w:multiLevelType w:val="hybridMultilevel"/>
    <w:tmpl w:val="A7EEC2D2"/>
    <w:lvl w:ilvl="0" w:tplc="CA1A0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F2EB8"/>
    <w:multiLevelType w:val="hybridMultilevel"/>
    <w:tmpl w:val="679AD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E1375C"/>
    <w:multiLevelType w:val="hybridMultilevel"/>
    <w:tmpl w:val="3EA255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7195C"/>
    <w:multiLevelType w:val="hybridMultilevel"/>
    <w:tmpl w:val="414C5F28"/>
    <w:lvl w:ilvl="0" w:tplc="DCCE5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9375">
    <w:abstractNumId w:val="2"/>
  </w:num>
  <w:num w:numId="2" w16cid:durableId="486357505">
    <w:abstractNumId w:val="0"/>
  </w:num>
  <w:num w:numId="3" w16cid:durableId="1247300055">
    <w:abstractNumId w:val="8"/>
  </w:num>
  <w:num w:numId="4" w16cid:durableId="893587421">
    <w:abstractNumId w:val="25"/>
  </w:num>
  <w:num w:numId="5" w16cid:durableId="879584933">
    <w:abstractNumId w:val="9"/>
  </w:num>
  <w:num w:numId="6" w16cid:durableId="2027243124">
    <w:abstractNumId w:val="4"/>
  </w:num>
  <w:num w:numId="7" w16cid:durableId="1557354954">
    <w:abstractNumId w:val="15"/>
  </w:num>
  <w:num w:numId="8" w16cid:durableId="207886112">
    <w:abstractNumId w:val="23"/>
  </w:num>
  <w:num w:numId="9" w16cid:durableId="376440018">
    <w:abstractNumId w:val="22"/>
  </w:num>
  <w:num w:numId="10" w16cid:durableId="959459070">
    <w:abstractNumId w:val="13"/>
  </w:num>
  <w:num w:numId="11" w16cid:durableId="866144567">
    <w:abstractNumId w:val="11"/>
  </w:num>
  <w:num w:numId="12" w16cid:durableId="1047489907">
    <w:abstractNumId w:val="26"/>
  </w:num>
  <w:num w:numId="13" w16cid:durableId="1494564088">
    <w:abstractNumId w:val="19"/>
  </w:num>
  <w:num w:numId="14" w16cid:durableId="1649167140">
    <w:abstractNumId w:val="18"/>
  </w:num>
  <w:num w:numId="15" w16cid:durableId="829323507">
    <w:abstractNumId w:val="21"/>
  </w:num>
  <w:num w:numId="16" w16cid:durableId="1492713797">
    <w:abstractNumId w:val="20"/>
  </w:num>
  <w:num w:numId="17" w16cid:durableId="1895576216">
    <w:abstractNumId w:val="3"/>
  </w:num>
  <w:num w:numId="18" w16cid:durableId="944077462">
    <w:abstractNumId w:val="24"/>
  </w:num>
  <w:num w:numId="19" w16cid:durableId="1856724399">
    <w:abstractNumId w:val="17"/>
  </w:num>
  <w:num w:numId="20" w16cid:durableId="2020548427">
    <w:abstractNumId w:val="5"/>
  </w:num>
  <w:num w:numId="21" w16cid:durableId="546069422">
    <w:abstractNumId w:val="16"/>
  </w:num>
  <w:num w:numId="22" w16cid:durableId="1500659324">
    <w:abstractNumId w:val="10"/>
  </w:num>
  <w:num w:numId="23" w16cid:durableId="2089419006">
    <w:abstractNumId w:val="14"/>
  </w:num>
  <w:num w:numId="24" w16cid:durableId="128940313">
    <w:abstractNumId w:val="12"/>
  </w:num>
  <w:num w:numId="25" w16cid:durableId="665131713">
    <w:abstractNumId w:val="1"/>
  </w:num>
  <w:num w:numId="26" w16cid:durableId="712582004">
    <w:abstractNumId w:val="7"/>
  </w:num>
  <w:num w:numId="27" w16cid:durableId="135812113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62BD"/>
    <w:rsid w:val="00036F15"/>
    <w:rsid w:val="00041B5E"/>
    <w:rsid w:val="0004384D"/>
    <w:rsid w:val="0004596E"/>
    <w:rsid w:val="00050705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26"/>
    <w:rsid w:val="0010711D"/>
    <w:rsid w:val="001125F1"/>
    <w:rsid w:val="00117156"/>
    <w:rsid w:val="001328B2"/>
    <w:rsid w:val="00144E22"/>
    <w:rsid w:val="001547CE"/>
    <w:rsid w:val="0016421B"/>
    <w:rsid w:val="001932E3"/>
    <w:rsid w:val="001A0A50"/>
    <w:rsid w:val="001A7B2E"/>
    <w:rsid w:val="001B0A05"/>
    <w:rsid w:val="001C47DD"/>
    <w:rsid w:val="001C77AE"/>
    <w:rsid w:val="001D063F"/>
    <w:rsid w:val="001D399F"/>
    <w:rsid w:val="001E0EDC"/>
    <w:rsid w:val="001E2684"/>
    <w:rsid w:val="001E53ED"/>
    <w:rsid w:val="001E692B"/>
    <w:rsid w:val="001F34AD"/>
    <w:rsid w:val="002400D6"/>
    <w:rsid w:val="00242511"/>
    <w:rsid w:val="00253EC4"/>
    <w:rsid w:val="00264C10"/>
    <w:rsid w:val="00276B8F"/>
    <w:rsid w:val="002C1F39"/>
    <w:rsid w:val="002C6414"/>
    <w:rsid w:val="002D316C"/>
    <w:rsid w:val="002F3569"/>
    <w:rsid w:val="0030536B"/>
    <w:rsid w:val="00311CEF"/>
    <w:rsid w:val="00311F98"/>
    <w:rsid w:val="003152BC"/>
    <w:rsid w:val="00337BAE"/>
    <w:rsid w:val="00342C34"/>
    <w:rsid w:val="00350155"/>
    <w:rsid w:val="00350648"/>
    <w:rsid w:val="00357496"/>
    <w:rsid w:val="00357E46"/>
    <w:rsid w:val="00373D1D"/>
    <w:rsid w:val="00386EB1"/>
    <w:rsid w:val="00393D87"/>
    <w:rsid w:val="003B5C3D"/>
    <w:rsid w:val="003F12CC"/>
    <w:rsid w:val="003F1384"/>
    <w:rsid w:val="003F3614"/>
    <w:rsid w:val="00412481"/>
    <w:rsid w:val="004236E9"/>
    <w:rsid w:val="00426F5E"/>
    <w:rsid w:val="00433B33"/>
    <w:rsid w:val="004458F5"/>
    <w:rsid w:val="00445D49"/>
    <w:rsid w:val="004503C5"/>
    <w:rsid w:val="00450736"/>
    <w:rsid w:val="004540D0"/>
    <w:rsid w:val="00457729"/>
    <w:rsid w:val="00464AA9"/>
    <w:rsid w:val="00475522"/>
    <w:rsid w:val="004974D2"/>
    <w:rsid w:val="004A51BA"/>
    <w:rsid w:val="004B3928"/>
    <w:rsid w:val="004C36D1"/>
    <w:rsid w:val="004C4C4D"/>
    <w:rsid w:val="004C6B67"/>
    <w:rsid w:val="004E2235"/>
    <w:rsid w:val="005000CB"/>
    <w:rsid w:val="0050120A"/>
    <w:rsid w:val="0050786B"/>
    <w:rsid w:val="00512D26"/>
    <w:rsid w:val="00551EE2"/>
    <w:rsid w:val="00566DA9"/>
    <w:rsid w:val="00590F16"/>
    <w:rsid w:val="00595E89"/>
    <w:rsid w:val="005A25B4"/>
    <w:rsid w:val="005A52A3"/>
    <w:rsid w:val="005B1303"/>
    <w:rsid w:val="005B2B6A"/>
    <w:rsid w:val="005D17A0"/>
    <w:rsid w:val="005F4346"/>
    <w:rsid w:val="005F658D"/>
    <w:rsid w:val="006075E7"/>
    <w:rsid w:val="006148DC"/>
    <w:rsid w:val="00630445"/>
    <w:rsid w:val="00644444"/>
    <w:rsid w:val="00657374"/>
    <w:rsid w:val="00666EA3"/>
    <w:rsid w:val="0066702D"/>
    <w:rsid w:val="006A1CDF"/>
    <w:rsid w:val="006A6D5A"/>
    <w:rsid w:val="006C16DE"/>
    <w:rsid w:val="006F4E21"/>
    <w:rsid w:val="00702ECD"/>
    <w:rsid w:val="007231C2"/>
    <w:rsid w:val="007378A6"/>
    <w:rsid w:val="00744398"/>
    <w:rsid w:val="007A5107"/>
    <w:rsid w:val="007B2A8A"/>
    <w:rsid w:val="007B6BA5"/>
    <w:rsid w:val="007C12F5"/>
    <w:rsid w:val="007D01AD"/>
    <w:rsid w:val="007D1B9C"/>
    <w:rsid w:val="007E5769"/>
    <w:rsid w:val="007F2B57"/>
    <w:rsid w:val="00807492"/>
    <w:rsid w:val="00812F17"/>
    <w:rsid w:val="00835E23"/>
    <w:rsid w:val="008411EE"/>
    <w:rsid w:val="0088153E"/>
    <w:rsid w:val="008853E9"/>
    <w:rsid w:val="00897B0B"/>
    <w:rsid w:val="008A1EC8"/>
    <w:rsid w:val="008B2EBF"/>
    <w:rsid w:val="008B573D"/>
    <w:rsid w:val="008B5F02"/>
    <w:rsid w:val="008B6EED"/>
    <w:rsid w:val="008C2999"/>
    <w:rsid w:val="008C2E88"/>
    <w:rsid w:val="008D2B18"/>
    <w:rsid w:val="008E7053"/>
    <w:rsid w:val="00900BDB"/>
    <w:rsid w:val="0091761E"/>
    <w:rsid w:val="009213A0"/>
    <w:rsid w:val="00922385"/>
    <w:rsid w:val="00923473"/>
    <w:rsid w:val="00926A68"/>
    <w:rsid w:val="009334BF"/>
    <w:rsid w:val="00935B3E"/>
    <w:rsid w:val="00955C37"/>
    <w:rsid w:val="00956AFF"/>
    <w:rsid w:val="00970B47"/>
    <w:rsid w:val="009744B7"/>
    <w:rsid w:val="0098245A"/>
    <w:rsid w:val="0099405D"/>
    <w:rsid w:val="009A4E34"/>
    <w:rsid w:val="009A557C"/>
    <w:rsid w:val="009A6E08"/>
    <w:rsid w:val="009C1F3C"/>
    <w:rsid w:val="009C77F7"/>
    <w:rsid w:val="009E3B97"/>
    <w:rsid w:val="009F6C19"/>
    <w:rsid w:val="00A07387"/>
    <w:rsid w:val="00A213D6"/>
    <w:rsid w:val="00A300E3"/>
    <w:rsid w:val="00A45EC3"/>
    <w:rsid w:val="00A45FB0"/>
    <w:rsid w:val="00A47C0E"/>
    <w:rsid w:val="00A504CA"/>
    <w:rsid w:val="00A5077E"/>
    <w:rsid w:val="00A70299"/>
    <w:rsid w:val="00A86C79"/>
    <w:rsid w:val="00AB152B"/>
    <w:rsid w:val="00AC0083"/>
    <w:rsid w:val="00B055A6"/>
    <w:rsid w:val="00B074E1"/>
    <w:rsid w:val="00B317F4"/>
    <w:rsid w:val="00B4401E"/>
    <w:rsid w:val="00B53BF5"/>
    <w:rsid w:val="00B75CF4"/>
    <w:rsid w:val="00B97B1D"/>
    <w:rsid w:val="00BA4726"/>
    <w:rsid w:val="00BA5E84"/>
    <w:rsid w:val="00BB3F7A"/>
    <w:rsid w:val="00BC625A"/>
    <w:rsid w:val="00BE4CF4"/>
    <w:rsid w:val="00BF377E"/>
    <w:rsid w:val="00C01287"/>
    <w:rsid w:val="00C04854"/>
    <w:rsid w:val="00C05E3C"/>
    <w:rsid w:val="00C10994"/>
    <w:rsid w:val="00C10B87"/>
    <w:rsid w:val="00C24CD4"/>
    <w:rsid w:val="00C3316F"/>
    <w:rsid w:val="00C33AF6"/>
    <w:rsid w:val="00C43AB3"/>
    <w:rsid w:val="00C47E33"/>
    <w:rsid w:val="00C52086"/>
    <w:rsid w:val="00C577BB"/>
    <w:rsid w:val="00C72591"/>
    <w:rsid w:val="00C91BB9"/>
    <w:rsid w:val="00C964E5"/>
    <w:rsid w:val="00C96E57"/>
    <w:rsid w:val="00CA3ABE"/>
    <w:rsid w:val="00CC08CE"/>
    <w:rsid w:val="00CC0FE8"/>
    <w:rsid w:val="00CC55E1"/>
    <w:rsid w:val="00CD0BF9"/>
    <w:rsid w:val="00CE6287"/>
    <w:rsid w:val="00CF7534"/>
    <w:rsid w:val="00D250AC"/>
    <w:rsid w:val="00D26144"/>
    <w:rsid w:val="00D2726D"/>
    <w:rsid w:val="00D508BE"/>
    <w:rsid w:val="00D60049"/>
    <w:rsid w:val="00D601EB"/>
    <w:rsid w:val="00D616BA"/>
    <w:rsid w:val="00D664EC"/>
    <w:rsid w:val="00D74B2C"/>
    <w:rsid w:val="00DB0871"/>
    <w:rsid w:val="00DC0098"/>
    <w:rsid w:val="00DC3BFD"/>
    <w:rsid w:val="00DC55FB"/>
    <w:rsid w:val="00DC7B81"/>
    <w:rsid w:val="00DD612B"/>
    <w:rsid w:val="00DE31E5"/>
    <w:rsid w:val="00DE4B75"/>
    <w:rsid w:val="00DF7AFF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0654"/>
    <w:rsid w:val="00E64327"/>
    <w:rsid w:val="00E7012B"/>
    <w:rsid w:val="00EA0ED5"/>
    <w:rsid w:val="00EB176F"/>
    <w:rsid w:val="00EC5E6E"/>
    <w:rsid w:val="00ED3282"/>
    <w:rsid w:val="00EF2EBA"/>
    <w:rsid w:val="00EF5C89"/>
    <w:rsid w:val="00F03265"/>
    <w:rsid w:val="00F0551D"/>
    <w:rsid w:val="00F116E0"/>
    <w:rsid w:val="00F17C3B"/>
    <w:rsid w:val="00F33A84"/>
    <w:rsid w:val="00F3609B"/>
    <w:rsid w:val="00F43F2E"/>
    <w:rsid w:val="00F62654"/>
    <w:rsid w:val="00F62EC0"/>
    <w:rsid w:val="00F84035"/>
    <w:rsid w:val="00F8588C"/>
    <w:rsid w:val="00F905BA"/>
    <w:rsid w:val="00FA1B0A"/>
    <w:rsid w:val="00FB3D74"/>
    <w:rsid w:val="00FC1CFE"/>
    <w:rsid w:val="00FE6436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F4E21"/>
    <w:rPr>
      <w:color w:val="800080" w:themeColor="followedHyperlink"/>
      <w:u w:val="single"/>
    </w:rPr>
  </w:style>
  <w:style w:type="paragraph" w:customStyle="1" w:styleId="first-para">
    <w:name w:val="first-para"/>
    <w:basedOn w:val="Normal"/>
    <w:rsid w:val="00445D49"/>
    <w:pPr>
      <w:spacing w:before="210" w:after="210" w:line="240" w:lineRule="auto"/>
      <w:ind w:left="367" w:right="367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customStyle="1" w:styleId="figuremediaobject">
    <w:name w:val="figuremediaobject"/>
    <w:basedOn w:val="DefaultParagraphFont"/>
    <w:rsid w:val="00445D49"/>
  </w:style>
  <w:style w:type="paragraph" w:styleId="PlainText">
    <w:name w:val="Plain Text"/>
    <w:basedOn w:val="Normal"/>
    <w:link w:val="PlainTextChar"/>
    <w:uiPriority w:val="99"/>
    <w:unhideWhenUsed/>
    <w:rsid w:val="00450736"/>
    <w:pPr>
      <w:spacing w:line="240" w:lineRule="auto"/>
    </w:pPr>
    <w:rPr>
      <w:rFonts w:ascii="Consolas" w:eastAsiaTheme="minorHAnsi" w:hAnsi="Consolas" w:cstheme="minorBidi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450736"/>
    <w:rPr>
      <w:rFonts w:ascii="Consolas" w:eastAsiaTheme="minorHAnsi" w:hAnsi="Consolas" w:cstheme="minorBidi"/>
      <w:sz w:val="21"/>
      <w:szCs w:val="21"/>
      <w:lang w:val="en-CA"/>
    </w:rPr>
  </w:style>
  <w:style w:type="paragraph" w:styleId="Revision">
    <w:name w:val="Revision"/>
    <w:hidden/>
    <w:uiPriority w:val="99"/>
    <w:semiHidden/>
    <w:rsid w:val="00102226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s.sans.org/computer-forensics/files/2012/04/Memory-Forensics-Cheat-Sheet-v1_2.pdf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ADA8-9CB1-44C2-A7EF-80AF1C1B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0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4</cp:revision>
  <cp:lastPrinted>2016-05-26T19:36:00Z</cp:lastPrinted>
  <dcterms:created xsi:type="dcterms:W3CDTF">2018-01-29T20:40:00Z</dcterms:created>
  <dcterms:modified xsi:type="dcterms:W3CDTF">2022-07-22T16:27:00Z</dcterms:modified>
</cp:coreProperties>
</file>